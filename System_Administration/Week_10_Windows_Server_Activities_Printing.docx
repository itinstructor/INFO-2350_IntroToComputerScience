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F4C21" w14:textId="61B96838" w:rsidR="00DE725D" w:rsidRDefault="005B1CBB" w:rsidP="00DE725D">
      <w:pPr>
        <w:pStyle w:val="Heading1"/>
      </w:pPr>
      <w:bookmarkStart w:id="0" w:name="_Toc171054119"/>
      <w:r>
        <w:t xml:space="preserve">Week </w:t>
      </w:r>
      <w:r w:rsidR="00BA38A4">
        <w:t>10</w:t>
      </w:r>
      <w:r w:rsidR="00FE645B">
        <w:t xml:space="preserve"> Windows</w:t>
      </w:r>
      <w:r w:rsidR="0023418B">
        <w:t xml:space="preserve"> </w:t>
      </w:r>
      <w:r w:rsidR="008E2484">
        <w:t xml:space="preserve">Server </w:t>
      </w:r>
      <w:r w:rsidR="0023418B">
        <w:t>Activities</w:t>
      </w:r>
      <w:r w:rsidR="00B709F9">
        <w:t xml:space="preserve"> - Printing</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1CF84B0F"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28A5C0BD" w14:textId="26333A28" w:rsidR="0015728B"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1054119" w:history="1">
            <w:r w:rsidR="0015728B" w:rsidRPr="00370A36">
              <w:rPr>
                <w:rStyle w:val="Hyperlink"/>
                <w:noProof/>
              </w:rPr>
              <w:t>Week 10 Windows Server Activities - Printing</w:t>
            </w:r>
            <w:r w:rsidR="0015728B">
              <w:rPr>
                <w:noProof/>
                <w:webHidden/>
              </w:rPr>
              <w:tab/>
            </w:r>
            <w:r w:rsidR="0015728B">
              <w:rPr>
                <w:noProof/>
                <w:webHidden/>
              </w:rPr>
              <w:fldChar w:fldCharType="begin"/>
            </w:r>
            <w:r w:rsidR="0015728B">
              <w:rPr>
                <w:noProof/>
                <w:webHidden/>
              </w:rPr>
              <w:instrText xml:space="preserve"> PAGEREF _Toc171054119 \h </w:instrText>
            </w:r>
            <w:r w:rsidR="0015728B">
              <w:rPr>
                <w:noProof/>
                <w:webHidden/>
              </w:rPr>
            </w:r>
            <w:r w:rsidR="0015728B">
              <w:rPr>
                <w:noProof/>
                <w:webHidden/>
              </w:rPr>
              <w:fldChar w:fldCharType="separate"/>
            </w:r>
            <w:r w:rsidR="0015728B">
              <w:rPr>
                <w:noProof/>
                <w:webHidden/>
              </w:rPr>
              <w:t>1</w:t>
            </w:r>
            <w:r w:rsidR="0015728B">
              <w:rPr>
                <w:noProof/>
                <w:webHidden/>
              </w:rPr>
              <w:fldChar w:fldCharType="end"/>
            </w:r>
          </w:hyperlink>
        </w:p>
        <w:p w14:paraId="79DFDCB0" w14:textId="73D1C157"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0" w:history="1">
            <w:r w:rsidRPr="00370A36">
              <w:rPr>
                <w:rStyle w:val="Hyperlink"/>
                <w:noProof/>
              </w:rPr>
              <w:t>Activity 9-1: Print Spooler Service</w:t>
            </w:r>
            <w:r>
              <w:rPr>
                <w:noProof/>
                <w:webHidden/>
              </w:rPr>
              <w:tab/>
            </w:r>
            <w:r>
              <w:rPr>
                <w:noProof/>
                <w:webHidden/>
              </w:rPr>
              <w:fldChar w:fldCharType="begin"/>
            </w:r>
            <w:r>
              <w:rPr>
                <w:noProof/>
                <w:webHidden/>
              </w:rPr>
              <w:instrText xml:space="preserve"> PAGEREF _Toc171054120 \h </w:instrText>
            </w:r>
            <w:r>
              <w:rPr>
                <w:noProof/>
                <w:webHidden/>
              </w:rPr>
            </w:r>
            <w:r>
              <w:rPr>
                <w:noProof/>
                <w:webHidden/>
              </w:rPr>
              <w:fldChar w:fldCharType="separate"/>
            </w:r>
            <w:r>
              <w:rPr>
                <w:noProof/>
                <w:webHidden/>
              </w:rPr>
              <w:t>1</w:t>
            </w:r>
            <w:r>
              <w:rPr>
                <w:noProof/>
                <w:webHidden/>
              </w:rPr>
              <w:fldChar w:fldCharType="end"/>
            </w:r>
          </w:hyperlink>
        </w:p>
        <w:p w14:paraId="1C224E77" w14:textId="38FC33AC"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1" w:history="1">
            <w:r w:rsidRPr="00370A36">
              <w:rPr>
                <w:rStyle w:val="Hyperlink"/>
                <w:noProof/>
              </w:rPr>
              <w:t>Activity 9-2: Installing the Print and Document Services Role</w:t>
            </w:r>
            <w:r>
              <w:rPr>
                <w:noProof/>
                <w:webHidden/>
              </w:rPr>
              <w:tab/>
            </w:r>
            <w:r>
              <w:rPr>
                <w:noProof/>
                <w:webHidden/>
              </w:rPr>
              <w:fldChar w:fldCharType="begin"/>
            </w:r>
            <w:r>
              <w:rPr>
                <w:noProof/>
                <w:webHidden/>
              </w:rPr>
              <w:instrText xml:space="preserve"> PAGEREF _Toc171054121 \h </w:instrText>
            </w:r>
            <w:r>
              <w:rPr>
                <w:noProof/>
                <w:webHidden/>
              </w:rPr>
            </w:r>
            <w:r>
              <w:rPr>
                <w:noProof/>
                <w:webHidden/>
              </w:rPr>
              <w:fldChar w:fldCharType="separate"/>
            </w:r>
            <w:r>
              <w:rPr>
                <w:noProof/>
                <w:webHidden/>
              </w:rPr>
              <w:t>2</w:t>
            </w:r>
            <w:r>
              <w:rPr>
                <w:noProof/>
                <w:webHidden/>
              </w:rPr>
              <w:fldChar w:fldCharType="end"/>
            </w:r>
          </w:hyperlink>
        </w:p>
        <w:p w14:paraId="6B28EEE3" w14:textId="4FCDD008"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2" w:history="1">
            <w:r w:rsidRPr="00370A36">
              <w:rPr>
                <w:rStyle w:val="Hyperlink"/>
                <w:noProof/>
              </w:rPr>
              <w:t>Activity 9-3: Configuring the Print Server Properties</w:t>
            </w:r>
            <w:r>
              <w:rPr>
                <w:noProof/>
                <w:webHidden/>
              </w:rPr>
              <w:tab/>
            </w:r>
            <w:r>
              <w:rPr>
                <w:noProof/>
                <w:webHidden/>
              </w:rPr>
              <w:fldChar w:fldCharType="begin"/>
            </w:r>
            <w:r>
              <w:rPr>
                <w:noProof/>
                <w:webHidden/>
              </w:rPr>
              <w:instrText xml:space="preserve"> PAGEREF _Toc171054122 \h </w:instrText>
            </w:r>
            <w:r>
              <w:rPr>
                <w:noProof/>
                <w:webHidden/>
              </w:rPr>
            </w:r>
            <w:r>
              <w:rPr>
                <w:noProof/>
                <w:webHidden/>
              </w:rPr>
              <w:fldChar w:fldCharType="separate"/>
            </w:r>
            <w:r>
              <w:rPr>
                <w:noProof/>
                <w:webHidden/>
              </w:rPr>
              <w:t>3</w:t>
            </w:r>
            <w:r>
              <w:rPr>
                <w:noProof/>
                <w:webHidden/>
              </w:rPr>
              <w:fldChar w:fldCharType="end"/>
            </w:r>
          </w:hyperlink>
        </w:p>
        <w:p w14:paraId="1C617B7E" w14:textId="7C1368CB"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3" w:history="1">
            <w:r w:rsidRPr="00370A36">
              <w:rPr>
                <w:rStyle w:val="Hyperlink"/>
                <w:noProof/>
              </w:rPr>
              <w:t>Activity 9-4: Installing a Printer</w:t>
            </w:r>
            <w:r>
              <w:rPr>
                <w:noProof/>
                <w:webHidden/>
              </w:rPr>
              <w:tab/>
            </w:r>
            <w:r>
              <w:rPr>
                <w:noProof/>
                <w:webHidden/>
              </w:rPr>
              <w:fldChar w:fldCharType="begin"/>
            </w:r>
            <w:r>
              <w:rPr>
                <w:noProof/>
                <w:webHidden/>
              </w:rPr>
              <w:instrText xml:space="preserve"> PAGEREF _Toc171054123 \h </w:instrText>
            </w:r>
            <w:r>
              <w:rPr>
                <w:noProof/>
                <w:webHidden/>
              </w:rPr>
            </w:r>
            <w:r>
              <w:rPr>
                <w:noProof/>
                <w:webHidden/>
              </w:rPr>
              <w:fldChar w:fldCharType="separate"/>
            </w:r>
            <w:r>
              <w:rPr>
                <w:noProof/>
                <w:webHidden/>
              </w:rPr>
              <w:t>4</w:t>
            </w:r>
            <w:r>
              <w:rPr>
                <w:noProof/>
                <w:webHidden/>
              </w:rPr>
              <w:fldChar w:fldCharType="end"/>
            </w:r>
          </w:hyperlink>
        </w:p>
        <w:p w14:paraId="62CB6285" w14:textId="08009B41"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4" w:history="1">
            <w:r w:rsidRPr="00370A36">
              <w:rPr>
                <w:rStyle w:val="Hyperlink"/>
                <w:noProof/>
              </w:rPr>
              <w:t>Activity 9-5: Viewing Printing Preferences</w:t>
            </w:r>
            <w:r>
              <w:rPr>
                <w:noProof/>
                <w:webHidden/>
              </w:rPr>
              <w:tab/>
            </w:r>
            <w:r>
              <w:rPr>
                <w:noProof/>
                <w:webHidden/>
              </w:rPr>
              <w:fldChar w:fldCharType="begin"/>
            </w:r>
            <w:r>
              <w:rPr>
                <w:noProof/>
                <w:webHidden/>
              </w:rPr>
              <w:instrText xml:space="preserve"> PAGEREF _Toc171054124 \h </w:instrText>
            </w:r>
            <w:r>
              <w:rPr>
                <w:noProof/>
                <w:webHidden/>
              </w:rPr>
            </w:r>
            <w:r>
              <w:rPr>
                <w:noProof/>
                <w:webHidden/>
              </w:rPr>
              <w:fldChar w:fldCharType="separate"/>
            </w:r>
            <w:r>
              <w:rPr>
                <w:noProof/>
                <w:webHidden/>
              </w:rPr>
              <w:t>6</w:t>
            </w:r>
            <w:r>
              <w:rPr>
                <w:noProof/>
                <w:webHidden/>
              </w:rPr>
              <w:fldChar w:fldCharType="end"/>
            </w:r>
          </w:hyperlink>
        </w:p>
        <w:p w14:paraId="2F8F68AD" w14:textId="1A4F017F"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5" w:history="1">
            <w:r w:rsidRPr="00370A36">
              <w:rPr>
                <w:rStyle w:val="Hyperlink"/>
                <w:noProof/>
              </w:rPr>
              <w:t>Activity 9-6: Configuring a Group Policy to Enable Publishing a Printer</w:t>
            </w:r>
            <w:r>
              <w:rPr>
                <w:noProof/>
                <w:webHidden/>
              </w:rPr>
              <w:tab/>
            </w:r>
            <w:r>
              <w:rPr>
                <w:noProof/>
                <w:webHidden/>
              </w:rPr>
              <w:fldChar w:fldCharType="begin"/>
            </w:r>
            <w:r>
              <w:rPr>
                <w:noProof/>
                <w:webHidden/>
              </w:rPr>
              <w:instrText xml:space="preserve"> PAGEREF _Toc171054125 \h </w:instrText>
            </w:r>
            <w:r>
              <w:rPr>
                <w:noProof/>
                <w:webHidden/>
              </w:rPr>
            </w:r>
            <w:r>
              <w:rPr>
                <w:noProof/>
                <w:webHidden/>
              </w:rPr>
              <w:fldChar w:fldCharType="separate"/>
            </w:r>
            <w:r>
              <w:rPr>
                <w:noProof/>
                <w:webHidden/>
              </w:rPr>
              <w:t>7</w:t>
            </w:r>
            <w:r>
              <w:rPr>
                <w:noProof/>
                <w:webHidden/>
              </w:rPr>
              <w:fldChar w:fldCharType="end"/>
            </w:r>
          </w:hyperlink>
        </w:p>
        <w:p w14:paraId="2BAF7EF4" w14:textId="0F69B9ED"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6" w:history="1">
            <w:r w:rsidRPr="00370A36">
              <w:rPr>
                <w:rStyle w:val="Hyperlink"/>
                <w:noProof/>
              </w:rPr>
              <w:t>Activity 9-7: Configuring Printer Security</w:t>
            </w:r>
            <w:r>
              <w:rPr>
                <w:noProof/>
                <w:webHidden/>
              </w:rPr>
              <w:tab/>
            </w:r>
            <w:r>
              <w:rPr>
                <w:noProof/>
                <w:webHidden/>
              </w:rPr>
              <w:fldChar w:fldCharType="begin"/>
            </w:r>
            <w:r>
              <w:rPr>
                <w:noProof/>
                <w:webHidden/>
              </w:rPr>
              <w:instrText xml:space="preserve"> PAGEREF _Toc171054126 \h </w:instrText>
            </w:r>
            <w:r>
              <w:rPr>
                <w:noProof/>
                <w:webHidden/>
              </w:rPr>
            </w:r>
            <w:r>
              <w:rPr>
                <w:noProof/>
                <w:webHidden/>
              </w:rPr>
              <w:fldChar w:fldCharType="separate"/>
            </w:r>
            <w:r>
              <w:rPr>
                <w:noProof/>
                <w:webHidden/>
              </w:rPr>
              <w:t>8</w:t>
            </w:r>
            <w:r>
              <w:rPr>
                <w:noProof/>
                <w:webHidden/>
              </w:rPr>
              <w:fldChar w:fldCharType="end"/>
            </w:r>
          </w:hyperlink>
        </w:p>
        <w:p w14:paraId="06A622C6" w14:textId="0F599215"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7" w:history="1">
            <w:r w:rsidRPr="00370A36">
              <w:rPr>
                <w:rStyle w:val="Hyperlink"/>
                <w:noProof/>
              </w:rPr>
              <w:t>Activity 9-8: Pausing a Printer and Canceling a Document</w:t>
            </w:r>
            <w:r>
              <w:rPr>
                <w:noProof/>
                <w:webHidden/>
              </w:rPr>
              <w:tab/>
            </w:r>
            <w:r>
              <w:rPr>
                <w:noProof/>
                <w:webHidden/>
              </w:rPr>
              <w:fldChar w:fldCharType="begin"/>
            </w:r>
            <w:r>
              <w:rPr>
                <w:noProof/>
                <w:webHidden/>
              </w:rPr>
              <w:instrText xml:space="preserve"> PAGEREF _Toc171054127 \h </w:instrText>
            </w:r>
            <w:r>
              <w:rPr>
                <w:noProof/>
                <w:webHidden/>
              </w:rPr>
            </w:r>
            <w:r>
              <w:rPr>
                <w:noProof/>
                <w:webHidden/>
              </w:rPr>
              <w:fldChar w:fldCharType="separate"/>
            </w:r>
            <w:r>
              <w:rPr>
                <w:noProof/>
                <w:webHidden/>
              </w:rPr>
              <w:t>9</w:t>
            </w:r>
            <w:r>
              <w:rPr>
                <w:noProof/>
                <w:webHidden/>
              </w:rPr>
              <w:fldChar w:fldCharType="end"/>
            </w:r>
          </w:hyperlink>
        </w:p>
        <w:p w14:paraId="2E90A806" w14:textId="6CDB2104"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8" w:history="1">
            <w:r w:rsidRPr="00370A36">
              <w:rPr>
                <w:rStyle w:val="Hyperlink"/>
                <w:noProof/>
              </w:rPr>
              <w:t>Activity 9-9: Installing and Sharing a Printer</w:t>
            </w:r>
            <w:r>
              <w:rPr>
                <w:noProof/>
                <w:webHidden/>
              </w:rPr>
              <w:tab/>
            </w:r>
            <w:r>
              <w:rPr>
                <w:noProof/>
                <w:webHidden/>
              </w:rPr>
              <w:fldChar w:fldCharType="begin"/>
            </w:r>
            <w:r>
              <w:rPr>
                <w:noProof/>
                <w:webHidden/>
              </w:rPr>
              <w:instrText xml:space="preserve"> PAGEREF _Toc171054128 \h </w:instrText>
            </w:r>
            <w:r>
              <w:rPr>
                <w:noProof/>
                <w:webHidden/>
              </w:rPr>
            </w:r>
            <w:r>
              <w:rPr>
                <w:noProof/>
                <w:webHidden/>
              </w:rPr>
              <w:fldChar w:fldCharType="separate"/>
            </w:r>
            <w:r>
              <w:rPr>
                <w:noProof/>
                <w:webHidden/>
              </w:rPr>
              <w:t>10</w:t>
            </w:r>
            <w:r>
              <w:rPr>
                <w:noProof/>
                <w:webHidden/>
              </w:rPr>
              <w:fldChar w:fldCharType="end"/>
            </w:r>
          </w:hyperlink>
        </w:p>
        <w:p w14:paraId="7E8ABA74" w14:textId="4E8689DB"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29" w:history="1">
            <w:r w:rsidRPr="00370A36">
              <w:rPr>
                <w:rStyle w:val="Hyperlink"/>
                <w:noProof/>
              </w:rPr>
              <w:t>Activity 9-10: Connecting to a Shared Printer</w:t>
            </w:r>
            <w:r>
              <w:rPr>
                <w:noProof/>
                <w:webHidden/>
              </w:rPr>
              <w:tab/>
            </w:r>
            <w:r>
              <w:rPr>
                <w:noProof/>
                <w:webHidden/>
              </w:rPr>
              <w:fldChar w:fldCharType="begin"/>
            </w:r>
            <w:r>
              <w:rPr>
                <w:noProof/>
                <w:webHidden/>
              </w:rPr>
              <w:instrText xml:space="preserve"> PAGEREF _Toc171054129 \h </w:instrText>
            </w:r>
            <w:r>
              <w:rPr>
                <w:noProof/>
                <w:webHidden/>
              </w:rPr>
            </w:r>
            <w:r>
              <w:rPr>
                <w:noProof/>
                <w:webHidden/>
              </w:rPr>
              <w:fldChar w:fldCharType="separate"/>
            </w:r>
            <w:r>
              <w:rPr>
                <w:noProof/>
                <w:webHidden/>
              </w:rPr>
              <w:t>12</w:t>
            </w:r>
            <w:r>
              <w:rPr>
                <w:noProof/>
                <w:webHidden/>
              </w:rPr>
              <w:fldChar w:fldCharType="end"/>
            </w:r>
          </w:hyperlink>
        </w:p>
        <w:p w14:paraId="2B1FF0E6" w14:textId="56091D4D" w:rsidR="0015728B" w:rsidRDefault="0015728B">
          <w:pPr>
            <w:pStyle w:val="TOC1"/>
            <w:tabs>
              <w:tab w:val="right" w:leader="dot" w:pos="9350"/>
            </w:tabs>
            <w:rPr>
              <w:rFonts w:asciiTheme="minorHAnsi" w:eastAsiaTheme="minorEastAsia" w:hAnsiTheme="minorHAnsi" w:cstheme="minorBidi"/>
              <w:noProof/>
              <w:kern w:val="2"/>
              <w:sz w:val="24"/>
              <w14:ligatures w14:val="standardContextual"/>
            </w:rPr>
          </w:pPr>
          <w:hyperlink w:anchor="_Toc171054130" w:history="1">
            <w:r w:rsidRPr="00370A36">
              <w:rPr>
                <w:rStyle w:val="Hyperlink"/>
                <w:noProof/>
              </w:rPr>
              <w:t>Activity 9-11: Deploying a Shared Printer by Group Policy</w:t>
            </w:r>
            <w:r>
              <w:rPr>
                <w:noProof/>
                <w:webHidden/>
              </w:rPr>
              <w:tab/>
            </w:r>
            <w:r>
              <w:rPr>
                <w:noProof/>
                <w:webHidden/>
              </w:rPr>
              <w:fldChar w:fldCharType="begin"/>
            </w:r>
            <w:r>
              <w:rPr>
                <w:noProof/>
                <w:webHidden/>
              </w:rPr>
              <w:instrText xml:space="preserve"> PAGEREF _Toc171054130 \h </w:instrText>
            </w:r>
            <w:r>
              <w:rPr>
                <w:noProof/>
                <w:webHidden/>
              </w:rPr>
            </w:r>
            <w:r>
              <w:rPr>
                <w:noProof/>
                <w:webHidden/>
              </w:rPr>
              <w:fldChar w:fldCharType="separate"/>
            </w:r>
            <w:r>
              <w:rPr>
                <w:noProof/>
                <w:webHidden/>
              </w:rPr>
              <w:t>13</w:t>
            </w:r>
            <w:r>
              <w:rPr>
                <w:noProof/>
                <w:webHidden/>
              </w:rPr>
              <w:fldChar w:fldCharType="end"/>
            </w:r>
          </w:hyperlink>
        </w:p>
        <w:p w14:paraId="03696BAB" w14:textId="24652CC1" w:rsidR="0015728B" w:rsidRDefault="0015728B">
          <w:pPr>
            <w:pStyle w:val="TOC2"/>
            <w:tabs>
              <w:tab w:val="right" w:leader="dot" w:pos="9350"/>
            </w:tabs>
            <w:rPr>
              <w:rFonts w:asciiTheme="minorHAnsi" w:eastAsiaTheme="minorEastAsia" w:hAnsiTheme="minorHAnsi" w:cstheme="minorBidi"/>
              <w:noProof/>
              <w:kern w:val="2"/>
              <w:sz w:val="24"/>
              <w14:ligatures w14:val="standardContextual"/>
            </w:rPr>
          </w:pPr>
          <w:hyperlink w:anchor="_Toc171054131" w:history="1">
            <w:r w:rsidRPr="00370A36">
              <w:rPr>
                <w:rStyle w:val="Hyperlink"/>
                <w:noProof/>
              </w:rPr>
              <w:t>Assignment Submission</w:t>
            </w:r>
            <w:r>
              <w:rPr>
                <w:noProof/>
                <w:webHidden/>
              </w:rPr>
              <w:tab/>
            </w:r>
            <w:r>
              <w:rPr>
                <w:noProof/>
                <w:webHidden/>
              </w:rPr>
              <w:fldChar w:fldCharType="begin"/>
            </w:r>
            <w:r>
              <w:rPr>
                <w:noProof/>
                <w:webHidden/>
              </w:rPr>
              <w:instrText xml:space="preserve"> PAGEREF _Toc171054131 \h </w:instrText>
            </w:r>
            <w:r>
              <w:rPr>
                <w:noProof/>
                <w:webHidden/>
              </w:rPr>
            </w:r>
            <w:r>
              <w:rPr>
                <w:noProof/>
                <w:webHidden/>
              </w:rPr>
              <w:fldChar w:fldCharType="separate"/>
            </w:r>
            <w:r>
              <w:rPr>
                <w:noProof/>
                <w:webHidden/>
              </w:rPr>
              <w:t>14</w:t>
            </w:r>
            <w:r>
              <w:rPr>
                <w:noProof/>
                <w:webHidden/>
              </w:rPr>
              <w:fldChar w:fldCharType="end"/>
            </w:r>
          </w:hyperlink>
        </w:p>
        <w:p w14:paraId="3C69DE91" w14:textId="7E5436DD" w:rsidR="007B6B6B" w:rsidRDefault="007B6B6B" w:rsidP="007B6B6B">
          <w:pPr>
            <w:rPr>
              <w:b/>
              <w:bCs/>
              <w:noProof/>
            </w:rPr>
          </w:pPr>
          <w:r>
            <w:rPr>
              <w:b/>
              <w:bCs/>
              <w:noProof/>
            </w:rPr>
            <w:fldChar w:fldCharType="end"/>
          </w:r>
        </w:p>
      </w:sdtContent>
    </w:sdt>
    <w:p w14:paraId="6709D713" w14:textId="77777777" w:rsidR="004749F2" w:rsidRDefault="004749F2" w:rsidP="004749F2">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F8CE797" w14:textId="77777777" w:rsidR="004749F2" w:rsidRDefault="004749F2" w:rsidP="007A51F7">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5B9D8E14" w14:textId="77777777" w:rsidR="004749F2" w:rsidRDefault="004749F2" w:rsidP="007A51F7">
      <w:pPr>
        <w:pStyle w:val="ListParagraph"/>
        <w:numPr>
          <w:ilvl w:val="0"/>
          <w:numId w:val="4"/>
        </w:numPr>
      </w:pPr>
      <w:r>
        <w:t>Click and Drag your mouse around whatever you want to snip.</w:t>
      </w:r>
    </w:p>
    <w:p w14:paraId="466089C7" w14:textId="77777777" w:rsidR="004749F2" w:rsidRDefault="004749F2" w:rsidP="007A51F7">
      <w:pPr>
        <w:pStyle w:val="ListParagraph"/>
        <w:numPr>
          <w:ilvl w:val="0"/>
          <w:numId w:val="4"/>
        </w:numPr>
      </w:pPr>
      <w:r>
        <w:t>Release the mouse button. This places the snip into the Windows Clipboard.</w:t>
      </w:r>
    </w:p>
    <w:p w14:paraId="00928272" w14:textId="77777777" w:rsidR="004749F2" w:rsidRDefault="004749F2" w:rsidP="007A51F7">
      <w:pPr>
        <w:pStyle w:val="ListParagraph"/>
        <w:numPr>
          <w:ilvl w:val="0"/>
          <w:numId w:val="4"/>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05DE06A2" w14:textId="77777777" w:rsidR="00541251" w:rsidRDefault="00541251" w:rsidP="00FD7F67">
      <w:pPr>
        <w:pStyle w:val="Heading1"/>
      </w:pPr>
      <w:bookmarkStart w:id="2" w:name="_Toc171054120"/>
      <w:bookmarkEnd w:id="1"/>
      <w:r w:rsidRPr="00AA7726">
        <w:t xml:space="preserve">Activity </w:t>
      </w:r>
      <w:r w:rsidR="00871798">
        <w:t>9</w:t>
      </w:r>
      <w:r>
        <w:t>-1: Print Spooler Service</w:t>
      </w:r>
      <w:bookmarkEnd w:id="2"/>
    </w:p>
    <w:p w14:paraId="31B12FF9" w14:textId="77777777" w:rsidR="00541251" w:rsidRDefault="00541251" w:rsidP="00541251">
      <w:r>
        <w:t xml:space="preserve">Time </w:t>
      </w:r>
      <w:r w:rsidRPr="00AA7726">
        <w:t>Required: Approximately 5 minutes</w:t>
      </w:r>
    </w:p>
    <w:p w14:paraId="758A22FE" w14:textId="77777777" w:rsidR="00541251" w:rsidRDefault="00541251" w:rsidP="00541251">
      <w:r w:rsidRPr="00AA7726">
        <w:lastRenderedPageBreak/>
        <w:t xml:space="preserve">Objective: Learn about the Print Spooler service and the </w:t>
      </w:r>
      <w:r>
        <w:t>services upon which it depends.</w:t>
      </w:r>
    </w:p>
    <w:p w14:paraId="4F6D6BAD" w14:textId="4F57FA40" w:rsidR="00541251" w:rsidRDefault="00541251" w:rsidP="00541251">
      <w:r w:rsidRPr="00AA7726">
        <w:t>Description: The Print Spooler service works in conjunction with the Remote Procedure Call service to help make Windows Server printing possible. In this activity, you use the Services tool to view the Print Spooler service as well as services upon which it depends.</w:t>
      </w:r>
    </w:p>
    <w:p w14:paraId="33C89A00" w14:textId="77777777" w:rsidR="000670CF" w:rsidRDefault="000670CF" w:rsidP="00A106F5">
      <w:pPr>
        <w:pStyle w:val="ListParagraph"/>
        <w:numPr>
          <w:ilvl w:val="0"/>
          <w:numId w:val="3"/>
        </w:numPr>
      </w:pPr>
      <w:r>
        <w:t>Logon to Server1 with your administrator account.</w:t>
      </w:r>
    </w:p>
    <w:p w14:paraId="31C8B6C9" w14:textId="77777777" w:rsidR="00541251" w:rsidRDefault="00541251" w:rsidP="00A106F5">
      <w:pPr>
        <w:pStyle w:val="ListParagraph"/>
        <w:numPr>
          <w:ilvl w:val="0"/>
          <w:numId w:val="3"/>
        </w:numPr>
      </w:pPr>
      <w:r w:rsidRPr="00AA7726">
        <w:t>Open Server Manager, if it is not open.</w:t>
      </w:r>
    </w:p>
    <w:p w14:paraId="7C190D1D" w14:textId="77777777" w:rsidR="00541251" w:rsidRDefault="00541251" w:rsidP="00A106F5">
      <w:pPr>
        <w:pStyle w:val="ListParagraph"/>
        <w:numPr>
          <w:ilvl w:val="0"/>
          <w:numId w:val="3"/>
        </w:numPr>
      </w:pPr>
      <w:r w:rsidRPr="00AA7726">
        <w:t>Click Tools and click Services.</w:t>
      </w:r>
    </w:p>
    <w:p w14:paraId="68191867" w14:textId="77777777" w:rsidR="00541251" w:rsidRDefault="00541251" w:rsidP="00A106F5">
      <w:pPr>
        <w:pStyle w:val="ListParagraph"/>
        <w:numPr>
          <w:ilvl w:val="0"/>
          <w:numId w:val="3"/>
        </w:numPr>
      </w:pPr>
      <w:r w:rsidRPr="00AA7726">
        <w:t>If necessary, click Services in the left pane.</w:t>
      </w:r>
    </w:p>
    <w:p w14:paraId="25CA25D3" w14:textId="77777777" w:rsidR="00541251" w:rsidRDefault="00541251" w:rsidP="00A106F5">
      <w:pPr>
        <w:pStyle w:val="ListParagraph"/>
        <w:numPr>
          <w:ilvl w:val="0"/>
          <w:numId w:val="3"/>
        </w:numPr>
      </w:pPr>
      <w:r w:rsidRPr="00AA7726">
        <w:t>Scroll the right pane in the Services window to find the Print Spooler service. Click Print Spooler. Notice the description of the Print Spooler service</w:t>
      </w:r>
      <w:r w:rsidRPr="0046737F">
        <w:t>. Double-click Print Spooler to view its properties.</w:t>
      </w:r>
    </w:p>
    <w:p w14:paraId="5719D389" w14:textId="77777777" w:rsidR="00296D3A" w:rsidRPr="00296D3A" w:rsidRDefault="00296D3A" w:rsidP="00A106F5">
      <w:pPr>
        <w:pStyle w:val="ListParagraph"/>
        <w:numPr>
          <w:ilvl w:val="0"/>
          <w:numId w:val="3"/>
        </w:numPr>
      </w:pPr>
      <w:r>
        <w:rPr>
          <w:b/>
        </w:rPr>
        <w:t>Insert a screenshot:</w:t>
      </w:r>
    </w:p>
    <w:sdt>
      <w:sdtPr>
        <w:rPr>
          <w:rStyle w:val="Red"/>
        </w:rPr>
        <w:id w:val="-387342652"/>
        <w:placeholder>
          <w:docPart w:val="AEB596A44D55415EBB7372ECB1C5F932"/>
        </w:placeholder>
        <w:showingPlcHdr/>
      </w:sdtPr>
      <w:sdtEndPr>
        <w:rPr>
          <w:rStyle w:val="Red"/>
        </w:rPr>
      </w:sdtEndPr>
      <w:sdtContent>
        <w:p w14:paraId="14D51E57" w14:textId="77777777" w:rsidR="0002018B" w:rsidRDefault="0002018B" w:rsidP="0002018B">
          <w:pPr>
            <w:rPr>
              <w:rStyle w:val="Red"/>
            </w:rPr>
          </w:pPr>
          <w:r>
            <w:rPr>
              <w:rStyle w:val="PlaceholderText"/>
              <w:color w:val="FF0000"/>
            </w:rPr>
            <w:t>Click or tap here to enter text.</w:t>
          </w:r>
        </w:p>
      </w:sdtContent>
    </w:sdt>
    <w:p w14:paraId="4EF9B4D7" w14:textId="77777777" w:rsidR="00541251" w:rsidRDefault="00541251" w:rsidP="00A106F5">
      <w:pPr>
        <w:pStyle w:val="ListParagraph"/>
        <w:numPr>
          <w:ilvl w:val="0"/>
          <w:numId w:val="3"/>
        </w:numPr>
      </w:pPr>
      <w:r w:rsidRPr="0046737F">
        <w:t>Click the Dependencies tab.</w:t>
      </w:r>
    </w:p>
    <w:p w14:paraId="5C9B6FA6" w14:textId="77777777" w:rsidR="00541251" w:rsidRPr="00496E8A" w:rsidRDefault="00541251" w:rsidP="00A106F5">
      <w:pPr>
        <w:pStyle w:val="ListParagraph"/>
        <w:numPr>
          <w:ilvl w:val="0"/>
          <w:numId w:val="3"/>
        </w:numPr>
      </w:pPr>
      <w:r w:rsidRPr="00D5641B">
        <w:rPr>
          <w:b/>
        </w:rPr>
        <w:t>What service(s) depend on the Print Spooler service? On what service(s) does the Print Spooler depend?</w:t>
      </w:r>
    </w:p>
    <w:sdt>
      <w:sdtPr>
        <w:rPr>
          <w:rStyle w:val="Red"/>
        </w:rPr>
        <w:id w:val="1064291287"/>
        <w:placeholder>
          <w:docPart w:val="13603C067C71495FA8044F53DB918BE3"/>
        </w:placeholder>
        <w:showingPlcHdr/>
      </w:sdtPr>
      <w:sdtEndPr>
        <w:rPr>
          <w:rStyle w:val="Red"/>
        </w:rPr>
      </w:sdtEndPr>
      <w:sdtContent>
        <w:p w14:paraId="52172173" w14:textId="77777777" w:rsidR="0083679B" w:rsidRDefault="0083679B" w:rsidP="0083679B">
          <w:pPr>
            <w:rPr>
              <w:rStyle w:val="Red"/>
            </w:rPr>
          </w:pPr>
          <w:r>
            <w:rPr>
              <w:rStyle w:val="PlaceholderText"/>
              <w:color w:val="FF0000"/>
            </w:rPr>
            <w:t>Click or tap here to enter text.</w:t>
          </w:r>
        </w:p>
      </w:sdtContent>
    </w:sdt>
    <w:p w14:paraId="5C6B1311" w14:textId="77777777" w:rsidR="00496E8A" w:rsidRPr="00496E8A" w:rsidRDefault="00496E8A" w:rsidP="00A106F5">
      <w:pPr>
        <w:pStyle w:val="ListParagraph"/>
        <w:numPr>
          <w:ilvl w:val="0"/>
          <w:numId w:val="3"/>
        </w:numPr>
        <w:rPr>
          <w:b/>
        </w:rPr>
      </w:pPr>
      <w:r w:rsidRPr="00496E8A">
        <w:rPr>
          <w:b/>
        </w:rPr>
        <w:t>Insert a screenshot:</w:t>
      </w:r>
    </w:p>
    <w:sdt>
      <w:sdtPr>
        <w:rPr>
          <w:rStyle w:val="Red"/>
        </w:rPr>
        <w:id w:val="1914047263"/>
        <w:placeholder>
          <w:docPart w:val="1EB75C02961648AC8E7B48E22C77C8E3"/>
        </w:placeholder>
        <w:showingPlcHdr/>
      </w:sdtPr>
      <w:sdtEndPr>
        <w:rPr>
          <w:rStyle w:val="Red"/>
        </w:rPr>
      </w:sdtEndPr>
      <w:sdtContent>
        <w:p w14:paraId="12C7484C" w14:textId="77777777" w:rsidR="0083679B" w:rsidRDefault="0083679B" w:rsidP="0083679B">
          <w:pPr>
            <w:rPr>
              <w:rStyle w:val="Red"/>
            </w:rPr>
          </w:pPr>
          <w:r>
            <w:rPr>
              <w:rStyle w:val="PlaceholderText"/>
              <w:color w:val="FF0000"/>
            </w:rPr>
            <w:t>Click or tap here to enter text.</w:t>
          </w:r>
        </w:p>
      </w:sdtContent>
    </w:sdt>
    <w:p w14:paraId="022D4C47" w14:textId="77777777" w:rsidR="00541251" w:rsidRPr="003C49E3" w:rsidRDefault="00541251" w:rsidP="00A106F5">
      <w:pPr>
        <w:pStyle w:val="ListParagraph"/>
        <w:numPr>
          <w:ilvl w:val="0"/>
          <w:numId w:val="3"/>
        </w:numPr>
      </w:pPr>
      <w:r w:rsidRPr="003C49E3">
        <w:t>Click Cancel in the Print Spooler Properties (Local Computer) dialog box.</w:t>
      </w:r>
    </w:p>
    <w:p w14:paraId="1ED3E9E8" w14:textId="77777777" w:rsidR="00541251" w:rsidRDefault="00541251" w:rsidP="00A106F5">
      <w:pPr>
        <w:pStyle w:val="ListParagraph"/>
        <w:numPr>
          <w:ilvl w:val="0"/>
          <w:numId w:val="3"/>
        </w:numPr>
      </w:pPr>
      <w:r w:rsidRPr="0046737F">
        <w:t>Close the Services window. Leave Server Manager open for</w:t>
      </w:r>
      <w:r>
        <w:t xml:space="preserve"> the next activity.</w:t>
      </w:r>
    </w:p>
    <w:p w14:paraId="22CD1554" w14:textId="2A3D83EF" w:rsidR="00541251" w:rsidRDefault="007F3270" w:rsidP="000E6BFF">
      <w:pPr>
        <w:pStyle w:val="Heading1"/>
      </w:pPr>
      <w:bookmarkStart w:id="3" w:name="_Toc171054121"/>
      <w:r>
        <w:t>Activity 9</w:t>
      </w:r>
      <w:r w:rsidR="00541251" w:rsidRPr="00102C93">
        <w:t>-</w:t>
      </w:r>
      <w:r w:rsidR="0015728B">
        <w:t>2</w:t>
      </w:r>
      <w:r w:rsidR="00541251" w:rsidRPr="00102C93">
        <w:t>: Installing the Print and Document Services Role</w:t>
      </w:r>
      <w:bookmarkEnd w:id="3"/>
    </w:p>
    <w:p w14:paraId="30B7EA65" w14:textId="77777777" w:rsidR="00541251" w:rsidRDefault="00541251" w:rsidP="00541251">
      <w:r w:rsidRPr="00102C93">
        <w:t>Time Required: Approximately 15 minutes</w:t>
      </w:r>
    </w:p>
    <w:p w14:paraId="1AA7E4FC" w14:textId="77777777" w:rsidR="00541251" w:rsidRDefault="00541251" w:rsidP="00541251">
      <w:r w:rsidRPr="00102C93">
        <w:t>Objective: Install the Print and Document Services Role.</w:t>
      </w:r>
    </w:p>
    <w:p w14:paraId="3608452E" w14:textId="77777777" w:rsidR="00541251" w:rsidRDefault="00541251" w:rsidP="00541251">
      <w:r w:rsidRPr="00102C93">
        <w:t>Description: In this activity, you install the Print and Document Services role along with</w:t>
      </w:r>
      <w:r w:rsidR="000C3A4B">
        <w:t xml:space="preserve"> the Print Server role service.</w:t>
      </w:r>
    </w:p>
    <w:p w14:paraId="7652C0F0" w14:textId="77777777" w:rsidR="00D8384B" w:rsidRDefault="00D8384B" w:rsidP="007A51F7">
      <w:pPr>
        <w:pStyle w:val="ListParagraph"/>
        <w:numPr>
          <w:ilvl w:val="0"/>
          <w:numId w:val="5"/>
        </w:numPr>
      </w:pPr>
      <w:r>
        <w:t>Logon to Server1 with your administrator account.</w:t>
      </w:r>
    </w:p>
    <w:p w14:paraId="5FC09F1D" w14:textId="77777777" w:rsidR="00541251" w:rsidRDefault="00541251" w:rsidP="007A51F7">
      <w:pPr>
        <w:pStyle w:val="ListParagraph"/>
        <w:numPr>
          <w:ilvl w:val="0"/>
          <w:numId w:val="5"/>
        </w:numPr>
      </w:pPr>
      <w:r w:rsidRPr="00102C93">
        <w:lastRenderedPageBreak/>
        <w:t>Open Server Manager, if it is closed.</w:t>
      </w:r>
    </w:p>
    <w:p w14:paraId="7BA4F2F9" w14:textId="77777777" w:rsidR="00541251" w:rsidRDefault="00541251" w:rsidP="007A51F7">
      <w:pPr>
        <w:pStyle w:val="ListParagraph"/>
        <w:numPr>
          <w:ilvl w:val="0"/>
          <w:numId w:val="5"/>
        </w:numPr>
      </w:pPr>
      <w:r w:rsidRPr="00102C93">
        <w:t xml:space="preserve">Click Manage and click </w:t>
      </w:r>
      <w:r w:rsidRPr="00E41D0B">
        <w:rPr>
          <w:b/>
          <w:bCs/>
        </w:rPr>
        <w:t>Add Roles and Features</w:t>
      </w:r>
      <w:r w:rsidRPr="00102C93">
        <w:t>.</w:t>
      </w:r>
    </w:p>
    <w:p w14:paraId="020A39B0" w14:textId="77777777" w:rsidR="00541251" w:rsidRDefault="00541251" w:rsidP="007A51F7">
      <w:pPr>
        <w:pStyle w:val="ListParagraph"/>
        <w:numPr>
          <w:ilvl w:val="0"/>
          <w:numId w:val="5"/>
        </w:numPr>
      </w:pPr>
      <w:r w:rsidRPr="00102C93">
        <w:t>If you see the Before you begin window, click Next.</w:t>
      </w:r>
    </w:p>
    <w:p w14:paraId="5D53D8E5" w14:textId="77777777" w:rsidR="00541251" w:rsidRDefault="00541251" w:rsidP="007A51F7">
      <w:pPr>
        <w:pStyle w:val="ListParagraph"/>
        <w:numPr>
          <w:ilvl w:val="0"/>
          <w:numId w:val="5"/>
        </w:numPr>
      </w:pPr>
      <w:r w:rsidRPr="00102C93">
        <w:t>Ensure Role-based or feature-based installation is selected and click Next.</w:t>
      </w:r>
    </w:p>
    <w:p w14:paraId="74B4BFBA" w14:textId="77777777" w:rsidR="00541251" w:rsidRDefault="00541251" w:rsidP="007A51F7">
      <w:pPr>
        <w:pStyle w:val="ListParagraph"/>
        <w:numPr>
          <w:ilvl w:val="0"/>
          <w:numId w:val="5"/>
        </w:numPr>
      </w:pPr>
      <w:r w:rsidRPr="00102C93">
        <w:t>Be sure your server is selected in the Select destination server window and click Next.</w:t>
      </w:r>
    </w:p>
    <w:p w14:paraId="552C410C" w14:textId="77777777" w:rsidR="00541251" w:rsidRDefault="00541251" w:rsidP="007A51F7">
      <w:pPr>
        <w:pStyle w:val="ListParagraph"/>
        <w:numPr>
          <w:ilvl w:val="0"/>
          <w:numId w:val="5"/>
        </w:numPr>
      </w:pPr>
      <w:r w:rsidRPr="00102C93">
        <w:t>In the Select server roles window, check the box for Print and Document Services. If you see a dialog box to add features required for a role, such as remote server administration tools, click Add Features.</w:t>
      </w:r>
    </w:p>
    <w:p w14:paraId="1DC85A94" w14:textId="77777777" w:rsidR="00541251" w:rsidRDefault="00541251" w:rsidP="007A51F7">
      <w:pPr>
        <w:pStyle w:val="ListParagraph"/>
        <w:numPr>
          <w:ilvl w:val="0"/>
          <w:numId w:val="5"/>
        </w:numPr>
      </w:pPr>
      <w:r w:rsidRPr="00102C93">
        <w:t>Click Next in the Select server roles window.</w:t>
      </w:r>
    </w:p>
    <w:p w14:paraId="2A47A4DA" w14:textId="77777777" w:rsidR="00541251" w:rsidRDefault="00541251" w:rsidP="007A51F7">
      <w:pPr>
        <w:pStyle w:val="ListParagraph"/>
        <w:numPr>
          <w:ilvl w:val="0"/>
          <w:numId w:val="5"/>
        </w:numPr>
      </w:pPr>
      <w:r w:rsidRPr="00102C93">
        <w:t>Click Next in the Select features window.</w:t>
      </w:r>
    </w:p>
    <w:p w14:paraId="198C04CE" w14:textId="77777777" w:rsidR="00541251" w:rsidRDefault="00541251" w:rsidP="007A51F7">
      <w:pPr>
        <w:pStyle w:val="ListParagraph"/>
        <w:numPr>
          <w:ilvl w:val="0"/>
          <w:numId w:val="5"/>
        </w:numPr>
      </w:pPr>
      <w:r w:rsidRPr="00102C93">
        <w:t>In the Print and Document Services window, read the infor</w:t>
      </w:r>
      <w:r>
        <w:t>mation about the Print and Doc</w:t>
      </w:r>
      <w:r w:rsidRPr="00102C93">
        <w:t>ument Services role and note that there is a link to learn about this role. Click Next.</w:t>
      </w:r>
    </w:p>
    <w:p w14:paraId="2BA122DC" w14:textId="62EFE77C" w:rsidR="00541251" w:rsidRDefault="00541251" w:rsidP="007A51F7">
      <w:pPr>
        <w:pStyle w:val="ListParagraph"/>
        <w:numPr>
          <w:ilvl w:val="0"/>
          <w:numId w:val="5"/>
        </w:numPr>
      </w:pPr>
      <w:r w:rsidRPr="00102C93">
        <w:t>In the Select role services window, make sure Print Server is selected (the default),</w:t>
      </w:r>
      <w:r>
        <w:t xml:space="preserve"> </w:t>
      </w:r>
      <w:r w:rsidR="00E675B3">
        <w:t xml:space="preserve">Choose </w:t>
      </w:r>
      <w:r w:rsidR="00E675B3" w:rsidRPr="00E675B3">
        <w:rPr>
          <w:b/>
          <w:bCs/>
        </w:rPr>
        <w:t>Internet Printing</w:t>
      </w:r>
      <w:r w:rsidR="00E675B3">
        <w:t xml:space="preserve"> </w:t>
      </w:r>
      <w:r w:rsidR="00E675B3">
        <w:sym w:font="Wingdings" w:char="F0E0"/>
      </w:r>
      <w:r w:rsidR="00E675B3">
        <w:t xml:space="preserve"> C</w:t>
      </w:r>
      <w:r>
        <w:t>lick Next</w:t>
      </w:r>
      <w:r w:rsidR="00E675B3">
        <w:t xml:space="preserve"> until you get to the Confirmation step.</w:t>
      </w:r>
    </w:p>
    <w:p w14:paraId="5FC32B76" w14:textId="77777777" w:rsidR="00541251" w:rsidRDefault="00541251" w:rsidP="007A51F7">
      <w:pPr>
        <w:pStyle w:val="ListParagraph"/>
        <w:numPr>
          <w:ilvl w:val="0"/>
          <w:numId w:val="5"/>
        </w:numPr>
      </w:pPr>
      <w:r w:rsidRPr="00C0713D">
        <w:t xml:space="preserve">Click </w:t>
      </w:r>
      <w:r w:rsidRPr="00C60A94">
        <w:rPr>
          <w:b/>
          <w:bCs/>
        </w:rPr>
        <w:t>Install</w:t>
      </w:r>
      <w:r w:rsidRPr="00C0713D">
        <w:t xml:space="preserve"> in the Confirm installation selections window.</w:t>
      </w:r>
    </w:p>
    <w:p w14:paraId="59C4386A" w14:textId="77777777" w:rsidR="00541251" w:rsidRDefault="00541251" w:rsidP="007A51F7">
      <w:pPr>
        <w:pStyle w:val="ListParagraph"/>
        <w:numPr>
          <w:ilvl w:val="0"/>
          <w:numId w:val="5"/>
        </w:numPr>
      </w:pPr>
      <w:r w:rsidRPr="00C0713D">
        <w:t>When the Installation progress window shows that the installation succeeded, click Close.</w:t>
      </w:r>
    </w:p>
    <w:p w14:paraId="57B52D99" w14:textId="77777777" w:rsidR="00541251" w:rsidRDefault="00541251" w:rsidP="007A51F7">
      <w:pPr>
        <w:pStyle w:val="ListParagraph"/>
        <w:numPr>
          <w:ilvl w:val="0"/>
          <w:numId w:val="5"/>
        </w:numPr>
      </w:pPr>
      <w:r w:rsidRPr="00C0713D">
        <w:t>In the left pane of Server Manager, select Print Services and scroll through the right pane to view the boxes of information for this role. Notice that the Roles and Features box shows that Print Server is installed as a role service.</w:t>
      </w:r>
    </w:p>
    <w:p w14:paraId="5CA3206B" w14:textId="77777777" w:rsidR="007B2077" w:rsidRPr="007B2077" w:rsidRDefault="007B2077" w:rsidP="007A51F7">
      <w:pPr>
        <w:pStyle w:val="ListParagraph"/>
        <w:numPr>
          <w:ilvl w:val="0"/>
          <w:numId w:val="5"/>
        </w:numPr>
      </w:pPr>
      <w:r>
        <w:rPr>
          <w:b/>
        </w:rPr>
        <w:t>Insert a screenshot:</w:t>
      </w:r>
    </w:p>
    <w:sdt>
      <w:sdtPr>
        <w:rPr>
          <w:rStyle w:val="Red"/>
        </w:rPr>
        <w:id w:val="87740871"/>
        <w:placeholder>
          <w:docPart w:val="F033687E2ED94F9D9A9EACF398033788"/>
        </w:placeholder>
        <w:showingPlcHdr/>
      </w:sdtPr>
      <w:sdtEndPr>
        <w:rPr>
          <w:rStyle w:val="Red"/>
        </w:rPr>
      </w:sdtEndPr>
      <w:sdtContent>
        <w:p w14:paraId="791FA0E7" w14:textId="77777777" w:rsidR="00206433" w:rsidRDefault="00206433" w:rsidP="00206433">
          <w:pPr>
            <w:rPr>
              <w:rStyle w:val="Red"/>
            </w:rPr>
          </w:pPr>
          <w:r>
            <w:rPr>
              <w:rStyle w:val="PlaceholderText"/>
              <w:color w:val="FF0000"/>
            </w:rPr>
            <w:t>Click or tap here to enter text.</w:t>
          </w:r>
        </w:p>
      </w:sdtContent>
    </w:sdt>
    <w:p w14:paraId="4D6CBDAC" w14:textId="77777777" w:rsidR="00541251" w:rsidRDefault="00541251" w:rsidP="007A51F7">
      <w:pPr>
        <w:pStyle w:val="ListParagraph"/>
        <w:numPr>
          <w:ilvl w:val="0"/>
          <w:numId w:val="5"/>
        </w:numPr>
      </w:pPr>
      <w:r w:rsidRPr="00C0713D">
        <w:t>Click the back arrow near the top left of the window in Server Manager to go back to the main display. Leave Server Manager open for the</w:t>
      </w:r>
      <w:r>
        <w:t xml:space="preserve"> next activity.</w:t>
      </w:r>
    </w:p>
    <w:p w14:paraId="5FB53DC8" w14:textId="43FBEB03" w:rsidR="00541251" w:rsidRDefault="00541251" w:rsidP="000E6BFF">
      <w:pPr>
        <w:pStyle w:val="Heading1"/>
      </w:pPr>
      <w:bookmarkStart w:id="4" w:name="_Toc171054122"/>
      <w:r w:rsidRPr="00BE5B2C">
        <w:t xml:space="preserve">Activity </w:t>
      </w:r>
      <w:r w:rsidR="00B062BD">
        <w:t>9</w:t>
      </w:r>
      <w:r w:rsidRPr="00BE5B2C">
        <w:t>-</w:t>
      </w:r>
      <w:r w:rsidR="00807727">
        <w:t>3</w:t>
      </w:r>
      <w:r w:rsidRPr="00BE5B2C">
        <w:t>: Configuring the Print Server Properties</w:t>
      </w:r>
      <w:bookmarkEnd w:id="4"/>
    </w:p>
    <w:p w14:paraId="47101ABE" w14:textId="77777777" w:rsidR="00541251" w:rsidRDefault="00541251" w:rsidP="00541251">
      <w:r w:rsidRPr="00BE5B2C">
        <w:t>Time Req</w:t>
      </w:r>
      <w:r>
        <w:t>uired: Approximately 10 minutes</w:t>
      </w:r>
    </w:p>
    <w:p w14:paraId="4FDEB2E1" w14:textId="77777777" w:rsidR="00541251" w:rsidRDefault="00541251" w:rsidP="00541251">
      <w:r w:rsidRPr="00BE5B2C">
        <w:t>Objective: Configure the print server properties from the Print Management tool.</w:t>
      </w:r>
    </w:p>
    <w:p w14:paraId="2D8142FF" w14:textId="77777777" w:rsidR="00541251" w:rsidRDefault="00541251" w:rsidP="00541251">
      <w:r w:rsidRPr="00BE5B2C">
        <w:lastRenderedPageBreak/>
        <w:t>Description: In this activity, you open the Print Management tool and configure the print server properties.</w:t>
      </w:r>
    </w:p>
    <w:p w14:paraId="52F401A2" w14:textId="77777777" w:rsidR="00316DAB" w:rsidRDefault="00316DAB" w:rsidP="007A51F7">
      <w:pPr>
        <w:pStyle w:val="ListParagraph"/>
        <w:numPr>
          <w:ilvl w:val="0"/>
          <w:numId w:val="6"/>
        </w:numPr>
      </w:pPr>
      <w:r>
        <w:t>Logon to Server1 with your administrator account.</w:t>
      </w:r>
    </w:p>
    <w:p w14:paraId="75EF8B40" w14:textId="77777777" w:rsidR="00541251" w:rsidRDefault="00541251" w:rsidP="007A51F7">
      <w:pPr>
        <w:pStyle w:val="ListParagraph"/>
        <w:numPr>
          <w:ilvl w:val="0"/>
          <w:numId w:val="6"/>
        </w:numPr>
      </w:pPr>
      <w:r w:rsidRPr="00BE5B2C">
        <w:t>If necessary, open Server Manager.</w:t>
      </w:r>
    </w:p>
    <w:p w14:paraId="01BE0992" w14:textId="77777777" w:rsidR="00541251" w:rsidRDefault="00541251" w:rsidP="007A51F7">
      <w:pPr>
        <w:pStyle w:val="ListParagraph"/>
        <w:numPr>
          <w:ilvl w:val="0"/>
          <w:numId w:val="6"/>
        </w:numPr>
      </w:pPr>
      <w:r w:rsidRPr="00BE5B2C">
        <w:t>Click Tools and click Print Management.</w:t>
      </w:r>
    </w:p>
    <w:p w14:paraId="7281C821" w14:textId="77777777" w:rsidR="00541251" w:rsidRDefault="00541251" w:rsidP="007A51F7">
      <w:pPr>
        <w:pStyle w:val="ListParagraph"/>
        <w:numPr>
          <w:ilvl w:val="0"/>
          <w:numId w:val="6"/>
        </w:numPr>
      </w:pPr>
      <w:r w:rsidRPr="00BE5B2C">
        <w:t>In the left pane, click the right-pointing arrow in front of Print Servers to view the available print services, including your server.</w:t>
      </w:r>
    </w:p>
    <w:p w14:paraId="77E78CA1" w14:textId="77777777" w:rsidR="00541251" w:rsidRDefault="00541251" w:rsidP="007A51F7">
      <w:pPr>
        <w:pStyle w:val="ListParagraph"/>
        <w:numPr>
          <w:ilvl w:val="0"/>
          <w:numId w:val="6"/>
        </w:numPr>
      </w:pPr>
      <w:r w:rsidRPr="00BE5B2C">
        <w:t>Right-click your se</w:t>
      </w:r>
      <w:r w:rsidR="009D3525">
        <w:t>rver, such as Server1</w:t>
      </w:r>
      <w:r w:rsidRPr="00BE5B2C">
        <w:t xml:space="preserve"> and c</w:t>
      </w:r>
      <w:r>
        <w:t>lick Properties</w:t>
      </w:r>
      <w:r w:rsidRPr="00BE5B2C">
        <w:t>.</w:t>
      </w:r>
    </w:p>
    <w:p w14:paraId="090AE9F6" w14:textId="77777777" w:rsidR="00541251" w:rsidRDefault="00541251" w:rsidP="007A51F7">
      <w:pPr>
        <w:pStyle w:val="ListParagraph"/>
        <w:numPr>
          <w:ilvl w:val="0"/>
          <w:numId w:val="6"/>
        </w:numPr>
      </w:pPr>
      <w:r w:rsidRPr="00BE5B2C">
        <w:t>Five tabs are shown in the Print Server Properties dialog box: Forms, Ports, Drivers, Security, and Advanced. Click each tab to view its configuration options.</w:t>
      </w:r>
    </w:p>
    <w:p w14:paraId="02BE4462" w14:textId="77777777" w:rsidR="00541251" w:rsidRDefault="00541251" w:rsidP="007A51F7">
      <w:pPr>
        <w:pStyle w:val="ListParagraph"/>
        <w:numPr>
          <w:ilvl w:val="0"/>
          <w:numId w:val="6"/>
        </w:numPr>
      </w:pPr>
      <w:r w:rsidRPr="00BE5B2C">
        <w:t>If it is not selected, click the Advanced tab.</w:t>
      </w:r>
    </w:p>
    <w:p w14:paraId="5852180D" w14:textId="77777777" w:rsidR="00541251" w:rsidRPr="007F6066" w:rsidRDefault="00541251" w:rsidP="007A51F7">
      <w:pPr>
        <w:pStyle w:val="ListParagraph"/>
        <w:numPr>
          <w:ilvl w:val="0"/>
          <w:numId w:val="6"/>
        </w:numPr>
      </w:pPr>
      <w:r w:rsidRPr="00D02E9A">
        <w:rPr>
          <w:b/>
        </w:rPr>
        <w:t>What spooler managemen</w:t>
      </w:r>
      <w:r>
        <w:rPr>
          <w:b/>
        </w:rPr>
        <w:t>t options are already selected?</w:t>
      </w:r>
    </w:p>
    <w:sdt>
      <w:sdtPr>
        <w:rPr>
          <w:rStyle w:val="Red"/>
        </w:rPr>
        <w:id w:val="-516317268"/>
        <w:placeholder>
          <w:docPart w:val="FDAE7FD754694849917EFB4A1AF54704"/>
        </w:placeholder>
        <w:showingPlcHdr/>
      </w:sdtPr>
      <w:sdtEndPr>
        <w:rPr>
          <w:rStyle w:val="Red"/>
        </w:rPr>
      </w:sdtEndPr>
      <w:sdtContent>
        <w:p w14:paraId="60718A42" w14:textId="77777777" w:rsidR="00CF2F60" w:rsidRDefault="00CF2F60" w:rsidP="00CF2F60">
          <w:pPr>
            <w:rPr>
              <w:rStyle w:val="Red"/>
            </w:rPr>
          </w:pPr>
          <w:r>
            <w:rPr>
              <w:rStyle w:val="PlaceholderText"/>
              <w:color w:val="FF0000"/>
            </w:rPr>
            <w:t>Click or tap here to enter text.</w:t>
          </w:r>
        </w:p>
      </w:sdtContent>
    </w:sdt>
    <w:p w14:paraId="7ED1E728" w14:textId="77777777" w:rsidR="00541251" w:rsidRPr="007F6066" w:rsidRDefault="00541251" w:rsidP="007A51F7">
      <w:pPr>
        <w:pStyle w:val="ListParagraph"/>
        <w:numPr>
          <w:ilvl w:val="0"/>
          <w:numId w:val="6"/>
        </w:numPr>
      </w:pPr>
      <w:r w:rsidRPr="00D02E9A">
        <w:rPr>
          <w:b/>
        </w:rPr>
        <w:t>What is the folder and its path where spooler files can be written?</w:t>
      </w:r>
    </w:p>
    <w:sdt>
      <w:sdtPr>
        <w:rPr>
          <w:rStyle w:val="Red"/>
        </w:rPr>
        <w:id w:val="-342621143"/>
        <w:placeholder>
          <w:docPart w:val="D78A2824E9B34F34845A065167C7A222"/>
        </w:placeholder>
        <w:showingPlcHdr/>
      </w:sdtPr>
      <w:sdtEndPr>
        <w:rPr>
          <w:rStyle w:val="Red"/>
        </w:rPr>
      </w:sdtEndPr>
      <w:sdtContent>
        <w:p w14:paraId="559DD9EC" w14:textId="77777777" w:rsidR="00260BBA" w:rsidRDefault="00260BBA" w:rsidP="00260BBA">
          <w:pPr>
            <w:rPr>
              <w:rStyle w:val="Red"/>
            </w:rPr>
          </w:pPr>
          <w:r>
            <w:rPr>
              <w:rStyle w:val="PlaceholderText"/>
              <w:color w:val="FF0000"/>
            </w:rPr>
            <w:t>Click or tap here to enter text.</w:t>
          </w:r>
        </w:p>
      </w:sdtContent>
    </w:sdt>
    <w:p w14:paraId="23BE1E42" w14:textId="77777777" w:rsidR="00541251" w:rsidRDefault="00541251" w:rsidP="007A51F7">
      <w:pPr>
        <w:pStyle w:val="ListParagraph"/>
        <w:numPr>
          <w:ilvl w:val="0"/>
          <w:numId w:val="6"/>
        </w:numPr>
      </w:pPr>
      <w:r w:rsidRPr="00CB391A">
        <w:t>Click the Security tab. Notice the groups and users who have security access.</w:t>
      </w:r>
    </w:p>
    <w:p w14:paraId="4F9B968D" w14:textId="77777777" w:rsidR="00541251" w:rsidRDefault="00541251" w:rsidP="007A51F7">
      <w:pPr>
        <w:pStyle w:val="ListParagraph"/>
        <w:numPr>
          <w:ilvl w:val="0"/>
          <w:numId w:val="6"/>
        </w:numPr>
      </w:pPr>
      <w:r w:rsidRPr="005F2ABB">
        <w:rPr>
          <w:b/>
        </w:rPr>
        <w:t>What default permissions are granted to the Everyone group</w:t>
      </w:r>
      <w:r w:rsidR="004157AD">
        <w:t>?</w:t>
      </w:r>
    </w:p>
    <w:sdt>
      <w:sdtPr>
        <w:rPr>
          <w:rStyle w:val="Red"/>
        </w:rPr>
        <w:id w:val="267512641"/>
        <w:placeholder>
          <w:docPart w:val="C5A7CBB1F87E4DFFB929A29936F58861"/>
        </w:placeholder>
        <w:showingPlcHdr/>
      </w:sdtPr>
      <w:sdtEndPr>
        <w:rPr>
          <w:rStyle w:val="Red"/>
        </w:rPr>
      </w:sdtEndPr>
      <w:sdtContent>
        <w:p w14:paraId="1EEB917E" w14:textId="77777777" w:rsidR="00D60BF5" w:rsidRDefault="00D60BF5" w:rsidP="00D60BF5">
          <w:pPr>
            <w:rPr>
              <w:rStyle w:val="Red"/>
            </w:rPr>
          </w:pPr>
          <w:r>
            <w:rPr>
              <w:rStyle w:val="PlaceholderText"/>
              <w:color w:val="FF0000"/>
            </w:rPr>
            <w:t>Click or tap here to enter text.</w:t>
          </w:r>
        </w:p>
      </w:sdtContent>
    </w:sdt>
    <w:p w14:paraId="4E394253" w14:textId="77777777" w:rsidR="00667604" w:rsidRDefault="00667604" w:rsidP="007A51F7">
      <w:pPr>
        <w:pStyle w:val="ListParagraph"/>
        <w:numPr>
          <w:ilvl w:val="0"/>
          <w:numId w:val="6"/>
        </w:numPr>
      </w:pPr>
      <w:r>
        <w:rPr>
          <w:b/>
        </w:rPr>
        <w:t>Insert a screenshot</w:t>
      </w:r>
      <w:r w:rsidRPr="00667604">
        <w:t>:</w:t>
      </w:r>
    </w:p>
    <w:sdt>
      <w:sdtPr>
        <w:rPr>
          <w:rStyle w:val="Red"/>
        </w:rPr>
        <w:id w:val="-414239476"/>
        <w:placeholder>
          <w:docPart w:val="FD461AA013C04D96B12CD6304001F169"/>
        </w:placeholder>
        <w:showingPlcHdr/>
      </w:sdtPr>
      <w:sdtEndPr>
        <w:rPr>
          <w:rStyle w:val="Red"/>
        </w:rPr>
      </w:sdtEndPr>
      <w:sdtContent>
        <w:p w14:paraId="05B242CC" w14:textId="77777777" w:rsidR="00D60BF5" w:rsidRDefault="00D60BF5" w:rsidP="00D60BF5">
          <w:pPr>
            <w:rPr>
              <w:rStyle w:val="Red"/>
            </w:rPr>
          </w:pPr>
          <w:r>
            <w:rPr>
              <w:rStyle w:val="PlaceholderText"/>
              <w:color w:val="FF0000"/>
            </w:rPr>
            <w:t>Click or tap here to enter text.</w:t>
          </w:r>
        </w:p>
      </w:sdtContent>
    </w:sdt>
    <w:p w14:paraId="22B93B04" w14:textId="77777777" w:rsidR="00541251" w:rsidRDefault="00541251" w:rsidP="007A51F7">
      <w:pPr>
        <w:pStyle w:val="ListParagraph"/>
        <w:numPr>
          <w:ilvl w:val="0"/>
          <w:numId w:val="6"/>
        </w:numPr>
      </w:pPr>
      <w:r w:rsidRPr="00CB391A">
        <w:t>Click Cancel</w:t>
      </w:r>
      <w:r w:rsidR="00B67439">
        <w:t>.</w:t>
      </w:r>
    </w:p>
    <w:p w14:paraId="3719D70E" w14:textId="77777777" w:rsidR="00541251" w:rsidRDefault="00541251" w:rsidP="007A51F7">
      <w:pPr>
        <w:pStyle w:val="ListParagraph"/>
        <w:numPr>
          <w:ilvl w:val="0"/>
          <w:numId w:val="6"/>
        </w:numPr>
      </w:pPr>
      <w:r w:rsidRPr="00CB391A">
        <w:t>Leave the Print Management window open for the next act</w:t>
      </w:r>
      <w:r>
        <w:t>ivity.</w:t>
      </w:r>
    </w:p>
    <w:p w14:paraId="755BFC50" w14:textId="19AEC59C" w:rsidR="00541251" w:rsidRDefault="009B6DE1" w:rsidP="000E6BFF">
      <w:pPr>
        <w:pStyle w:val="Heading1"/>
      </w:pPr>
      <w:bookmarkStart w:id="5" w:name="_Toc171054123"/>
      <w:r>
        <w:t>Activity 9</w:t>
      </w:r>
      <w:r w:rsidR="00541251" w:rsidRPr="00682F12">
        <w:t>-</w:t>
      </w:r>
      <w:r w:rsidR="00807727">
        <w:t>4</w:t>
      </w:r>
      <w:r w:rsidR="00541251" w:rsidRPr="00682F12">
        <w:t>: Installing a Printer</w:t>
      </w:r>
      <w:bookmarkEnd w:id="5"/>
    </w:p>
    <w:p w14:paraId="64EB8D29" w14:textId="77777777" w:rsidR="00541251" w:rsidRDefault="00541251" w:rsidP="00541251">
      <w:r w:rsidRPr="00682F12">
        <w:t>Time Required: Approximately 1</w:t>
      </w:r>
      <w:r w:rsidR="00086313">
        <w:t>0</w:t>
      </w:r>
      <w:r w:rsidRPr="00682F12">
        <w:t xml:space="preserve"> minutes</w:t>
      </w:r>
    </w:p>
    <w:p w14:paraId="3B9340BA" w14:textId="77777777" w:rsidR="00541251" w:rsidRDefault="00541251" w:rsidP="00541251">
      <w:r w:rsidRPr="00682F12">
        <w:t>Objective: Install a printer using the Network Printer Installation Wizard.</w:t>
      </w:r>
    </w:p>
    <w:p w14:paraId="1B26E974" w14:textId="77777777" w:rsidR="00541251" w:rsidRDefault="00541251" w:rsidP="00541251">
      <w:r w:rsidRPr="00682F12">
        <w:lastRenderedPageBreak/>
        <w:t>Description: In this activity, you install a printer using the Network Printer Installation Wizard. This activity does not require a printer to be attached to the computer, because you practice a manual configuration without automatic detection.</w:t>
      </w:r>
    </w:p>
    <w:p w14:paraId="3ED6BE5D" w14:textId="77777777" w:rsidR="000907D6" w:rsidRDefault="000907D6" w:rsidP="007A51F7">
      <w:pPr>
        <w:pStyle w:val="ListParagraph"/>
        <w:numPr>
          <w:ilvl w:val="0"/>
          <w:numId w:val="7"/>
        </w:numPr>
      </w:pPr>
      <w:r>
        <w:t>Logon to Server1 with your administrator account.</w:t>
      </w:r>
    </w:p>
    <w:p w14:paraId="4F51CA9A" w14:textId="77777777" w:rsidR="00541251" w:rsidRDefault="00541251" w:rsidP="007A51F7">
      <w:pPr>
        <w:pStyle w:val="ListParagraph"/>
        <w:numPr>
          <w:ilvl w:val="0"/>
          <w:numId w:val="7"/>
        </w:numPr>
      </w:pPr>
      <w:r w:rsidRPr="00682F12">
        <w:t>Open the Print Management window, if it is not already open. Or, to open it from Server Manager, click Tools and click Print Management.</w:t>
      </w:r>
    </w:p>
    <w:p w14:paraId="0FD66777" w14:textId="77777777" w:rsidR="00541251" w:rsidRDefault="00541251" w:rsidP="007A51F7">
      <w:pPr>
        <w:pStyle w:val="ListParagraph"/>
        <w:numPr>
          <w:ilvl w:val="0"/>
          <w:numId w:val="7"/>
        </w:numPr>
      </w:pPr>
      <w:r w:rsidRPr="00682F12">
        <w:t>In the left pane, use the right-pointing arrow, if necessary to ensure you can view the server name under Print Servers.</w:t>
      </w:r>
    </w:p>
    <w:p w14:paraId="2F4BFAD3" w14:textId="77777777" w:rsidR="00541251" w:rsidRDefault="00541251" w:rsidP="007A51F7">
      <w:pPr>
        <w:pStyle w:val="ListParagraph"/>
        <w:numPr>
          <w:ilvl w:val="0"/>
          <w:numId w:val="7"/>
        </w:numPr>
      </w:pPr>
      <w:r w:rsidRPr="00682F12">
        <w:t xml:space="preserve">In the left pane, right-click the server name under Print Servers </w:t>
      </w:r>
      <w:r>
        <w:t>and click Add Printer</w:t>
      </w:r>
      <w:r w:rsidRPr="00682F12">
        <w:t>.</w:t>
      </w:r>
    </w:p>
    <w:p w14:paraId="10E24C25" w14:textId="77777777" w:rsidR="00541251" w:rsidRDefault="00541251" w:rsidP="007A51F7">
      <w:pPr>
        <w:pStyle w:val="ListParagraph"/>
        <w:numPr>
          <w:ilvl w:val="0"/>
          <w:numId w:val="7"/>
        </w:numPr>
      </w:pPr>
      <w:r w:rsidRPr="00682F12">
        <w:t xml:space="preserve">Notice the options to install a local or a </w:t>
      </w:r>
      <w:r>
        <w:t>network printer</w:t>
      </w:r>
      <w:r w:rsidRPr="00682F12">
        <w:t>. A local printer is one that is physically attached to the computer through a port, and a network printer is one that is connected to a different computer or to a dedicated print server device (wireless or cabled to the network) and that is shared over the network. For this activity, click Add a new pri</w:t>
      </w:r>
      <w:r>
        <w:t>nter using an existing port.</w:t>
      </w:r>
    </w:p>
    <w:p w14:paraId="548FD299" w14:textId="77777777" w:rsidR="00541251" w:rsidRDefault="00541251" w:rsidP="007A51F7">
      <w:pPr>
        <w:pStyle w:val="ListParagraph"/>
        <w:numPr>
          <w:ilvl w:val="0"/>
          <w:numId w:val="7"/>
        </w:numPr>
      </w:pPr>
      <w:r w:rsidRPr="00682F12">
        <w:t>Click the down arrow that shows LPT1: (Printer Port) as the default.</w:t>
      </w:r>
    </w:p>
    <w:p w14:paraId="2C8F2966" w14:textId="77777777" w:rsidR="00541251" w:rsidRPr="006A5B51" w:rsidRDefault="00541251" w:rsidP="007A51F7">
      <w:pPr>
        <w:pStyle w:val="ListParagraph"/>
        <w:numPr>
          <w:ilvl w:val="0"/>
          <w:numId w:val="7"/>
        </w:numPr>
      </w:pPr>
      <w:r w:rsidRPr="0017488A">
        <w:rPr>
          <w:b/>
        </w:rPr>
        <w:t>What options are available?</w:t>
      </w:r>
    </w:p>
    <w:sdt>
      <w:sdtPr>
        <w:rPr>
          <w:rStyle w:val="Red"/>
        </w:rPr>
        <w:id w:val="-1162541888"/>
        <w:placeholder>
          <w:docPart w:val="11C8CEAF394B4370B4C65FEB8D0B42DB"/>
        </w:placeholder>
        <w:showingPlcHdr/>
      </w:sdtPr>
      <w:sdtEndPr>
        <w:rPr>
          <w:rStyle w:val="Red"/>
        </w:rPr>
      </w:sdtEndPr>
      <w:sdtContent>
        <w:p w14:paraId="0B340487" w14:textId="77777777" w:rsidR="00086313" w:rsidRDefault="00086313" w:rsidP="00086313">
          <w:pPr>
            <w:rPr>
              <w:rStyle w:val="Red"/>
            </w:rPr>
          </w:pPr>
          <w:r>
            <w:rPr>
              <w:rStyle w:val="PlaceholderText"/>
              <w:color w:val="FF0000"/>
            </w:rPr>
            <w:t>Click or tap here to enter text.</w:t>
          </w:r>
        </w:p>
      </w:sdtContent>
    </w:sdt>
    <w:p w14:paraId="659E53AE" w14:textId="77777777" w:rsidR="00541251" w:rsidRDefault="00541251" w:rsidP="007A51F7">
      <w:pPr>
        <w:pStyle w:val="ListParagraph"/>
        <w:numPr>
          <w:ilvl w:val="0"/>
          <w:numId w:val="7"/>
        </w:numPr>
      </w:pPr>
      <w:r w:rsidRPr="00682F12">
        <w:t>For practice, use the default selection for the printer port (po</w:t>
      </w:r>
      <w:r>
        <w:t>rt to which the printer is con</w:t>
      </w:r>
      <w:r w:rsidRPr="00682F12">
        <w:t>nected), such as LPT1: (Printer Port), and click Next.</w:t>
      </w:r>
    </w:p>
    <w:p w14:paraId="05FD3399" w14:textId="77777777" w:rsidR="00541251" w:rsidRDefault="00541251" w:rsidP="007A51F7">
      <w:pPr>
        <w:pStyle w:val="ListParagraph"/>
        <w:numPr>
          <w:ilvl w:val="0"/>
          <w:numId w:val="7"/>
        </w:numPr>
      </w:pPr>
      <w:r w:rsidRPr="00682F12">
        <w:t>Ensure that Install a new driver is selected and click Next.</w:t>
      </w:r>
    </w:p>
    <w:p w14:paraId="5DB131F2" w14:textId="77777777" w:rsidR="00541251" w:rsidRDefault="00541251" w:rsidP="007A51F7">
      <w:pPr>
        <w:pStyle w:val="ListParagraph"/>
        <w:numPr>
          <w:ilvl w:val="0"/>
          <w:numId w:val="7"/>
        </w:numPr>
      </w:pPr>
      <w:r w:rsidRPr="00682F12">
        <w:t>For the Manufactur</w:t>
      </w:r>
      <w:r w:rsidR="001A6B73">
        <w:t xml:space="preserve">er, select </w:t>
      </w:r>
      <w:r w:rsidR="00CD32ED">
        <w:t>Micr</w:t>
      </w:r>
      <w:r w:rsidR="00DD0516">
        <w:t xml:space="preserve">osoft, </w:t>
      </w:r>
      <w:r w:rsidRPr="00682F12">
        <w:t xml:space="preserve">select </w:t>
      </w:r>
      <w:r w:rsidR="00DD0516">
        <w:t xml:space="preserve">whichever print driver you want. </w:t>
      </w:r>
      <w:r w:rsidRPr="00682F12">
        <w:t>If you selected the defaults, notice that the driver is digitally signed. Digital signing offers some security that the driver is authentically written by the manufacturer. Click Next.</w:t>
      </w:r>
    </w:p>
    <w:p w14:paraId="71D6080C" w14:textId="77777777" w:rsidR="00541251" w:rsidRDefault="00541251" w:rsidP="007A51F7">
      <w:pPr>
        <w:pStyle w:val="ListParagraph"/>
        <w:numPr>
          <w:ilvl w:val="0"/>
          <w:numId w:val="7"/>
        </w:numPr>
      </w:pPr>
      <w:r w:rsidRPr="00043344">
        <w:t xml:space="preserve">In the Printer Name and Sharing Settings dialog box, ensure that there is a check in the box for Share this printer, which is the default. In the Share Name text box, enter Office Printer plus your initials, such as Office Printer </w:t>
      </w:r>
      <w:r w:rsidR="00806AC3">
        <w:t>HP 4200</w:t>
      </w:r>
      <w:r w:rsidRPr="00043344">
        <w:t>. This is the name that users on the network will see. In the Location text box, enter a theoretical room number, such as Room 10. Also, enter a comment, such as Shared</w:t>
      </w:r>
      <w:r>
        <w:t xml:space="preserve"> color printer</w:t>
      </w:r>
      <w:r w:rsidRPr="00043344">
        <w:t>. Click Next.</w:t>
      </w:r>
    </w:p>
    <w:p w14:paraId="3AFFAD38" w14:textId="75D02027" w:rsidR="004910D1" w:rsidRDefault="00541251" w:rsidP="007A51F7">
      <w:pPr>
        <w:pStyle w:val="ListParagraph"/>
        <w:numPr>
          <w:ilvl w:val="0"/>
          <w:numId w:val="7"/>
        </w:numPr>
      </w:pPr>
      <w:r w:rsidRPr="00043344">
        <w:t>Review the information for the printer</w:t>
      </w:r>
      <w:r w:rsidR="00B66CFA">
        <w:t>.</w:t>
      </w:r>
    </w:p>
    <w:p w14:paraId="7DA516BB" w14:textId="77777777" w:rsidR="004910D1" w:rsidRPr="004910D1" w:rsidRDefault="004910D1" w:rsidP="007A51F7">
      <w:pPr>
        <w:pStyle w:val="ListParagraph"/>
        <w:numPr>
          <w:ilvl w:val="0"/>
          <w:numId w:val="7"/>
        </w:numPr>
        <w:rPr>
          <w:b/>
        </w:rPr>
      </w:pPr>
      <w:r w:rsidRPr="004910D1">
        <w:rPr>
          <w:b/>
        </w:rPr>
        <w:lastRenderedPageBreak/>
        <w:t>Insert a screenshot:</w:t>
      </w:r>
    </w:p>
    <w:sdt>
      <w:sdtPr>
        <w:rPr>
          <w:rStyle w:val="Red"/>
        </w:rPr>
        <w:id w:val="2124184966"/>
        <w:placeholder>
          <w:docPart w:val="CC765F1E731046AAAFF92AD0401B8A99"/>
        </w:placeholder>
        <w:showingPlcHdr/>
      </w:sdtPr>
      <w:sdtEndPr>
        <w:rPr>
          <w:rStyle w:val="Red"/>
        </w:rPr>
      </w:sdtEndPr>
      <w:sdtContent>
        <w:p w14:paraId="4165F886" w14:textId="77777777" w:rsidR="00086313" w:rsidRDefault="00086313" w:rsidP="00086313">
          <w:pPr>
            <w:rPr>
              <w:rStyle w:val="Red"/>
            </w:rPr>
          </w:pPr>
          <w:r>
            <w:rPr>
              <w:rStyle w:val="PlaceholderText"/>
              <w:color w:val="FF0000"/>
            </w:rPr>
            <w:t>Click or tap here to enter text.</w:t>
          </w:r>
        </w:p>
      </w:sdtContent>
    </w:sdt>
    <w:p w14:paraId="7FFBF86E" w14:textId="77777777" w:rsidR="00541251" w:rsidRDefault="004910D1" w:rsidP="007A51F7">
      <w:pPr>
        <w:pStyle w:val="ListParagraph"/>
        <w:numPr>
          <w:ilvl w:val="0"/>
          <w:numId w:val="7"/>
        </w:numPr>
      </w:pPr>
      <w:r>
        <w:t>C</w:t>
      </w:r>
      <w:r w:rsidR="00541251" w:rsidRPr="00043344">
        <w:t>lick Next.</w:t>
      </w:r>
    </w:p>
    <w:p w14:paraId="0076864E" w14:textId="0169F3FD" w:rsidR="001369BD" w:rsidRDefault="00541251" w:rsidP="007A51F7">
      <w:pPr>
        <w:pStyle w:val="ListParagraph"/>
        <w:numPr>
          <w:ilvl w:val="0"/>
          <w:numId w:val="7"/>
        </w:numPr>
      </w:pPr>
      <w:r w:rsidRPr="00043344">
        <w:t xml:space="preserve">Ensure that the Status shows the driver and printer installations succeeded. Notice that you could now print a test page </w:t>
      </w:r>
      <w:r w:rsidR="00CC68F3" w:rsidRPr="00043344">
        <w:t>to</w:t>
      </w:r>
      <w:r w:rsidRPr="00043344">
        <w:t xml:space="preserve"> test your installation. You can also choose to add another printer.</w:t>
      </w:r>
    </w:p>
    <w:p w14:paraId="5E0B1901" w14:textId="77777777" w:rsidR="001369BD" w:rsidRPr="000102C7" w:rsidRDefault="001369BD" w:rsidP="007A51F7">
      <w:pPr>
        <w:pStyle w:val="ListParagraph"/>
        <w:numPr>
          <w:ilvl w:val="0"/>
          <w:numId w:val="7"/>
        </w:numPr>
        <w:rPr>
          <w:b/>
        </w:rPr>
      </w:pPr>
      <w:r w:rsidRPr="000102C7">
        <w:rPr>
          <w:b/>
        </w:rPr>
        <w:t>Insert a screen shot:</w:t>
      </w:r>
    </w:p>
    <w:sdt>
      <w:sdtPr>
        <w:rPr>
          <w:rStyle w:val="Red"/>
        </w:rPr>
        <w:id w:val="-1286038544"/>
        <w:placeholder>
          <w:docPart w:val="2EE333D14AC8422387E7202DBEDE848B"/>
        </w:placeholder>
        <w:showingPlcHdr/>
      </w:sdtPr>
      <w:sdtEndPr>
        <w:rPr>
          <w:rStyle w:val="Red"/>
        </w:rPr>
      </w:sdtEndPr>
      <w:sdtContent>
        <w:p w14:paraId="6ACB1DD1" w14:textId="77777777" w:rsidR="00086313" w:rsidRDefault="00086313" w:rsidP="00086313">
          <w:pPr>
            <w:rPr>
              <w:rStyle w:val="Red"/>
            </w:rPr>
          </w:pPr>
          <w:r>
            <w:rPr>
              <w:rStyle w:val="PlaceholderText"/>
              <w:color w:val="FF0000"/>
            </w:rPr>
            <w:t>Click or tap here to enter text.</w:t>
          </w:r>
        </w:p>
      </w:sdtContent>
    </w:sdt>
    <w:p w14:paraId="0D43DA28" w14:textId="77777777" w:rsidR="00541251" w:rsidRDefault="00541251" w:rsidP="007A51F7">
      <w:pPr>
        <w:pStyle w:val="ListParagraph"/>
        <w:numPr>
          <w:ilvl w:val="0"/>
          <w:numId w:val="7"/>
        </w:numPr>
      </w:pPr>
      <w:r w:rsidRPr="00043344">
        <w:t>Click Finish.</w:t>
      </w:r>
    </w:p>
    <w:p w14:paraId="7F14F47D" w14:textId="77777777" w:rsidR="006F2C57" w:rsidRDefault="00541251" w:rsidP="007A51F7">
      <w:pPr>
        <w:pStyle w:val="ListParagraph"/>
        <w:numPr>
          <w:ilvl w:val="0"/>
          <w:numId w:val="7"/>
        </w:numPr>
      </w:pPr>
      <w:r w:rsidRPr="00043344">
        <w:t>Leave the Print Management window open for the next activity.</w:t>
      </w:r>
    </w:p>
    <w:p w14:paraId="33457193" w14:textId="77777777" w:rsidR="00920E60" w:rsidRDefault="00541251" w:rsidP="00920E60">
      <w:pPr>
        <w:spacing w:line="288" w:lineRule="auto"/>
      </w:pPr>
      <w:r w:rsidRPr="00043344">
        <w:t>When you add a shared printer, consider the following guidelines when choosing a share name:</w:t>
      </w:r>
    </w:p>
    <w:p w14:paraId="1D7FF508" w14:textId="77777777" w:rsidR="00920E60" w:rsidRDefault="00541251" w:rsidP="007A51F7">
      <w:pPr>
        <w:pStyle w:val="ListParagraph"/>
        <w:numPr>
          <w:ilvl w:val="0"/>
          <w:numId w:val="15"/>
        </w:numPr>
        <w:spacing w:line="288" w:lineRule="auto"/>
      </w:pPr>
      <w:r w:rsidRPr="00043344">
        <w:t xml:space="preserve">Compose names </w:t>
      </w:r>
      <w:r w:rsidRPr="007C1617">
        <w:t>that are easily understood and spelled by those who will use the printer.</w:t>
      </w:r>
    </w:p>
    <w:p w14:paraId="0BBCB8AC" w14:textId="77777777" w:rsidR="00920E60" w:rsidRDefault="00541251" w:rsidP="007A51F7">
      <w:pPr>
        <w:pStyle w:val="ListParagraph"/>
        <w:numPr>
          <w:ilvl w:val="0"/>
          <w:numId w:val="15"/>
        </w:numPr>
        <w:spacing w:line="288" w:lineRule="auto"/>
      </w:pPr>
      <w:r w:rsidRPr="007C1617">
        <w:t>Include a room number, floor, or workstation name to help identify where the printer is located.</w:t>
      </w:r>
    </w:p>
    <w:p w14:paraId="0B2377E5" w14:textId="77777777" w:rsidR="00005154" w:rsidRDefault="00541251" w:rsidP="007A51F7">
      <w:pPr>
        <w:pStyle w:val="ListParagraph"/>
        <w:numPr>
          <w:ilvl w:val="0"/>
          <w:numId w:val="15"/>
        </w:numPr>
        <w:spacing w:line="288" w:lineRule="auto"/>
      </w:pPr>
      <w:r w:rsidRPr="007C1617">
        <w:t>Include descriptive information about the printer, such as the type, manufacturer, or model.</w:t>
      </w:r>
    </w:p>
    <w:p w14:paraId="61F455F2" w14:textId="6136B751" w:rsidR="00F05DA9" w:rsidRDefault="00541251" w:rsidP="007A51F7">
      <w:pPr>
        <w:pStyle w:val="ListParagraph"/>
        <w:numPr>
          <w:ilvl w:val="0"/>
          <w:numId w:val="15"/>
        </w:numPr>
        <w:spacing w:line="288" w:lineRule="auto"/>
      </w:pPr>
      <w:r w:rsidRPr="007C1617">
        <w:t>After you install a printer on a network to be shared, make sure that network printer sharing is turned on. This step enables printer sharing through the Windows Firewall so that shared printers appear when users</w:t>
      </w:r>
      <w:r w:rsidRPr="00043344">
        <w:t xml:space="preserve"> view network resources and so that communications are permitted between the shared printers and the users who want to access them.</w:t>
      </w:r>
    </w:p>
    <w:p w14:paraId="75920C89" w14:textId="02C626D4" w:rsidR="00541251" w:rsidRDefault="00AB4CB7" w:rsidP="000E6BFF">
      <w:pPr>
        <w:pStyle w:val="Heading1"/>
      </w:pPr>
      <w:bookmarkStart w:id="6" w:name="_Toc171054124"/>
      <w:r>
        <w:t>Activity 9</w:t>
      </w:r>
      <w:r w:rsidR="00541251" w:rsidRPr="00065DB1">
        <w:t>-</w:t>
      </w:r>
      <w:r w:rsidR="00807727">
        <w:t>5</w:t>
      </w:r>
      <w:r w:rsidR="00541251" w:rsidRPr="00065DB1">
        <w:t>: Viewing Printing Preferences</w:t>
      </w:r>
      <w:bookmarkEnd w:id="6"/>
    </w:p>
    <w:p w14:paraId="7EF7EBFC" w14:textId="77777777" w:rsidR="00541251" w:rsidRDefault="00C06803" w:rsidP="00541251">
      <w:r>
        <w:t>Time Required: Approximately 5</w:t>
      </w:r>
      <w:r w:rsidR="00541251" w:rsidRPr="00065DB1">
        <w:t xml:space="preserve"> minutes</w:t>
      </w:r>
    </w:p>
    <w:p w14:paraId="08252B72" w14:textId="77777777" w:rsidR="00541251" w:rsidRDefault="00541251" w:rsidP="00541251">
      <w:r w:rsidRPr="00065DB1">
        <w:t>Objective: Determine the default setup for printing preferences on a printer.</w:t>
      </w:r>
    </w:p>
    <w:p w14:paraId="1500627F" w14:textId="77777777" w:rsidR="00541251" w:rsidRDefault="00541251" w:rsidP="00541251">
      <w:r w:rsidRPr="00065DB1">
        <w:t>Description: After you install a printer, it is a good idea to verify the printing preferences to make certain they match the intended use of the printer. In this activity, you view the printing preferences for the print</w:t>
      </w:r>
      <w:r w:rsidR="00DE6D41">
        <w:t>er you installed earlier</w:t>
      </w:r>
      <w:r w:rsidRPr="00065DB1">
        <w:t>.</w:t>
      </w:r>
    </w:p>
    <w:p w14:paraId="4ACF70D0" w14:textId="77777777" w:rsidR="006C7ACB" w:rsidRDefault="006C7ACB" w:rsidP="007A51F7">
      <w:pPr>
        <w:pStyle w:val="ListParagraph"/>
        <w:numPr>
          <w:ilvl w:val="0"/>
          <w:numId w:val="8"/>
        </w:numPr>
      </w:pPr>
      <w:r>
        <w:t>Logon to Server1 with your administrator account.</w:t>
      </w:r>
    </w:p>
    <w:p w14:paraId="1327AAC4" w14:textId="77777777" w:rsidR="00541251" w:rsidRDefault="00541251" w:rsidP="007A51F7">
      <w:pPr>
        <w:pStyle w:val="ListParagraph"/>
        <w:numPr>
          <w:ilvl w:val="0"/>
          <w:numId w:val="8"/>
        </w:numPr>
      </w:pPr>
      <w:r w:rsidRPr="00065DB1">
        <w:lastRenderedPageBreak/>
        <w:t>Ensure the Print Management tool is open.</w:t>
      </w:r>
    </w:p>
    <w:p w14:paraId="73CED474" w14:textId="77777777" w:rsidR="00541251" w:rsidRDefault="00541251" w:rsidP="007A51F7">
      <w:pPr>
        <w:pStyle w:val="ListParagraph"/>
        <w:numPr>
          <w:ilvl w:val="0"/>
          <w:numId w:val="8"/>
        </w:numPr>
      </w:pPr>
      <w:r w:rsidRPr="00065DB1">
        <w:t>In the left pane, use the right-pointing arrow to expand the elements under the print server so that you see Printers listed. Click Printers in the left pane to view the installe</w:t>
      </w:r>
      <w:r>
        <w:t>d printers in the middle pane.</w:t>
      </w:r>
    </w:p>
    <w:p w14:paraId="60B94945" w14:textId="77777777" w:rsidR="00541251" w:rsidRDefault="00541251" w:rsidP="007A51F7">
      <w:pPr>
        <w:pStyle w:val="ListParagraph"/>
        <w:numPr>
          <w:ilvl w:val="0"/>
          <w:numId w:val="8"/>
        </w:numPr>
      </w:pPr>
      <w:r w:rsidRPr="00065DB1">
        <w:t>In the middle pane, right-click the print</w:t>
      </w:r>
      <w:r w:rsidR="007452B3">
        <w:t>er you installed earlier</w:t>
      </w:r>
      <w:r w:rsidR="00893778">
        <w:t>. C</w:t>
      </w:r>
      <w:r w:rsidRPr="00065DB1">
        <w:t>lick Properties.</w:t>
      </w:r>
    </w:p>
    <w:p w14:paraId="3F3CC1E5" w14:textId="77777777" w:rsidR="009C115D" w:rsidRDefault="00541251" w:rsidP="007A51F7">
      <w:pPr>
        <w:pStyle w:val="ListParagraph"/>
        <w:numPr>
          <w:ilvl w:val="0"/>
          <w:numId w:val="8"/>
        </w:numPr>
      </w:pPr>
      <w:r w:rsidRPr="00065DB1">
        <w:t>Make sure the General tab is displayed. Click the Preferences button near the bottom of the dialog box.</w:t>
      </w:r>
    </w:p>
    <w:p w14:paraId="18E74243" w14:textId="77777777" w:rsidR="00901E77" w:rsidRPr="00901E77" w:rsidRDefault="00541251" w:rsidP="007A51F7">
      <w:pPr>
        <w:pStyle w:val="ListParagraph"/>
        <w:numPr>
          <w:ilvl w:val="0"/>
          <w:numId w:val="8"/>
        </w:numPr>
      </w:pPr>
      <w:r w:rsidRPr="001656B2">
        <w:rPr>
          <w:b/>
        </w:rPr>
        <w:t>What tabs are shown?</w:t>
      </w:r>
    </w:p>
    <w:sdt>
      <w:sdtPr>
        <w:rPr>
          <w:rStyle w:val="Red"/>
        </w:rPr>
        <w:id w:val="300429469"/>
        <w:placeholder>
          <w:docPart w:val="9FD4146400E74506A05BEA9844E19BE8"/>
        </w:placeholder>
        <w:showingPlcHdr/>
      </w:sdtPr>
      <w:sdtEndPr>
        <w:rPr>
          <w:rStyle w:val="Red"/>
        </w:rPr>
      </w:sdtEndPr>
      <w:sdtContent>
        <w:p w14:paraId="7AE5D688" w14:textId="77777777" w:rsidR="0061008E" w:rsidRDefault="0061008E" w:rsidP="0061008E">
          <w:pPr>
            <w:rPr>
              <w:rStyle w:val="Red"/>
            </w:rPr>
          </w:pPr>
          <w:r>
            <w:rPr>
              <w:rStyle w:val="PlaceholderText"/>
              <w:color w:val="FF0000"/>
            </w:rPr>
            <w:t>Click or tap here to enter text.</w:t>
          </w:r>
        </w:p>
      </w:sdtContent>
    </w:sdt>
    <w:p w14:paraId="5E642993" w14:textId="77777777" w:rsidR="00541251" w:rsidRPr="009C115D" w:rsidRDefault="00541251" w:rsidP="007A51F7">
      <w:pPr>
        <w:pStyle w:val="ListParagraph"/>
        <w:numPr>
          <w:ilvl w:val="0"/>
          <w:numId w:val="8"/>
        </w:numPr>
      </w:pPr>
      <w:r w:rsidRPr="001656B2">
        <w:rPr>
          <w:b/>
        </w:rPr>
        <w:t>What are the options on the tabs that can be configured?</w:t>
      </w:r>
    </w:p>
    <w:sdt>
      <w:sdtPr>
        <w:rPr>
          <w:rStyle w:val="Red"/>
        </w:rPr>
        <w:id w:val="57224714"/>
        <w:placeholder>
          <w:docPart w:val="532FFA6E70F3437BA64EAE143FF1C301"/>
        </w:placeholder>
        <w:showingPlcHdr/>
      </w:sdtPr>
      <w:sdtEndPr>
        <w:rPr>
          <w:rStyle w:val="Red"/>
        </w:rPr>
      </w:sdtEndPr>
      <w:sdtContent>
        <w:p w14:paraId="439BC425" w14:textId="77777777" w:rsidR="0061008E" w:rsidRDefault="0061008E" w:rsidP="0061008E">
          <w:pPr>
            <w:rPr>
              <w:rStyle w:val="Red"/>
            </w:rPr>
          </w:pPr>
          <w:r>
            <w:rPr>
              <w:rStyle w:val="PlaceholderText"/>
              <w:color w:val="FF0000"/>
            </w:rPr>
            <w:t>Click or tap here to enter text.</w:t>
          </w:r>
        </w:p>
      </w:sdtContent>
    </w:sdt>
    <w:p w14:paraId="49C08DD1" w14:textId="77777777" w:rsidR="00541251" w:rsidRDefault="00886FBA" w:rsidP="007A51F7">
      <w:pPr>
        <w:pStyle w:val="ListParagraph"/>
        <w:numPr>
          <w:ilvl w:val="0"/>
          <w:numId w:val="8"/>
        </w:numPr>
      </w:pPr>
      <w:r>
        <w:t>Click Cancel.</w:t>
      </w:r>
    </w:p>
    <w:p w14:paraId="7B0D649D" w14:textId="661DBCEB" w:rsidR="00541251" w:rsidRDefault="00541251" w:rsidP="000E6BFF">
      <w:pPr>
        <w:pStyle w:val="Heading1"/>
      </w:pPr>
      <w:bookmarkStart w:id="7" w:name="_Toc171054125"/>
      <w:r w:rsidRPr="00D36937">
        <w:t xml:space="preserve">Activity </w:t>
      </w:r>
      <w:r w:rsidR="00C85410">
        <w:t>9</w:t>
      </w:r>
      <w:r w:rsidR="00920D61">
        <w:t>-</w:t>
      </w:r>
      <w:r w:rsidR="00807727">
        <w:t>6</w:t>
      </w:r>
      <w:r w:rsidR="00920D61">
        <w:t>: Configuring a</w:t>
      </w:r>
      <w:r w:rsidRPr="00D36937">
        <w:t xml:space="preserve"> Group Policy to Enable Publishing a Printer</w:t>
      </w:r>
      <w:bookmarkEnd w:id="7"/>
    </w:p>
    <w:p w14:paraId="4BD9C522" w14:textId="77777777" w:rsidR="00541251" w:rsidRDefault="00541251" w:rsidP="00541251">
      <w:r w:rsidRPr="00D36937">
        <w:t>Time Required: Approximately 10 minutes</w:t>
      </w:r>
    </w:p>
    <w:p w14:paraId="7C6C8AFB" w14:textId="77777777" w:rsidR="00541251" w:rsidRDefault="00541251" w:rsidP="00541251">
      <w:r w:rsidRPr="00D36937">
        <w:t xml:space="preserve">Objective: Learn how to </w:t>
      </w:r>
      <w:r w:rsidR="00A57B01">
        <w:t>enable printer publishing in a</w:t>
      </w:r>
      <w:r w:rsidRPr="00D36937">
        <w:t xml:space="preserve"> Group Policy.</w:t>
      </w:r>
    </w:p>
    <w:p w14:paraId="6B1CB305" w14:textId="77777777" w:rsidR="00541251" w:rsidRDefault="00541251" w:rsidP="00541251">
      <w:r w:rsidRPr="00D36937">
        <w:t>Description: Publishing a printer for domain-wide access must be enabled in a domain</w:t>
      </w:r>
      <w:r w:rsidR="005C0867">
        <w:t xml:space="preserve"> level</w:t>
      </w:r>
      <w:r w:rsidRPr="00D36937">
        <w:t xml:space="preserve"> Group Policy within Active Directory. In this acti</w:t>
      </w:r>
      <w:r w:rsidR="00211226">
        <w:t xml:space="preserve">vity, you make certain that </w:t>
      </w:r>
      <w:r w:rsidR="008366D8">
        <w:t xml:space="preserve">a </w:t>
      </w:r>
      <w:r w:rsidRPr="00D36937">
        <w:t>domain</w:t>
      </w:r>
      <w:r w:rsidR="008366D8">
        <w:t xml:space="preserve"> level</w:t>
      </w:r>
      <w:r w:rsidRPr="00D36937">
        <w:t xml:space="preserve"> Group Policy for publishing printers is enabled.</w:t>
      </w:r>
    </w:p>
    <w:p w14:paraId="470CC020" w14:textId="77777777" w:rsidR="00CD3D99" w:rsidRDefault="00CD3D99" w:rsidP="007A51F7">
      <w:pPr>
        <w:pStyle w:val="ListParagraph"/>
        <w:numPr>
          <w:ilvl w:val="0"/>
          <w:numId w:val="9"/>
        </w:numPr>
      </w:pPr>
      <w:r>
        <w:t>Logon to Server1 with your administrator account.</w:t>
      </w:r>
    </w:p>
    <w:p w14:paraId="4F336876" w14:textId="77777777" w:rsidR="00541251" w:rsidRDefault="00541251" w:rsidP="007A51F7">
      <w:pPr>
        <w:pStyle w:val="ListParagraph"/>
        <w:numPr>
          <w:ilvl w:val="0"/>
          <w:numId w:val="9"/>
        </w:numPr>
      </w:pPr>
      <w:r w:rsidRPr="00D36937">
        <w:t>Open Server Manager, if it is not open.</w:t>
      </w:r>
    </w:p>
    <w:p w14:paraId="023B52BC" w14:textId="77777777" w:rsidR="00541251" w:rsidRDefault="00541251" w:rsidP="007A51F7">
      <w:pPr>
        <w:pStyle w:val="ListParagraph"/>
        <w:numPr>
          <w:ilvl w:val="0"/>
          <w:numId w:val="9"/>
        </w:numPr>
      </w:pPr>
      <w:r w:rsidRPr="00D36937">
        <w:t>Click Tools and click Group Policy Management.</w:t>
      </w:r>
    </w:p>
    <w:p w14:paraId="38E19DEF" w14:textId="77777777" w:rsidR="00541251" w:rsidRDefault="00541251" w:rsidP="007A51F7">
      <w:pPr>
        <w:pStyle w:val="ListParagraph"/>
        <w:numPr>
          <w:ilvl w:val="0"/>
          <w:numId w:val="9"/>
        </w:numPr>
      </w:pPr>
      <w:r w:rsidRPr="00D36937">
        <w:t xml:space="preserve">Right-click </w:t>
      </w:r>
      <w:r w:rsidR="00920D61">
        <w:t>the Domain object and Click Create a GPO and link it here. Name the GPO Printing Settings.</w:t>
      </w:r>
    </w:p>
    <w:p w14:paraId="4274B70A" w14:textId="77777777" w:rsidR="00541251" w:rsidRDefault="00541251" w:rsidP="007A51F7">
      <w:pPr>
        <w:pStyle w:val="ListParagraph"/>
        <w:numPr>
          <w:ilvl w:val="0"/>
          <w:numId w:val="9"/>
        </w:numPr>
      </w:pPr>
      <w:r w:rsidRPr="00E0543E">
        <w:t>In the left pane of the Group Policy Management Editor window, as necessary, use the right-pointing arrows to display the elements under these folders: Computer Configuration, Policies, and Administrative Templates.</w:t>
      </w:r>
    </w:p>
    <w:p w14:paraId="129EC39E" w14:textId="77777777" w:rsidR="00541251" w:rsidRDefault="00541251" w:rsidP="007A51F7">
      <w:pPr>
        <w:pStyle w:val="ListParagraph"/>
        <w:numPr>
          <w:ilvl w:val="0"/>
          <w:numId w:val="9"/>
        </w:numPr>
      </w:pPr>
      <w:r w:rsidRPr="00E0543E">
        <w:t>In the left pane, click the Printers folder under Administrative Templ</w:t>
      </w:r>
      <w:r>
        <w:t>ates</w:t>
      </w:r>
      <w:r w:rsidRPr="00E0543E">
        <w:t>.</w:t>
      </w:r>
    </w:p>
    <w:p w14:paraId="6FC334B9" w14:textId="77777777" w:rsidR="00541251" w:rsidRDefault="00541251" w:rsidP="007A51F7">
      <w:pPr>
        <w:pStyle w:val="ListParagraph"/>
        <w:numPr>
          <w:ilvl w:val="0"/>
          <w:numId w:val="9"/>
        </w:numPr>
      </w:pPr>
      <w:r w:rsidRPr="000F17C4">
        <w:lastRenderedPageBreak/>
        <w:t>Scroll through the right pane and notice the policies that can be configured.</w:t>
      </w:r>
    </w:p>
    <w:p w14:paraId="2ECAA37B" w14:textId="77777777" w:rsidR="00541251" w:rsidRDefault="00541251" w:rsidP="007A51F7">
      <w:pPr>
        <w:pStyle w:val="ListParagraph"/>
        <w:numPr>
          <w:ilvl w:val="0"/>
          <w:numId w:val="9"/>
        </w:numPr>
      </w:pPr>
      <w:r w:rsidRPr="000F17C4">
        <w:t xml:space="preserve">In the right pane, double-click Allow printers </w:t>
      </w:r>
      <w:r>
        <w:t>to be published.</w:t>
      </w:r>
    </w:p>
    <w:p w14:paraId="2EEE6C58" w14:textId="77777777" w:rsidR="00536250" w:rsidRDefault="00541251" w:rsidP="007A51F7">
      <w:pPr>
        <w:pStyle w:val="ListParagraph"/>
        <w:numPr>
          <w:ilvl w:val="0"/>
          <w:numId w:val="9"/>
        </w:numPr>
      </w:pPr>
      <w:r w:rsidRPr="000F17C4">
        <w:t>Make sure Enabled is selected.</w:t>
      </w:r>
    </w:p>
    <w:p w14:paraId="0BBF2A76" w14:textId="77777777" w:rsidR="00536250" w:rsidRDefault="00536250" w:rsidP="007A51F7">
      <w:pPr>
        <w:pStyle w:val="ListParagraph"/>
        <w:numPr>
          <w:ilvl w:val="0"/>
          <w:numId w:val="9"/>
        </w:numPr>
        <w:rPr>
          <w:b/>
        </w:rPr>
      </w:pPr>
      <w:r w:rsidRPr="00536250">
        <w:rPr>
          <w:b/>
        </w:rPr>
        <w:t>Insert a Screenshot:</w:t>
      </w:r>
    </w:p>
    <w:sdt>
      <w:sdtPr>
        <w:rPr>
          <w:rStyle w:val="Red"/>
        </w:rPr>
        <w:id w:val="367493448"/>
        <w:placeholder>
          <w:docPart w:val="C8F63A4E409840E0ADCF7D6C7E4E1198"/>
        </w:placeholder>
        <w:showingPlcHdr/>
      </w:sdtPr>
      <w:sdtEndPr>
        <w:rPr>
          <w:rStyle w:val="Red"/>
        </w:rPr>
      </w:sdtEndPr>
      <w:sdtContent>
        <w:p w14:paraId="3FCCB713" w14:textId="77777777" w:rsidR="00211226" w:rsidRDefault="00211226" w:rsidP="00211226">
          <w:pPr>
            <w:rPr>
              <w:rStyle w:val="Red"/>
            </w:rPr>
          </w:pPr>
          <w:r>
            <w:rPr>
              <w:rStyle w:val="PlaceholderText"/>
              <w:color w:val="FF0000"/>
            </w:rPr>
            <w:t>Click or tap here to enter text.</w:t>
          </w:r>
        </w:p>
      </w:sdtContent>
    </w:sdt>
    <w:p w14:paraId="2B983550" w14:textId="77777777" w:rsidR="00541251" w:rsidRDefault="00541251" w:rsidP="007A51F7">
      <w:pPr>
        <w:pStyle w:val="ListParagraph"/>
        <w:numPr>
          <w:ilvl w:val="0"/>
          <w:numId w:val="9"/>
        </w:numPr>
      </w:pPr>
      <w:r w:rsidRPr="000F17C4">
        <w:t xml:space="preserve"> Click OK.</w:t>
      </w:r>
    </w:p>
    <w:p w14:paraId="0941F6A3" w14:textId="77777777" w:rsidR="00541251" w:rsidRDefault="00541251" w:rsidP="007A51F7">
      <w:pPr>
        <w:pStyle w:val="ListParagraph"/>
        <w:numPr>
          <w:ilvl w:val="0"/>
          <w:numId w:val="9"/>
        </w:numPr>
      </w:pPr>
      <w:r w:rsidRPr="000F17C4">
        <w:t>In addition to enabling printer publishing, you might want t</w:t>
      </w:r>
      <w:r>
        <w:t>o enable the ability for brows</w:t>
      </w:r>
      <w:r w:rsidRPr="000F17C4">
        <w:t>ing master servers to include published printers, as users browse for network printers when installing them through their operating system’s version of the Network Printer Installation Wizard. To enable printer browsing, double-click Printer browsing, select Enabled (if it is not already selected), and click OK.</w:t>
      </w:r>
    </w:p>
    <w:p w14:paraId="429F8403" w14:textId="77777777" w:rsidR="00541251" w:rsidRDefault="00541251" w:rsidP="007A51F7">
      <w:pPr>
        <w:pStyle w:val="ListParagraph"/>
        <w:numPr>
          <w:ilvl w:val="0"/>
          <w:numId w:val="9"/>
        </w:numPr>
      </w:pPr>
      <w:r w:rsidRPr="000F17C4">
        <w:t>Review the middle pane of the Group Policy Management Editor window to ensure your changes have been made</w:t>
      </w:r>
      <w:r>
        <w:t>.</w:t>
      </w:r>
    </w:p>
    <w:p w14:paraId="7C9834CA" w14:textId="77777777" w:rsidR="00541251" w:rsidRDefault="00541251" w:rsidP="007A51F7">
      <w:pPr>
        <w:pStyle w:val="ListParagraph"/>
        <w:numPr>
          <w:ilvl w:val="0"/>
          <w:numId w:val="9"/>
        </w:numPr>
      </w:pPr>
      <w:r w:rsidRPr="000F17C4">
        <w:t>Close the Group Policy Management Editor window. Close the Group Policy Management</w:t>
      </w:r>
      <w:r>
        <w:t xml:space="preserve"> window.</w:t>
      </w:r>
    </w:p>
    <w:p w14:paraId="46C75F7A" w14:textId="07F81F72" w:rsidR="00541251" w:rsidRDefault="00541251" w:rsidP="00AF23B9">
      <w:pPr>
        <w:pStyle w:val="Heading1"/>
      </w:pPr>
      <w:bookmarkStart w:id="8" w:name="_Toc171054126"/>
      <w:r w:rsidRPr="00A45AC4">
        <w:t xml:space="preserve">Activity </w:t>
      </w:r>
      <w:r w:rsidR="00C5183A">
        <w:t>9</w:t>
      </w:r>
      <w:r w:rsidR="002E43CF">
        <w:t>-</w:t>
      </w:r>
      <w:r w:rsidR="00807727">
        <w:t>7</w:t>
      </w:r>
      <w:r w:rsidRPr="00A45AC4">
        <w:t>: Configuring Printer Security</w:t>
      </w:r>
      <w:bookmarkEnd w:id="8"/>
    </w:p>
    <w:p w14:paraId="69A6B27F" w14:textId="77777777" w:rsidR="00541251" w:rsidRDefault="00541251" w:rsidP="00541251">
      <w:r w:rsidRPr="00A45AC4">
        <w:t>Time Required: Approximately 10 minutes</w:t>
      </w:r>
    </w:p>
    <w:p w14:paraId="3B1A908C" w14:textId="77777777" w:rsidR="00541251" w:rsidRDefault="00541251" w:rsidP="00541251">
      <w:r w:rsidRPr="00A45AC4">
        <w:t>Objective: Learn how to set up security on a shared printer.</w:t>
      </w:r>
    </w:p>
    <w:p w14:paraId="05281F9B" w14:textId="77777777" w:rsidR="00541251" w:rsidRDefault="00541251" w:rsidP="00541251">
      <w:r w:rsidRPr="00A45AC4">
        <w:t>Description: Configuring security is very important on a shared printer, so that you can control who has access and ensure the productivity of the printer’s users. You also set up auditing of failed printing attempts for the domain local group you created.</w:t>
      </w:r>
    </w:p>
    <w:p w14:paraId="6F51417E" w14:textId="77777777" w:rsidR="000935F0" w:rsidRDefault="000935F0" w:rsidP="007A51F7">
      <w:pPr>
        <w:pStyle w:val="ListParagraph"/>
        <w:numPr>
          <w:ilvl w:val="0"/>
          <w:numId w:val="10"/>
        </w:numPr>
      </w:pPr>
      <w:r>
        <w:t>Logon to Server1 with your administrator account.</w:t>
      </w:r>
    </w:p>
    <w:p w14:paraId="1B4A63DB" w14:textId="77777777" w:rsidR="00541251" w:rsidRDefault="00541251" w:rsidP="007A51F7">
      <w:pPr>
        <w:pStyle w:val="ListParagraph"/>
        <w:numPr>
          <w:ilvl w:val="0"/>
          <w:numId w:val="10"/>
        </w:numPr>
      </w:pPr>
      <w:r w:rsidRPr="00B55427">
        <w:t>Click the Security tab</w:t>
      </w:r>
      <w:r w:rsidR="000935F0">
        <w:t xml:space="preserve"> on the printer you setup earlier</w:t>
      </w:r>
      <w:r w:rsidRPr="00B55427">
        <w:t>.</w:t>
      </w:r>
    </w:p>
    <w:p w14:paraId="0FE57D63" w14:textId="77777777" w:rsidR="00541251" w:rsidRPr="00C01485" w:rsidRDefault="00541251" w:rsidP="007A51F7">
      <w:pPr>
        <w:pStyle w:val="ListParagraph"/>
        <w:numPr>
          <w:ilvl w:val="0"/>
          <w:numId w:val="10"/>
        </w:numPr>
      </w:pPr>
      <w:r w:rsidRPr="00265E1A">
        <w:rPr>
          <w:b/>
        </w:rPr>
        <w:t xml:space="preserve">What </w:t>
      </w:r>
      <w:r w:rsidRPr="004070EA">
        <w:t>security</w:t>
      </w:r>
      <w:r w:rsidRPr="00265E1A">
        <w:rPr>
          <w:b/>
        </w:rPr>
        <w:t xml:space="preserve"> is set up already?</w:t>
      </w:r>
    </w:p>
    <w:sdt>
      <w:sdtPr>
        <w:rPr>
          <w:rStyle w:val="Red"/>
        </w:rPr>
        <w:id w:val="-102733488"/>
        <w:placeholder>
          <w:docPart w:val="4C05DA9D97A14D60B360AC7B91BB65C1"/>
        </w:placeholder>
        <w:showingPlcHdr/>
      </w:sdtPr>
      <w:sdtEndPr>
        <w:rPr>
          <w:rStyle w:val="Red"/>
        </w:rPr>
      </w:sdtEndPr>
      <w:sdtContent>
        <w:p w14:paraId="7207F49C" w14:textId="77777777" w:rsidR="00D3714E" w:rsidRDefault="00D3714E" w:rsidP="00D3714E">
          <w:pPr>
            <w:rPr>
              <w:rStyle w:val="Red"/>
            </w:rPr>
          </w:pPr>
          <w:r>
            <w:rPr>
              <w:rStyle w:val="PlaceholderText"/>
              <w:color w:val="FF0000"/>
            </w:rPr>
            <w:t>Click or tap here to enter text.</w:t>
          </w:r>
        </w:p>
      </w:sdtContent>
    </w:sdt>
    <w:p w14:paraId="364006F9" w14:textId="77777777" w:rsidR="00541251" w:rsidRDefault="00541251" w:rsidP="007A51F7">
      <w:pPr>
        <w:pStyle w:val="ListParagraph"/>
        <w:numPr>
          <w:ilvl w:val="0"/>
          <w:numId w:val="10"/>
        </w:numPr>
      </w:pPr>
      <w:r w:rsidRPr="00B55427">
        <w:t>Click the Everyone group and click Remove. Notice that the Group or user names box is up</w:t>
      </w:r>
      <w:r>
        <w:t>dated to reflect the change.</w:t>
      </w:r>
    </w:p>
    <w:p w14:paraId="51585380" w14:textId="77777777" w:rsidR="00541251" w:rsidRDefault="00541251" w:rsidP="007A51F7">
      <w:pPr>
        <w:pStyle w:val="ListParagraph"/>
        <w:numPr>
          <w:ilvl w:val="0"/>
          <w:numId w:val="10"/>
        </w:numPr>
      </w:pPr>
      <w:r w:rsidRPr="00B55427">
        <w:t>Click the Add button.</w:t>
      </w:r>
    </w:p>
    <w:p w14:paraId="4488358F" w14:textId="77777777" w:rsidR="00541251" w:rsidRDefault="00541251" w:rsidP="007A51F7">
      <w:pPr>
        <w:pStyle w:val="ListParagraph"/>
        <w:numPr>
          <w:ilvl w:val="0"/>
          <w:numId w:val="10"/>
        </w:numPr>
      </w:pPr>
      <w:r w:rsidRPr="00B55427">
        <w:lastRenderedPageBreak/>
        <w:t>In the Select Users, Computers, Service Accounts, or Groups dialog box, click the Advanced button, click Find Now, dou</w:t>
      </w:r>
      <w:r w:rsidR="001B490B">
        <w:t xml:space="preserve">ble-click the </w:t>
      </w:r>
      <w:proofErr w:type="spellStart"/>
      <w:r w:rsidR="001B490B">
        <w:t>DL_Sales</w:t>
      </w:r>
      <w:proofErr w:type="spellEnd"/>
      <w:r w:rsidR="001B490B">
        <w:t xml:space="preserve"> Group</w:t>
      </w:r>
      <w:r w:rsidRPr="00B55427">
        <w:t xml:space="preserve"> you created </w:t>
      </w:r>
      <w:r w:rsidR="001B490B">
        <w:t>earlier</w:t>
      </w:r>
      <w:r w:rsidRPr="00B55427">
        <w:t>, and click OK.</w:t>
      </w:r>
    </w:p>
    <w:p w14:paraId="387B838B" w14:textId="77777777" w:rsidR="00541251" w:rsidRPr="00EA6A93" w:rsidRDefault="00541251" w:rsidP="007A51F7">
      <w:pPr>
        <w:pStyle w:val="ListParagraph"/>
        <w:numPr>
          <w:ilvl w:val="0"/>
          <w:numId w:val="10"/>
        </w:numPr>
      </w:pPr>
      <w:r w:rsidRPr="004D3E72">
        <w:rPr>
          <w:b/>
        </w:rPr>
        <w:t>What permissions are given to this group by default?</w:t>
      </w:r>
    </w:p>
    <w:sdt>
      <w:sdtPr>
        <w:rPr>
          <w:rStyle w:val="Red"/>
        </w:rPr>
        <w:id w:val="1704509685"/>
        <w:placeholder>
          <w:docPart w:val="0FF6C7C53876457EB7264BD02E3B319B"/>
        </w:placeholder>
        <w:showingPlcHdr/>
      </w:sdtPr>
      <w:sdtEndPr>
        <w:rPr>
          <w:rStyle w:val="Red"/>
        </w:rPr>
      </w:sdtEndPr>
      <w:sdtContent>
        <w:p w14:paraId="7572481B" w14:textId="77777777" w:rsidR="00D3714E" w:rsidRDefault="00D3714E" w:rsidP="00D3714E">
          <w:pPr>
            <w:rPr>
              <w:rStyle w:val="Red"/>
            </w:rPr>
          </w:pPr>
          <w:r>
            <w:rPr>
              <w:rStyle w:val="PlaceholderText"/>
              <w:color w:val="FF0000"/>
            </w:rPr>
            <w:t>Click or tap here to enter text.</w:t>
          </w:r>
        </w:p>
      </w:sdtContent>
    </w:sdt>
    <w:p w14:paraId="3C452121" w14:textId="77777777" w:rsidR="00541251" w:rsidRDefault="00541251" w:rsidP="007A51F7">
      <w:pPr>
        <w:pStyle w:val="ListParagraph"/>
        <w:numPr>
          <w:ilvl w:val="0"/>
          <w:numId w:val="10"/>
        </w:numPr>
      </w:pPr>
      <w:r>
        <w:t>Click the Advanced button.</w:t>
      </w:r>
    </w:p>
    <w:p w14:paraId="4314C96D" w14:textId="77777777" w:rsidR="00541251" w:rsidRDefault="00541251" w:rsidP="007A51F7">
      <w:pPr>
        <w:pStyle w:val="ListParagraph"/>
        <w:numPr>
          <w:ilvl w:val="0"/>
          <w:numId w:val="10"/>
        </w:numPr>
      </w:pPr>
      <w:r w:rsidRPr="00B55427">
        <w:t>In the Advanced Security Settings dialog box for the prin</w:t>
      </w:r>
      <w:r>
        <w:t xml:space="preserve">ter, click the Auditing tab. </w:t>
      </w:r>
      <w:r w:rsidRPr="00B55427">
        <w:t>Click Add.</w:t>
      </w:r>
    </w:p>
    <w:p w14:paraId="0F803DA8" w14:textId="77777777" w:rsidR="00541251" w:rsidRDefault="00541251" w:rsidP="007A51F7">
      <w:pPr>
        <w:pStyle w:val="ListParagraph"/>
        <w:numPr>
          <w:ilvl w:val="0"/>
          <w:numId w:val="10"/>
        </w:numPr>
      </w:pPr>
      <w:r w:rsidRPr="00B55427">
        <w:t>In the Auditing Entry window for the printer, click the l</w:t>
      </w:r>
      <w:r>
        <w:t>ink for Select a principal.</w:t>
      </w:r>
    </w:p>
    <w:p w14:paraId="45CA0E74" w14:textId="77777777" w:rsidR="00541251" w:rsidRDefault="00541251" w:rsidP="007A51F7">
      <w:pPr>
        <w:pStyle w:val="ListParagraph"/>
        <w:numPr>
          <w:ilvl w:val="0"/>
          <w:numId w:val="10"/>
        </w:numPr>
      </w:pPr>
      <w:r w:rsidRPr="00B55427">
        <w:t xml:space="preserve">In the Select User, Computer, Service Account, or Group dialog box, click the Advanced button, click Find Now, double-click the domain local group </w:t>
      </w:r>
      <w:proofErr w:type="spellStart"/>
      <w:r w:rsidR="004616AC">
        <w:t>DL_Sales</w:t>
      </w:r>
      <w:proofErr w:type="spellEnd"/>
      <w:r w:rsidRPr="00B55427">
        <w:t>, and click OK.</w:t>
      </w:r>
    </w:p>
    <w:p w14:paraId="7399495C" w14:textId="77777777" w:rsidR="00541251" w:rsidRDefault="00541251" w:rsidP="007A51F7">
      <w:pPr>
        <w:pStyle w:val="ListParagraph"/>
        <w:numPr>
          <w:ilvl w:val="0"/>
          <w:numId w:val="10"/>
        </w:numPr>
      </w:pPr>
      <w:r w:rsidRPr="00B55427">
        <w:t>In the Auditing Entry window for the printer, click the down arrow in the Type box and select Fail to track failed print attempts. Click OK. Notice that your auditing configuration now appears on the Auditing tab for the Advanced Security S</w:t>
      </w:r>
      <w:r>
        <w:t>ettings window for the printer.</w:t>
      </w:r>
    </w:p>
    <w:p w14:paraId="5AA04ABA" w14:textId="77777777" w:rsidR="00795C4F" w:rsidRPr="00795C4F" w:rsidRDefault="00795C4F" w:rsidP="007A51F7">
      <w:pPr>
        <w:pStyle w:val="ListParagraph"/>
        <w:numPr>
          <w:ilvl w:val="0"/>
          <w:numId w:val="10"/>
        </w:numPr>
        <w:rPr>
          <w:b/>
        </w:rPr>
      </w:pPr>
      <w:r w:rsidRPr="00795C4F">
        <w:rPr>
          <w:b/>
        </w:rPr>
        <w:t>Insert a screenshot:</w:t>
      </w:r>
    </w:p>
    <w:sdt>
      <w:sdtPr>
        <w:rPr>
          <w:rStyle w:val="Red"/>
        </w:rPr>
        <w:id w:val="-1100324960"/>
        <w:placeholder>
          <w:docPart w:val="8E6089DFF52A4628A8DAD3BE00C61AC0"/>
        </w:placeholder>
        <w:showingPlcHdr/>
      </w:sdtPr>
      <w:sdtEndPr>
        <w:rPr>
          <w:rStyle w:val="Red"/>
        </w:rPr>
      </w:sdtEndPr>
      <w:sdtContent>
        <w:p w14:paraId="525FA899" w14:textId="77777777" w:rsidR="00D3714E" w:rsidRDefault="00D3714E" w:rsidP="00D3714E">
          <w:pPr>
            <w:rPr>
              <w:rStyle w:val="Red"/>
            </w:rPr>
          </w:pPr>
          <w:r>
            <w:rPr>
              <w:rStyle w:val="PlaceholderText"/>
              <w:color w:val="FF0000"/>
            </w:rPr>
            <w:t>Click or tap here to enter text.</w:t>
          </w:r>
        </w:p>
      </w:sdtContent>
    </w:sdt>
    <w:p w14:paraId="3AD3C60E" w14:textId="77777777" w:rsidR="00541251" w:rsidRDefault="00541251" w:rsidP="007A51F7">
      <w:pPr>
        <w:pStyle w:val="ListParagraph"/>
        <w:numPr>
          <w:ilvl w:val="0"/>
          <w:numId w:val="10"/>
        </w:numPr>
      </w:pPr>
      <w:r w:rsidRPr="00B55427">
        <w:t>Click OK.</w:t>
      </w:r>
    </w:p>
    <w:p w14:paraId="6961E412" w14:textId="77777777" w:rsidR="00541251" w:rsidRDefault="00541251" w:rsidP="007A51F7">
      <w:pPr>
        <w:pStyle w:val="ListParagraph"/>
        <w:numPr>
          <w:ilvl w:val="0"/>
          <w:numId w:val="10"/>
        </w:numPr>
      </w:pPr>
      <w:r w:rsidRPr="00B55427">
        <w:t>Click OK in the Properties dialog box for the printer.</w:t>
      </w:r>
    </w:p>
    <w:p w14:paraId="6B777056" w14:textId="77777777" w:rsidR="00541251" w:rsidRDefault="00541251" w:rsidP="007A51F7">
      <w:pPr>
        <w:pStyle w:val="ListParagraph"/>
        <w:numPr>
          <w:ilvl w:val="0"/>
          <w:numId w:val="10"/>
        </w:numPr>
      </w:pPr>
      <w:r w:rsidRPr="00B55427">
        <w:t>Leave the Print Management tool open for the next activity.</w:t>
      </w:r>
    </w:p>
    <w:p w14:paraId="601D7F5D" w14:textId="749D21E4" w:rsidR="00541251" w:rsidRDefault="00541251" w:rsidP="0002367D">
      <w:pPr>
        <w:pStyle w:val="Heading1"/>
      </w:pPr>
      <w:bookmarkStart w:id="9" w:name="_Toc171054127"/>
      <w:r w:rsidRPr="00C91A15">
        <w:t xml:space="preserve">Activity </w:t>
      </w:r>
      <w:r w:rsidR="00425DB7">
        <w:t>9</w:t>
      </w:r>
      <w:r w:rsidRPr="00C91A15">
        <w:t>-</w:t>
      </w:r>
      <w:r w:rsidR="00807727">
        <w:t>8</w:t>
      </w:r>
      <w:r w:rsidRPr="00C91A15">
        <w:t>: Pausing a Printer and Canceling a Document</w:t>
      </w:r>
      <w:bookmarkEnd w:id="9"/>
    </w:p>
    <w:p w14:paraId="66ABF0D1" w14:textId="77777777" w:rsidR="00541251" w:rsidRDefault="00541251" w:rsidP="00541251">
      <w:r w:rsidRPr="00C91A15">
        <w:t>Time Required: Approximately 10 minutes</w:t>
      </w:r>
    </w:p>
    <w:p w14:paraId="6D42808D" w14:textId="77777777" w:rsidR="00541251" w:rsidRDefault="00541251" w:rsidP="00541251">
      <w:r w:rsidRPr="00C91A15">
        <w:t>Objective: Learn how to pause a printer and then cancel a document in a printer’s print queue window.</w:t>
      </w:r>
    </w:p>
    <w:p w14:paraId="2B4AA061" w14:textId="77777777" w:rsidR="00541251" w:rsidRDefault="00541251" w:rsidP="00541251">
      <w:r w:rsidRPr="00C91A15">
        <w:t xml:space="preserve">Description: Assume that your office has a printer that is printing sheet after sheet of garbled text. This activity enables you to pause printing to that printer until you can cancel the print job. </w:t>
      </w:r>
    </w:p>
    <w:p w14:paraId="68F76627" w14:textId="77777777" w:rsidR="00A955C4" w:rsidRDefault="00A955C4" w:rsidP="007A51F7">
      <w:pPr>
        <w:pStyle w:val="ListParagraph"/>
        <w:numPr>
          <w:ilvl w:val="0"/>
          <w:numId w:val="11"/>
        </w:numPr>
      </w:pPr>
      <w:r>
        <w:t>Logon to Server1 with your administrator account.</w:t>
      </w:r>
    </w:p>
    <w:p w14:paraId="7616D9DB" w14:textId="77777777" w:rsidR="00541251" w:rsidRDefault="00541251" w:rsidP="007A51F7">
      <w:pPr>
        <w:pStyle w:val="ListParagraph"/>
        <w:numPr>
          <w:ilvl w:val="0"/>
          <w:numId w:val="11"/>
        </w:numPr>
      </w:pPr>
      <w:r w:rsidRPr="00C91A15">
        <w:lastRenderedPageBreak/>
        <w:t>Open the Print Management tool, if it is not still open.</w:t>
      </w:r>
    </w:p>
    <w:p w14:paraId="65B091C7" w14:textId="77777777" w:rsidR="00541251" w:rsidRDefault="00541251" w:rsidP="007A51F7">
      <w:pPr>
        <w:pStyle w:val="ListParagraph"/>
        <w:numPr>
          <w:ilvl w:val="0"/>
          <w:numId w:val="11"/>
        </w:numPr>
      </w:pPr>
      <w:r w:rsidRPr="00C91A15">
        <w:t>Click Printers in the left pane under the server name, if Printers is not already selected.</w:t>
      </w:r>
    </w:p>
    <w:p w14:paraId="41D57CCC" w14:textId="77777777" w:rsidR="00541251" w:rsidRDefault="00541251" w:rsidP="007A51F7">
      <w:pPr>
        <w:pStyle w:val="ListParagraph"/>
        <w:numPr>
          <w:ilvl w:val="0"/>
          <w:numId w:val="11"/>
        </w:numPr>
      </w:pPr>
      <w:r w:rsidRPr="00C91A15">
        <w:t>Right-click the print</w:t>
      </w:r>
      <w:r w:rsidR="003101E8">
        <w:t>er you installed earlier</w:t>
      </w:r>
      <w:r w:rsidRPr="00C91A15">
        <w:t xml:space="preserve"> a</w:t>
      </w:r>
      <w:r>
        <w:t>nd click Open Printer Queue.</w:t>
      </w:r>
    </w:p>
    <w:p w14:paraId="36218177" w14:textId="77777777" w:rsidR="00541251" w:rsidRDefault="00541251" w:rsidP="007A51F7">
      <w:pPr>
        <w:pStyle w:val="ListParagraph"/>
        <w:numPr>
          <w:ilvl w:val="0"/>
          <w:numId w:val="11"/>
        </w:numPr>
      </w:pPr>
      <w:r w:rsidRPr="00C91A15">
        <w:t>Click Printer and click Pause Printing.</w:t>
      </w:r>
    </w:p>
    <w:p w14:paraId="3E708686" w14:textId="77777777" w:rsidR="00541251" w:rsidRPr="007D53DC" w:rsidRDefault="00541251" w:rsidP="007A51F7">
      <w:pPr>
        <w:pStyle w:val="ListParagraph"/>
        <w:numPr>
          <w:ilvl w:val="0"/>
          <w:numId w:val="11"/>
        </w:numPr>
      </w:pPr>
      <w:r w:rsidRPr="00E374BA">
        <w:rPr>
          <w:b/>
        </w:rPr>
        <w:t>Has the title bar of the printer’s window changed, and if so how?</w:t>
      </w:r>
    </w:p>
    <w:sdt>
      <w:sdtPr>
        <w:rPr>
          <w:rStyle w:val="Red"/>
        </w:rPr>
        <w:id w:val="1721625875"/>
        <w:placeholder>
          <w:docPart w:val="C65FD595BEA248A8BD2F0DF71B37029E"/>
        </w:placeholder>
        <w:showingPlcHdr/>
      </w:sdtPr>
      <w:sdtEndPr>
        <w:rPr>
          <w:rStyle w:val="Red"/>
        </w:rPr>
      </w:sdtEndPr>
      <w:sdtContent>
        <w:p w14:paraId="7DE5A9C7" w14:textId="77777777" w:rsidR="00E24146" w:rsidRDefault="00E24146" w:rsidP="00E24146">
          <w:pPr>
            <w:rPr>
              <w:rStyle w:val="Red"/>
            </w:rPr>
          </w:pPr>
          <w:r>
            <w:rPr>
              <w:rStyle w:val="PlaceholderText"/>
              <w:color w:val="FF0000"/>
            </w:rPr>
            <w:t>Click or tap here to enter text.</w:t>
          </w:r>
        </w:p>
      </w:sdtContent>
    </w:sdt>
    <w:p w14:paraId="6EAF3518" w14:textId="77777777" w:rsidR="00541251" w:rsidRDefault="00541251" w:rsidP="007A51F7">
      <w:pPr>
        <w:pStyle w:val="ListParagraph"/>
        <w:numPr>
          <w:ilvl w:val="0"/>
          <w:numId w:val="11"/>
        </w:numPr>
      </w:pPr>
      <w:r w:rsidRPr="00C91A15">
        <w:t>Create a document using a word processor or Notepad that contains only one or two words, such as Test. (To use Notepad, click Start, click the Windows Accessories folder, and click Notepad.) Print the document to the printer that you have paused. (In Notepad, click File, click Print, ensure the correct printer is selected, and click Print.) Close the document you created and do not save it.</w:t>
      </w:r>
    </w:p>
    <w:p w14:paraId="5294D905" w14:textId="77777777" w:rsidR="00541251" w:rsidRDefault="00541251" w:rsidP="007A51F7">
      <w:pPr>
        <w:pStyle w:val="ListParagraph"/>
        <w:numPr>
          <w:ilvl w:val="0"/>
          <w:numId w:val="11"/>
        </w:numPr>
      </w:pPr>
      <w:r w:rsidRPr="00C91A15">
        <w:t>When the document appears in the printer window, click it.</w:t>
      </w:r>
    </w:p>
    <w:p w14:paraId="33568609" w14:textId="77777777" w:rsidR="00541251" w:rsidRDefault="00541251" w:rsidP="007A51F7">
      <w:pPr>
        <w:pStyle w:val="ListParagraph"/>
        <w:numPr>
          <w:ilvl w:val="0"/>
          <w:numId w:val="11"/>
        </w:numPr>
      </w:pPr>
      <w:r w:rsidRPr="00C91A15">
        <w:t>Click Document and leave the menu open.</w:t>
      </w:r>
    </w:p>
    <w:p w14:paraId="1960CC5B" w14:textId="77777777" w:rsidR="00541251" w:rsidRPr="0087178F" w:rsidRDefault="00541251" w:rsidP="007A51F7">
      <w:pPr>
        <w:pStyle w:val="ListParagraph"/>
        <w:numPr>
          <w:ilvl w:val="0"/>
          <w:numId w:val="11"/>
        </w:numPr>
      </w:pPr>
      <w:r w:rsidRPr="00E374BA">
        <w:rPr>
          <w:b/>
        </w:rPr>
        <w:t>What options are available to you to control a print job?</w:t>
      </w:r>
    </w:p>
    <w:sdt>
      <w:sdtPr>
        <w:rPr>
          <w:rStyle w:val="Red"/>
        </w:rPr>
        <w:id w:val="1273428985"/>
        <w:placeholder>
          <w:docPart w:val="27AA2DC1E1664B0CB2D408FD4D333225"/>
        </w:placeholder>
        <w:showingPlcHdr/>
      </w:sdtPr>
      <w:sdtEndPr>
        <w:rPr>
          <w:rStyle w:val="Red"/>
        </w:rPr>
      </w:sdtEndPr>
      <w:sdtContent>
        <w:p w14:paraId="318C84AB" w14:textId="77777777" w:rsidR="00E24146" w:rsidRDefault="00E24146" w:rsidP="00E24146">
          <w:pPr>
            <w:rPr>
              <w:rStyle w:val="Red"/>
            </w:rPr>
          </w:pPr>
          <w:r>
            <w:rPr>
              <w:rStyle w:val="PlaceholderText"/>
              <w:color w:val="FF0000"/>
            </w:rPr>
            <w:t>Click or tap here to enter text.</w:t>
          </w:r>
        </w:p>
      </w:sdtContent>
    </w:sdt>
    <w:p w14:paraId="76CA6424" w14:textId="77777777" w:rsidR="00541251" w:rsidRDefault="00541251" w:rsidP="007A51F7">
      <w:pPr>
        <w:pStyle w:val="ListParagraph"/>
        <w:numPr>
          <w:ilvl w:val="0"/>
          <w:numId w:val="11"/>
        </w:numPr>
      </w:pPr>
      <w:r w:rsidRPr="00C91A15">
        <w:t>Move your pointer to a blank area and click it to close the Document menu.</w:t>
      </w:r>
    </w:p>
    <w:p w14:paraId="4D70B8FB" w14:textId="77777777" w:rsidR="00541251" w:rsidRDefault="00541251" w:rsidP="007A51F7">
      <w:pPr>
        <w:pStyle w:val="ListParagraph"/>
        <w:numPr>
          <w:ilvl w:val="0"/>
          <w:numId w:val="11"/>
        </w:numPr>
      </w:pPr>
      <w:r w:rsidRPr="00C91A15">
        <w:t>Double-click the document you sent to the print queue.</w:t>
      </w:r>
    </w:p>
    <w:p w14:paraId="7875516B" w14:textId="77777777" w:rsidR="00541251" w:rsidRDefault="00541251" w:rsidP="007A51F7">
      <w:pPr>
        <w:pStyle w:val="ListParagraph"/>
        <w:numPr>
          <w:ilvl w:val="0"/>
          <w:numId w:val="11"/>
        </w:numPr>
      </w:pPr>
      <w:r w:rsidRPr="00C91A15">
        <w:t>Click Cancel to close the Properties dialog box for the document.</w:t>
      </w:r>
    </w:p>
    <w:p w14:paraId="47C166B7" w14:textId="77777777" w:rsidR="00541251" w:rsidRDefault="00541251" w:rsidP="007A51F7">
      <w:pPr>
        <w:pStyle w:val="ListParagraph"/>
        <w:numPr>
          <w:ilvl w:val="0"/>
          <w:numId w:val="11"/>
        </w:numPr>
      </w:pPr>
      <w:r w:rsidRPr="00C91A15">
        <w:t>Right-click the document that you sent to the printer and click Cancel. Click Yes to cancel the document.</w:t>
      </w:r>
    </w:p>
    <w:p w14:paraId="618E433C" w14:textId="77777777" w:rsidR="00541251" w:rsidRDefault="00541251" w:rsidP="007A51F7">
      <w:pPr>
        <w:pStyle w:val="ListParagraph"/>
        <w:numPr>
          <w:ilvl w:val="0"/>
          <w:numId w:val="11"/>
        </w:numPr>
      </w:pPr>
      <w:r w:rsidRPr="00C91A15">
        <w:t>Click Printer and click Pause Printing to remove the check.</w:t>
      </w:r>
    </w:p>
    <w:p w14:paraId="29B63CF3" w14:textId="77777777" w:rsidR="00541251" w:rsidRDefault="00541251" w:rsidP="007A51F7">
      <w:pPr>
        <w:pStyle w:val="ListParagraph"/>
        <w:numPr>
          <w:ilvl w:val="0"/>
          <w:numId w:val="11"/>
        </w:numPr>
      </w:pPr>
      <w:r w:rsidRPr="00C91A15">
        <w:t>Close the window you have been using to manage print j</w:t>
      </w:r>
      <w:r>
        <w:t>obs and close the Print Management tool.</w:t>
      </w:r>
    </w:p>
    <w:p w14:paraId="4F4CFC2F" w14:textId="77DB32C4" w:rsidR="0029191B" w:rsidRDefault="00AF5082" w:rsidP="00394EBA">
      <w:pPr>
        <w:pStyle w:val="Heading1"/>
      </w:pPr>
      <w:bookmarkStart w:id="10" w:name="_Toc171054128"/>
      <w:r>
        <w:t>Activity 9-</w:t>
      </w:r>
      <w:r w:rsidR="00807727">
        <w:t>9</w:t>
      </w:r>
      <w:r w:rsidR="0029191B">
        <w:t>: Installing and Sharing a Printer</w:t>
      </w:r>
      <w:bookmarkEnd w:id="10"/>
    </w:p>
    <w:p w14:paraId="577382F8" w14:textId="77777777" w:rsidR="0029191B" w:rsidRDefault="0029191B" w:rsidP="0029191B">
      <w:r>
        <w:t>Time Required: 1</w:t>
      </w:r>
      <w:r w:rsidR="00EB78E4">
        <w:t>0</w:t>
      </w:r>
      <w:r>
        <w:t xml:space="preserve"> minutes</w:t>
      </w:r>
    </w:p>
    <w:p w14:paraId="05745384" w14:textId="77777777" w:rsidR="0029191B" w:rsidRDefault="0029191B" w:rsidP="0029191B">
      <w:r>
        <w:t>Objective: Install and share a printer.</w:t>
      </w:r>
    </w:p>
    <w:p w14:paraId="5AB4A640" w14:textId="5119E3AD" w:rsidR="0029191B" w:rsidRDefault="0029191B" w:rsidP="0029191B">
      <w:r>
        <w:t>Required Tools and Equipment: Server1</w:t>
      </w:r>
    </w:p>
    <w:p w14:paraId="5F5AC109" w14:textId="0B55BDC1" w:rsidR="0029191B" w:rsidRDefault="0029191B" w:rsidP="0029191B">
      <w:r>
        <w:lastRenderedPageBreak/>
        <w:t>Description: Most employees in the company have been printing directly to a network-attached printer. You have learned that a print server can offer some benefits, so you decide to install the printer and share it on your Windows Server</w:t>
      </w:r>
      <w:r w:rsidR="00B6204D">
        <w:t xml:space="preserve"> </w:t>
      </w:r>
      <w:proofErr w:type="spellStart"/>
      <w:r w:rsidR="007A3FF9">
        <w:t>S</w:t>
      </w:r>
      <w:r>
        <w:t>erver</w:t>
      </w:r>
      <w:proofErr w:type="spellEnd"/>
      <w:r>
        <w:t>.</w:t>
      </w:r>
    </w:p>
    <w:p w14:paraId="37AC63AA" w14:textId="77777777" w:rsidR="0029191B" w:rsidRDefault="0029191B" w:rsidP="007A51F7">
      <w:pPr>
        <w:pStyle w:val="ListParagraph"/>
        <w:numPr>
          <w:ilvl w:val="0"/>
          <w:numId w:val="12"/>
        </w:numPr>
      </w:pPr>
      <w:r>
        <w:t xml:space="preserve">Log on to Server1 as </w:t>
      </w:r>
      <w:r w:rsidR="00C2762B">
        <w:t>your administrator account</w:t>
      </w:r>
      <w:r>
        <w:t>, if necessary.</w:t>
      </w:r>
    </w:p>
    <w:p w14:paraId="6B785216" w14:textId="179ABC83" w:rsidR="0029191B" w:rsidRDefault="002036B9" w:rsidP="007A51F7">
      <w:pPr>
        <w:pStyle w:val="ListParagraph"/>
        <w:numPr>
          <w:ilvl w:val="0"/>
          <w:numId w:val="12"/>
        </w:numPr>
      </w:pPr>
      <w:r>
        <w:t>Open Print Management</w:t>
      </w:r>
      <w:r w:rsidR="00187F03">
        <w:t xml:space="preserve"> </w:t>
      </w:r>
      <w:r w:rsidR="00187F03">
        <w:sym w:font="Wingdings" w:char="F0E0"/>
      </w:r>
      <w:r w:rsidR="00187F03">
        <w:t xml:space="preserve"> Print Servers </w:t>
      </w:r>
      <w:r w:rsidR="00187F03">
        <w:sym w:font="Wingdings" w:char="F0E0"/>
      </w:r>
      <w:r w:rsidR="00187F03">
        <w:t xml:space="preserve"> Right Click Server1 </w:t>
      </w:r>
      <w:r w:rsidR="00187F03">
        <w:sym w:font="Wingdings" w:char="F0E0"/>
      </w:r>
      <w:r w:rsidR="00187F03">
        <w:t xml:space="preserve"> Add</w:t>
      </w:r>
      <w:r>
        <w:t xml:space="preserve"> </w:t>
      </w:r>
      <w:r w:rsidR="0029191B">
        <w:t>Printers.</w:t>
      </w:r>
    </w:p>
    <w:p w14:paraId="3F027138" w14:textId="3EE07308" w:rsidR="0029191B" w:rsidRDefault="00C25F21" w:rsidP="007A51F7">
      <w:pPr>
        <w:pStyle w:val="ListParagraph"/>
        <w:numPr>
          <w:ilvl w:val="0"/>
          <w:numId w:val="12"/>
        </w:numPr>
      </w:pPr>
      <w:r>
        <w:t>C</w:t>
      </w:r>
      <w:r w:rsidR="0029191B">
        <w:t>lick the Add a</w:t>
      </w:r>
      <w:r>
        <w:t xml:space="preserve">n IPP, TCP/IP </w:t>
      </w:r>
      <w:proofErr w:type="spellStart"/>
      <w:r>
        <w:t>etc</w:t>
      </w:r>
      <w:proofErr w:type="spellEnd"/>
      <w:r>
        <w:t xml:space="preserve"> </w:t>
      </w:r>
      <w:r>
        <w:sym w:font="Wingdings" w:char="F0E0"/>
      </w:r>
      <w:r>
        <w:t xml:space="preserve"> Cli</w:t>
      </w:r>
      <w:r w:rsidR="0029191B">
        <w:t>ck Next.</w:t>
      </w:r>
    </w:p>
    <w:p w14:paraId="5BBE4C9B" w14:textId="714A924E" w:rsidR="0029191B" w:rsidRDefault="00063EC0" w:rsidP="007A51F7">
      <w:pPr>
        <w:pStyle w:val="ListParagraph"/>
        <w:numPr>
          <w:ilvl w:val="0"/>
          <w:numId w:val="12"/>
        </w:numPr>
      </w:pPr>
      <w:r>
        <w:t>Printer Address: Type of Device: TCP/IP Device.</w:t>
      </w:r>
    </w:p>
    <w:p w14:paraId="2E8DD04B" w14:textId="77777777" w:rsidR="0029191B" w:rsidRDefault="0029191B" w:rsidP="007A51F7">
      <w:pPr>
        <w:pStyle w:val="ListParagraph"/>
        <w:numPr>
          <w:ilvl w:val="0"/>
          <w:numId w:val="12"/>
        </w:numPr>
      </w:pPr>
      <w:r>
        <w:t>In the Type a printer hostname or IP address window, type the network-attached printer’s IP ad</w:t>
      </w:r>
      <w:r w:rsidR="00AC3A72">
        <w:t>dress (10.10.1.8</w:t>
      </w:r>
      <w:r>
        <w:t xml:space="preserve">) in the Hostname or IP address text box. The port name is filled in automatically, but you can change it, if you like. By default, Windows attempts to query the printer to determine the driver to use. </w:t>
      </w:r>
      <w:r w:rsidR="00264691">
        <w:t xml:space="preserve">Uncheck that option, as you don’t really have a printer. </w:t>
      </w:r>
      <w:r>
        <w:t>Click Next.</w:t>
      </w:r>
    </w:p>
    <w:p w14:paraId="117C9C00" w14:textId="64206185" w:rsidR="002B3DB5" w:rsidRDefault="002B3DB5" w:rsidP="007A51F7">
      <w:pPr>
        <w:pStyle w:val="ListParagraph"/>
        <w:numPr>
          <w:ilvl w:val="0"/>
          <w:numId w:val="12"/>
        </w:numPr>
      </w:pPr>
      <w:r>
        <w:t>Windows will try to d</w:t>
      </w:r>
      <w:r w:rsidR="00DF4FFA">
        <w:t>etect the port type and fail. S</w:t>
      </w:r>
      <w:r>
        <w:t>elect Hewlett Packard Jet Direct from the list.</w:t>
      </w:r>
      <w:r w:rsidR="00931618">
        <w:t xml:space="preserve"> Click Next.</w:t>
      </w:r>
    </w:p>
    <w:p w14:paraId="74795BCD" w14:textId="1550C431" w:rsidR="0029191B" w:rsidRDefault="00B32ACC" w:rsidP="007A51F7">
      <w:pPr>
        <w:pStyle w:val="ListParagraph"/>
        <w:numPr>
          <w:ilvl w:val="0"/>
          <w:numId w:val="12"/>
        </w:numPr>
      </w:pPr>
      <w:r>
        <w:t xml:space="preserve">This printer does not exist. </w:t>
      </w:r>
      <w:r w:rsidR="004C6612">
        <w:t>Windows won’t be able to determine the printer information</w:t>
      </w:r>
      <w:r w:rsidR="0029191B">
        <w:t>,</w:t>
      </w:r>
      <w:r w:rsidR="0091662A">
        <w:t xml:space="preserve"> </w:t>
      </w:r>
      <w:r w:rsidR="004C6612">
        <w:t>select any printer under Microsoft. C</w:t>
      </w:r>
      <w:r w:rsidR="0029191B">
        <w:t>lick Next.</w:t>
      </w:r>
    </w:p>
    <w:p w14:paraId="6EC3C354" w14:textId="77777777" w:rsidR="000A5EF9" w:rsidRDefault="0029191B" w:rsidP="007A51F7">
      <w:pPr>
        <w:pStyle w:val="ListParagraph"/>
        <w:numPr>
          <w:ilvl w:val="0"/>
          <w:numId w:val="12"/>
        </w:numPr>
      </w:pPr>
      <w:r>
        <w:t>In the Printer Sharing window, click the Share this printer so that others on your network can find and use it option</w:t>
      </w:r>
      <w:r w:rsidR="0052010A">
        <w:t xml:space="preserve"> button, and type </w:t>
      </w:r>
      <w:proofErr w:type="spellStart"/>
      <w:r w:rsidR="0052010A" w:rsidRPr="00FD7144">
        <w:rPr>
          <w:b/>
        </w:rPr>
        <w:t>HPPrinter</w:t>
      </w:r>
      <w:proofErr w:type="spellEnd"/>
      <w:r>
        <w:t xml:space="preserve"> in the Share name text box. (Normally, you give a printer a more descriptive name.)</w:t>
      </w:r>
    </w:p>
    <w:p w14:paraId="67295118" w14:textId="77777777" w:rsidR="000A5EF9" w:rsidRPr="000A5EF9" w:rsidRDefault="000A5EF9" w:rsidP="007A51F7">
      <w:pPr>
        <w:pStyle w:val="ListParagraph"/>
        <w:numPr>
          <w:ilvl w:val="0"/>
          <w:numId w:val="12"/>
        </w:numPr>
        <w:rPr>
          <w:b/>
        </w:rPr>
      </w:pPr>
      <w:r w:rsidRPr="000A5EF9">
        <w:rPr>
          <w:b/>
        </w:rPr>
        <w:t>Insert a screenshot:</w:t>
      </w:r>
    </w:p>
    <w:sdt>
      <w:sdtPr>
        <w:rPr>
          <w:rStyle w:val="Red"/>
        </w:rPr>
        <w:id w:val="-40827227"/>
        <w:placeholder>
          <w:docPart w:val="60D3440295FE49348B2040A1DDEC413B"/>
        </w:placeholder>
        <w:showingPlcHdr/>
      </w:sdtPr>
      <w:sdtEndPr>
        <w:rPr>
          <w:rStyle w:val="Red"/>
        </w:rPr>
      </w:sdtEndPr>
      <w:sdtContent>
        <w:p w14:paraId="3718EEFE" w14:textId="77777777" w:rsidR="00994176" w:rsidRDefault="00994176" w:rsidP="00994176">
          <w:pPr>
            <w:rPr>
              <w:rStyle w:val="Red"/>
            </w:rPr>
          </w:pPr>
          <w:r>
            <w:rPr>
              <w:rStyle w:val="PlaceholderText"/>
              <w:color w:val="FF0000"/>
            </w:rPr>
            <w:t>Click or tap here to enter text.</w:t>
          </w:r>
        </w:p>
      </w:sdtContent>
    </w:sdt>
    <w:p w14:paraId="529567FB" w14:textId="77777777" w:rsidR="0029191B" w:rsidRDefault="0029191B" w:rsidP="007A51F7">
      <w:pPr>
        <w:pStyle w:val="ListParagraph"/>
        <w:numPr>
          <w:ilvl w:val="0"/>
          <w:numId w:val="12"/>
        </w:numPr>
      </w:pPr>
      <w:r>
        <w:t>Click Next.</w:t>
      </w:r>
    </w:p>
    <w:p w14:paraId="48C2DCA1" w14:textId="77777777" w:rsidR="0029191B" w:rsidRDefault="0029191B" w:rsidP="0029191B">
      <w:r>
        <w:t>Note: If you don’t share the printer in the Add Printer Wizard, you can share it later in the Sharing tab of the printer’s Properties dialog box.</w:t>
      </w:r>
    </w:p>
    <w:p w14:paraId="7696DB29" w14:textId="77777777" w:rsidR="0029191B" w:rsidRDefault="0029191B" w:rsidP="007A51F7">
      <w:pPr>
        <w:pStyle w:val="ListParagraph"/>
        <w:numPr>
          <w:ilvl w:val="0"/>
          <w:numId w:val="12"/>
        </w:numPr>
      </w:pPr>
      <w:r>
        <w:t>Click Print a test page. If you printed a test page, click Close, and then click Finish.</w:t>
      </w:r>
    </w:p>
    <w:p w14:paraId="1462A976" w14:textId="77777777" w:rsidR="002158AE" w:rsidRDefault="002158AE" w:rsidP="007A51F7">
      <w:pPr>
        <w:pStyle w:val="ListParagraph"/>
        <w:numPr>
          <w:ilvl w:val="0"/>
          <w:numId w:val="12"/>
        </w:numPr>
      </w:pPr>
      <w:r>
        <w:t>Clear the print job from the printer.</w:t>
      </w:r>
    </w:p>
    <w:p w14:paraId="280BC732" w14:textId="77777777" w:rsidR="0029191B" w:rsidRDefault="0029191B" w:rsidP="007A51F7">
      <w:pPr>
        <w:pStyle w:val="ListParagraph"/>
        <w:numPr>
          <w:ilvl w:val="0"/>
          <w:numId w:val="12"/>
        </w:numPr>
      </w:pPr>
      <w:r>
        <w:t>In the Devices and Printers window, right-click the printer you installed and click Printer properties.</w:t>
      </w:r>
    </w:p>
    <w:p w14:paraId="66E58CE6" w14:textId="77777777" w:rsidR="0029191B" w:rsidRDefault="0029191B" w:rsidP="007A51F7">
      <w:pPr>
        <w:pStyle w:val="ListParagraph"/>
        <w:numPr>
          <w:ilvl w:val="0"/>
          <w:numId w:val="12"/>
        </w:numPr>
      </w:pPr>
      <w:r>
        <w:t xml:space="preserve">Click the Ports tab. You can add a port or change a port’s configuration, such as changing the IP address of a TCP/IP port. If you have two or more identical printers, </w:t>
      </w:r>
      <w:r>
        <w:lastRenderedPageBreak/>
        <w:t>you can click the Enable printer pooling option and select additional ports for this printer.</w:t>
      </w:r>
    </w:p>
    <w:p w14:paraId="0F5B3531" w14:textId="77777777" w:rsidR="00E35BE5" w:rsidRDefault="0029191B" w:rsidP="007A51F7">
      <w:pPr>
        <w:pStyle w:val="ListParagraph"/>
        <w:numPr>
          <w:ilvl w:val="0"/>
          <w:numId w:val="12"/>
        </w:numPr>
      </w:pPr>
      <w:r>
        <w:t>Click the Security tab. Printers don’t have share permissions; they have permissions only in the Security tab, and they work similarly to NTFS permissions. Click the ACEs in the Group or user names list box, and review the permissions for each one. Notice that the Everyone group has t</w:t>
      </w:r>
      <w:r w:rsidR="00E35BE5">
        <w:t>he Print permission by default.</w:t>
      </w:r>
    </w:p>
    <w:p w14:paraId="39143FEA" w14:textId="77777777" w:rsidR="00E35BE5" w:rsidRPr="00E35BE5" w:rsidRDefault="00E35BE5" w:rsidP="007A51F7">
      <w:pPr>
        <w:pStyle w:val="ListParagraph"/>
        <w:numPr>
          <w:ilvl w:val="0"/>
          <w:numId w:val="12"/>
        </w:numPr>
      </w:pPr>
      <w:r>
        <w:rPr>
          <w:b/>
        </w:rPr>
        <w:t>Insert a screenshot:</w:t>
      </w:r>
    </w:p>
    <w:sdt>
      <w:sdtPr>
        <w:rPr>
          <w:rStyle w:val="Red"/>
        </w:rPr>
        <w:id w:val="1293103621"/>
        <w:placeholder>
          <w:docPart w:val="7846B9AB6C8D405FBF1AB8A8D73E3618"/>
        </w:placeholder>
        <w:showingPlcHdr/>
      </w:sdtPr>
      <w:sdtEndPr>
        <w:rPr>
          <w:rStyle w:val="Red"/>
        </w:rPr>
      </w:sdtEndPr>
      <w:sdtContent>
        <w:p w14:paraId="58E4C6CD" w14:textId="77777777" w:rsidR="00EB78E4" w:rsidRDefault="00EB78E4" w:rsidP="00EB78E4">
          <w:pPr>
            <w:rPr>
              <w:rStyle w:val="Red"/>
            </w:rPr>
          </w:pPr>
          <w:r>
            <w:rPr>
              <w:rStyle w:val="PlaceholderText"/>
              <w:color w:val="FF0000"/>
            </w:rPr>
            <w:t>Click or tap here to enter text.</w:t>
          </w:r>
        </w:p>
      </w:sdtContent>
    </w:sdt>
    <w:p w14:paraId="5BAB9BA9" w14:textId="33289B7D" w:rsidR="0029191B" w:rsidRDefault="0029191B" w:rsidP="007A51F7">
      <w:pPr>
        <w:pStyle w:val="ListParagraph"/>
        <w:numPr>
          <w:ilvl w:val="0"/>
          <w:numId w:val="12"/>
        </w:numPr>
      </w:pPr>
      <w:r>
        <w:t>Click Cancel</w:t>
      </w:r>
      <w:r w:rsidR="00AB78FC">
        <w:t>.</w:t>
      </w:r>
      <w:r>
        <w:t xml:space="preserve"> </w:t>
      </w:r>
      <w:r w:rsidR="00AB78FC">
        <w:t>C</w:t>
      </w:r>
      <w:r>
        <w:t>lose any open windows.</w:t>
      </w:r>
    </w:p>
    <w:p w14:paraId="617F7F87" w14:textId="77777777" w:rsidR="0029191B" w:rsidRDefault="0029191B" w:rsidP="007A51F7">
      <w:pPr>
        <w:pStyle w:val="ListParagraph"/>
        <w:numPr>
          <w:ilvl w:val="0"/>
          <w:numId w:val="12"/>
        </w:numPr>
      </w:pPr>
      <w:r>
        <w:t>Stay logged on if you’re continuing to the next activity; otherwise, log off or shut down Server1.</w:t>
      </w:r>
    </w:p>
    <w:p w14:paraId="734C55C7" w14:textId="01AD6060" w:rsidR="0029191B" w:rsidRDefault="00C16C59" w:rsidP="00686109">
      <w:pPr>
        <w:pStyle w:val="Heading1"/>
      </w:pPr>
      <w:bookmarkStart w:id="11" w:name="_Toc171054129"/>
      <w:r>
        <w:t>Activity 9-1</w:t>
      </w:r>
      <w:r w:rsidR="00807727">
        <w:t>0</w:t>
      </w:r>
      <w:r w:rsidR="0029191B">
        <w:t>: Connecting to a Shared Printer</w:t>
      </w:r>
      <w:bookmarkEnd w:id="11"/>
    </w:p>
    <w:p w14:paraId="5283972C" w14:textId="77777777" w:rsidR="0029191B" w:rsidRDefault="0029191B" w:rsidP="0029191B">
      <w:r>
        <w:t>Time Required: 10 minutes</w:t>
      </w:r>
    </w:p>
    <w:p w14:paraId="1D4B51C5" w14:textId="77777777" w:rsidR="0029191B" w:rsidRDefault="0029191B" w:rsidP="0029191B">
      <w:r>
        <w:t>Objective: Connect to a shared printer from a client workstation.</w:t>
      </w:r>
    </w:p>
    <w:p w14:paraId="6D8CC3C9" w14:textId="34D09115" w:rsidR="0029191B" w:rsidRDefault="0029191B" w:rsidP="0029191B">
      <w:r>
        <w:t xml:space="preserve">Required Tools and Equipment: </w:t>
      </w:r>
      <w:r w:rsidR="006F72E6">
        <w:t>Win11</w:t>
      </w:r>
      <w:r>
        <w:t xml:space="preserve"> and Server1</w:t>
      </w:r>
    </w:p>
    <w:p w14:paraId="4C3FF253" w14:textId="77777777" w:rsidR="0029191B" w:rsidRDefault="0029191B" w:rsidP="0029191B">
      <w:r>
        <w:t>Description: After installing the printer and configuring sharing, you need to set up client workstations to connect to the shared printer.</w:t>
      </w:r>
    </w:p>
    <w:p w14:paraId="4C40412E" w14:textId="52540C3A" w:rsidR="0029191B" w:rsidRDefault="0029191B" w:rsidP="007A51F7">
      <w:pPr>
        <w:pStyle w:val="ListParagraph"/>
        <w:numPr>
          <w:ilvl w:val="0"/>
          <w:numId w:val="13"/>
        </w:numPr>
      </w:pPr>
      <w:r>
        <w:t xml:space="preserve">Start Server1, if necessary. Start </w:t>
      </w:r>
      <w:r w:rsidR="00F62E4E">
        <w:t>Win1</w:t>
      </w:r>
      <w:r w:rsidR="00187F03">
        <w:t>1</w:t>
      </w:r>
      <w:r>
        <w:t xml:space="preserve">, and log on as </w:t>
      </w:r>
      <w:r w:rsidR="00813AA3">
        <w:t>Sales</w:t>
      </w:r>
      <w:r w:rsidR="00187F03">
        <w:t>1</w:t>
      </w:r>
      <w:r>
        <w:t>.</w:t>
      </w:r>
    </w:p>
    <w:p w14:paraId="5811522F" w14:textId="4C88A596" w:rsidR="0029191B" w:rsidRDefault="0029191B" w:rsidP="007A51F7">
      <w:pPr>
        <w:pStyle w:val="ListParagraph"/>
        <w:numPr>
          <w:ilvl w:val="0"/>
          <w:numId w:val="13"/>
        </w:numPr>
      </w:pPr>
      <w:r>
        <w:t xml:space="preserve">On </w:t>
      </w:r>
      <w:r w:rsidR="00F62E4E">
        <w:t>Win1</w:t>
      </w:r>
      <w:r w:rsidR="00187F03">
        <w:t>1</w:t>
      </w:r>
      <w:r>
        <w:t xml:space="preserve">, right-click Start, click Run, type \\Server1 in the Open text box, and then press Enter. Right-click </w:t>
      </w:r>
      <w:proofErr w:type="spellStart"/>
      <w:r w:rsidR="002B3DB5">
        <w:t>HP</w:t>
      </w:r>
      <w:r w:rsidR="00D87B49">
        <w:t>Printer</w:t>
      </w:r>
      <w:proofErr w:type="spellEnd"/>
      <w:r>
        <w:t xml:space="preserve"> and click Connect. Windows displays a message that it’s connecting to the printer.</w:t>
      </w:r>
    </w:p>
    <w:p w14:paraId="2B8AB210" w14:textId="77777777" w:rsidR="0029191B" w:rsidRDefault="0029191B" w:rsidP="007A51F7">
      <w:pPr>
        <w:pStyle w:val="ListParagraph"/>
        <w:numPr>
          <w:ilvl w:val="0"/>
          <w:numId w:val="13"/>
        </w:numPr>
      </w:pPr>
      <w:r>
        <w:t>Right-click Start, click Control Panel, click Hardware and Sound, and click Devices and Printers. You see the printer you connected to. Right-click the printer, click Printer properties, and then click Print Test Page. Each test page can be identified by the computer name that printed it displayed on the test page. You see a message indicating a test page has been sent to the printer. Click Close and then click Cancel to close the printer’s Properties dialog box.</w:t>
      </w:r>
    </w:p>
    <w:p w14:paraId="02DDD341" w14:textId="77777777" w:rsidR="0029191B" w:rsidRDefault="0029191B" w:rsidP="007A51F7">
      <w:pPr>
        <w:pStyle w:val="ListParagraph"/>
        <w:numPr>
          <w:ilvl w:val="0"/>
          <w:numId w:val="13"/>
        </w:numPr>
      </w:pPr>
      <w:r>
        <w:t>On Server1, click Devices and Printers in Control Panel, and click the printer you installed. Click See what’s printing on the menu bar. The print queue shows any jobs waiting to be printed. (At this point, there aren’t any.)</w:t>
      </w:r>
    </w:p>
    <w:p w14:paraId="12FE0403" w14:textId="77777777" w:rsidR="0029191B" w:rsidRDefault="0029191B" w:rsidP="007A51F7">
      <w:pPr>
        <w:pStyle w:val="ListParagraph"/>
        <w:numPr>
          <w:ilvl w:val="0"/>
          <w:numId w:val="13"/>
        </w:numPr>
      </w:pPr>
      <w:r>
        <w:lastRenderedPageBreak/>
        <w:t>Click Printer, Pause Printing from the menu to prevent jobs in the queue from printing.</w:t>
      </w:r>
    </w:p>
    <w:p w14:paraId="35EC9EB1" w14:textId="0D4BF70F" w:rsidR="0029191B" w:rsidRDefault="0029191B" w:rsidP="007A51F7">
      <w:pPr>
        <w:pStyle w:val="ListParagraph"/>
        <w:numPr>
          <w:ilvl w:val="0"/>
          <w:numId w:val="13"/>
        </w:numPr>
      </w:pPr>
      <w:r>
        <w:t>On Win</w:t>
      </w:r>
      <w:r w:rsidR="00D253AB">
        <w:t>1</w:t>
      </w:r>
      <w:r w:rsidR="00094753">
        <w:t>1</w:t>
      </w:r>
      <w:r>
        <w:t>, print a test page to the printer.</w:t>
      </w:r>
    </w:p>
    <w:p w14:paraId="5190AE3D" w14:textId="77777777" w:rsidR="0029191B" w:rsidRDefault="0029191B" w:rsidP="007A51F7">
      <w:pPr>
        <w:pStyle w:val="ListParagraph"/>
        <w:numPr>
          <w:ilvl w:val="0"/>
          <w:numId w:val="13"/>
        </w:numPr>
      </w:pPr>
      <w:r>
        <w:t>On Server1, you see the print job in the print queue window. Right-click the print job and review the actions you can take. Leave the print queue window open.</w:t>
      </w:r>
    </w:p>
    <w:p w14:paraId="36792E01" w14:textId="77777777" w:rsidR="00EC54E1" w:rsidRDefault="0029191B" w:rsidP="007A51F7">
      <w:pPr>
        <w:pStyle w:val="ListParagraph"/>
        <w:numPr>
          <w:ilvl w:val="0"/>
          <w:numId w:val="13"/>
        </w:numPr>
      </w:pPr>
      <w:r>
        <w:t>On Server1, open File Explorer and navigate to the C:\Windows\System32\spool\PRINTERS folder, which stores the jobs you see in the print queue. Two files representing the print job are listed.</w:t>
      </w:r>
    </w:p>
    <w:p w14:paraId="61E6C004" w14:textId="77777777" w:rsidR="00EC54E1" w:rsidRPr="00EC54E1" w:rsidRDefault="00EC54E1" w:rsidP="007A51F7">
      <w:pPr>
        <w:pStyle w:val="ListParagraph"/>
        <w:numPr>
          <w:ilvl w:val="0"/>
          <w:numId w:val="13"/>
        </w:numPr>
        <w:rPr>
          <w:b/>
        </w:rPr>
      </w:pPr>
      <w:r w:rsidRPr="00EC54E1">
        <w:rPr>
          <w:b/>
        </w:rPr>
        <w:t>Insert a screenshot:</w:t>
      </w:r>
    </w:p>
    <w:sdt>
      <w:sdtPr>
        <w:rPr>
          <w:rStyle w:val="Red"/>
        </w:rPr>
        <w:id w:val="373350467"/>
        <w:placeholder>
          <w:docPart w:val="368D3874E2484B6CABC2C5CB4D2DF011"/>
        </w:placeholder>
        <w:showingPlcHdr/>
      </w:sdtPr>
      <w:sdtEndPr>
        <w:rPr>
          <w:rStyle w:val="Red"/>
        </w:rPr>
      </w:sdtEndPr>
      <w:sdtContent>
        <w:p w14:paraId="6C61499E" w14:textId="77777777" w:rsidR="00E46ADE" w:rsidRDefault="00E46ADE" w:rsidP="00E46ADE">
          <w:pPr>
            <w:rPr>
              <w:rStyle w:val="Red"/>
            </w:rPr>
          </w:pPr>
          <w:r>
            <w:rPr>
              <w:rStyle w:val="PlaceholderText"/>
              <w:color w:val="FF0000"/>
            </w:rPr>
            <w:t>Click or tap here to enter text.</w:t>
          </w:r>
        </w:p>
      </w:sdtContent>
    </w:sdt>
    <w:p w14:paraId="6B522F60" w14:textId="77777777" w:rsidR="0029191B" w:rsidRDefault="0029191B" w:rsidP="007A51F7">
      <w:pPr>
        <w:pStyle w:val="ListParagraph"/>
        <w:numPr>
          <w:ilvl w:val="0"/>
          <w:numId w:val="13"/>
        </w:numPr>
      </w:pPr>
      <w:r>
        <w:t>Close File Explorer.</w:t>
      </w:r>
    </w:p>
    <w:p w14:paraId="4AF0752E" w14:textId="6EA90B04" w:rsidR="0029191B" w:rsidRDefault="0029191B" w:rsidP="007A51F7">
      <w:pPr>
        <w:pStyle w:val="ListParagraph"/>
        <w:numPr>
          <w:ilvl w:val="0"/>
          <w:numId w:val="13"/>
        </w:numPr>
      </w:pPr>
      <w:r>
        <w:t xml:space="preserve">On </w:t>
      </w:r>
      <w:r w:rsidR="006F72E6">
        <w:t>Win11</w:t>
      </w:r>
      <w:r>
        <w:t xml:space="preserve">, open the print queue for the printer. You see the job the same way you see it on the server. Right-click the print job and click Cancel. Click Yes to confirm. (If the print job is still displayed, click View, Refresh from the menu.) </w:t>
      </w:r>
      <w:r w:rsidR="00B36805">
        <w:t>Y</w:t>
      </w:r>
      <w:r>
        <w:t>ou can manage your own print jobs because of the CREATOR OWNER’s Manage documents permission.</w:t>
      </w:r>
    </w:p>
    <w:p w14:paraId="05CC3091" w14:textId="77777777" w:rsidR="0029191B" w:rsidRDefault="0029191B" w:rsidP="007A51F7">
      <w:pPr>
        <w:pStyle w:val="ListParagraph"/>
        <w:numPr>
          <w:ilvl w:val="0"/>
          <w:numId w:val="13"/>
        </w:numPr>
      </w:pPr>
      <w:r>
        <w:t>On Server1 in the print queue window, click Printer, Properties from the menu. Click the Security tab, click CREATOR OWNER in the list of ACEs, and then click Remove. Click OK.</w:t>
      </w:r>
    </w:p>
    <w:p w14:paraId="056FEFC3" w14:textId="58CA9505" w:rsidR="0029191B" w:rsidRDefault="0029191B" w:rsidP="007A51F7">
      <w:pPr>
        <w:pStyle w:val="ListParagraph"/>
        <w:numPr>
          <w:ilvl w:val="0"/>
          <w:numId w:val="13"/>
        </w:numPr>
      </w:pPr>
      <w:r>
        <w:t xml:space="preserve">On </w:t>
      </w:r>
      <w:r w:rsidR="006F72E6">
        <w:t>Win11</w:t>
      </w:r>
      <w:r>
        <w:t xml:space="preserve">, print another test page to the printer. In the print queue window, right-click the print job and click Cancel. Click Yes to confirm. You </w:t>
      </w:r>
      <w:r w:rsidR="004B5489">
        <w:t xml:space="preserve">will </w:t>
      </w:r>
      <w:r>
        <w:t>get an “Access denied” message in the status bar of the print queue window.</w:t>
      </w:r>
    </w:p>
    <w:p w14:paraId="324DD173" w14:textId="77777777" w:rsidR="0015216F" w:rsidRPr="0015216F" w:rsidRDefault="0015216F" w:rsidP="007A51F7">
      <w:pPr>
        <w:pStyle w:val="ListParagraph"/>
        <w:numPr>
          <w:ilvl w:val="0"/>
          <w:numId w:val="13"/>
        </w:numPr>
      </w:pPr>
      <w:r>
        <w:rPr>
          <w:b/>
        </w:rPr>
        <w:t>Insert a screenshot:</w:t>
      </w:r>
    </w:p>
    <w:sdt>
      <w:sdtPr>
        <w:rPr>
          <w:rStyle w:val="Red"/>
        </w:rPr>
        <w:id w:val="-531952142"/>
        <w:placeholder>
          <w:docPart w:val="76E879F7DF8A4817BB3651F2DD34AD82"/>
        </w:placeholder>
        <w:showingPlcHdr/>
      </w:sdtPr>
      <w:sdtEndPr>
        <w:rPr>
          <w:rStyle w:val="Red"/>
        </w:rPr>
      </w:sdtEndPr>
      <w:sdtContent>
        <w:p w14:paraId="6E68F8CC" w14:textId="77777777" w:rsidR="00E46ADE" w:rsidRDefault="00E46ADE" w:rsidP="00E46ADE">
          <w:pPr>
            <w:rPr>
              <w:rStyle w:val="Red"/>
            </w:rPr>
          </w:pPr>
          <w:r>
            <w:rPr>
              <w:rStyle w:val="PlaceholderText"/>
              <w:color w:val="FF0000"/>
            </w:rPr>
            <w:t>Click or tap here to enter text.</w:t>
          </w:r>
        </w:p>
      </w:sdtContent>
    </w:sdt>
    <w:p w14:paraId="4C1DAA03" w14:textId="77777777" w:rsidR="0029191B" w:rsidRDefault="0029191B" w:rsidP="007A51F7">
      <w:pPr>
        <w:pStyle w:val="ListParagraph"/>
        <w:numPr>
          <w:ilvl w:val="0"/>
          <w:numId w:val="13"/>
        </w:numPr>
      </w:pPr>
      <w:r>
        <w:t xml:space="preserve">On Server1, right-click the print job and click Cancel. Click Yes to confirm. Click Printer, Pause Printing from the menu to </w:t>
      </w:r>
      <w:proofErr w:type="spellStart"/>
      <w:r>
        <w:t>unpause</w:t>
      </w:r>
      <w:proofErr w:type="spellEnd"/>
      <w:r>
        <w:t xml:space="preserve"> the printer.</w:t>
      </w:r>
    </w:p>
    <w:p w14:paraId="29101154" w14:textId="69438984" w:rsidR="002561C0" w:rsidRDefault="0029191B" w:rsidP="007A51F7">
      <w:pPr>
        <w:pStyle w:val="ListParagraph"/>
        <w:numPr>
          <w:ilvl w:val="0"/>
          <w:numId w:val="13"/>
        </w:numPr>
      </w:pPr>
      <w:r>
        <w:t xml:space="preserve">Shut down </w:t>
      </w:r>
      <w:r w:rsidR="006F72E6">
        <w:t>Win11</w:t>
      </w:r>
      <w:r>
        <w:t>, a</w:t>
      </w:r>
      <w:r w:rsidR="00D11F39">
        <w:t>nd log off or shut down Server1.</w:t>
      </w:r>
    </w:p>
    <w:p w14:paraId="68758DFE" w14:textId="6AA00795" w:rsidR="006635F9" w:rsidRDefault="006635F9" w:rsidP="005431F2">
      <w:pPr>
        <w:pStyle w:val="Heading1"/>
      </w:pPr>
      <w:bookmarkStart w:id="12" w:name="_Toc171054130"/>
      <w:bookmarkStart w:id="13" w:name="_Toc515205648"/>
      <w:r>
        <w:t>Activity 9-1</w:t>
      </w:r>
      <w:r w:rsidR="00807727">
        <w:t>1</w:t>
      </w:r>
      <w:r>
        <w:t>: Deploying a Shared Printer by Group Policy</w:t>
      </w:r>
      <w:bookmarkEnd w:id="12"/>
    </w:p>
    <w:p w14:paraId="00D5383F" w14:textId="77777777" w:rsidR="006635F9" w:rsidRDefault="006635F9" w:rsidP="006635F9">
      <w:r>
        <w:t>Time Required: 10 minutes</w:t>
      </w:r>
    </w:p>
    <w:p w14:paraId="0EDB7CBE" w14:textId="77777777" w:rsidR="006635F9" w:rsidRDefault="006635F9" w:rsidP="006635F9">
      <w:r>
        <w:t>Objective: Deploy a shared printer by using Group Policy preferences.</w:t>
      </w:r>
    </w:p>
    <w:p w14:paraId="154D2CD1" w14:textId="2521A243" w:rsidR="006635F9" w:rsidRDefault="006635F9" w:rsidP="006635F9">
      <w:r>
        <w:lastRenderedPageBreak/>
        <w:t xml:space="preserve">Required Tools and Equipment: </w:t>
      </w:r>
      <w:r w:rsidR="006F72E6">
        <w:t>Win11</w:t>
      </w:r>
      <w:r>
        <w:t xml:space="preserve"> and Server1</w:t>
      </w:r>
    </w:p>
    <w:p w14:paraId="4CBCF7D9" w14:textId="77777777" w:rsidR="006635F9" w:rsidRDefault="006635F9" w:rsidP="006635F9">
      <w:r>
        <w:t>Description: After installing the printer and configuring sharing, deploy the printer by Group Policy.</w:t>
      </w:r>
    </w:p>
    <w:p w14:paraId="087D1E95" w14:textId="77777777" w:rsidR="006635F9" w:rsidRDefault="006635F9" w:rsidP="007A51F7">
      <w:pPr>
        <w:pStyle w:val="ListParagraph"/>
        <w:numPr>
          <w:ilvl w:val="0"/>
          <w:numId w:val="14"/>
        </w:numPr>
      </w:pPr>
      <w:r>
        <w:t>Start Server1, logon as your administrative user.</w:t>
      </w:r>
    </w:p>
    <w:p w14:paraId="430AF4B9" w14:textId="77777777" w:rsidR="006635F9" w:rsidRDefault="00F704E4" w:rsidP="007A51F7">
      <w:pPr>
        <w:pStyle w:val="ListParagraph"/>
        <w:numPr>
          <w:ilvl w:val="0"/>
          <w:numId w:val="14"/>
        </w:numPr>
      </w:pPr>
      <w:r>
        <w:t>Start Group Policy Management.</w:t>
      </w:r>
    </w:p>
    <w:p w14:paraId="165B38B3" w14:textId="70CB56BE" w:rsidR="00F704E4" w:rsidRDefault="00F704E4" w:rsidP="007A51F7">
      <w:pPr>
        <w:pStyle w:val="ListParagraph"/>
        <w:numPr>
          <w:ilvl w:val="0"/>
          <w:numId w:val="14"/>
        </w:numPr>
      </w:pPr>
      <w:r>
        <w:t>Creat</w:t>
      </w:r>
      <w:r w:rsidR="00E860B4">
        <w:t xml:space="preserve">e and link a new GPO at the </w:t>
      </w:r>
      <w:proofErr w:type="spellStart"/>
      <w:r w:rsidR="00E50DB1">
        <w:t>MyDomain</w:t>
      </w:r>
      <w:r w:rsidR="00E860B4">
        <w:t>.local</w:t>
      </w:r>
      <w:proofErr w:type="spellEnd"/>
      <w:r w:rsidR="00E860B4">
        <w:t xml:space="preserve"> level called </w:t>
      </w:r>
      <w:r w:rsidR="00E860B4" w:rsidRPr="0042272F">
        <w:t>Shared Printing</w:t>
      </w:r>
      <w:r w:rsidR="00E860B4">
        <w:t>.</w:t>
      </w:r>
    </w:p>
    <w:p w14:paraId="449AD630" w14:textId="77777777" w:rsidR="00593D0B" w:rsidRDefault="00557A0D" w:rsidP="007A51F7">
      <w:pPr>
        <w:pStyle w:val="ListParagraph"/>
        <w:numPr>
          <w:ilvl w:val="0"/>
          <w:numId w:val="14"/>
        </w:numPr>
      </w:pPr>
      <w:r>
        <w:t xml:space="preserve">Edit the GPO. Go to </w:t>
      </w:r>
      <w:r w:rsidR="0031721A">
        <w:t>User Configuration &gt; Preferences &gt; Control Panel Settings &gt; Printers.</w:t>
      </w:r>
    </w:p>
    <w:p w14:paraId="0317BAE5" w14:textId="77777777" w:rsidR="0031721A" w:rsidRDefault="0031721A" w:rsidP="007A51F7">
      <w:pPr>
        <w:pStyle w:val="ListParagraph"/>
        <w:numPr>
          <w:ilvl w:val="0"/>
          <w:numId w:val="14"/>
        </w:numPr>
      </w:pPr>
      <w:r>
        <w:t>Right Click Printers &gt; New &gt; Shared Printer.</w:t>
      </w:r>
    </w:p>
    <w:p w14:paraId="4069934C" w14:textId="77777777" w:rsidR="0031721A" w:rsidRDefault="0031721A" w:rsidP="007A51F7">
      <w:pPr>
        <w:pStyle w:val="ListParagraph"/>
        <w:numPr>
          <w:ilvl w:val="0"/>
          <w:numId w:val="14"/>
        </w:numPr>
      </w:pPr>
      <w:r>
        <w:t>Insert the UNC path to the shared printer.</w:t>
      </w:r>
      <w:r w:rsidR="007A3F86">
        <w:t xml:space="preserve"> </w:t>
      </w:r>
      <w:r w:rsidR="007A3F86" w:rsidRPr="00156F95">
        <w:t>\\server1\hpprinter</w:t>
      </w:r>
    </w:p>
    <w:p w14:paraId="2D44959E" w14:textId="77777777" w:rsidR="007A3F86" w:rsidRDefault="007A3F86" w:rsidP="007A51F7">
      <w:pPr>
        <w:pStyle w:val="ListParagraph"/>
        <w:numPr>
          <w:ilvl w:val="0"/>
          <w:numId w:val="14"/>
        </w:numPr>
      </w:pPr>
      <w:r>
        <w:t>Click Set this printer as the default printer.</w:t>
      </w:r>
    </w:p>
    <w:p w14:paraId="3B2C920F" w14:textId="77777777" w:rsidR="000A72B9" w:rsidRDefault="00F65661" w:rsidP="007A51F7">
      <w:pPr>
        <w:pStyle w:val="ListParagraph"/>
        <w:numPr>
          <w:ilvl w:val="0"/>
          <w:numId w:val="14"/>
        </w:numPr>
      </w:pPr>
      <w:r>
        <w:t>Click the Common tab. Select Remove this item when it is no longer applied. Click OK. You will get a message that the action will change to Replace. Click OK</w:t>
      </w:r>
      <w:r w:rsidR="000A72B9">
        <w:t>.</w:t>
      </w:r>
    </w:p>
    <w:p w14:paraId="37EC241D" w14:textId="77777777" w:rsidR="000A72B9" w:rsidRDefault="000A72B9" w:rsidP="007A51F7">
      <w:pPr>
        <w:pStyle w:val="ListParagraph"/>
        <w:numPr>
          <w:ilvl w:val="0"/>
          <w:numId w:val="14"/>
        </w:numPr>
      </w:pPr>
      <w:r>
        <w:t>Insert a screenshot.</w:t>
      </w:r>
    </w:p>
    <w:sdt>
      <w:sdtPr>
        <w:rPr>
          <w:rStyle w:val="Red"/>
        </w:rPr>
        <w:id w:val="670846534"/>
        <w:placeholder>
          <w:docPart w:val="FD42FE1705084168BB563BBA749B34CD"/>
        </w:placeholder>
        <w:showingPlcHdr/>
      </w:sdtPr>
      <w:sdtEndPr>
        <w:rPr>
          <w:rStyle w:val="Red"/>
        </w:rPr>
      </w:sdtEndPr>
      <w:sdtContent>
        <w:p w14:paraId="79323E21" w14:textId="77777777" w:rsidR="000A72B9" w:rsidRDefault="000A72B9" w:rsidP="000A72B9">
          <w:pPr>
            <w:rPr>
              <w:rStyle w:val="Red"/>
            </w:rPr>
          </w:pPr>
          <w:r>
            <w:rPr>
              <w:rStyle w:val="PlaceholderText"/>
              <w:color w:val="FF0000"/>
            </w:rPr>
            <w:t>Click or tap here to enter text.</w:t>
          </w:r>
        </w:p>
      </w:sdtContent>
    </w:sdt>
    <w:p w14:paraId="178670C7" w14:textId="77777777" w:rsidR="00F65661" w:rsidRDefault="000A72B9" w:rsidP="007A51F7">
      <w:pPr>
        <w:pStyle w:val="ListParagraph"/>
        <w:numPr>
          <w:ilvl w:val="0"/>
          <w:numId w:val="14"/>
        </w:numPr>
      </w:pPr>
      <w:r>
        <w:t>Click Ok</w:t>
      </w:r>
      <w:r w:rsidR="00F65661">
        <w:t xml:space="preserve"> to exit the dialog box and save your changes.</w:t>
      </w:r>
    </w:p>
    <w:p w14:paraId="1BA12E47" w14:textId="77777777" w:rsidR="00611324" w:rsidRDefault="00611324" w:rsidP="007A51F7">
      <w:pPr>
        <w:pStyle w:val="ListParagraph"/>
        <w:numPr>
          <w:ilvl w:val="0"/>
          <w:numId w:val="14"/>
        </w:numPr>
      </w:pPr>
      <w:r>
        <w:t>Close the Group Policy to save the changes.</w:t>
      </w:r>
    </w:p>
    <w:p w14:paraId="1179252D" w14:textId="2FC938B5" w:rsidR="00F65661" w:rsidRDefault="00F65661" w:rsidP="007A51F7">
      <w:pPr>
        <w:pStyle w:val="ListParagraph"/>
        <w:numPr>
          <w:ilvl w:val="0"/>
          <w:numId w:val="14"/>
        </w:numPr>
      </w:pPr>
      <w:r>
        <w:t xml:space="preserve">Logon with Sales1 to the </w:t>
      </w:r>
      <w:r w:rsidR="006F72E6">
        <w:t>Win11</w:t>
      </w:r>
      <w:r>
        <w:t xml:space="preserve"> computer.</w:t>
      </w:r>
      <w:r w:rsidR="00611324">
        <w:t xml:space="preserve"> Run </w:t>
      </w:r>
      <w:proofErr w:type="spellStart"/>
      <w:r w:rsidR="00611324" w:rsidRPr="000B09EA">
        <w:rPr>
          <w:b/>
        </w:rPr>
        <w:t>gpupdate</w:t>
      </w:r>
      <w:proofErr w:type="spellEnd"/>
      <w:r w:rsidR="00611324" w:rsidRPr="000B09EA">
        <w:rPr>
          <w:b/>
        </w:rPr>
        <w:t xml:space="preserve"> /force</w:t>
      </w:r>
      <w:r w:rsidR="00611324">
        <w:t xml:space="preserve"> </w:t>
      </w:r>
      <w:r w:rsidR="000B09EA">
        <w:t>at the command line.</w:t>
      </w:r>
    </w:p>
    <w:p w14:paraId="6F93D87B" w14:textId="77777777" w:rsidR="00611324" w:rsidRDefault="00611324" w:rsidP="007A51F7">
      <w:pPr>
        <w:pStyle w:val="ListParagraph"/>
        <w:numPr>
          <w:ilvl w:val="0"/>
          <w:numId w:val="14"/>
        </w:numPr>
      </w:pPr>
      <w:r>
        <w:t>Insert a screenshot of the group policy</w:t>
      </w:r>
      <w:r w:rsidR="000A72B9">
        <w:t xml:space="preserve"> installed printer.</w:t>
      </w:r>
    </w:p>
    <w:sdt>
      <w:sdtPr>
        <w:rPr>
          <w:rStyle w:val="Red"/>
        </w:rPr>
        <w:id w:val="549351742"/>
        <w:placeholder>
          <w:docPart w:val="0580623EE5FB47BDA02CB8C65EE1D3CC"/>
        </w:placeholder>
        <w:showingPlcHdr/>
      </w:sdtPr>
      <w:sdtEndPr>
        <w:rPr>
          <w:rStyle w:val="Red"/>
        </w:rPr>
      </w:sdtEndPr>
      <w:sdtContent>
        <w:p w14:paraId="15E4DC2D" w14:textId="77777777" w:rsidR="000A72B9" w:rsidRDefault="000A72B9" w:rsidP="000A72B9">
          <w:pPr>
            <w:rPr>
              <w:rStyle w:val="Red"/>
            </w:rPr>
          </w:pPr>
          <w:r>
            <w:rPr>
              <w:rStyle w:val="PlaceholderText"/>
              <w:color w:val="FF0000"/>
            </w:rPr>
            <w:t>Click or tap here to enter text.</w:t>
          </w:r>
        </w:p>
      </w:sdtContent>
    </w:sdt>
    <w:p w14:paraId="039B197A" w14:textId="03D07479" w:rsidR="00EA4FD4" w:rsidRPr="00EA4FD4" w:rsidRDefault="00EA4FD4" w:rsidP="000A72B9">
      <w:r w:rsidRPr="00EA4FD4">
        <w:t>Remove any Group Policies you created in these Activities.</w:t>
      </w:r>
    </w:p>
    <w:p w14:paraId="2895C915" w14:textId="77777777" w:rsidR="00FC29D7" w:rsidRDefault="00FC29D7" w:rsidP="00FC29D7">
      <w:pPr>
        <w:pStyle w:val="Heading2"/>
      </w:pPr>
      <w:bookmarkStart w:id="14" w:name="_Toc171054131"/>
      <w:bookmarkEnd w:id="13"/>
      <w:r>
        <w:t>Assignment Submission</w:t>
      </w:r>
      <w:bookmarkEnd w:id="14"/>
    </w:p>
    <w:p w14:paraId="154FF616" w14:textId="77777777" w:rsidR="00FC29D7" w:rsidRDefault="00FC29D7" w:rsidP="00FC29D7">
      <w:pPr>
        <w:spacing w:line="288" w:lineRule="auto"/>
      </w:pPr>
      <w:r>
        <w:t>Attach this completed file to the assignment in Blackboard.</w:t>
      </w:r>
    </w:p>
    <w:p w14:paraId="0C791A9A" w14:textId="237A5EDB" w:rsidR="00C04FC1" w:rsidRDefault="00C04FC1" w:rsidP="00FC29D7">
      <w:pPr>
        <w:spacing w:line="288" w:lineRule="auto"/>
      </w:pPr>
    </w:p>
    <w:sectPr w:rsidR="00C04FC1" w:rsidSect="00FE5E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4D232" w14:textId="77777777" w:rsidR="000E3373" w:rsidRDefault="000E3373" w:rsidP="00AB57D0">
      <w:r>
        <w:separator/>
      </w:r>
    </w:p>
  </w:endnote>
  <w:endnote w:type="continuationSeparator" w:id="0">
    <w:p w14:paraId="595EB5EE" w14:textId="77777777" w:rsidR="000E3373" w:rsidRDefault="000E3373"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2CA7" w14:textId="77777777" w:rsidR="002C30EF" w:rsidRDefault="002C3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301C6" w14:textId="22A636C7" w:rsidR="00E31F6C" w:rsidRPr="00AB57D0" w:rsidRDefault="00A55F7B" w:rsidP="00B72264">
    <w:pPr>
      <w:pStyle w:val="Footer"/>
      <w:tabs>
        <w:tab w:val="center" w:pos="5040"/>
        <w:tab w:val="right" w:pos="10080"/>
      </w:tabs>
    </w:pPr>
    <w:r>
      <w:t xml:space="preserve">Week </w:t>
    </w:r>
    <w:r w:rsidR="00E02521">
      <w:t>9</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913BB2">
      <w:rPr>
        <w:noProof/>
      </w:rPr>
      <w:t>2</w:t>
    </w:r>
    <w:r w:rsidR="00E31F6C" w:rsidRPr="00A87D54">
      <w:fldChar w:fldCharType="end"/>
    </w:r>
    <w:r w:rsidR="00E31F6C" w:rsidRPr="00A87D54">
      <w:t xml:space="preserve"> of </w:t>
    </w:r>
    <w:r w:rsidR="00FF7DBB">
      <w:rPr>
        <w:noProof/>
      </w:rPr>
      <w:fldChar w:fldCharType="begin"/>
    </w:r>
    <w:r w:rsidR="00FF7DBB">
      <w:rPr>
        <w:noProof/>
      </w:rPr>
      <w:instrText xml:space="preserve"> NUMPAGES </w:instrText>
    </w:r>
    <w:r w:rsidR="00FF7DBB">
      <w:rPr>
        <w:noProof/>
      </w:rPr>
      <w:fldChar w:fldCharType="separate"/>
    </w:r>
    <w:r w:rsidR="00913BB2">
      <w:rPr>
        <w:noProof/>
      </w:rPr>
      <w:t>14</w:t>
    </w:r>
    <w:r w:rsidR="00FF7DBB">
      <w:rPr>
        <w:noProof/>
      </w:rPr>
      <w:fldChar w:fldCharType="end"/>
    </w:r>
    <w:r w:rsidR="00E31F6C" w:rsidRPr="00A87D54">
      <w:tab/>
      <w:t xml:space="preserve">Revised: </w:t>
    </w:r>
    <w:r w:rsidR="002C30EF">
      <w:t>07</w:t>
    </w:r>
    <w:r w:rsidR="002C1A7E">
      <w:t>/</w:t>
    </w:r>
    <w:r w:rsidR="002C30EF">
      <w:t>03</w:t>
    </w:r>
    <w:r w:rsidR="002C1A7E">
      <w:t>/</w:t>
    </w:r>
    <w:r w:rsidR="00B90BC8">
      <w:t>20</w:t>
    </w:r>
    <w:r w:rsidR="002C1A7E">
      <w:t>2</w:t>
    </w:r>
    <w:r w:rsidR="002C30EF">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3F56" w14:textId="77777777" w:rsidR="002C30EF" w:rsidRDefault="002C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52664" w14:textId="77777777" w:rsidR="000E3373" w:rsidRDefault="000E3373" w:rsidP="00AB57D0">
      <w:r>
        <w:separator/>
      </w:r>
    </w:p>
  </w:footnote>
  <w:footnote w:type="continuationSeparator" w:id="0">
    <w:p w14:paraId="0E19E6DF" w14:textId="77777777" w:rsidR="000E3373" w:rsidRDefault="000E3373"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818E" w14:textId="77777777" w:rsidR="002C30EF" w:rsidRDefault="002C3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D5FB6" w14:textId="77777777" w:rsidR="002C30EF" w:rsidRDefault="002C3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C9E68" w14:textId="77777777" w:rsidR="002C30EF" w:rsidRDefault="002C3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B326C4"/>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A0B36"/>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BBB0315"/>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3F7763D"/>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17693"/>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7085F73"/>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5316F8F"/>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AEB27F1"/>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07F255B"/>
    <w:multiLevelType w:val="hybridMultilevel"/>
    <w:tmpl w:val="AC50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9356F3F"/>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8494E7D"/>
    <w:multiLevelType w:val="hybridMultilevel"/>
    <w:tmpl w:val="CD549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4F6B31"/>
    <w:multiLevelType w:val="hybridMultilevel"/>
    <w:tmpl w:val="229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34622027">
    <w:abstractNumId w:val="29"/>
  </w:num>
  <w:num w:numId="2" w16cid:durableId="34962997">
    <w:abstractNumId w:val="27"/>
  </w:num>
  <w:num w:numId="3" w16cid:durableId="920065007">
    <w:abstractNumId w:val="37"/>
  </w:num>
  <w:num w:numId="4" w16cid:durableId="1675180024">
    <w:abstractNumId w:val="1"/>
  </w:num>
  <w:num w:numId="5" w16cid:durableId="942149565">
    <w:abstractNumId w:val="3"/>
  </w:num>
  <w:num w:numId="6" w16cid:durableId="1446462785">
    <w:abstractNumId w:val="39"/>
  </w:num>
  <w:num w:numId="7" w16cid:durableId="999652324">
    <w:abstractNumId w:val="19"/>
  </w:num>
  <w:num w:numId="8" w16cid:durableId="697313212">
    <w:abstractNumId w:val="12"/>
  </w:num>
  <w:num w:numId="9" w16cid:durableId="318925837">
    <w:abstractNumId w:val="2"/>
  </w:num>
  <w:num w:numId="10" w16cid:durableId="664626764">
    <w:abstractNumId w:val="32"/>
  </w:num>
  <w:num w:numId="11" w16cid:durableId="185215675">
    <w:abstractNumId w:val="8"/>
  </w:num>
  <w:num w:numId="12" w16cid:durableId="639071259">
    <w:abstractNumId w:val="35"/>
  </w:num>
  <w:num w:numId="13" w16cid:durableId="1492141922">
    <w:abstractNumId w:val="11"/>
  </w:num>
  <w:num w:numId="14" w16cid:durableId="711462509">
    <w:abstractNumId w:val="47"/>
  </w:num>
  <w:num w:numId="15" w16cid:durableId="1036345216">
    <w:abstractNumId w:val="48"/>
  </w:num>
  <w:num w:numId="16" w16cid:durableId="1709597768">
    <w:abstractNumId w:val="24"/>
  </w:num>
  <w:num w:numId="17" w16cid:durableId="11078170">
    <w:abstractNumId w:val="53"/>
  </w:num>
  <w:num w:numId="18" w16cid:durableId="1324971676">
    <w:abstractNumId w:val="17"/>
  </w:num>
  <w:num w:numId="19" w16cid:durableId="1938054705">
    <w:abstractNumId w:val="46"/>
  </w:num>
  <w:num w:numId="20" w16cid:durableId="1532378787">
    <w:abstractNumId w:val="18"/>
  </w:num>
  <w:num w:numId="21" w16cid:durableId="43800430">
    <w:abstractNumId w:val="30"/>
  </w:num>
  <w:num w:numId="22" w16cid:durableId="622427122">
    <w:abstractNumId w:val="16"/>
  </w:num>
  <w:num w:numId="23" w16cid:durableId="1038816654">
    <w:abstractNumId w:val="15"/>
  </w:num>
  <w:num w:numId="24" w16cid:durableId="1142960908">
    <w:abstractNumId w:val="40"/>
  </w:num>
  <w:num w:numId="25" w16cid:durableId="2130314208">
    <w:abstractNumId w:val="0"/>
  </w:num>
  <w:num w:numId="26" w16cid:durableId="1626963636">
    <w:abstractNumId w:val="41"/>
  </w:num>
  <w:num w:numId="27" w16cid:durableId="1081754016">
    <w:abstractNumId w:val="44"/>
  </w:num>
  <w:num w:numId="28" w16cid:durableId="2037804834">
    <w:abstractNumId w:val="36"/>
  </w:num>
  <w:num w:numId="29" w16cid:durableId="1015960340">
    <w:abstractNumId w:val="31"/>
  </w:num>
  <w:num w:numId="30" w16cid:durableId="1164391313">
    <w:abstractNumId w:val="52"/>
  </w:num>
  <w:num w:numId="31" w16cid:durableId="599918723">
    <w:abstractNumId w:val="21"/>
  </w:num>
  <w:num w:numId="32" w16cid:durableId="499737901">
    <w:abstractNumId w:val="23"/>
  </w:num>
  <w:num w:numId="33" w16cid:durableId="1284724333">
    <w:abstractNumId w:val="7"/>
  </w:num>
  <w:num w:numId="34" w16cid:durableId="1611351572">
    <w:abstractNumId w:val="22"/>
  </w:num>
  <w:num w:numId="35" w16cid:durableId="1902590907">
    <w:abstractNumId w:val="43"/>
  </w:num>
  <w:num w:numId="36" w16cid:durableId="2010059775">
    <w:abstractNumId w:val="49"/>
  </w:num>
  <w:num w:numId="37" w16cid:durableId="1672441156">
    <w:abstractNumId w:val="13"/>
  </w:num>
  <w:num w:numId="38" w16cid:durableId="633365007">
    <w:abstractNumId w:val="51"/>
  </w:num>
  <w:num w:numId="39" w16cid:durableId="526598637">
    <w:abstractNumId w:val="9"/>
  </w:num>
  <w:num w:numId="40" w16cid:durableId="127625210">
    <w:abstractNumId w:val="50"/>
  </w:num>
  <w:num w:numId="41" w16cid:durableId="2039621891">
    <w:abstractNumId w:val="28"/>
  </w:num>
  <w:num w:numId="42" w16cid:durableId="1618948013">
    <w:abstractNumId w:val="20"/>
  </w:num>
  <w:num w:numId="43" w16cid:durableId="860819728">
    <w:abstractNumId w:val="10"/>
  </w:num>
  <w:num w:numId="44" w16cid:durableId="25958800">
    <w:abstractNumId w:val="26"/>
  </w:num>
  <w:num w:numId="45" w16cid:durableId="649938906">
    <w:abstractNumId w:val="38"/>
  </w:num>
  <w:num w:numId="46" w16cid:durableId="1365447085">
    <w:abstractNumId w:val="4"/>
  </w:num>
  <w:num w:numId="47" w16cid:durableId="420489602">
    <w:abstractNumId w:val="45"/>
  </w:num>
  <w:num w:numId="48" w16cid:durableId="1979798443">
    <w:abstractNumId w:val="25"/>
  </w:num>
  <w:num w:numId="49" w16cid:durableId="2140608905">
    <w:abstractNumId w:val="14"/>
  </w:num>
  <w:num w:numId="50" w16cid:durableId="1241788974">
    <w:abstractNumId w:val="34"/>
  </w:num>
  <w:num w:numId="51" w16cid:durableId="1132089011">
    <w:abstractNumId w:val="5"/>
  </w:num>
  <w:num w:numId="52" w16cid:durableId="1784108143">
    <w:abstractNumId w:val="33"/>
  </w:num>
  <w:num w:numId="53" w16cid:durableId="2110076542">
    <w:abstractNumId w:val="42"/>
  </w:num>
  <w:num w:numId="54" w16cid:durableId="181760745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69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3A23"/>
    <w:rsid w:val="0000409B"/>
    <w:rsid w:val="00004C82"/>
    <w:rsid w:val="00005154"/>
    <w:rsid w:val="000102C7"/>
    <w:rsid w:val="00010E31"/>
    <w:rsid w:val="000114F8"/>
    <w:rsid w:val="00011DDF"/>
    <w:rsid w:val="00012210"/>
    <w:rsid w:val="00013951"/>
    <w:rsid w:val="000159A0"/>
    <w:rsid w:val="00015C1D"/>
    <w:rsid w:val="00017154"/>
    <w:rsid w:val="000177F1"/>
    <w:rsid w:val="0002018B"/>
    <w:rsid w:val="00021A90"/>
    <w:rsid w:val="00021BBD"/>
    <w:rsid w:val="00022209"/>
    <w:rsid w:val="00022560"/>
    <w:rsid w:val="0002367D"/>
    <w:rsid w:val="0002732B"/>
    <w:rsid w:val="00030D15"/>
    <w:rsid w:val="00032A5E"/>
    <w:rsid w:val="00033F40"/>
    <w:rsid w:val="00036B95"/>
    <w:rsid w:val="00037643"/>
    <w:rsid w:val="00043E69"/>
    <w:rsid w:val="00045558"/>
    <w:rsid w:val="0004589D"/>
    <w:rsid w:val="000471A8"/>
    <w:rsid w:val="000476CB"/>
    <w:rsid w:val="0005091A"/>
    <w:rsid w:val="00051359"/>
    <w:rsid w:val="00061648"/>
    <w:rsid w:val="00063EC0"/>
    <w:rsid w:val="00065AF1"/>
    <w:rsid w:val="000670CF"/>
    <w:rsid w:val="000716A5"/>
    <w:rsid w:val="0007172B"/>
    <w:rsid w:val="00074175"/>
    <w:rsid w:val="0007535C"/>
    <w:rsid w:val="00075CF4"/>
    <w:rsid w:val="00076330"/>
    <w:rsid w:val="0007638D"/>
    <w:rsid w:val="000775E3"/>
    <w:rsid w:val="000778E9"/>
    <w:rsid w:val="00077F9C"/>
    <w:rsid w:val="00080590"/>
    <w:rsid w:val="0008155F"/>
    <w:rsid w:val="00082A2D"/>
    <w:rsid w:val="00085BBB"/>
    <w:rsid w:val="00086313"/>
    <w:rsid w:val="000907D6"/>
    <w:rsid w:val="000934F3"/>
    <w:rsid w:val="000935F0"/>
    <w:rsid w:val="00094753"/>
    <w:rsid w:val="000958EF"/>
    <w:rsid w:val="000A158F"/>
    <w:rsid w:val="000A1770"/>
    <w:rsid w:val="000A3DCB"/>
    <w:rsid w:val="000A496F"/>
    <w:rsid w:val="000A5D20"/>
    <w:rsid w:val="000A5EF9"/>
    <w:rsid w:val="000A72B9"/>
    <w:rsid w:val="000B09EA"/>
    <w:rsid w:val="000C1D86"/>
    <w:rsid w:val="000C35A3"/>
    <w:rsid w:val="000C3A4B"/>
    <w:rsid w:val="000C40FC"/>
    <w:rsid w:val="000D1831"/>
    <w:rsid w:val="000D7722"/>
    <w:rsid w:val="000E2A1B"/>
    <w:rsid w:val="000E3373"/>
    <w:rsid w:val="000E448D"/>
    <w:rsid w:val="000E530F"/>
    <w:rsid w:val="000E6BFF"/>
    <w:rsid w:val="000E6E76"/>
    <w:rsid w:val="000E6FEF"/>
    <w:rsid w:val="000E71AD"/>
    <w:rsid w:val="000F0817"/>
    <w:rsid w:val="000F1FB1"/>
    <w:rsid w:val="000F2244"/>
    <w:rsid w:val="000F2EA9"/>
    <w:rsid w:val="000F55C3"/>
    <w:rsid w:val="000F6C28"/>
    <w:rsid w:val="00101457"/>
    <w:rsid w:val="00103243"/>
    <w:rsid w:val="0010343A"/>
    <w:rsid w:val="00107360"/>
    <w:rsid w:val="00111588"/>
    <w:rsid w:val="001143F0"/>
    <w:rsid w:val="00116C75"/>
    <w:rsid w:val="00120D43"/>
    <w:rsid w:val="001224DD"/>
    <w:rsid w:val="00123216"/>
    <w:rsid w:val="00123965"/>
    <w:rsid w:val="00126FB6"/>
    <w:rsid w:val="001273E9"/>
    <w:rsid w:val="0013594D"/>
    <w:rsid w:val="00135C51"/>
    <w:rsid w:val="001367DA"/>
    <w:rsid w:val="001369BD"/>
    <w:rsid w:val="0014224A"/>
    <w:rsid w:val="00145627"/>
    <w:rsid w:val="001477B3"/>
    <w:rsid w:val="0015216F"/>
    <w:rsid w:val="001539FB"/>
    <w:rsid w:val="001564AE"/>
    <w:rsid w:val="00156F95"/>
    <w:rsid w:val="0015728B"/>
    <w:rsid w:val="00161587"/>
    <w:rsid w:val="00170A08"/>
    <w:rsid w:val="00174790"/>
    <w:rsid w:val="00175338"/>
    <w:rsid w:val="001834E2"/>
    <w:rsid w:val="00183C98"/>
    <w:rsid w:val="00184968"/>
    <w:rsid w:val="00184C08"/>
    <w:rsid w:val="00185899"/>
    <w:rsid w:val="00187F03"/>
    <w:rsid w:val="001921E0"/>
    <w:rsid w:val="00194F06"/>
    <w:rsid w:val="00194F48"/>
    <w:rsid w:val="001A050A"/>
    <w:rsid w:val="001A060F"/>
    <w:rsid w:val="001A1B6D"/>
    <w:rsid w:val="001A3E71"/>
    <w:rsid w:val="001A478A"/>
    <w:rsid w:val="001A56BC"/>
    <w:rsid w:val="001A5AE7"/>
    <w:rsid w:val="001A6B73"/>
    <w:rsid w:val="001A7FBB"/>
    <w:rsid w:val="001B490B"/>
    <w:rsid w:val="001B4BA0"/>
    <w:rsid w:val="001B4FA6"/>
    <w:rsid w:val="001B7559"/>
    <w:rsid w:val="001C140B"/>
    <w:rsid w:val="001C4ADD"/>
    <w:rsid w:val="001D0D2E"/>
    <w:rsid w:val="001D6561"/>
    <w:rsid w:val="001E1E6F"/>
    <w:rsid w:val="001E2EC3"/>
    <w:rsid w:val="001E6110"/>
    <w:rsid w:val="001F00B5"/>
    <w:rsid w:val="001F0310"/>
    <w:rsid w:val="001F07B4"/>
    <w:rsid w:val="001F1CD4"/>
    <w:rsid w:val="001F2D2B"/>
    <w:rsid w:val="001F3FA4"/>
    <w:rsid w:val="001F78A2"/>
    <w:rsid w:val="002003C6"/>
    <w:rsid w:val="0020198D"/>
    <w:rsid w:val="00202867"/>
    <w:rsid w:val="002036B9"/>
    <w:rsid w:val="00204E39"/>
    <w:rsid w:val="0020596F"/>
    <w:rsid w:val="00206433"/>
    <w:rsid w:val="00206570"/>
    <w:rsid w:val="00210FCA"/>
    <w:rsid w:val="00211226"/>
    <w:rsid w:val="00211F91"/>
    <w:rsid w:val="002158AE"/>
    <w:rsid w:val="002174BC"/>
    <w:rsid w:val="002228E8"/>
    <w:rsid w:val="00227E0A"/>
    <w:rsid w:val="0023406B"/>
    <w:rsid w:val="0023418B"/>
    <w:rsid w:val="00234651"/>
    <w:rsid w:val="002415C2"/>
    <w:rsid w:val="00251F8F"/>
    <w:rsid w:val="00253AA2"/>
    <w:rsid w:val="002561C0"/>
    <w:rsid w:val="0025681B"/>
    <w:rsid w:val="00260BBA"/>
    <w:rsid w:val="00264691"/>
    <w:rsid w:val="00265D9B"/>
    <w:rsid w:val="00266AA0"/>
    <w:rsid w:val="002675B0"/>
    <w:rsid w:val="00270D3B"/>
    <w:rsid w:val="00271787"/>
    <w:rsid w:val="00272986"/>
    <w:rsid w:val="0027474D"/>
    <w:rsid w:val="00274C82"/>
    <w:rsid w:val="00275ED9"/>
    <w:rsid w:val="00281E27"/>
    <w:rsid w:val="002857DA"/>
    <w:rsid w:val="0029191B"/>
    <w:rsid w:val="002919AC"/>
    <w:rsid w:val="002927E1"/>
    <w:rsid w:val="00296018"/>
    <w:rsid w:val="00296D3A"/>
    <w:rsid w:val="00297585"/>
    <w:rsid w:val="002A10CF"/>
    <w:rsid w:val="002A47CE"/>
    <w:rsid w:val="002A6342"/>
    <w:rsid w:val="002A777E"/>
    <w:rsid w:val="002B3DB5"/>
    <w:rsid w:val="002B4026"/>
    <w:rsid w:val="002B5F4B"/>
    <w:rsid w:val="002B7224"/>
    <w:rsid w:val="002C0846"/>
    <w:rsid w:val="002C0EF8"/>
    <w:rsid w:val="002C1A7E"/>
    <w:rsid w:val="002C2C97"/>
    <w:rsid w:val="002C30EF"/>
    <w:rsid w:val="002C3874"/>
    <w:rsid w:val="002C4EAB"/>
    <w:rsid w:val="002C53D1"/>
    <w:rsid w:val="002C5482"/>
    <w:rsid w:val="002C6AAA"/>
    <w:rsid w:val="002D1516"/>
    <w:rsid w:val="002D19F9"/>
    <w:rsid w:val="002D1CDC"/>
    <w:rsid w:val="002D2002"/>
    <w:rsid w:val="002D3A15"/>
    <w:rsid w:val="002D4AD3"/>
    <w:rsid w:val="002D734C"/>
    <w:rsid w:val="002D789B"/>
    <w:rsid w:val="002E0A1F"/>
    <w:rsid w:val="002E43CF"/>
    <w:rsid w:val="002E502C"/>
    <w:rsid w:val="002F035A"/>
    <w:rsid w:val="002F1368"/>
    <w:rsid w:val="002F2D02"/>
    <w:rsid w:val="002F38F1"/>
    <w:rsid w:val="00300165"/>
    <w:rsid w:val="00300A22"/>
    <w:rsid w:val="00303DD2"/>
    <w:rsid w:val="003058AB"/>
    <w:rsid w:val="00307B74"/>
    <w:rsid w:val="003101E8"/>
    <w:rsid w:val="00310ED4"/>
    <w:rsid w:val="00316A42"/>
    <w:rsid w:val="00316DAB"/>
    <w:rsid w:val="0031721A"/>
    <w:rsid w:val="00317653"/>
    <w:rsid w:val="003211A9"/>
    <w:rsid w:val="00321437"/>
    <w:rsid w:val="003221CE"/>
    <w:rsid w:val="0032311C"/>
    <w:rsid w:val="00326097"/>
    <w:rsid w:val="0032684A"/>
    <w:rsid w:val="003307EC"/>
    <w:rsid w:val="00331B7E"/>
    <w:rsid w:val="00331FF8"/>
    <w:rsid w:val="003331E8"/>
    <w:rsid w:val="003345F3"/>
    <w:rsid w:val="0033592C"/>
    <w:rsid w:val="00335E91"/>
    <w:rsid w:val="0034029A"/>
    <w:rsid w:val="00345F49"/>
    <w:rsid w:val="00346402"/>
    <w:rsid w:val="00346748"/>
    <w:rsid w:val="003521EA"/>
    <w:rsid w:val="00352D7A"/>
    <w:rsid w:val="003574B2"/>
    <w:rsid w:val="00360730"/>
    <w:rsid w:val="00362501"/>
    <w:rsid w:val="00362855"/>
    <w:rsid w:val="003713C1"/>
    <w:rsid w:val="00371C3B"/>
    <w:rsid w:val="0038107A"/>
    <w:rsid w:val="00381729"/>
    <w:rsid w:val="00382FD0"/>
    <w:rsid w:val="003856F8"/>
    <w:rsid w:val="0038582D"/>
    <w:rsid w:val="00386BE7"/>
    <w:rsid w:val="00390F30"/>
    <w:rsid w:val="0039326C"/>
    <w:rsid w:val="0039336C"/>
    <w:rsid w:val="003939E8"/>
    <w:rsid w:val="00394088"/>
    <w:rsid w:val="00394EBA"/>
    <w:rsid w:val="003A63AE"/>
    <w:rsid w:val="003A656C"/>
    <w:rsid w:val="003A6739"/>
    <w:rsid w:val="003A69CD"/>
    <w:rsid w:val="003B1843"/>
    <w:rsid w:val="003B4B95"/>
    <w:rsid w:val="003B5A3B"/>
    <w:rsid w:val="003C49E3"/>
    <w:rsid w:val="003D1802"/>
    <w:rsid w:val="003D1F9D"/>
    <w:rsid w:val="003D5745"/>
    <w:rsid w:val="003D6C62"/>
    <w:rsid w:val="003E2375"/>
    <w:rsid w:val="003E3167"/>
    <w:rsid w:val="003F2990"/>
    <w:rsid w:val="003F348C"/>
    <w:rsid w:val="004070EA"/>
    <w:rsid w:val="00410DF8"/>
    <w:rsid w:val="004157AD"/>
    <w:rsid w:val="0042272F"/>
    <w:rsid w:val="0042437F"/>
    <w:rsid w:val="00424C4E"/>
    <w:rsid w:val="00425DB7"/>
    <w:rsid w:val="0042754F"/>
    <w:rsid w:val="004309C2"/>
    <w:rsid w:val="00430EB5"/>
    <w:rsid w:val="00433841"/>
    <w:rsid w:val="00433D1E"/>
    <w:rsid w:val="00435492"/>
    <w:rsid w:val="004365AC"/>
    <w:rsid w:val="0043674D"/>
    <w:rsid w:val="004402AB"/>
    <w:rsid w:val="00441909"/>
    <w:rsid w:val="00443F10"/>
    <w:rsid w:val="00447072"/>
    <w:rsid w:val="004501E1"/>
    <w:rsid w:val="0045027B"/>
    <w:rsid w:val="00452339"/>
    <w:rsid w:val="00452A52"/>
    <w:rsid w:val="00452F87"/>
    <w:rsid w:val="004567F1"/>
    <w:rsid w:val="004616AC"/>
    <w:rsid w:val="00461B03"/>
    <w:rsid w:val="00462B23"/>
    <w:rsid w:val="004658D6"/>
    <w:rsid w:val="00465CE1"/>
    <w:rsid w:val="0046737E"/>
    <w:rsid w:val="00470ECA"/>
    <w:rsid w:val="00471BA6"/>
    <w:rsid w:val="0047224F"/>
    <w:rsid w:val="00473139"/>
    <w:rsid w:val="00473DEC"/>
    <w:rsid w:val="004749F2"/>
    <w:rsid w:val="00476D44"/>
    <w:rsid w:val="0047735D"/>
    <w:rsid w:val="00480270"/>
    <w:rsid w:val="00483980"/>
    <w:rsid w:val="00484CE0"/>
    <w:rsid w:val="00485224"/>
    <w:rsid w:val="00486C90"/>
    <w:rsid w:val="004910D1"/>
    <w:rsid w:val="004913F2"/>
    <w:rsid w:val="00491734"/>
    <w:rsid w:val="00492AE7"/>
    <w:rsid w:val="00494C1A"/>
    <w:rsid w:val="00496E8A"/>
    <w:rsid w:val="004A07CB"/>
    <w:rsid w:val="004A119C"/>
    <w:rsid w:val="004A202A"/>
    <w:rsid w:val="004A2A66"/>
    <w:rsid w:val="004A2FB9"/>
    <w:rsid w:val="004A3F7F"/>
    <w:rsid w:val="004B1F1A"/>
    <w:rsid w:val="004B3E38"/>
    <w:rsid w:val="004B45C3"/>
    <w:rsid w:val="004B5489"/>
    <w:rsid w:val="004B6B7A"/>
    <w:rsid w:val="004C1055"/>
    <w:rsid w:val="004C37B1"/>
    <w:rsid w:val="004C42FC"/>
    <w:rsid w:val="004C52E3"/>
    <w:rsid w:val="004C6612"/>
    <w:rsid w:val="004C7810"/>
    <w:rsid w:val="004C7DFB"/>
    <w:rsid w:val="004D02C2"/>
    <w:rsid w:val="004D2170"/>
    <w:rsid w:val="004D7E49"/>
    <w:rsid w:val="004E0219"/>
    <w:rsid w:val="004E2AC7"/>
    <w:rsid w:val="004E2B8A"/>
    <w:rsid w:val="004E4EF2"/>
    <w:rsid w:val="004E5185"/>
    <w:rsid w:val="004E5E15"/>
    <w:rsid w:val="004F0CF1"/>
    <w:rsid w:val="004F5710"/>
    <w:rsid w:val="00502E81"/>
    <w:rsid w:val="00503356"/>
    <w:rsid w:val="0050366E"/>
    <w:rsid w:val="00504AA5"/>
    <w:rsid w:val="00506930"/>
    <w:rsid w:val="0050757B"/>
    <w:rsid w:val="00507C1D"/>
    <w:rsid w:val="005125B5"/>
    <w:rsid w:val="005135F4"/>
    <w:rsid w:val="005141FF"/>
    <w:rsid w:val="00514ACD"/>
    <w:rsid w:val="005157F0"/>
    <w:rsid w:val="005174B6"/>
    <w:rsid w:val="0052010A"/>
    <w:rsid w:val="0052699A"/>
    <w:rsid w:val="00526E6A"/>
    <w:rsid w:val="00534553"/>
    <w:rsid w:val="00535E2E"/>
    <w:rsid w:val="00536250"/>
    <w:rsid w:val="00537E8E"/>
    <w:rsid w:val="00540EE5"/>
    <w:rsid w:val="00541251"/>
    <w:rsid w:val="005431F2"/>
    <w:rsid w:val="005449C5"/>
    <w:rsid w:val="005469B1"/>
    <w:rsid w:val="00550DB8"/>
    <w:rsid w:val="00551727"/>
    <w:rsid w:val="00553AB1"/>
    <w:rsid w:val="00554B04"/>
    <w:rsid w:val="005554FC"/>
    <w:rsid w:val="005566E8"/>
    <w:rsid w:val="00556B0A"/>
    <w:rsid w:val="00557A0D"/>
    <w:rsid w:val="00567B3C"/>
    <w:rsid w:val="00572F14"/>
    <w:rsid w:val="005733AC"/>
    <w:rsid w:val="0057570F"/>
    <w:rsid w:val="005768C9"/>
    <w:rsid w:val="00580B8C"/>
    <w:rsid w:val="005839B3"/>
    <w:rsid w:val="00583B74"/>
    <w:rsid w:val="00584DBD"/>
    <w:rsid w:val="00590CF7"/>
    <w:rsid w:val="00593D0B"/>
    <w:rsid w:val="005961FA"/>
    <w:rsid w:val="005A0437"/>
    <w:rsid w:val="005A0BBF"/>
    <w:rsid w:val="005A1C69"/>
    <w:rsid w:val="005A2FA3"/>
    <w:rsid w:val="005A7D53"/>
    <w:rsid w:val="005A7E22"/>
    <w:rsid w:val="005B108C"/>
    <w:rsid w:val="005B1CBB"/>
    <w:rsid w:val="005B24E0"/>
    <w:rsid w:val="005B3329"/>
    <w:rsid w:val="005B3D2D"/>
    <w:rsid w:val="005B58C4"/>
    <w:rsid w:val="005B648E"/>
    <w:rsid w:val="005C05F9"/>
    <w:rsid w:val="005C0867"/>
    <w:rsid w:val="005C0CA1"/>
    <w:rsid w:val="005C6CD7"/>
    <w:rsid w:val="005D0A20"/>
    <w:rsid w:val="005D0F3A"/>
    <w:rsid w:val="005D380C"/>
    <w:rsid w:val="005D5016"/>
    <w:rsid w:val="005D605E"/>
    <w:rsid w:val="005E2D12"/>
    <w:rsid w:val="005E2D3E"/>
    <w:rsid w:val="005E56DD"/>
    <w:rsid w:val="005F25AB"/>
    <w:rsid w:val="00600DAB"/>
    <w:rsid w:val="00603A7C"/>
    <w:rsid w:val="0061008E"/>
    <w:rsid w:val="006106BA"/>
    <w:rsid w:val="00610E6B"/>
    <w:rsid w:val="00611324"/>
    <w:rsid w:val="00612749"/>
    <w:rsid w:val="006133C1"/>
    <w:rsid w:val="006168E6"/>
    <w:rsid w:val="00621F4A"/>
    <w:rsid w:val="00634542"/>
    <w:rsid w:val="00641778"/>
    <w:rsid w:val="0064206B"/>
    <w:rsid w:val="00642E0A"/>
    <w:rsid w:val="00643E7A"/>
    <w:rsid w:val="00646086"/>
    <w:rsid w:val="00661205"/>
    <w:rsid w:val="006635F9"/>
    <w:rsid w:val="00665B31"/>
    <w:rsid w:val="00666064"/>
    <w:rsid w:val="006660B5"/>
    <w:rsid w:val="00667604"/>
    <w:rsid w:val="00675591"/>
    <w:rsid w:val="006805DD"/>
    <w:rsid w:val="006808D8"/>
    <w:rsid w:val="0068189D"/>
    <w:rsid w:val="00681B78"/>
    <w:rsid w:val="00684E5F"/>
    <w:rsid w:val="00686109"/>
    <w:rsid w:val="006937FB"/>
    <w:rsid w:val="00695E07"/>
    <w:rsid w:val="006A081D"/>
    <w:rsid w:val="006A0DE8"/>
    <w:rsid w:val="006A2DB4"/>
    <w:rsid w:val="006A4BB9"/>
    <w:rsid w:val="006A5B51"/>
    <w:rsid w:val="006A5F81"/>
    <w:rsid w:val="006A7047"/>
    <w:rsid w:val="006A70A1"/>
    <w:rsid w:val="006B60F9"/>
    <w:rsid w:val="006C1D6E"/>
    <w:rsid w:val="006C3900"/>
    <w:rsid w:val="006C62E4"/>
    <w:rsid w:val="006C7ACB"/>
    <w:rsid w:val="006D02D0"/>
    <w:rsid w:val="006D085A"/>
    <w:rsid w:val="006E1455"/>
    <w:rsid w:val="006E40BA"/>
    <w:rsid w:val="006F2876"/>
    <w:rsid w:val="006F2C57"/>
    <w:rsid w:val="006F72E6"/>
    <w:rsid w:val="007001DD"/>
    <w:rsid w:val="00701095"/>
    <w:rsid w:val="007045D1"/>
    <w:rsid w:val="007056A8"/>
    <w:rsid w:val="00716395"/>
    <w:rsid w:val="00717309"/>
    <w:rsid w:val="0072014C"/>
    <w:rsid w:val="00721435"/>
    <w:rsid w:val="00724D42"/>
    <w:rsid w:val="007275B8"/>
    <w:rsid w:val="00727AB2"/>
    <w:rsid w:val="00734AE4"/>
    <w:rsid w:val="00742D32"/>
    <w:rsid w:val="00742EF7"/>
    <w:rsid w:val="007452B3"/>
    <w:rsid w:val="00751231"/>
    <w:rsid w:val="00751B2C"/>
    <w:rsid w:val="00756F06"/>
    <w:rsid w:val="00762E77"/>
    <w:rsid w:val="00763F94"/>
    <w:rsid w:val="007646DC"/>
    <w:rsid w:val="007676DC"/>
    <w:rsid w:val="00767A7A"/>
    <w:rsid w:val="00772A06"/>
    <w:rsid w:val="007763F8"/>
    <w:rsid w:val="0078103E"/>
    <w:rsid w:val="00781374"/>
    <w:rsid w:val="0078226A"/>
    <w:rsid w:val="007854FD"/>
    <w:rsid w:val="00787568"/>
    <w:rsid w:val="00790823"/>
    <w:rsid w:val="007911C4"/>
    <w:rsid w:val="007917BC"/>
    <w:rsid w:val="00794446"/>
    <w:rsid w:val="00795C4F"/>
    <w:rsid w:val="007A0706"/>
    <w:rsid w:val="007A3F86"/>
    <w:rsid w:val="007A3FF9"/>
    <w:rsid w:val="007A4D4F"/>
    <w:rsid w:val="007A51F7"/>
    <w:rsid w:val="007A7285"/>
    <w:rsid w:val="007A7622"/>
    <w:rsid w:val="007B2077"/>
    <w:rsid w:val="007B673C"/>
    <w:rsid w:val="007B68B3"/>
    <w:rsid w:val="007B6B6B"/>
    <w:rsid w:val="007B7881"/>
    <w:rsid w:val="007B7F98"/>
    <w:rsid w:val="007C1617"/>
    <w:rsid w:val="007C3E47"/>
    <w:rsid w:val="007C4031"/>
    <w:rsid w:val="007C4E02"/>
    <w:rsid w:val="007C59B8"/>
    <w:rsid w:val="007C63BF"/>
    <w:rsid w:val="007C7343"/>
    <w:rsid w:val="007D200D"/>
    <w:rsid w:val="007D3792"/>
    <w:rsid w:val="007D472F"/>
    <w:rsid w:val="007D4C1F"/>
    <w:rsid w:val="007D53DC"/>
    <w:rsid w:val="007D56CE"/>
    <w:rsid w:val="007D6B4A"/>
    <w:rsid w:val="007E0F99"/>
    <w:rsid w:val="007E29E0"/>
    <w:rsid w:val="007E3331"/>
    <w:rsid w:val="007E6696"/>
    <w:rsid w:val="007F04E7"/>
    <w:rsid w:val="007F0EB5"/>
    <w:rsid w:val="007F11CB"/>
    <w:rsid w:val="007F3270"/>
    <w:rsid w:val="007F34C9"/>
    <w:rsid w:val="007F4ABB"/>
    <w:rsid w:val="007F5819"/>
    <w:rsid w:val="007F5E52"/>
    <w:rsid w:val="007F6066"/>
    <w:rsid w:val="007F6F00"/>
    <w:rsid w:val="007F7353"/>
    <w:rsid w:val="008010EE"/>
    <w:rsid w:val="00804ED1"/>
    <w:rsid w:val="00805E2A"/>
    <w:rsid w:val="00805F5D"/>
    <w:rsid w:val="00806AC3"/>
    <w:rsid w:val="008076BD"/>
    <w:rsid w:val="00807727"/>
    <w:rsid w:val="0081191E"/>
    <w:rsid w:val="00813295"/>
    <w:rsid w:val="00813AA3"/>
    <w:rsid w:val="00822968"/>
    <w:rsid w:val="008240F0"/>
    <w:rsid w:val="008243C0"/>
    <w:rsid w:val="00825B8F"/>
    <w:rsid w:val="0083180C"/>
    <w:rsid w:val="00831F4A"/>
    <w:rsid w:val="008328B5"/>
    <w:rsid w:val="00832BA2"/>
    <w:rsid w:val="0083624F"/>
    <w:rsid w:val="008366D8"/>
    <w:rsid w:val="0083679B"/>
    <w:rsid w:val="00836D97"/>
    <w:rsid w:val="00842A41"/>
    <w:rsid w:val="008442D1"/>
    <w:rsid w:val="008447BE"/>
    <w:rsid w:val="00852861"/>
    <w:rsid w:val="00852DD1"/>
    <w:rsid w:val="008553C9"/>
    <w:rsid w:val="008554D7"/>
    <w:rsid w:val="00862AC0"/>
    <w:rsid w:val="00866308"/>
    <w:rsid w:val="00867036"/>
    <w:rsid w:val="00870C5B"/>
    <w:rsid w:val="00870C7C"/>
    <w:rsid w:val="0087178F"/>
    <w:rsid w:val="00871798"/>
    <w:rsid w:val="00871B7C"/>
    <w:rsid w:val="0087202B"/>
    <w:rsid w:val="00877CD3"/>
    <w:rsid w:val="00880755"/>
    <w:rsid w:val="0088165B"/>
    <w:rsid w:val="00886C13"/>
    <w:rsid w:val="00886FBA"/>
    <w:rsid w:val="00887C8D"/>
    <w:rsid w:val="00892D51"/>
    <w:rsid w:val="00893288"/>
    <w:rsid w:val="00893778"/>
    <w:rsid w:val="00896472"/>
    <w:rsid w:val="008A0842"/>
    <w:rsid w:val="008A2C0F"/>
    <w:rsid w:val="008B04D2"/>
    <w:rsid w:val="008B06CB"/>
    <w:rsid w:val="008B1286"/>
    <w:rsid w:val="008B206D"/>
    <w:rsid w:val="008B2F42"/>
    <w:rsid w:val="008C06FA"/>
    <w:rsid w:val="008C38DA"/>
    <w:rsid w:val="008C39D5"/>
    <w:rsid w:val="008D086B"/>
    <w:rsid w:val="008D1193"/>
    <w:rsid w:val="008D132B"/>
    <w:rsid w:val="008D3428"/>
    <w:rsid w:val="008D362D"/>
    <w:rsid w:val="008D3FBA"/>
    <w:rsid w:val="008D570A"/>
    <w:rsid w:val="008E1707"/>
    <w:rsid w:val="008E2484"/>
    <w:rsid w:val="008F387A"/>
    <w:rsid w:val="009002D8"/>
    <w:rsid w:val="0090085B"/>
    <w:rsid w:val="00901DD4"/>
    <w:rsid w:val="00901E77"/>
    <w:rsid w:val="009052CA"/>
    <w:rsid w:val="00905DC9"/>
    <w:rsid w:val="00906A33"/>
    <w:rsid w:val="00912EB3"/>
    <w:rsid w:val="00913BB2"/>
    <w:rsid w:val="0091541C"/>
    <w:rsid w:val="0091662A"/>
    <w:rsid w:val="00916ACA"/>
    <w:rsid w:val="00920823"/>
    <w:rsid w:val="00920D61"/>
    <w:rsid w:val="00920E60"/>
    <w:rsid w:val="009218B3"/>
    <w:rsid w:val="00921F5D"/>
    <w:rsid w:val="00923E84"/>
    <w:rsid w:val="00925526"/>
    <w:rsid w:val="00925561"/>
    <w:rsid w:val="00931618"/>
    <w:rsid w:val="00932C9A"/>
    <w:rsid w:val="009374D7"/>
    <w:rsid w:val="00937AAF"/>
    <w:rsid w:val="00937ADE"/>
    <w:rsid w:val="00940887"/>
    <w:rsid w:val="00943495"/>
    <w:rsid w:val="00945DCC"/>
    <w:rsid w:val="0094747B"/>
    <w:rsid w:val="0094757D"/>
    <w:rsid w:val="00947F9D"/>
    <w:rsid w:val="009530E9"/>
    <w:rsid w:val="00953C84"/>
    <w:rsid w:val="00960736"/>
    <w:rsid w:val="00960FC4"/>
    <w:rsid w:val="00961C81"/>
    <w:rsid w:val="00961D59"/>
    <w:rsid w:val="00962243"/>
    <w:rsid w:val="00962686"/>
    <w:rsid w:val="00963D58"/>
    <w:rsid w:val="0096412B"/>
    <w:rsid w:val="00964ADD"/>
    <w:rsid w:val="00967233"/>
    <w:rsid w:val="009713CC"/>
    <w:rsid w:val="00973238"/>
    <w:rsid w:val="009745D0"/>
    <w:rsid w:val="00980D7F"/>
    <w:rsid w:val="00983717"/>
    <w:rsid w:val="0098424F"/>
    <w:rsid w:val="00987527"/>
    <w:rsid w:val="0099309E"/>
    <w:rsid w:val="00993968"/>
    <w:rsid w:val="00993E83"/>
    <w:rsid w:val="00994176"/>
    <w:rsid w:val="00994DE2"/>
    <w:rsid w:val="0099641B"/>
    <w:rsid w:val="00997898"/>
    <w:rsid w:val="009A2E44"/>
    <w:rsid w:val="009A5542"/>
    <w:rsid w:val="009A6038"/>
    <w:rsid w:val="009A6D4F"/>
    <w:rsid w:val="009B0AC3"/>
    <w:rsid w:val="009B2241"/>
    <w:rsid w:val="009B3411"/>
    <w:rsid w:val="009B47C5"/>
    <w:rsid w:val="009B6DE1"/>
    <w:rsid w:val="009C01D8"/>
    <w:rsid w:val="009C115D"/>
    <w:rsid w:val="009C1E39"/>
    <w:rsid w:val="009C3B32"/>
    <w:rsid w:val="009C5E27"/>
    <w:rsid w:val="009C65A6"/>
    <w:rsid w:val="009C6932"/>
    <w:rsid w:val="009C6F6C"/>
    <w:rsid w:val="009D1111"/>
    <w:rsid w:val="009D3525"/>
    <w:rsid w:val="009D67D2"/>
    <w:rsid w:val="009D7BFA"/>
    <w:rsid w:val="009E2BD7"/>
    <w:rsid w:val="009E3773"/>
    <w:rsid w:val="009E50A5"/>
    <w:rsid w:val="009E54A3"/>
    <w:rsid w:val="009F3C72"/>
    <w:rsid w:val="009F4250"/>
    <w:rsid w:val="009F456D"/>
    <w:rsid w:val="009F475B"/>
    <w:rsid w:val="009F5119"/>
    <w:rsid w:val="009F5772"/>
    <w:rsid w:val="00A004B3"/>
    <w:rsid w:val="00A00FB1"/>
    <w:rsid w:val="00A02A87"/>
    <w:rsid w:val="00A02FC9"/>
    <w:rsid w:val="00A07F37"/>
    <w:rsid w:val="00A1068F"/>
    <w:rsid w:val="00A106F5"/>
    <w:rsid w:val="00A12B44"/>
    <w:rsid w:val="00A13DAC"/>
    <w:rsid w:val="00A14627"/>
    <w:rsid w:val="00A153AE"/>
    <w:rsid w:val="00A17AF1"/>
    <w:rsid w:val="00A20AEA"/>
    <w:rsid w:val="00A21F75"/>
    <w:rsid w:val="00A26A68"/>
    <w:rsid w:val="00A33E4D"/>
    <w:rsid w:val="00A35EB4"/>
    <w:rsid w:val="00A446F8"/>
    <w:rsid w:val="00A4504B"/>
    <w:rsid w:val="00A51933"/>
    <w:rsid w:val="00A519F3"/>
    <w:rsid w:val="00A55F7B"/>
    <w:rsid w:val="00A56EBF"/>
    <w:rsid w:val="00A57B01"/>
    <w:rsid w:val="00A61360"/>
    <w:rsid w:val="00A61931"/>
    <w:rsid w:val="00A6270F"/>
    <w:rsid w:val="00A64C2E"/>
    <w:rsid w:val="00A6565D"/>
    <w:rsid w:val="00A6787E"/>
    <w:rsid w:val="00A74203"/>
    <w:rsid w:val="00A742D7"/>
    <w:rsid w:val="00A7696F"/>
    <w:rsid w:val="00A81622"/>
    <w:rsid w:val="00A82007"/>
    <w:rsid w:val="00A924CC"/>
    <w:rsid w:val="00A955C4"/>
    <w:rsid w:val="00A966FC"/>
    <w:rsid w:val="00A967D0"/>
    <w:rsid w:val="00A97148"/>
    <w:rsid w:val="00A9717E"/>
    <w:rsid w:val="00A97248"/>
    <w:rsid w:val="00A97BAB"/>
    <w:rsid w:val="00AA1802"/>
    <w:rsid w:val="00AA1AF9"/>
    <w:rsid w:val="00AA4EB0"/>
    <w:rsid w:val="00AA6CE1"/>
    <w:rsid w:val="00AA6D3D"/>
    <w:rsid w:val="00AB1183"/>
    <w:rsid w:val="00AB334C"/>
    <w:rsid w:val="00AB3D15"/>
    <w:rsid w:val="00AB4CB7"/>
    <w:rsid w:val="00AB57D0"/>
    <w:rsid w:val="00AB6053"/>
    <w:rsid w:val="00AB78FC"/>
    <w:rsid w:val="00AC103A"/>
    <w:rsid w:val="00AC3A72"/>
    <w:rsid w:val="00AD0A4B"/>
    <w:rsid w:val="00AD2744"/>
    <w:rsid w:val="00AD51BB"/>
    <w:rsid w:val="00AD6D96"/>
    <w:rsid w:val="00AE0BC0"/>
    <w:rsid w:val="00AE366C"/>
    <w:rsid w:val="00AE633E"/>
    <w:rsid w:val="00AE655D"/>
    <w:rsid w:val="00AF02DE"/>
    <w:rsid w:val="00AF23B9"/>
    <w:rsid w:val="00AF5082"/>
    <w:rsid w:val="00AF6C44"/>
    <w:rsid w:val="00B0223C"/>
    <w:rsid w:val="00B02B43"/>
    <w:rsid w:val="00B031D2"/>
    <w:rsid w:val="00B062BD"/>
    <w:rsid w:val="00B06B2D"/>
    <w:rsid w:val="00B079FC"/>
    <w:rsid w:val="00B117A6"/>
    <w:rsid w:val="00B12851"/>
    <w:rsid w:val="00B129B6"/>
    <w:rsid w:val="00B1617A"/>
    <w:rsid w:val="00B210D0"/>
    <w:rsid w:val="00B211AB"/>
    <w:rsid w:val="00B2138E"/>
    <w:rsid w:val="00B228EB"/>
    <w:rsid w:val="00B32ACC"/>
    <w:rsid w:val="00B32E5F"/>
    <w:rsid w:val="00B33CCA"/>
    <w:rsid w:val="00B36805"/>
    <w:rsid w:val="00B36847"/>
    <w:rsid w:val="00B36ACB"/>
    <w:rsid w:val="00B42F8A"/>
    <w:rsid w:val="00B4388C"/>
    <w:rsid w:val="00B47673"/>
    <w:rsid w:val="00B508E3"/>
    <w:rsid w:val="00B52111"/>
    <w:rsid w:val="00B53CA3"/>
    <w:rsid w:val="00B56537"/>
    <w:rsid w:val="00B57A1D"/>
    <w:rsid w:val="00B6204D"/>
    <w:rsid w:val="00B62CB2"/>
    <w:rsid w:val="00B65FBD"/>
    <w:rsid w:val="00B65FF0"/>
    <w:rsid w:val="00B66B57"/>
    <w:rsid w:val="00B66CFA"/>
    <w:rsid w:val="00B66F03"/>
    <w:rsid w:val="00B67439"/>
    <w:rsid w:val="00B709F9"/>
    <w:rsid w:val="00B7201C"/>
    <w:rsid w:val="00B72264"/>
    <w:rsid w:val="00B73FC2"/>
    <w:rsid w:val="00B74A08"/>
    <w:rsid w:val="00B87ABA"/>
    <w:rsid w:val="00B87F18"/>
    <w:rsid w:val="00B90BC8"/>
    <w:rsid w:val="00B90F64"/>
    <w:rsid w:val="00B91591"/>
    <w:rsid w:val="00B94106"/>
    <w:rsid w:val="00BA0A93"/>
    <w:rsid w:val="00BA1D1F"/>
    <w:rsid w:val="00BA38A4"/>
    <w:rsid w:val="00BA4D72"/>
    <w:rsid w:val="00BA5954"/>
    <w:rsid w:val="00BA7947"/>
    <w:rsid w:val="00BB0DFF"/>
    <w:rsid w:val="00BB1E27"/>
    <w:rsid w:val="00BB2180"/>
    <w:rsid w:val="00BB2E9C"/>
    <w:rsid w:val="00BB4336"/>
    <w:rsid w:val="00BB4709"/>
    <w:rsid w:val="00BB5965"/>
    <w:rsid w:val="00BB6B0F"/>
    <w:rsid w:val="00BB7809"/>
    <w:rsid w:val="00BC4888"/>
    <w:rsid w:val="00BC7D78"/>
    <w:rsid w:val="00BD62EA"/>
    <w:rsid w:val="00BE01C7"/>
    <w:rsid w:val="00BE0604"/>
    <w:rsid w:val="00BE1136"/>
    <w:rsid w:val="00BE75E4"/>
    <w:rsid w:val="00BF12C8"/>
    <w:rsid w:val="00BF1DD4"/>
    <w:rsid w:val="00BF213A"/>
    <w:rsid w:val="00BF23F6"/>
    <w:rsid w:val="00BF3E7B"/>
    <w:rsid w:val="00BF57FB"/>
    <w:rsid w:val="00BF588D"/>
    <w:rsid w:val="00C01485"/>
    <w:rsid w:val="00C039DC"/>
    <w:rsid w:val="00C0450D"/>
    <w:rsid w:val="00C04FC1"/>
    <w:rsid w:val="00C06803"/>
    <w:rsid w:val="00C117B9"/>
    <w:rsid w:val="00C1358F"/>
    <w:rsid w:val="00C13D85"/>
    <w:rsid w:val="00C14936"/>
    <w:rsid w:val="00C15343"/>
    <w:rsid w:val="00C16C59"/>
    <w:rsid w:val="00C23CCA"/>
    <w:rsid w:val="00C25F21"/>
    <w:rsid w:val="00C2762B"/>
    <w:rsid w:val="00C35867"/>
    <w:rsid w:val="00C3623D"/>
    <w:rsid w:val="00C3770B"/>
    <w:rsid w:val="00C4553D"/>
    <w:rsid w:val="00C50E06"/>
    <w:rsid w:val="00C5183A"/>
    <w:rsid w:val="00C53AE6"/>
    <w:rsid w:val="00C5500D"/>
    <w:rsid w:val="00C60A94"/>
    <w:rsid w:val="00C65101"/>
    <w:rsid w:val="00C6624E"/>
    <w:rsid w:val="00C729F3"/>
    <w:rsid w:val="00C7442A"/>
    <w:rsid w:val="00C76D34"/>
    <w:rsid w:val="00C80805"/>
    <w:rsid w:val="00C85410"/>
    <w:rsid w:val="00C86F04"/>
    <w:rsid w:val="00C92893"/>
    <w:rsid w:val="00C92FAB"/>
    <w:rsid w:val="00C96A3E"/>
    <w:rsid w:val="00C97849"/>
    <w:rsid w:val="00C97A25"/>
    <w:rsid w:val="00CA3052"/>
    <w:rsid w:val="00CA3FE1"/>
    <w:rsid w:val="00CA5E98"/>
    <w:rsid w:val="00CA6571"/>
    <w:rsid w:val="00CB01D4"/>
    <w:rsid w:val="00CB2150"/>
    <w:rsid w:val="00CB2A00"/>
    <w:rsid w:val="00CB539A"/>
    <w:rsid w:val="00CB7929"/>
    <w:rsid w:val="00CB7A97"/>
    <w:rsid w:val="00CC0E51"/>
    <w:rsid w:val="00CC68F3"/>
    <w:rsid w:val="00CC786E"/>
    <w:rsid w:val="00CD32ED"/>
    <w:rsid w:val="00CD3D99"/>
    <w:rsid w:val="00CD3E06"/>
    <w:rsid w:val="00CD4578"/>
    <w:rsid w:val="00CD48A1"/>
    <w:rsid w:val="00CD60FB"/>
    <w:rsid w:val="00CD7CE4"/>
    <w:rsid w:val="00CE1F49"/>
    <w:rsid w:val="00CE7E73"/>
    <w:rsid w:val="00CF00DB"/>
    <w:rsid w:val="00CF2F60"/>
    <w:rsid w:val="00CF372F"/>
    <w:rsid w:val="00CF6E33"/>
    <w:rsid w:val="00CF6F2A"/>
    <w:rsid w:val="00CF73ED"/>
    <w:rsid w:val="00D01563"/>
    <w:rsid w:val="00D01B2C"/>
    <w:rsid w:val="00D02F78"/>
    <w:rsid w:val="00D03199"/>
    <w:rsid w:val="00D06985"/>
    <w:rsid w:val="00D11BA6"/>
    <w:rsid w:val="00D11F39"/>
    <w:rsid w:val="00D11FB1"/>
    <w:rsid w:val="00D1327D"/>
    <w:rsid w:val="00D17B76"/>
    <w:rsid w:val="00D21936"/>
    <w:rsid w:val="00D253AB"/>
    <w:rsid w:val="00D30D42"/>
    <w:rsid w:val="00D31D0B"/>
    <w:rsid w:val="00D3714E"/>
    <w:rsid w:val="00D3756A"/>
    <w:rsid w:val="00D414FC"/>
    <w:rsid w:val="00D4333D"/>
    <w:rsid w:val="00D44CE5"/>
    <w:rsid w:val="00D52021"/>
    <w:rsid w:val="00D52445"/>
    <w:rsid w:val="00D524C4"/>
    <w:rsid w:val="00D53E07"/>
    <w:rsid w:val="00D54501"/>
    <w:rsid w:val="00D54698"/>
    <w:rsid w:val="00D546CE"/>
    <w:rsid w:val="00D559C9"/>
    <w:rsid w:val="00D6046C"/>
    <w:rsid w:val="00D60BF5"/>
    <w:rsid w:val="00D61A35"/>
    <w:rsid w:val="00D645AC"/>
    <w:rsid w:val="00D67B38"/>
    <w:rsid w:val="00D720F1"/>
    <w:rsid w:val="00D73054"/>
    <w:rsid w:val="00D730C7"/>
    <w:rsid w:val="00D73A2C"/>
    <w:rsid w:val="00D73B03"/>
    <w:rsid w:val="00D80905"/>
    <w:rsid w:val="00D830E8"/>
    <w:rsid w:val="00D830F9"/>
    <w:rsid w:val="00D8384B"/>
    <w:rsid w:val="00D845D3"/>
    <w:rsid w:val="00D85DE9"/>
    <w:rsid w:val="00D86029"/>
    <w:rsid w:val="00D874C5"/>
    <w:rsid w:val="00D87920"/>
    <w:rsid w:val="00D87B49"/>
    <w:rsid w:val="00D87B77"/>
    <w:rsid w:val="00D91FF8"/>
    <w:rsid w:val="00D963AE"/>
    <w:rsid w:val="00DA1955"/>
    <w:rsid w:val="00DA4AC9"/>
    <w:rsid w:val="00DA645B"/>
    <w:rsid w:val="00DB3891"/>
    <w:rsid w:val="00DB7EE3"/>
    <w:rsid w:val="00DC1AD3"/>
    <w:rsid w:val="00DC2841"/>
    <w:rsid w:val="00DC3DAA"/>
    <w:rsid w:val="00DC75B7"/>
    <w:rsid w:val="00DD0516"/>
    <w:rsid w:val="00DD21C3"/>
    <w:rsid w:val="00DD3BE7"/>
    <w:rsid w:val="00DD54E7"/>
    <w:rsid w:val="00DD65F3"/>
    <w:rsid w:val="00DE0737"/>
    <w:rsid w:val="00DE179C"/>
    <w:rsid w:val="00DE2F1B"/>
    <w:rsid w:val="00DE34C4"/>
    <w:rsid w:val="00DE4015"/>
    <w:rsid w:val="00DE5558"/>
    <w:rsid w:val="00DE6D41"/>
    <w:rsid w:val="00DE725D"/>
    <w:rsid w:val="00DF13D4"/>
    <w:rsid w:val="00DF1C3A"/>
    <w:rsid w:val="00DF2A51"/>
    <w:rsid w:val="00DF4FFA"/>
    <w:rsid w:val="00E018EF"/>
    <w:rsid w:val="00E020D2"/>
    <w:rsid w:val="00E02521"/>
    <w:rsid w:val="00E0269A"/>
    <w:rsid w:val="00E04219"/>
    <w:rsid w:val="00E075B8"/>
    <w:rsid w:val="00E135D7"/>
    <w:rsid w:val="00E13BF3"/>
    <w:rsid w:val="00E149C8"/>
    <w:rsid w:val="00E14ACE"/>
    <w:rsid w:val="00E24146"/>
    <w:rsid w:val="00E27752"/>
    <w:rsid w:val="00E31F6C"/>
    <w:rsid w:val="00E33F0F"/>
    <w:rsid w:val="00E34E14"/>
    <w:rsid w:val="00E35AE2"/>
    <w:rsid w:val="00E35BE5"/>
    <w:rsid w:val="00E414E9"/>
    <w:rsid w:val="00E41D0B"/>
    <w:rsid w:val="00E45EB3"/>
    <w:rsid w:val="00E46ADE"/>
    <w:rsid w:val="00E50DB1"/>
    <w:rsid w:val="00E51934"/>
    <w:rsid w:val="00E54575"/>
    <w:rsid w:val="00E57DAC"/>
    <w:rsid w:val="00E6061B"/>
    <w:rsid w:val="00E64F9B"/>
    <w:rsid w:val="00E675B3"/>
    <w:rsid w:val="00E704E9"/>
    <w:rsid w:val="00E71A79"/>
    <w:rsid w:val="00E72231"/>
    <w:rsid w:val="00E739E8"/>
    <w:rsid w:val="00E766D5"/>
    <w:rsid w:val="00E8281C"/>
    <w:rsid w:val="00E860B4"/>
    <w:rsid w:val="00E917B9"/>
    <w:rsid w:val="00E9340D"/>
    <w:rsid w:val="00E943B5"/>
    <w:rsid w:val="00E96197"/>
    <w:rsid w:val="00E96561"/>
    <w:rsid w:val="00E9698E"/>
    <w:rsid w:val="00EA48D8"/>
    <w:rsid w:val="00EA4FD4"/>
    <w:rsid w:val="00EA62E6"/>
    <w:rsid w:val="00EA6A93"/>
    <w:rsid w:val="00EB3869"/>
    <w:rsid w:val="00EB78E4"/>
    <w:rsid w:val="00EC291B"/>
    <w:rsid w:val="00EC2DA6"/>
    <w:rsid w:val="00EC3C87"/>
    <w:rsid w:val="00EC54E1"/>
    <w:rsid w:val="00EC5D0A"/>
    <w:rsid w:val="00EC78CB"/>
    <w:rsid w:val="00ED5E97"/>
    <w:rsid w:val="00EE0A38"/>
    <w:rsid w:val="00EE219F"/>
    <w:rsid w:val="00EE7538"/>
    <w:rsid w:val="00EF0A5B"/>
    <w:rsid w:val="00EF25E4"/>
    <w:rsid w:val="00EF4422"/>
    <w:rsid w:val="00EF5082"/>
    <w:rsid w:val="00F0363A"/>
    <w:rsid w:val="00F0586A"/>
    <w:rsid w:val="00F05DA9"/>
    <w:rsid w:val="00F06146"/>
    <w:rsid w:val="00F11BE1"/>
    <w:rsid w:val="00F11D4F"/>
    <w:rsid w:val="00F11EE0"/>
    <w:rsid w:val="00F16920"/>
    <w:rsid w:val="00F16E70"/>
    <w:rsid w:val="00F206CB"/>
    <w:rsid w:val="00F20D83"/>
    <w:rsid w:val="00F22A02"/>
    <w:rsid w:val="00F25C2A"/>
    <w:rsid w:val="00F2732E"/>
    <w:rsid w:val="00F30D94"/>
    <w:rsid w:val="00F340C6"/>
    <w:rsid w:val="00F3594E"/>
    <w:rsid w:val="00F366B5"/>
    <w:rsid w:val="00F4028E"/>
    <w:rsid w:val="00F431B9"/>
    <w:rsid w:val="00F455CE"/>
    <w:rsid w:val="00F62E4E"/>
    <w:rsid w:val="00F65661"/>
    <w:rsid w:val="00F66D73"/>
    <w:rsid w:val="00F704E4"/>
    <w:rsid w:val="00F70D62"/>
    <w:rsid w:val="00F80BCD"/>
    <w:rsid w:val="00F80FE7"/>
    <w:rsid w:val="00F8436F"/>
    <w:rsid w:val="00F91A11"/>
    <w:rsid w:val="00F960A7"/>
    <w:rsid w:val="00FA0F9F"/>
    <w:rsid w:val="00FA11B1"/>
    <w:rsid w:val="00FA349E"/>
    <w:rsid w:val="00FB0956"/>
    <w:rsid w:val="00FB3DC0"/>
    <w:rsid w:val="00FB492B"/>
    <w:rsid w:val="00FB605B"/>
    <w:rsid w:val="00FB667B"/>
    <w:rsid w:val="00FB68DF"/>
    <w:rsid w:val="00FC1B9B"/>
    <w:rsid w:val="00FC29D7"/>
    <w:rsid w:val="00FC561F"/>
    <w:rsid w:val="00FC684F"/>
    <w:rsid w:val="00FD7144"/>
    <w:rsid w:val="00FD7F67"/>
    <w:rsid w:val="00FE2056"/>
    <w:rsid w:val="00FE3F84"/>
    <w:rsid w:val="00FE4C4A"/>
    <w:rsid w:val="00FE5E67"/>
    <w:rsid w:val="00FE645B"/>
    <w:rsid w:val="00FE71B0"/>
    <w:rsid w:val="00FF0490"/>
    <w:rsid w:val="00FF0566"/>
    <w:rsid w:val="00FF1850"/>
    <w:rsid w:val="00FF2DC3"/>
    <w:rsid w:val="00FF32C8"/>
    <w:rsid w:val="00FF501E"/>
    <w:rsid w:val="00FF5DFE"/>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9985"/>
    <o:shapelayout v:ext="edit">
      <o:idmap v:ext="edit" data="1"/>
    </o:shapelayout>
  </w:shapeDefaults>
  <w:decimalSymbol w:val="."/>
  <w:listSeparator w:val=","/>
  <w14:docId w14:val="0E349B45"/>
  <w15:chartTrackingRefBased/>
  <w15:docId w15:val="{0B82E385-8EE2-44F9-9324-948DA028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899"/>
    <w:pPr>
      <w:spacing w:before="160" w:after="80" w:line="336" w:lineRule="auto"/>
    </w:pPr>
    <w:rPr>
      <w:rFonts w:ascii="Verdana" w:hAnsi="Verdana"/>
      <w:szCs w:val="24"/>
    </w:rPr>
  </w:style>
  <w:style w:type="paragraph" w:styleId="Heading1">
    <w:name w:val="heading 1"/>
    <w:basedOn w:val="Normal"/>
    <w:next w:val="Normal"/>
    <w:link w:val="Heading1Char"/>
    <w:qFormat/>
    <w:rsid w:val="00185899"/>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185899"/>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185899"/>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1858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5899"/>
  </w:style>
  <w:style w:type="paragraph" w:styleId="ListParagraph">
    <w:name w:val="List Paragraph"/>
    <w:basedOn w:val="Normal"/>
    <w:uiPriority w:val="34"/>
    <w:qFormat/>
    <w:rsid w:val="00185899"/>
    <w:pPr>
      <w:ind w:left="720"/>
    </w:pPr>
  </w:style>
  <w:style w:type="character" w:styleId="Hyperlink">
    <w:name w:val="Hyperlink"/>
    <w:rsid w:val="00185899"/>
    <w:rPr>
      <w:color w:val="0000FF"/>
      <w:u w:val="single"/>
    </w:rPr>
  </w:style>
  <w:style w:type="paragraph" w:styleId="Header">
    <w:name w:val="header"/>
    <w:basedOn w:val="Normal"/>
    <w:link w:val="HeaderChar"/>
    <w:rsid w:val="00185899"/>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185899"/>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185899"/>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185899"/>
    <w:pPr>
      <w:numPr>
        <w:numId w:val="1"/>
      </w:numPr>
    </w:pPr>
  </w:style>
  <w:style w:type="paragraph" w:customStyle="1" w:styleId="Outlinenumbering">
    <w:name w:val="Outline numbering"/>
    <w:basedOn w:val="Normal"/>
    <w:rsid w:val="00185899"/>
    <w:pPr>
      <w:numPr>
        <w:numId w:val="2"/>
      </w:numPr>
      <w:tabs>
        <w:tab w:val="clear" w:pos="360"/>
        <w:tab w:val="num" w:pos="720"/>
      </w:tabs>
      <w:ind w:left="720"/>
    </w:pPr>
    <w:rPr>
      <w:szCs w:val="20"/>
    </w:rPr>
  </w:style>
  <w:style w:type="character" w:styleId="PageNumber">
    <w:name w:val="page number"/>
    <w:basedOn w:val="DefaultParagraphFont"/>
    <w:rsid w:val="00185899"/>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185899"/>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185899"/>
    <w:pPr>
      <w:spacing w:after="100" w:line="240" w:lineRule="auto"/>
    </w:pPr>
  </w:style>
  <w:style w:type="paragraph" w:styleId="TOC2">
    <w:name w:val="toc 2"/>
    <w:basedOn w:val="Normal"/>
    <w:next w:val="Normal"/>
    <w:autoRedefine/>
    <w:uiPriority w:val="39"/>
    <w:unhideWhenUsed/>
    <w:rsid w:val="00185899"/>
    <w:pPr>
      <w:spacing w:after="100" w:line="240" w:lineRule="auto"/>
      <w:ind w:left="202"/>
    </w:pPr>
  </w:style>
  <w:style w:type="paragraph" w:styleId="TOC3">
    <w:name w:val="toc 3"/>
    <w:basedOn w:val="Normal"/>
    <w:next w:val="Normal"/>
    <w:autoRedefine/>
    <w:uiPriority w:val="39"/>
    <w:unhideWhenUsed/>
    <w:rsid w:val="00185899"/>
    <w:pPr>
      <w:spacing w:after="100" w:line="240" w:lineRule="auto"/>
      <w:ind w:left="403"/>
    </w:pPr>
  </w:style>
  <w:style w:type="character" w:styleId="PlaceholderText">
    <w:name w:val="Placeholder Text"/>
    <w:basedOn w:val="DefaultParagraphFont"/>
    <w:uiPriority w:val="99"/>
    <w:semiHidden/>
    <w:rsid w:val="0002018B"/>
    <w:rPr>
      <w:color w:val="808080"/>
    </w:rPr>
  </w:style>
  <w:style w:type="character" w:customStyle="1" w:styleId="Red">
    <w:name w:val="Red"/>
    <w:basedOn w:val="DefaultParagraphFont"/>
    <w:uiPriority w:val="1"/>
    <w:rsid w:val="0002018B"/>
    <w:rPr>
      <w:color w:val="FF0000"/>
    </w:rPr>
  </w:style>
  <w:style w:type="character" w:styleId="UnresolvedMention">
    <w:name w:val="Unresolved Mention"/>
    <w:basedOn w:val="DefaultParagraphFont"/>
    <w:uiPriority w:val="99"/>
    <w:semiHidden/>
    <w:unhideWhenUsed/>
    <w:rsid w:val="007A3F86"/>
    <w:rPr>
      <w:color w:val="808080"/>
      <w:shd w:val="clear" w:color="auto" w:fill="E6E6E6"/>
    </w:rPr>
  </w:style>
  <w:style w:type="paragraph" w:customStyle="1" w:styleId="Code">
    <w:name w:val="Code"/>
    <w:basedOn w:val="Normal"/>
    <w:qFormat/>
    <w:rsid w:val="00185899"/>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1860">
      <w:bodyDiv w:val="1"/>
      <w:marLeft w:val="0"/>
      <w:marRight w:val="0"/>
      <w:marTop w:val="0"/>
      <w:marBottom w:val="0"/>
      <w:divBdr>
        <w:top w:val="none" w:sz="0" w:space="0" w:color="auto"/>
        <w:left w:val="none" w:sz="0" w:space="0" w:color="auto"/>
        <w:bottom w:val="none" w:sz="0" w:space="0" w:color="auto"/>
        <w:right w:val="none" w:sz="0" w:space="0" w:color="auto"/>
      </w:divBdr>
    </w:div>
    <w:div w:id="210044566">
      <w:bodyDiv w:val="1"/>
      <w:marLeft w:val="0"/>
      <w:marRight w:val="0"/>
      <w:marTop w:val="0"/>
      <w:marBottom w:val="0"/>
      <w:divBdr>
        <w:top w:val="none" w:sz="0" w:space="0" w:color="auto"/>
        <w:left w:val="none" w:sz="0" w:space="0" w:color="auto"/>
        <w:bottom w:val="none" w:sz="0" w:space="0" w:color="auto"/>
        <w:right w:val="none" w:sz="0" w:space="0" w:color="auto"/>
      </w:divBdr>
    </w:div>
    <w:div w:id="225530053">
      <w:bodyDiv w:val="1"/>
      <w:marLeft w:val="0"/>
      <w:marRight w:val="0"/>
      <w:marTop w:val="0"/>
      <w:marBottom w:val="0"/>
      <w:divBdr>
        <w:top w:val="none" w:sz="0" w:space="0" w:color="auto"/>
        <w:left w:val="none" w:sz="0" w:space="0" w:color="auto"/>
        <w:bottom w:val="none" w:sz="0" w:space="0" w:color="auto"/>
        <w:right w:val="none" w:sz="0" w:space="0" w:color="auto"/>
      </w:divBdr>
    </w:div>
    <w:div w:id="236600935">
      <w:bodyDiv w:val="1"/>
      <w:marLeft w:val="0"/>
      <w:marRight w:val="0"/>
      <w:marTop w:val="0"/>
      <w:marBottom w:val="0"/>
      <w:divBdr>
        <w:top w:val="none" w:sz="0" w:space="0" w:color="auto"/>
        <w:left w:val="none" w:sz="0" w:space="0" w:color="auto"/>
        <w:bottom w:val="none" w:sz="0" w:space="0" w:color="auto"/>
        <w:right w:val="none" w:sz="0" w:space="0" w:color="auto"/>
      </w:divBdr>
    </w:div>
    <w:div w:id="264273365">
      <w:bodyDiv w:val="1"/>
      <w:marLeft w:val="0"/>
      <w:marRight w:val="0"/>
      <w:marTop w:val="0"/>
      <w:marBottom w:val="0"/>
      <w:divBdr>
        <w:top w:val="none" w:sz="0" w:space="0" w:color="auto"/>
        <w:left w:val="none" w:sz="0" w:space="0" w:color="auto"/>
        <w:bottom w:val="none" w:sz="0" w:space="0" w:color="auto"/>
        <w:right w:val="none" w:sz="0" w:space="0" w:color="auto"/>
      </w:divBdr>
    </w:div>
    <w:div w:id="278679807">
      <w:bodyDiv w:val="1"/>
      <w:marLeft w:val="0"/>
      <w:marRight w:val="0"/>
      <w:marTop w:val="0"/>
      <w:marBottom w:val="0"/>
      <w:divBdr>
        <w:top w:val="none" w:sz="0" w:space="0" w:color="auto"/>
        <w:left w:val="none" w:sz="0" w:space="0" w:color="auto"/>
        <w:bottom w:val="none" w:sz="0" w:space="0" w:color="auto"/>
        <w:right w:val="none" w:sz="0" w:space="0" w:color="auto"/>
      </w:divBdr>
    </w:div>
    <w:div w:id="289290513">
      <w:bodyDiv w:val="1"/>
      <w:marLeft w:val="0"/>
      <w:marRight w:val="0"/>
      <w:marTop w:val="0"/>
      <w:marBottom w:val="0"/>
      <w:divBdr>
        <w:top w:val="none" w:sz="0" w:space="0" w:color="auto"/>
        <w:left w:val="none" w:sz="0" w:space="0" w:color="auto"/>
        <w:bottom w:val="none" w:sz="0" w:space="0" w:color="auto"/>
        <w:right w:val="none" w:sz="0" w:space="0" w:color="auto"/>
      </w:divBdr>
    </w:div>
    <w:div w:id="303854257">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372265654">
      <w:bodyDiv w:val="1"/>
      <w:marLeft w:val="0"/>
      <w:marRight w:val="0"/>
      <w:marTop w:val="0"/>
      <w:marBottom w:val="0"/>
      <w:divBdr>
        <w:top w:val="none" w:sz="0" w:space="0" w:color="auto"/>
        <w:left w:val="none" w:sz="0" w:space="0" w:color="auto"/>
        <w:bottom w:val="none" w:sz="0" w:space="0" w:color="auto"/>
        <w:right w:val="none" w:sz="0" w:space="0" w:color="auto"/>
      </w:divBdr>
    </w:div>
    <w:div w:id="384720596">
      <w:bodyDiv w:val="1"/>
      <w:marLeft w:val="0"/>
      <w:marRight w:val="0"/>
      <w:marTop w:val="0"/>
      <w:marBottom w:val="0"/>
      <w:divBdr>
        <w:top w:val="none" w:sz="0" w:space="0" w:color="auto"/>
        <w:left w:val="none" w:sz="0" w:space="0" w:color="auto"/>
        <w:bottom w:val="none" w:sz="0" w:space="0" w:color="auto"/>
        <w:right w:val="none" w:sz="0" w:space="0" w:color="auto"/>
      </w:divBdr>
    </w:div>
    <w:div w:id="397634130">
      <w:bodyDiv w:val="1"/>
      <w:marLeft w:val="0"/>
      <w:marRight w:val="0"/>
      <w:marTop w:val="0"/>
      <w:marBottom w:val="0"/>
      <w:divBdr>
        <w:top w:val="none" w:sz="0" w:space="0" w:color="auto"/>
        <w:left w:val="none" w:sz="0" w:space="0" w:color="auto"/>
        <w:bottom w:val="none" w:sz="0" w:space="0" w:color="auto"/>
        <w:right w:val="none" w:sz="0" w:space="0" w:color="auto"/>
      </w:divBdr>
    </w:div>
    <w:div w:id="406000760">
      <w:bodyDiv w:val="1"/>
      <w:marLeft w:val="0"/>
      <w:marRight w:val="0"/>
      <w:marTop w:val="0"/>
      <w:marBottom w:val="0"/>
      <w:divBdr>
        <w:top w:val="none" w:sz="0" w:space="0" w:color="auto"/>
        <w:left w:val="none" w:sz="0" w:space="0" w:color="auto"/>
        <w:bottom w:val="none" w:sz="0" w:space="0" w:color="auto"/>
        <w:right w:val="none" w:sz="0" w:space="0" w:color="auto"/>
      </w:divBdr>
    </w:div>
    <w:div w:id="413548531">
      <w:bodyDiv w:val="1"/>
      <w:marLeft w:val="0"/>
      <w:marRight w:val="0"/>
      <w:marTop w:val="0"/>
      <w:marBottom w:val="0"/>
      <w:divBdr>
        <w:top w:val="none" w:sz="0" w:space="0" w:color="auto"/>
        <w:left w:val="none" w:sz="0" w:space="0" w:color="auto"/>
        <w:bottom w:val="none" w:sz="0" w:space="0" w:color="auto"/>
        <w:right w:val="none" w:sz="0" w:space="0" w:color="auto"/>
      </w:divBdr>
    </w:div>
    <w:div w:id="430904650">
      <w:bodyDiv w:val="1"/>
      <w:marLeft w:val="0"/>
      <w:marRight w:val="0"/>
      <w:marTop w:val="0"/>
      <w:marBottom w:val="0"/>
      <w:divBdr>
        <w:top w:val="none" w:sz="0" w:space="0" w:color="auto"/>
        <w:left w:val="none" w:sz="0" w:space="0" w:color="auto"/>
        <w:bottom w:val="none" w:sz="0" w:space="0" w:color="auto"/>
        <w:right w:val="none" w:sz="0" w:space="0" w:color="auto"/>
      </w:divBdr>
    </w:div>
    <w:div w:id="438532240">
      <w:bodyDiv w:val="1"/>
      <w:marLeft w:val="0"/>
      <w:marRight w:val="0"/>
      <w:marTop w:val="0"/>
      <w:marBottom w:val="0"/>
      <w:divBdr>
        <w:top w:val="none" w:sz="0" w:space="0" w:color="auto"/>
        <w:left w:val="none" w:sz="0" w:space="0" w:color="auto"/>
        <w:bottom w:val="none" w:sz="0" w:space="0" w:color="auto"/>
        <w:right w:val="none" w:sz="0" w:space="0" w:color="auto"/>
      </w:divBdr>
    </w:div>
    <w:div w:id="453905980">
      <w:bodyDiv w:val="1"/>
      <w:marLeft w:val="0"/>
      <w:marRight w:val="0"/>
      <w:marTop w:val="0"/>
      <w:marBottom w:val="0"/>
      <w:divBdr>
        <w:top w:val="none" w:sz="0" w:space="0" w:color="auto"/>
        <w:left w:val="none" w:sz="0" w:space="0" w:color="auto"/>
        <w:bottom w:val="none" w:sz="0" w:space="0" w:color="auto"/>
        <w:right w:val="none" w:sz="0" w:space="0" w:color="auto"/>
      </w:divBdr>
    </w:div>
    <w:div w:id="478617173">
      <w:bodyDiv w:val="1"/>
      <w:marLeft w:val="0"/>
      <w:marRight w:val="0"/>
      <w:marTop w:val="0"/>
      <w:marBottom w:val="0"/>
      <w:divBdr>
        <w:top w:val="none" w:sz="0" w:space="0" w:color="auto"/>
        <w:left w:val="none" w:sz="0" w:space="0" w:color="auto"/>
        <w:bottom w:val="none" w:sz="0" w:space="0" w:color="auto"/>
        <w:right w:val="none" w:sz="0" w:space="0" w:color="auto"/>
      </w:divBdr>
    </w:div>
    <w:div w:id="480581840">
      <w:bodyDiv w:val="1"/>
      <w:marLeft w:val="0"/>
      <w:marRight w:val="0"/>
      <w:marTop w:val="0"/>
      <w:marBottom w:val="0"/>
      <w:divBdr>
        <w:top w:val="none" w:sz="0" w:space="0" w:color="auto"/>
        <w:left w:val="none" w:sz="0" w:space="0" w:color="auto"/>
        <w:bottom w:val="none" w:sz="0" w:space="0" w:color="auto"/>
        <w:right w:val="none" w:sz="0" w:space="0" w:color="auto"/>
      </w:divBdr>
    </w:div>
    <w:div w:id="571159788">
      <w:bodyDiv w:val="1"/>
      <w:marLeft w:val="0"/>
      <w:marRight w:val="0"/>
      <w:marTop w:val="0"/>
      <w:marBottom w:val="0"/>
      <w:divBdr>
        <w:top w:val="none" w:sz="0" w:space="0" w:color="auto"/>
        <w:left w:val="none" w:sz="0" w:space="0" w:color="auto"/>
        <w:bottom w:val="none" w:sz="0" w:space="0" w:color="auto"/>
        <w:right w:val="none" w:sz="0" w:space="0" w:color="auto"/>
      </w:divBdr>
    </w:div>
    <w:div w:id="625703206">
      <w:bodyDiv w:val="1"/>
      <w:marLeft w:val="0"/>
      <w:marRight w:val="0"/>
      <w:marTop w:val="0"/>
      <w:marBottom w:val="0"/>
      <w:divBdr>
        <w:top w:val="none" w:sz="0" w:space="0" w:color="auto"/>
        <w:left w:val="none" w:sz="0" w:space="0" w:color="auto"/>
        <w:bottom w:val="none" w:sz="0" w:space="0" w:color="auto"/>
        <w:right w:val="none" w:sz="0" w:space="0" w:color="auto"/>
      </w:divBdr>
    </w:div>
    <w:div w:id="643853676">
      <w:bodyDiv w:val="1"/>
      <w:marLeft w:val="0"/>
      <w:marRight w:val="0"/>
      <w:marTop w:val="0"/>
      <w:marBottom w:val="0"/>
      <w:divBdr>
        <w:top w:val="none" w:sz="0" w:space="0" w:color="auto"/>
        <w:left w:val="none" w:sz="0" w:space="0" w:color="auto"/>
        <w:bottom w:val="none" w:sz="0" w:space="0" w:color="auto"/>
        <w:right w:val="none" w:sz="0" w:space="0" w:color="auto"/>
      </w:divBdr>
    </w:div>
    <w:div w:id="664087891">
      <w:bodyDiv w:val="1"/>
      <w:marLeft w:val="0"/>
      <w:marRight w:val="0"/>
      <w:marTop w:val="0"/>
      <w:marBottom w:val="0"/>
      <w:divBdr>
        <w:top w:val="none" w:sz="0" w:space="0" w:color="auto"/>
        <w:left w:val="none" w:sz="0" w:space="0" w:color="auto"/>
        <w:bottom w:val="none" w:sz="0" w:space="0" w:color="auto"/>
        <w:right w:val="none" w:sz="0" w:space="0" w:color="auto"/>
      </w:divBdr>
    </w:div>
    <w:div w:id="667753415">
      <w:bodyDiv w:val="1"/>
      <w:marLeft w:val="0"/>
      <w:marRight w:val="0"/>
      <w:marTop w:val="0"/>
      <w:marBottom w:val="0"/>
      <w:divBdr>
        <w:top w:val="none" w:sz="0" w:space="0" w:color="auto"/>
        <w:left w:val="none" w:sz="0" w:space="0" w:color="auto"/>
        <w:bottom w:val="none" w:sz="0" w:space="0" w:color="auto"/>
        <w:right w:val="none" w:sz="0" w:space="0" w:color="auto"/>
      </w:divBdr>
    </w:div>
    <w:div w:id="687874893">
      <w:bodyDiv w:val="1"/>
      <w:marLeft w:val="0"/>
      <w:marRight w:val="0"/>
      <w:marTop w:val="0"/>
      <w:marBottom w:val="0"/>
      <w:divBdr>
        <w:top w:val="none" w:sz="0" w:space="0" w:color="auto"/>
        <w:left w:val="none" w:sz="0" w:space="0" w:color="auto"/>
        <w:bottom w:val="none" w:sz="0" w:space="0" w:color="auto"/>
        <w:right w:val="none" w:sz="0" w:space="0" w:color="auto"/>
      </w:divBdr>
    </w:div>
    <w:div w:id="770273607">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61213675">
      <w:bodyDiv w:val="1"/>
      <w:marLeft w:val="0"/>
      <w:marRight w:val="0"/>
      <w:marTop w:val="0"/>
      <w:marBottom w:val="0"/>
      <w:divBdr>
        <w:top w:val="none" w:sz="0" w:space="0" w:color="auto"/>
        <w:left w:val="none" w:sz="0" w:space="0" w:color="auto"/>
        <w:bottom w:val="none" w:sz="0" w:space="0" w:color="auto"/>
        <w:right w:val="none" w:sz="0" w:space="0" w:color="auto"/>
      </w:divBdr>
    </w:div>
    <w:div w:id="883559229">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56444383">
      <w:bodyDiv w:val="1"/>
      <w:marLeft w:val="0"/>
      <w:marRight w:val="0"/>
      <w:marTop w:val="0"/>
      <w:marBottom w:val="0"/>
      <w:divBdr>
        <w:top w:val="none" w:sz="0" w:space="0" w:color="auto"/>
        <w:left w:val="none" w:sz="0" w:space="0" w:color="auto"/>
        <w:bottom w:val="none" w:sz="0" w:space="0" w:color="auto"/>
        <w:right w:val="none" w:sz="0" w:space="0" w:color="auto"/>
      </w:divBdr>
    </w:div>
    <w:div w:id="995642950">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227953502">
      <w:bodyDiv w:val="1"/>
      <w:marLeft w:val="0"/>
      <w:marRight w:val="0"/>
      <w:marTop w:val="0"/>
      <w:marBottom w:val="0"/>
      <w:divBdr>
        <w:top w:val="none" w:sz="0" w:space="0" w:color="auto"/>
        <w:left w:val="none" w:sz="0" w:space="0" w:color="auto"/>
        <w:bottom w:val="none" w:sz="0" w:space="0" w:color="auto"/>
        <w:right w:val="none" w:sz="0" w:space="0" w:color="auto"/>
      </w:divBdr>
    </w:div>
    <w:div w:id="1230581867">
      <w:bodyDiv w:val="1"/>
      <w:marLeft w:val="0"/>
      <w:marRight w:val="0"/>
      <w:marTop w:val="0"/>
      <w:marBottom w:val="0"/>
      <w:divBdr>
        <w:top w:val="none" w:sz="0" w:space="0" w:color="auto"/>
        <w:left w:val="none" w:sz="0" w:space="0" w:color="auto"/>
        <w:bottom w:val="none" w:sz="0" w:space="0" w:color="auto"/>
        <w:right w:val="none" w:sz="0" w:space="0" w:color="auto"/>
      </w:divBdr>
    </w:div>
    <w:div w:id="1230995422">
      <w:bodyDiv w:val="1"/>
      <w:marLeft w:val="0"/>
      <w:marRight w:val="0"/>
      <w:marTop w:val="0"/>
      <w:marBottom w:val="0"/>
      <w:divBdr>
        <w:top w:val="none" w:sz="0" w:space="0" w:color="auto"/>
        <w:left w:val="none" w:sz="0" w:space="0" w:color="auto"/>
        <w:bottom w:val="none" w:sz="0" w:space="0" w:color="auto"/>
        <w:right w:val="none" w:sz="0" w:space="0" w:color="auto"/>
      </w:divBdr>
    </w:div>
    <w:div w:id="1269653211">
      <w:bodyDiv w:val="1"/>
      <w:marLeft w:val="0"/>
      <w:marRight w:val="0"/>
      <w:marTop w:val="0"/>
      <w:marBottom w:val="0"/>
      <w:divBdr>
        <w:top w:val="none" w:sz="0" w:space="0" w:color="auto"/>
        <w:left w:val="none" w:sz="0" w:space="0" w:color="auto"/>
        <w:bottom w:val="none" w:sz="0" w:space="0" w:color="auto"/>
        <w:right w:val="none" w:sz="0" w:space="0" w:color="auto"/>
      </w:divBdr>
    </w:div>
    <w:div w:id="1286502752">
      <w:bodyDiv w:val="1"/>
      <w:marLeft w:val="0"/>
      <w:marRight w:val="0"/>
      <w:marTop w:val="0"/>
      <w:marBottom w:val="0"/>
      <w:divBdr>
        <w:top w:val="none" w:sz="0" w:space="0" w:color="auto"/>
        <w:left w:val="none" w:sz="0" w:space="0" w:color="auto"/>
        <w:bottom w:val="none" w:sz="0" w:space="0" w:color="auto"/>
        <w:right w:val="none" w:sz="0" w:space="0" w:color="auto"/>
      </w:divBdr>
    </w:div>
    <w:div w:id="1306817505">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410733136">
      <w:bodyDiv w:val="1"/>
      <w:marLeft w:val="0"/>
      <w:marRight w:val="0"/>
      <w:marTop w:val="0"/>
      <w:marBottom w:val="0"/>
      <w:divBdr>
        <w:top w:val="none" w:sz="0" w:space="0" w:color="auto"/>
        <w:left w:val="none" w:sz="0" w:space="0" w:color="auto"/>
        <w:bottom w:val="none" w:sz="0" w:space="0" w:color="auto"/>
        <w:right w:val="none" w:sz="0" w:space="0" w:color="auto"/>
      </w:divBdr>
    </w:div>
    <w:div w:id="1421484576">
      <w:bodyDiv w:val="1"/>
      <w:marLeft w:val="0"/>
      <w:marRight w:val="0"/>
      <w:marTop w:val="0"/>
      <w:marBottom w:val="0"/>
      <w:divBdr>
        <w:top w:val="none" w:sz="0" w:space="0" w:color="auto"/>
        <w:left w:val="none" w:sz="0" w:space="0" w:color="auto"/>
        <w:bottom w:val="none" w:sz="0" w:space="0" w:color="auto"/>
        <w:right w:val="none" w:sz="0" w:space="0" w:color="auto"/>
      </w:divBdr>
    </w:div>
    <w:div w:id="1443308040">
      <w:bodyDiv w:val="1"/>
      <w:marLeft w:val="0"/>
      <w:marRight w:val="0"/>
      <w:marTop w:val="0"/>
      <w:marBottom w:val="0"/>
      <w:divBdr>
        <w:top w:val="none" w:sz="0" w:space="0" w:color="auto"/>
        <w:left w:val="none" w:sz="0" w:space="0" w:color="auto"/>
        <w:bottom w:val="none" w:sz="0" w:space="0" w:color="auto"/>
        <w:right w:val="none" w:sz="0" w:space="0" w:color="auto"/>
      </w:divBdr>
    </w:div>
    <w:div w:id="1541476808">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589463178">
      <w:bodyDiv w:val="1"/>
      <w:marLeft w:val="0"/>
      <w:marRight w:val="0"/>
      <w:marTop w:val="0"/>
      <w:marBottom w:val="0"/>
      <w:divBdr>
        <w:top w:val="none" w:sz="0" w:space="0" w:color="auto"/>
        <w:left w:val="none" w:sz="0" w:space="0" w:color="auto"/>
        <w:bottom w:val="none" w:sz="0" w:space="0" w:color="auto"/>
        <w:right w:val="none" w:sz="0" w:space="0" w:color="auto"/>
      </w:divBdr>
    </w:div>
    <w:div w:id="1610043358">
      <w:bodyDiv w:val="1"/>
      <w:marLeft w:val="0"/>
      <w:marRight w:val="0"/>
      <w:marTop w:val="0"/>
      <w:marBottom w:val="0"/>
      <w:divBdr>
        <w:top w:val="none" w:sz="0" w:space="0" w:color="auto"/>
        <w:left w:val="none" w:sz="0" w:space="0" w:color="auto"/>
        <w:bottom w:val="none" w:sz="0" w:space="0" w:color="auto"/>
        <w:right w:val="none" w:sz="0" w:space="0" w:color="auto"/>
      </w:divBdr>
    </w:div>
    <w:div w:id="1637374463">
      <w:bodyDiv w:val="1"/>
      <w:marLeft w:val="0"/>
      <w:marRight w:val="0"/>
      <w:marTop w:val="0"/>
      <w:marBottom w:val="0"/>
      <w:divBdr>
        <w:top w:val="none" w:sz="0" w:space="0" w:color="auto"/>
        <w:left w:val="none" w:sz="0" w:space="0" w:color="auto"/>
        <w:bottom w:val="none" w:sz="0" w:space="0" w:color="auto"/>
        <w:right w:val="none" w:sz="0" w:space="0" w:color="auto"/>
      </w:divBdr>
    </w:div>
    <w:div w:id="1647054087">
      <w:bodyDiv w:val="1"/>
      <w:marLeft w:val="0"/>
      <w:marRight w:val="0"/>
      <w:marTop w:val="0"/>
      <w:marBottom w:val="0"/>
      <w:divBdr>
        <w:top w:val="none" w:sz="0" w:space="0" w:color="auto"/>
        <w:left w:val="none" w:sz="0" w:space="0" w:color="auto"/>
        <w:bottom w:val="none" w:sz="0" w:space="0" w:color="auto"/>
        <w:right w:val="none" w:sz="0" w:space="0" w:color="auto"/>
      </w:divBdr>
    </w:div>
    <w:div w:id="1702127396">
      <w:bodyDiv w:val="1"/>
      <w:marLeft w:val="0"/>
      <w:marRight w:val="0"/>
      <w:marTop w:val="0"/>
      <w:marBottom w:val="0"/>
      <w:divBdr>
        <w:top w:val="none" w:sz="0" w:space="0" w:color="auto"/>
        <w:left w:val="none" w:sz="0" w:space="0" w:color="auto"/>
        <w:bottom w:val="none" w:sz="0" w:space="0" w:color="auto"/>
        <w:right w:val="none" w:sz="0" w:space="0" w:color="auto"/>
      </w:divBdr>
    </w:div>
    <w:div w:id="1750495992">
      <w:bodyDiv w:val="1"/>
      <w:marLeft w:val="0"/>
      <w:marRight w:val="0"/>
      <w:marTop w:val="0"/>
      <w:marBottom w:val="0"/>
      <w:divBdr>
        <w:top w:val="none" w:sz="0" w:space="0" w:color="auto"/>
        <w:left w:val="none" w:sz="0" w:space="0" w:color="auto"/>
        <w:bottom w:val="none" w:sz="0" w:space="0" w:color="auto"/>
        <w:right w:val="none" w:sz="0" w:space="0" w:color="auto"/>
      </w:divBdr>
    </w:div>
    <w:div w:id="1781028960">
      <w:bodyDiv w:val="1"/>
      <w:marLeft w:val="0"/>
      <w:marRight w:val="0"/>
      <w:marTop w:val="0"/>
      <w:marBottom w:val="0"/>
      <w:divBdr>
        <w:top w:val="none" w:sz="0" w:space="0" w:color="auto"/>
        <w:left w:val="none" w:sz="0" w:space="0" w:color="auto"/>
        <w:bottom w:val="none" w:sz="0" w:space="0" w:color="auto"/>
        <w:right w:val="none" w:sz="0" w:space="0" w:color="auto"/>
      </w:divBdr>
    </w:div>
    <w:div w:id="1850755934">
      <w:bodyDiv w:val="1"/>
      <w:marLeft w:val="0"/>
      <w:marRight w:val="0"/>
      <w:marTop w:val="0"/>
      <w:marBottom w:val="0"/>
      <w:divBdr>
        <w:top w:val="none" w:sz="0" w:space="0" w:color="auto"/>
        <w:left w:val="none" w:sz="0" w:space="0" w:color="auto"/>
        <w:bottom w:val="none" w:sz="0" w:space="0" w:color="auto"/>
        <w:right w:val="none" w:sz="0" w:space="0" w:color="auto"/>
      </w:divBdr>
    </w:div>
    <w:div w:id="1888908189">
      <w:bodyDiv w:val="1"/>
      <w:marLeft w:val="0"/>
      <w:marRight w:val="0"/>
      <w:marTop w:val="0"/>
      <w:marBottom w:val="0"/>
      <w:divBdr>
        <w:top w:val="none" w:sz="0" w:space="0" w:color="auto"/>
        <w:left w:val="none" w:sz="0" w:space="0" w:color="auto"/>
        <w:bottom w:val="none" w:sz="0" w:space="0" w:color="auto"/>
        <w:right w:val="none" w:sz="0" w:space="0" w:color="auto"/>
      </w:divBdr>
    </w:div>
    <w:div w:id="2006319455">
      <w:bodyDiv w:val="1"/>
      <w:marLeft w:val="0"/>
      <w:marRight w:val="0"/>
      <w:marTop w:val="0"/>
      <w:marBottom w:val="0"/>
      <w:divBdr>
        <w:top w:val="none" w:sz="0" w:space="0" w:color="auto"/>
        <w:left w:val="none" w:sz="0" w:space="0" w:color="auto"/>
        <w:bottom w:val="none" w:sz="0" w:space="0" w:color="auto"/>
        <w:right w:val="none" w:sz="0" w:space="0" w:color="auto"/>
      </w:divBdr>
    </w:div>
    <w:div w:id="2052875327">
      <w:bodyDiv w:val="1"/>
      <w:marLeft w:val="0"/>
      <w:marRight w:val="0"/>
      <w:marTop w:val="0"/>
      <w:marBottom w:val="0"/>
      <w:divBdr>
        <w:top w:val="none" w:sz="0" w:space="0" w:color="auto"/>
        <w:left w:val="none" w:sz="0" w:space="0" w:color="auto"/>
        <w:bottom w:val="none" w:sz="0" w:space="0" w:color="auto"/>
        <w:right w:val="none" w:sz="0" w:space="0" w:color="auto"/>
      </w:divBdr>
    </w:div>
    <w:div w:id="209270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B596A44D55415EBB7372ECB1C5F932"/>
        <w:category>
          <w:name w:val="General"/>
          <w:gallery w:val="placeholder"/>
        </w:category>
        <w:types>
          <w:type w:val="bbPlcHdr"/>
        </w:types>
        <w:behaviors>
          <w:behavior w:val="content"/>
        </w:behaviors>
        <w:guid w:val="{59310461-696B-4F50-AA7E-CB83AD70F467}"/>
      </w:docPartPr>
      <w:docPartBody>
        <w:p w:rsidR="001874F4" w:rsidRDefault="001C4D3B" w:rsidP="001C4D3B">
          <w:pPr>
            <w:pStyle w:val="AEB596A44D55415EBB7372ECB1C5F932"/>
          </w:pPr>
          <w:r>
            <w:rPr>
              <w:rStyle w:val="PlaceholderText"/>
            </w:rPr>
            <w:t>Click or tap here to enter text.</w:t>
          </w:r>
        </w:p>
      </w:docPartBody>
    </w:docPart>
    <w:docPart>
      <w:docPartPr>
        <w:name w:val="13603C067C71495FA8044F53DB918BE3"/>
        <w:category>
          <w:name w:val="General"/>
          <w:gallery w:val="placeholder"/>
        </w:category>
        <w:types>
          <w:type w:val="bbPlcHdr"/>
        </w:types>
        <w:behaviors>
          <w:behavior w:val="content"/>
        </w:behaviors>
        <w:guid w:val="{CB7AAACD-E6BB-4A1B-8F29-8BE2456366E6}"/>
      </w:docPartPr>
      <w:docPartBody>
        <w:p w:rsidR="001874F4" w:rsidRDefault="001C4D3B" w:rsidP="001C4D3B">
          <w:pPr>
            <w:pStyle w:val="13603C067C71495FA8044F53DB918BE3"/>
          </w:pPr>
          <w:r>
            <w:rPr>
              <w:rStyle w:val="PlaceholderText"/>
            </w:rPr>
            <w:t>Click or tap here to enter text.</w:t>
          </w:r>
        </w:p>
      </w:docPartBody>
    </w:docPart>
    <w:docPart>
      <w:docPartPr>
        <w:name w:val="1EB75C02961648AC8E7B48E22C77C8E3"/>
        <w:category>
          <w:name w:val="General"/>
          <w:gallery w:val="placeholder"/>
        </w:category>
        <w:types>
          <w:type w:val="bbPlcHdr"/>
        </w:types>
        <w:behaviors>
          <w:behavior w:val="content"/>
        </w:behaviors>
        <w:guid w:val="{B2C31F0A-1D76-4382-BE2A-B4F1F17D0B70}"/>
      </w:docPartPr>
      <w:docPartBody>
        <w:p w:rsidR="001874F4" w:rsidRDefault="001C4D3B" w:rsidP="001C4D3B">
          <w:pPr>
            <w:pStyle w:val="1EB75C02961648AC8E7B48E22C77C8E3"/>
          </w:pPr>
          <w:r>
            <w:rPr>
              <w:rStyle w:val="PlaceholderText"/>
            </w:rPr>
            <w:t>Click or tap here to enter text.</w:t>
          </w:r>
        </w:p>
      </w:docPartBody>
    </w:docPart>
    <w:docPart>
      <w:docPartPr>
        <w:name w:val="F033687E2ED94F9D9A9EACF398033788"/>
        <w:category>
          <w:name w:val="General"/>
          <w:gallery w:val="placeholder"/>
        </w:category>
        <w:types>
          <w:type w:val="bbPlcHdr"/>
        </w:types>
        <w:behaviors>
          <w:behavior w:val="content"/>
        </w:behaviors>
        <w:guid w:val="{DB7A4E5A-424A-43FD-8071-451E4A084AB2}"/>
      </w:docPartPr>
      <w:docPartBody>
        <w:p w:rsidR="001874F4" w:rsidRDefault="001C4D3B" w:rsidP="001C4D3B">
          <w:pPr>
            <w:pStyle w:val="F033687E2ED94F9D9A9EACF398033788"/>
          </w:pPr>
          <w:r>
            <w:rPr>
              <w:rStyle w:val="PlaceholderText"/>
            </w:rPr>
            <w:t>Click or tap here to enter text.</w:t>
          </w:r>
        </w:p>
      </w:docPartBody>
    </w:docPart>
    <w:docPart>
      <w:docPartPr>
        <w:name w:val="FDAE7FD754694849917EFB4A1AF54704"/>
        <w:category>
          <w:name w:val="General"/>
          <w:gallery w:val="placeholder"/>
        </w:category>
        <w:types>
          <w:type w:val="bbPlcHdr"/>
        </w:types>
        <w:behaviors>
          <w:behavior w:val="content"/>
        </w:behaviors>
        <w:guid w:val="{506CC52F-B440-4B04-B207-7244E4A02C00}"/>
      </w:docPartPr>
      <w:docPartBody>
        <w:p w:rsidR="001874F4" w:rsidRDefault="001C4D3B" w:rsidP="001C4D3B">
          <w:pPr>
            <w:pStyle w:val="FDAE7FD754694849917EFB4A1AF54704"/>
          </w:pPr>
          <w:r>
            <w:rPr>
              <w:rStyle w:val="PlaceholderText"/>
            </w:rPr>
            <w:t>Click or tap here to enter text.</w:t>
          </w:r>
        </w:p>
      </w:docPartBody>
    </w:docPart>
    <w:docPart>
      <w:docPartPr>
        <w:name w:val="D78A2824E9B34F34845A065167C7A222"/>
        <w:category>
          <w:name w:val="General"/>
          <w:gallery w:val="placeholder"/>
        </w:category>
        <w:types>
          <w:type w:val="bbPlcHdr"/>
        </w:types>
        <w:behaviors>
          <w:behavior w:val="content"/>
        </w:behaviors>
        <w:guid w:val="{710CC454-4971-439C-AB00-AD3ED343911D}"/>
      </w:docPartPr>
      <w:docPartBody>
        <w:p w:rsidR="001874F4" w:rsidRDefault="001C4D3B" w:rsidP="001C4D3B">
          <w:pPr>
            <w:pStyle w:val="D78A2824E9B34F34845A065167C7A222"/>
          </w:pPr>
          <w:r>
            <w:rPr>
              <w:rStyle w:val="PlaceholderText"/>
            </w:rPr>
            <w:t>Click or tap here to enter text.</w:t>
          </w:r>
        </w:p>
      </w:docPartBody>
    </w:docPart>
    <w:docPart>
      <w:docPartPr>
        <w:name w:val="C5A7CBB1F87E4DFFB929A29936F58861"/>
        <w:category>
          <w:name w:val="General"/>
          <w:gallery w:val="placeholder"/>
        </w:category>
        <w:types>
          <w:type w:val="bbPlcHdr"/>
        </w:types>
        <w:behaviors>
          <w:behavior w:val="content"/>
        </w:behaviors>
        <w:guid w:val="{A6950C4F-81A8-4531-B0CA-578D2D96F544}"/>
      </w:docPartPr>
      <w:docPartBody>
        <w:p w:rsidR="001874F4" w:rsidRDefault="001C4D3B" w:rsidP="001C4D3B">
          <w:pPr>
            <w:pStyle w:val="C5A7CBB1F87E4DFFB929A29936F58861"/>
          </w:pPr>
          <w:r>
            <w:rPr>
              <w:rStyle w:val="PlaceholderText"/>
            </w:rPr>
            <w:t>Click or tap here to enter text.</w:t>
          </w:r>
        </w:p>
      </w:docPartBody>
    </w:docPart>
    <w:docPart>
      <w:docPartPr>
        <w:name w:val="FD461AA013C04D96B12CD6304001F169"/>
        <w:category>
          <w:name w:val="General"/>
          <w:gallery w:val="placeholder"/>
        </w:category>
        <w:types>
          <w:type w:val="bbPlcHdr"/>
        </w:types>
        <w:behaviors>
          <w:behavior w:val="content"/>
        </w:behaviors>
        <w:guid w:val="{7755FA61-F436-4CAB-9C33-12F2275D50F1}"/>
      </w:docPartPr>
      <w:docPartBody>
        <w:p w:rsidR="001874F4" w:rsidRDefault="001C4D3B" w:rsidP="001C4D3B">
          <w:pPr>
            <w:pStyle w:val="FD461AA013C04D96B12CD6304001F169"/>
          </w:pPr>
          <w:r>
            <w:rPr>
              <w:rStyle w:val="PlaceholderText"/>
            </w:rPr>
            <w:t>Click or tap here to enter text.</w:t>
          </w:r>
        </w:p>
      </w:docPartBody>
    </w:docPart>
    <w:docPart>
      <w:docPartPr>
        <w:name w:val="11C8CEAF394B4370B4C65FEB8D0B42DB"/>
        <w:category>
          <w:name w:val="General"/>
          <w:gallery w:val="placeholder"/>
        </w:category>
        <w:types>
          <w:type w:val="bbPlcHdr"/>
        </w:types>
        <w:behaviors>
          <w:behavior w:val="content"/>
        </w:behaviors>
        <w:guid w:val="{062544F1-CB24-416D-8ED5-DECAAC6D82CC}"/>
      </w:docPartPr>
      <w:docPartBody>
        <w:p w:rsidR="001874F4" w:rsidRDefault="001C4D3B" w:rsidP="001C4D3B">
          <w:pPr>
            <w:pStyle w:val="11C8CEAF394B4370B4C65FEB8D0B42DB"/>
          </w:pPr>
          <w:r>
            <w:rPr>
              <w:rStyle w:val="PlaceholderText"/>
            </w:rPr>
            <w:t>Click or tap here to enter text.</w:t>
          </w:r>
        </w:p>
      </w:docPartBody>
    </w:docPart>
    <w:docPart>
      <w:docPartPr>
        <w:name w:val="CC765F1E731046AAAFF92AD0401B8A99"/>
        <w:category>
          <w:name w:val="General"/>
          <w:gallery w:val="placeholder"/>
        </w:category>
        <w:types>
          <w:type w:val="bbPlcHdr"/>
        </w:types>
        <w:behaviors>
          <w:behavior w:val="content"/>
        </w:behaviors>
        <w:guid w:val="{7865E2D9-5C5C-4953-9BAC-8BC9FF42AEDC}"/>
      </w:docPartPr>
      <w:docPartBody>
        <w:p w:rsidR="001874F4" w:rsidRDefault="001C4D3B" w:rsidP="001C4D3B">
          <w:pPr>
            <w:pStyle w:val="CC765F1E731046AAAFF92AD0401B8A99"/>
          </w:pPr>
          <w:r>
            <w:rPr>
              <w:rStyle w:val="PlaceholderText"/>
            </w:rPr>
            <w:t>Click or tap here to enter text.</w:t>
          </w:r>
        </w:p>
      </w:docPartBody>
    </w:docPart>
    <w:docPart>
      <w:docPartPr>
        <w:name w:val="2EE333D14AC8422387E7202DBEDE848B"/>
        <w:category>
          <w:name w:val="General"/>
          <w:gallery w:val="placeholder"/>
        </w:category>
        <w:types>
          <w:type w:val="bbPlcHdr"/>
        </w:types>
        <w:behaviors>
          <w:behavior w:val="content"/>
        </w:behaviors>
        <w:guid w:val="{E7407A49-A1DD-413E-BAF3-D6F6CAC2335B}"/>
      </w:docPartPr>
      <w:docPartBody>
        <w:p w:rsidR="001874F4" w:rsidRDefault="001C4D3B" w:rsidP="001C4D3B">
          <w:pPr>
            <w:pStyle w:val="2EE333D14AC8422387E7202DBEDE848B"/>
          </w:pPr>
          <w:r>
            <w:rPr>
              <w:rStyle w:val="PlaceholderText"/>
            </w:rPr>
            <w:t>Click or tap here to enter text.</w:t>
          </w:r>
        </w:p>
      </w:docPartBody>
    </w:docPart>
    <w:docPart>
      <w:docPartPr>
        <w:name w:val="9FD4146400E74506A05BEA9844E19BE8"/>
        <w:category>
          <w:name w:val="General"/>
          <w:gallery w:val="placeholder"/>
        </w:category>
        <w:types>
          <w:type w:val="bbPlcHdr"/>
        </w:types>
        <w:behaviors>
          <w:behavior w:val="content"/>
        </w:behaviors>
        <w:guid w:val="{B19955B5-F285-49C2-B640-93A8B3BCC16D}"/>
      </w:docPartPr>
      <w:docPartBody>
        <w:p w:rsidR="001874F4" w:rsidRDefault="001C4D3B" w:rsidP="001C4D3B">
          <w:pPr>
            <w:pStyle w:val="9FD4146400E74506A05BEA9844E19BE8"/>
          </w:pPr>
          <w:r>
            <w:rPr>
              <w:rStyle w:val="PlaceholderText"/>
            </w:rPr>
            <w:t>Click or tap here to enter text.</w:t>
          </w:r>
        </w:p>
      </w:docPartBody>
    </w:docPart>
    <w:docPart>
      <w:docPartPr>
        <w:name w:val="532FFA6E70F3437BA64EAE143FF1C301"/>
        <w:category>
          <w:name w:val="General"/>
          <w:gallery w:val="placeholder"/>
        </w:category>
        <w:types>
          <w:type w:val="bbPlcHdr"/>
        </w:types>
        <w:behaviors>
          <w:behavior w:val="content"/>
        </w:behaviors>
        <w:guid w:val="{4B59525B-CD41-4039-92BD-3B3612433027}"/>
      </w:docPartPr>
      <w:docPartBody>
        <w:p w:rsidR="001874F4" w:rsidRDefault="001C4D3B" w:rsidP="001C4D3B">
          <w:pPr>
            <w:pStyle w:val="532FFA6E70F3437BA64EAE143FF1C301"/>
          </w:pPr>
          <w:r>
            <w:rPr>
              <w:rStyle w:val="PlaceholderText"/>
            </w:rPr>
            <w:t>Click or tap here to enter text.</w:t>
          </w:r>
        </w:p>
      </w:docPartBody>
    </w:docPart>
    <w:docPart>
      <w:docPartPr>
        <w:name w:val="C8F63A4E409840E0ADCF7D6C7E4E1198"/>
        <w:category>
          <w:name w:val="General"/>
          <w:gallery w:val="placeholder"/>
        </w:category>
        <w:types>
          <w:type w:val="bbPlcHdr"/>
        </w:types>
        <w:behaviors>
          <w:behavior w:val="content"/>
        </w:behaviors>
        <w:guid w:val="{53E0B603-009B-49D3-9830-36E9CFB15B67}"/>
      </w:docPartPr>
      <w:docPartBody>
        <w:p w:rsidR="001874F4" w:rsidRDefault="001C4D3B" w:rsidP="001C4D3B">
          <w:pPr>
            <w:pStyle w:val="C8F63A4E409840E0ADCF7D6C7E4E1198"/>
          </w:pPr>
          <w:r>
            <w:rPr>
              <w:rStyle w:val="PlaceholderText"/>
            </w:rPr>
            <w:t>Click or tap here to enter text.</w:t>
          </w:r>
        </w:p>
      </w:docPartBody>
    </w:docPart>
    <w:docPart>
      <w:docPartPr>
        <w:name w:val="4C05DA9D97A14D60B360AC7B91BB65C1"/>
        <w:category>
          <w:name w:val="General"/>
          <w:gallery w:val="placeholder"/>
        </w:category>
        <w:types>
          <w:type w:val="bbPlcHdr"/>
        </w:types>
        <w:behaviors>
          <w:behavior w:val="content"/>
        </w:behaviors>
        <w:guid w:val="{64C968B2-8520-40D2-9EB3-B4343EABFEEA}"/>
      </w:docPartPr>
      <w:docPartBody>
        <w:p w:rsidR="001874F4" w:rsidRDefault="001C4D3B" w:rsidP="001C4D3B">
          <w:pPr>
            <w:pStyle w:val="4C05DA9D97A14D60B360AC7B91BB65C1"/>
          </w:pPr>
          <w:r>
            <w:rPr>
              <w:rStyle w:val="PlaceholderText"/>
            </w:rPr>
            <w:t>Click or tap here to enter text.</w:t>
          </w:r>
        </w:p>
      </w:docPartBody>
    </w:docPart>
    <w:docPart>
      <w:docPartPr>
        <w:name w:val="0FF6C7C53876457EB7264BD02E3B319B"/>
        <w:category>
          <w:name w:val="General"/>
          <w:gallery w:val="placeholder"/>
        </w:category>
        <w:types>
          <w:type w:val="bbPlcHdr"/>
        </w:types>
        <w:behaviors>
          <w:behavior w:val="content"/>
        </w:behaviors>
        <w:guid w:val="{C19CCF4C-7ECF-45C4-8966-F98C2B23DFD9}"/>
      </w:docPartPr>
      <w:docPartBody>
        <w:p w:rsidR="001874F4" w:rsidRDefault="001C4D3B" w:rsidP="001C4D3B">
          <w:pPr>
            <w:pStyle w:val="0FF6C7C53876457EB7264BD02E3B319B"/>
          </w:pPr>
          <w:r>
            <w:rPr>
              <w:rStyle w:val="PlaceholderText"/>
            </w:rPr>
            <w:t>Click or tap here to enter text.</w:t>
          </w:r>
        </w:p>
      </w:docPartBody>
    </w:docPart>
    <w:docPart>
      <w:docPartPr>
        <w:name w:val="8E6089DFF52A4628A8DAD3BE00C61AC0"/>
        <w:category>
          <w:name w:val="General"/>
          <w:gallery w:val="placeholder"/>
        </w:category>
        <w:types>
          <w:type w:val="bbPlcHdr"/>
        </w:types>
        <w:behaviors>
          <w:behavior w:val="content"/>
        </w:behaviors>
        <w:guid w:val="{281FFE43-3E9B-4355-A358-47A80A44F14C}"/>
      </w:docPartPr>
      <w:docPartBody>
        <w:p w:rsidR="001874F4" w:rsidRDefault="001C4D3B" w:rsidP="001C4D3B">
          <w:pPr>
            <w:pStyle w:val="8E6089DFF52A4628A8DAD3BE00C61AC0"/>
          </w:pPr>
          <w:r>
            <w:rPr>
              <w:rStyle w:val="PlaceholderText"/>
            </w:rPr>
            <w:t>Click or tap here to enter text.</w:t>
          </w:r>
        </w:p>
      </w:docPartBody>
    </w:docPart>
    <w:docPart>
      <w:docPartPr>
        <w:name w:val="C65FD595BEA248A8BD2F0DF71B37029E"/>
        <w:category>
          <w:name w:val="General"/>
          <w:gallery w:val="placeholder"/>
        </w:category>
        <w:types>
          <w:type w:val="bbPlcHdr"/>
        </w:types>
        <w:behaviors>
          <w:behavior w:val="content"/>
        </w:behaviors>
        <w:guid w:val="{0B5EE2EA-7B84-4D9F-B750-2214CABFAA4E}"/>
      </w:docPartPr>
      <w:docPartBody>
        <w:p w:rsidR="001874F4" w:rsidRDefault="001C4D3B" w:rsidP="001C4D3B">
          <w:pPr>
            <w:pStyle w:val="C65FD595BEA248A8BD2F0DF71B37029E"/>
          </w:pPr>
          <w:r>
            <w:rPr>
              <w:rStyle w:val="PlaceholderText"/>
            </w:rPr>
            <w:t>Click or tap here to enter text.</w:t>
          </w:r>
        </w:p>
      </w:docPartBody>
    </w:docPart>
    <w:docPart>
      <w:docPartPr>
        <w:name w:val="27AA2DC1E1664B0CB2D408FD4D333225"/>
        <w:category>
          <w:name w:val="General"/>
          <w:gallery w:val="placeholder"/>
        </w:category>
        <w:types>
          <w:type w:val="bbPlcHdr"/>
        </w:types>
        <w:behaviors>
          <w:behavior w:val="content"/>
        </w:behaviors>
        <w:guid w:val="{0919F989-E40F-4FD3-9C7B-623E0F8D05DF}"/>
      </w:docPartPr>
      <w:docPartBody>
        <w:p w:rsidR="001874F4" w:rsidRDefault="001C4D3B" w:rsidP="001C4D3B">
          <w:pPr>
            <w:pStyle w:val="27AA2DC1E1664B0CB2D408FD4D333225"/>
          </w:pPr>
          <w:r>
            <w:rPr>
              <w:rStyle w:val="PlaceholderText"/>
            </w:rPr>
            <w:t>Click or tap here to enter text.</w:t>
          </w:r>
        </w:p>
      </w:docPartBody>
    </w:docPart>
    <w:docPart>
      <w:docPartPr>
        <w:name w:val="60D3440295FE49348B2040A1DDEC413B"/>
        <w:category>
          <w:name w:val="General"/>
          <w:gallery w:val="placeholder"/>
        </w:category>
        <w:types>
          <w:type w:val="bbPlcHdr"/>
        </w:types>
        <w:behaviors>
          <w:behavior w:val="content"/>
        </w:behaviors>
        <w:guid w:val="{D3C849F2-F3AD-4A41-87E6-BC1DCB23CE5E}"/>
      </w:docPartPr>
      <w:docPartBody>
        <w:p w:rsidR="001874F4" w:rsidRDefault="001C4D3B" w:rsidP="001C4D3B">
          <w:pPr>
            <w:pStyle w:val="60D3440295FE49348B2040A1DDEC413B"/>
          </w:pPr>
          <w:r>
            <w:rPr>
              <w:rStyle w:val="PlaceholderText"/>
            </w:rPr>
            <w:t>Click or tap here to enter text.</w:t>
          </w:r>
        </w:p>
      </w:docPartBody>
    </w:docPart>
    <w:docPart>
      <w:docPartPr>
        <w:name w:val="7846B9AB6C8D405FBF1AB8A8D73E3618"/>
        <w:category>
          <w:name w:val="General"/>
          <w:gallery w:val="placeholder"/>
        </w:category>
        <w:types>
          <w:type w:val="bbPlcHdr"/>
        </w:types>
        <w:behaviors>
          <w:behavior w:val="content"/>
        </w:behaviors>
        <w:guid w:val="{CE0C6EA1-3EA8-411D-8B85-339083EB47D0}"/>
      </w:docPartPr>
      <w:docPartBody>
        <w:p w:rsidR="001874F4" w:rsidRDefault="001C4D3B" w:rsidP="001C4D3B">
          <w:pPr>
            <w:pStyle w:val="7846B9AB6C8D405FBF1AB8A8D73E3618"/>
          </w:pPr>
          <w:r>
            <w:rPr>
              <w:rStyle w:val="PlaceholderText"/>
            </w:rPr>
            <w:t>Click or tap here to enter text.</w:t>
          </w:r>
        </w:p>
      </w:docPartBody>
    </w:docPart>
    <w:docPart>
      <w:docPartPr>
        <w:name w:val="368D3874E2484B6CABC2C5CB4D2DF011"/>
        <w:category>
          <w:name w:val="General"/>
          <w:gallery w:val="placeholder"/>
        </w:category>
        <w:types>
          <w:type w:val="bbPlcHdr"/>
        </w:types>
        <w:behaviors>
          <w:behavior w:val="content"/>
        </w:behaviors>
        <w:guid w:val="{11C33234-5D14-4659-A55E-46FCED9352D7}"/>
      </w:docPartPr>
      <w:docPartBody>
        <w:p w:rsidR="001874F4" w:rsidRDefault="001C4D3B" w:rsidP="001C4D3B">
          <w:pPr>
            <w:pStyle w:val="368D3874E2484B6CABC2C5CB4D2DF011"/>
          </w:pPr>
          <w:r>
            <w:rPr>
              <w:rStyle w:val="PlaceholderText"/>
            </w:rPr>
            <w:t>Click or tap here to enter text.</w:t>
          </w:r>
        </w:p>
      </w:docPartBody>
    </w:docPart>
    <w:docPart>
      <w:docPartPr>
        <w:name w:val="76E879F7DF8A4817BB3651F2DD34AD82"/>
        <w:category>
          <w:name w:val="General"/>
          <w:gallery w:val="placeholder"/>
        </w:category>
        <w:types>
          <w:type w:val="bbPlcHdr"/>
        </w:types>
        <w:behaviors>
          <w:behavior w:val="content"/>
        </w:behaviors>
        <w:guid w:val="{2CC8A087-A5B6-4BB1-96ED-E5908039AB8C}"/>
      </w:docPartPr>
      <w:docPartBody>
        <w:p w:rsidR="001874F4" w:rsidRDefault="001C4D3B" w:rsidP="001C4D3B">
          <w:pPr>
            <w:pStyle w:val="76E879F7DF8A4817BB3651F2DD34AD82"/>
          </w:pPr>
          <w:r>
            <w:rPr>
              <w:rStyle w:val="PlaceholderText"/>
            </w:rPr>
            <w:t>Click or tap here to enter text.</w:t>
          </w:r>
        </w:p>
      </w:docPartBody>
    </w:docPart>
    <w:docPart>
      <w:docPartPr>
        <w:name w:val="0580623EE5FB47BDA02CB8C65EE1D3CC"/>
        <w:category>
          <w:name w:val="General"/>
          <w:gallery w:val="placeholder"/>
        </w:category>
        <w:types>
          <w:type w:val="bbPlcHdr"/>
        </w:types>
        <w:behaviors>
          <w:behavior w:val="content"/>
        </w:behaviors>
        <w:guid w:val="{F7C83866-A193-4D85-8C08-7220F986D7B0}"/>
      </w:docPartPr>
      <w:docPartBody>
        <w:p w:rsidR="00C73486" w:rsidRDefault="00027385" w:rsidP="00027385">
          <w:pPr>
            <w:pStyle w:val="0580623EE5FB47BDA02CB8C65EE1D3CC"/>
          </w:pPr>
          <w:r>
            <w:rPr>
              <w:rStyle w:val="PlaceholderText"/>
            </w:rPr>
            <w:t>Click or tap here to enter text.</w:t>
          </w:r>
        </w:p>
      </w:docPartBody>
    </w:docPart>
    <w:docPart>
      <w:docPartPr>
        <w:name w:val="FD42FE1705084168BB563BBA749B34CD"/>
        <w:category>
          <w:name w:val="General"/>
          <w:gallery w:val="placeholder"/>
        </w:category>
        <w:types>
          <w:type w:val="bbPlcHdr"/>
        </w:types>
        <w:behaviors>
          <w:behavior w:val="content"/>
        </w:behaviors>
        <w:guid w:val="{9B430F36-754D-46ED-B424-5BF46F2A89FF}"/>
      </w:docPartPr>
      <w:docPartBody>
        <w:p w:rsidR="00C73486" w:rsidRDefault="00027385" w:rsidP="00027385">
          <w:pPr>
            <w:pStyle w:val="FD42FE1705084168BB563BBA749B34C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D3B"/>
    <w:rsid w:val="00027385"/>
    <w:rsid w:val="000F6C28"/>
    <w:rsid w:val="0015066C"/>
    <w:rsid w:val="001874F4"/>
    <w:rsid w:val="001C4D3B"/>
    <w:rsid w:val="00362E71"/>
    <w:rsid w:val="003856F8"/>
    <w:rsid w:val="00585347"/>
    <w:rsid w:val="00724D42"/>
    <w:rsid w:val="00B416DC"/>
    <w:rsid w:val="00C73486"/>
    <w:rsid w:val="00D30679"/>
    <w:rsid w:val="00F1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E71"/>
  </w:style>
  <w:style w:type="paragraph" w:customStyle="1" w:styleId="AEB596A44D55415EBB7372ECB1C5F932">
    <w:name w:val="AEB596A44D55415EBB7372ECB1C5F932"/>
    <w:rsid w:val="001C4D3B"/>
  </w:style>
  <w:style w:type="paragraph" w:customStyle="1" w:styleId="13603C067C71495FA8044F53DB918BE3">
    <w:name w:val="13603C067C71495FA8044F53DB918BE3"/>
    <w:rsid w:val="001C4D3B"/>
  </w:style>
  <w:style w:type="paragraph" w:customStyle="1" w:styleId="1EB75C02961648AC8E7B48E22C77C8E3">
    <w:name w:val="1EB75C02961648AC8E7B48E22C77C8E3"/>
    <w:rsid w:val="001C4D3B"/>
  </w:style>
  <w:style w:type="paragraph" w:customStyle="1" w:styleId="F033687E2ED94F9D9A9EACF398033788">
    <w:name w:val="F033687E2ED94F9D9A9EACF398033788"/>
    <w:rsid w:val="001C4D3B"/>
  </w:style>
  <w:style w:type="paragraph" w:customStyle="1" w:styleId="FDAE7FD754694849917EFB4A1AF54704">
    <w:name w:val="FDAE7FD754694849917EFB4A1AF54704"/>
    <w:rsid w:val="001C4D3B"/>
  </w:style>
  <w:style w:type="paragraph" w:customStyle="1" w:styleId="D78A2824E9B34F34845A065167C7A222">
    <w:name w:val="D78A2824E9B34F34845A065167C7A222"/>
    <w:rsid w:val="001C4D3B"/>
  </w:style>
  <w:style w:type="paragraph" w:customStyle="1" w:styleId="C5A7CBB1F87E4DFFB929A29936F58861">
    <w:name w:val="C5A7CBB1F87E4DFFB929A29936F58861"/>
    <w:rsid w:val="001C4D3B"/>
  </w:style>
  <w:style w:type="paragraph" w:customStyle="1" w:styleId="FD461AA013C04D96B12CD6304001F169">
    <w:name w:val="FD461AA013C04D96B12CD6304001F169"/>
    <w:rsid w:val="001C4D3B"/>
  </w:style>
  <w:style w:type="paragraph" w:customStyle="1" w:styleId="11C8CEAF394B4370B4C65FEB8D0B42DB">
    <w:name w:val="11C8CEAF394B4370B4C65FEB8D0B42DB"/>
    <w:rsid w:val="001C4D3B"/>
  </w:style>
  <w:style w:type="paragraph" w:customStyle="1" w:styleId="CC765F1E731046AAAFF92AD0401B8A99">
    <w:name w:val="CC765F1E731046AAAFF92AD0401B8A99"/>
    <w:rsid w:val="001C4D3B"/>
  </w:style>
  <w:style w:type="paragraph" w:customStyle="1" w:styleId="2EE333D14AC8422387E7202DBEDE848B">
    <w:name w:val="2EE333D14AC8422387E7202DBEDE848B"/>
    <w:rsid w:val="001C4D3B"/>
  </w:style>
  <w:style w:type="paragraph" w:customStyle="1" w:styleId="9FD4146400E74506A05BEA9844E19BE8">
    <w:name w:val="9FD4146400E74506A05BEA9844E19BE8"/>
    <w:rsid w:val="001C4D3B"/>
  </w:style>
  <w:style w:type="paragraph" w:customStyle="1" w:styleId="532FFA6E70F3437BA64EAE143FF1C301">
    <w:name w:val="532FFA6E70F3437BA64EAE143FF1C301"/>
    <w:rsid w:val="001C4D3B"/>
  </w:style>
  <w:style w:type="paragraph" w:customStyle="1" w:styleId="C8F63A4E409840E0ADCF7D6C7E4E1198">
    <w:name w:val="C8F63A4E409840E0ADCF7D6C7E4E1198"/>
    <w:rsid w:val="001C4D3B"/>
  </w:style>
  <w:style w:type="paragraph" w:customStyle="1" w:styleId="4C05DA9D97A14D60B360AC7B91BB65C1">
    <w:name w:val="4C05DA9D97A14D60B360AC7B91BB65C1"/>
    <w:rsid w:val="001C4D3B"/>
  </w:style>
  <w:style w:type="paragraph" w:customStyle="1" w:styleId="0FF6C7C53876457EB7264BD02E3B319B">
    <w:name w:val="0FF6C7C53876457EB7264BD02E3B319B"/>
    <w:rsid w:val="001C4D3B"/>
  </w:style>
  <w:style w:type="paragraph" w:customStyle="1" w:styleId="8E6089DFF52A4628A8DAD3BE00C61AC0">
    <w:name w:val="8E6089DFF52A4628A8DAD3BE00C61AC0"/>
    <w:rsid w:val="001C4D3B"/>
  </w:style>
  <w:style w:type="paragraph" w:customStyle="1" w:styleId="C65FD595BEA248A8BD2F0DF71B37029E">
    <w:name w:val="C65FD595BEA248A8BD2F0DF71B37029E"/>
    <w:rsid w:val="001C4D3B"/>
  </w:style>
  <w:style w:type="paragraph" w:customStyle="1" w:styleId="27AA2DC1E1664B0CB2D408FD4D333225">
    <w:name w:val="27AA2DC1E1664B0CB2D408FD4D333225"/>
    <w:rsid w:val="001C4D3B"/>
  </w:style>
  <w:style w:type="paragraph" w:customStyle="1" w:styleId="60D3440295FE49348B2040A1DDEC413B">
    <w:name w:val="60D3440295FE49348B2040A1DDEC413B"/>
    <w:rsid w:val="001C4D3B"/>
  </w:style>
  <w:style w:type="paragraph" w:customStyle="1" w:styleId="7846B9AB6C8D405FBF1AB8A8D73E3618">
    <w:name w:val="7846B9AB6C8D405FBF1AB8A8D73E3618"/>
    <w:rsid w:val="001C4D3B"/>
  </w:style>
  <w:style w:type="paragraph" w:customStyle="1" w:styleId="368D3874E2484B6CABC2C5CB4D2DF011">
    <w:name w:val="368D3874E2484B6CABC2C5CB4D2DF011"/>
    <w:rsid w:val="001C4D3B"/>
  </w:style>
  <w:style w:type="paragraph" w:customStyle="1" w:styleId="76E879F7DF8A4817BB3651F2DD34AD82">
    <w:name w:val="76E879F7DF8A4817BB3651F2DD34AD82"/>
    <w:rsid w:val="001C4D3B"/>
  </w:style>
  <w:style w:type="paragraph" w:customStyle="1" w:styleId="0580623EE5FB47BDA02CB8C65EE1D3CC">
    <w:name w:val="0580623EE5FB47BDA02CB8C65EE1D3CC"/>
    <w:rsid w:val="00027385"/>
  </w:style>
  <w:style w:type="paragraph" w:customStyle="1" w:styleId="FD42FE1705084168BB563BBA749B34CD">
    <w:name w:val="FD42FE1705084168BB563BBA749B34CD"/>
    <w:rsid w:val="00027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DFA87-E14B-4A5D-B570-F7035675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TotalTime>
  <Pages>14</Pages>
  <Words>3883</Words>
  <Characters>19449</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cp:revision>
  <dcterms:created xsi:type="dcterms:W3CDTF">2014-12-14T14:30:00Z</dcterms:created>
  <dcterms:modified xsi:type="dcterms:W3CDTF">2024-10-21T15:46:00Z</dcterms:modified>
</cp:coreProperties>
</file>