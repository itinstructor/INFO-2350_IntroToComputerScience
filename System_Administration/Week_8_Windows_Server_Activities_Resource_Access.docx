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0881F" w14:textId="3963DB80" w:rsidR="00DE725D" w:rsidRDefault="005B1CBB" w:rsidP="00DE725D">
      <w:pPr>
        <w:pStyle w:val="Heading1"/>
      </w:pPr>
      <w:bookmarkStart w:id="0" w:name="_Toc170907832"/>
      <w:r>
        <w:t xml:space="preserve">Week </w:t>
      </w:r>
      <w:r w:rsidR="003643DA">
        <w:t>8</w:t>
      </w:r>
      <w:r w:rsidR="00FE645B">
        <w:t xml:space="preserve"> Windows</w:t>
      </w:r>
      <w:r w:rsidR="0023418B">
        <w:t xml:space="preserve"> </w:t>
      </w:r>
      <w:r w:rsidR="008E2484">
        <w:t xml:space="preserve">Server </w:t>
      </w:r>
      <w:r w:rsidR="0023418B">
        <w:t>Activities</w:t>
      </w:r>
      <w:r w:rsidR="00F019EA">
        <w:t xml:space="preserve"> – Resource Access</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3222CF0D"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58BEE395" w14:textId="7A4E5452" w:rsidR="00ED090C"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0907832" w:history="1">
            <w:r w:rsidR="00ED090C" w:rsidRPr="00AD061E">
              <w:rPr>
                <w:rStyle w:val="Hyperlink"/>
                <w:noProof/>
              </w:rPr>
              <w:t>Week 8 Windows Server Activities – Resource Access</w:t>
            </w:r>
            <w:r w:rsidR="00ED090C">
              <w:rPr>
                <w:noProof/>
                <w:webHidden/>
              </w:rPr>
              <w:tab/>
            </w:r>
            <w:r w:rsidR="00ED090C">
              <w:rPr>
                <w:noProof/>
                <w:webHidden/>
              </w:rPr>
              <w:fldChar w:fldCharType="begin"/>
            </w:r>
            <w:r w:rsidR="00ED090C">
              <w:rPr>
                <w:noProof/>
                <w:webHidden/>
              </w:rPr>
              <w:instrText xml:space="preserve"> PAGEREF _Toc170907832 \h </w:instrText>
            </w:r>
            <w:r w:rsidR="00ED090C">
              <w:rPr>
                <w:noProof/>
                <w:webHidden/>
              </w:rPr>
            </w:r>
            <w:r w:rsidR="00ED090C">
              <w:rPr>
                <w:noProof/>
                <w:webHidden/>
              </w:rPr>
              <w:fldChar w:fldCharType="separate"/>
            </w:r>
            <w:r w:rsidR="00ED090C">
              <w:rPr>
                <w:noProof/>
                <w:webHidden/>
              </w:rPr>
              <w:t>1</w:t>
            </w:r>
            <w:r w:rsidR="00ED090C">
              <w:rPr>
                <w:noProof/>
                <w:webHidden/>
              </w:rPr>
              <w:fldChar w:fldCharType="end"/>
            </w:r>
          </w:hyperlink>
        </w:p>
        <w:p w14:paraId="2E2D9D8D" w14:textId="7AF13875"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3" w:history="1">
            <w:r w:rsidRPr="00AD061E">
              <w:rPr>
                <w:rStyle w:val="Hyperlink"/>
                <w:noProof/>
              </w:rPr>
              <w:t>Activity 8-1: Sharing a Folder with Simple File Sharing</w:t>
            </w:r>
            <w:r>
              <w:rPr>
                <w:noProof/>
                <w:webHidden/>
              </w:rPr>
              <w:tab/>
            </w:r>
            <w:r>
              <w:rPr>
                <w:noProof/>
                <w:webHidden/>
              </w:rPr>
              <w:fldChar w:fldCharType="begin"/>
            </w:r>
            <w:r>
              <w:rPr>
                <w:noProof/>
                <w:webHidden/>
              </w:rPr>
              <w:instrText xml:space="preserve"> PAGEREF _Toc170907833 \h </w:instrText>
            </w:r>
            <w:r>
              <w:rPr>
                <w:noProof/>
                <w:webHidden/>
              </w:rPr>
            </w:r>
            <w:r>
              <w:rPr>
                <w:noProof/>
                <w:webHidden/>
              </w:rPr>
              <w:fldChar w:fldCharType="separate"/>
            </w:r>
            <w:r>
              <w:rPr>
                <w:noProof/>
                <w:webHidden/>
              </w:rPr>
              <w:t>1</w:t>
            </w:r>
            <w:r>
              <w:rPr>
                <w:noProof/>
                <w:webHidden/>
              </w:rPr>
              <w:fldChar w:fldCharType="end"/>
            </w:r>
          </w:hyperlink>
        </w:p>
        <w:p w14:paraId="2701FC92" w14:textId="466F8539"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4" w:history="1">
            <w:r w:rsidRPr="00AD061E">
              <w:rPr>
                <w:rStyle w:val="Hyperlink"/>
                <w:noProof/>
              </w:rPr>
              <w:t>Activity 8-2: Experimenting with NTFS Permissions</w:t>
            </w:r>
            <w:r>
              <w:rPr>
                <w:noProof/>
                <w:webHidden/>
              </w:rPr>
              <w:tab/>
            </w:r>
            <w:r>
              <w:rPr>
                <w:noProof/>
                <w:webHidden/>
              </w:rPr>
              <w:fldChar w:fldCharType="begin"/>
            </w:r>
            <w:r>
              <w:rPr>
                <w:noProof/>
                <w:webHidden/>
              </w:rPr>
              <w:instrText xml:space="preserve"> PAGEREF _Toc170907834 \h </w:instrText>
            </w:r>
            <w:r>
              <w:rPr>
                <w:noProof/>
                <w:webHidden/>
              </w:rPr>
            </w:r>
            <w:r>
              <w:rPr>
                <w:noProof/>
                <w:webHidden/>
              </w:rPr>
              <w:fldChar w:fldCharType="separate"/>
            </w:r>
            <w:r>
              <w:rPr>
                <w:noProof/>
                <w:webHidden/>
              </w:rPr>
              <w:t>3</w:t>
            </w:r>
            <w:r>
              <w:rPr>
                <w:noProof/>
                <w:webHidden/>
              </w:rPr>
              <w:fldChar w:fldCharType="end"/>
            </w:r>
          </w:hyperlink>
        </w:p>
        <w:p w14:paraId="1243386C" w14:textId="460E1DA5"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5" w:history="1">
            <w:r w:rsidRPr="00AD061E">
              <w:rPr>
                <w:rStyle w:val="Hyperlink"/>
                <w:noProof/>
              </w:rPr>
              <w:t>Activity 8-3: Setup and Configure Folder Permissions</w:t>
            </w:r>
            <w:r>
              <w:rPr>
                <w:noProof/>
                <w:webHidden/>
              </w:rPr>
              <w:tab/>
            </w:r>
            <w:r>
              <w:rPr>
                <w:noProof/>
                <w:webHidden/>
              </w:rPr>
              <w:fldChar w:fldCharType="begin"/>
            </w:r>
            <w:r>
              <w:rPr>
                <w:noProof/>
                <w:webHidden/>
              </w:rPr>
              <w:instrText xml:space="preserve"> PAGEREF _Toc170907835 \h </w:instrText>
            </w:r>
            <w:r>
              <w:rPr>
                <w:noProof/>
                <w:webHidden/>
              </w:rPr>
            </w:r>
            <w:r>
              <w:rPr>
                <w:noProof/>
                <w:webHidden/>
              </w:rPr>
              <w:fldChar w:fldCharType="separate"/>
            </w:r>
            <w:r>
              <w:rPr>
                <w:noProof/>
                <w:webHidden/>
              </w:rPr>
              <w:t>5</w:t>
            </w:r>
            <w:r>
              <w:rPr>
                <w:noProof/>
                <w:webHidden/>
              </w:rPr>
              <w:fldChar w:fldCharType="end"/>
            </w:r>
          </w:hyperlink>
        </w:p>
        <w:p w14:paraId="37D8305F" w14:textId="7FB2A3F8"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6" w:history="1">
            <w:r w:rsidRPr="00AD061E">
              <w:rPr>
                <w:rStyle w:val="Hyperlink"/>
                <w:noProof/>
              </w:rPr>
              <w:t>Activity 8-4: Manually Mapping a Drive</w:t>
            </w:r>
            <w:r>
              <w:rPr>
                <w:noProof/>
                <w:webHidden/>
              </w:rPr>
              <w:tab/>
            </w:r>
            <w:r>
              <w:rPr>
                <w:noProof/>
                <w:webHidden/>
              </w:rPr>
              <w:fldChar w:fldCharType="begin"/>
            </w:r>
            <w:r>
              <w:rPr>
                <w:noProof/>
                <w:webHidden/>
              </w:rPr>
              <w:instrText xml:space="preserve"> PAGEREF _Toc170907836 \h </w:instrText>
            </w:r>
            <w:r>
              <w:rPr>
                <w:noProof/>
                <w:webHidden/>
              </w:rPr>
            </w:r>
            <w:r>
              <w:rPr>
                <w:noProof/>
                <w:webHidden/>
              </w:rPr>
              <w:fldChar w:fldCharType="separate"/>
            </w:r>
            <w:r>
              <w:rPr>
                <w:noProof/>
                <w:webHidden/>
              </w:rPr>
              <w:t>7</w:t>
            </w:r>
            <w:r>
              <w:rPr>
                <w:noProof/>
                <w:webHidden/>
              </w:rPr>
              <w:fldChar w:fldCharType="end"/>
            </w:r>
          </w:hyperlink>
        </w:p>
        <w:p w14:paraId="7BC47BA2" w14:textId="131056D3"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7" w:history="1">
            <w:r w:rsidRPr="00AD061E">
              <w:rPr>
                <w:rStyle w:val="Hyperlink"/>
                <w:noProof/>
              </w:rPr>
              <w:t>Activity 8-5: Map Drives with Logon Scripts</w:t>
            </w:r>
            <w:r>
              <w:rPr>
                <w:noProof/>
                <w:webHidden/>
              </w:rPr>
              <w:tab/>
            </w:r>
            <w:r>
              <w:rPr>
                <w:noProof/>
                <w:webHidden/>
              </w:rPr>
              <w:fldChar w:fldCharType="begin"/>
            </w:r>
            <w:r>
              <w:rPr>
                <w:noProof/>
                <w:webHidden/>
              </w:rPr>
              <w:instrText xml:space="preserve"> PAGEREF _Toc170907837 \h </w:instrText>
            </w:r>
            <w:r>
              <w:rPr>
                <w:noProof/>
                <w:webHidden/>
              </w:rPr>
            </w:r>
            <w:r>
              <w:rPr>
                <w:noProof/>
                <w:webHidden/>
              </w:rPr>
              <w:fldChar w:fldCharType="separate"/>
            </w:r>
            <w:r>
              <w:rPr>
                <w:noProof/>
                <w:webHidden/>
              </w:rPr>
              <w:t>8</w:t>
            </w:r>
            <w:r>
              <w:rPr>
                <w:noProof/>
                <w:webHidden/>
              </w:rPr>
              <w:fldChar w:fldCharType="end"/>
            </w:r>
          </w:hyperlink>
        </w:p>
        <w:p w14:paraId="3BC7EEDD" w14:textId="3CF5D18F" w:rsidR="00ED090C" w:rsidRDefault="00ED090C">
          <w:pPr>
            <w:pStyle w:val="TOC3"/>
            <w:tabs>
              <w:tab w:val="right" w:leader="dot" w:pos="9350"/>
            </w:tabs>
            <w:rPr>
              <w:rFonts w:asciiTheme="minorHAnsi" w:eastAsiaTheme="minorEastAsia" w:hAnsiTheme="minorHAnsi" w:cstheme="minorBidi"/>
              <w:noProof/>
              <w:kern w:val="2"/>
              <w:sz w:val="24"/>
              <w14:ligatures w14:val="standardContextual"/>
            </w:rPr>
          </w:pPr>
          <w:hyperlink w:anchor="_Toc170907838" w:history="1">
            <w:r w:rsidRPr="00AD061E">
              <w:rPr>
                <w:rStyle w:val="Hyperlink"/>
                <w:noProof/>
              </w:rPr>
              <w:t>Logon Scripts by User in Active Directory</w:t>
            </w:r>
            <w:r>
              <w:rPr>
                <w:noProof/>
                <w:webHidden/>
              </w:rPr>
              <w:tab/>
            </w:r>
            <w:r>
              <w:rPr>
                <w:noProof/>
                <w:webHidden/>
              </w:rPr>
              <w:fldChar w:fldCharType="begin"/>
            </w:r>
            <w:r>
              <w:rPr>
                <w:noProof/>
                <w:webHidden/>
              </w:rPr>
              <w:instrText xml:space="preserve"> PAGEREF _Toc170907838 \h </w:instrText>
            </w:r>
            <w:r>
              <w:rPr>
                <w:noProof/>
                <w:webHidden/>
              </w:rPr>
            </w:r>
            <w:r>
              <w:rPr>
                <w:noProof/>
                <w:webHidden/>
              </w:rPr>
              <w:fldChar w:fldCharType="separate"/>
            </w:r>
            <w:r>
              <w:rPr>
                <w:noProof/>
                <w:webHidden/>
              </w:rPr>
              <w:t>9</w:t>
            </w:r>
            <w:r>
              <w:rPr>
                <w:noProof/>
                <w:webHidden/>
              </w:rPr>
              <w:fldChar w:fldCharType="end"/>
            </w:r>
          </w:hyperlink>
        </w:p>
        <w:p w14:paraId="00235541" w14:textId="5628F8C5"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9" w:history="1">
            <w:r w:rsidRPr="00AD061E">
              <w:rPr>
                <w:rStyle w:val="Hyperlink"/>
                <w:noProof/>
              </w:rPr>
              <w:t>Activity 8-6: Mapped Drive Logon Scripts by Group Policy</w:t>
            </w:r>
            <w:r>
              <w:rPr>
                <w:noProof/>
                <w:webHidden/>
              </w:rPr>
              <w:tab/>
            </w:r>
            <w:r>
              <w:rPr>
                <w:noProof/>
                <w:webHidden/>
              </w:rPr>
              <w:fldChar w:fldCharType="begin"/>
            </w:r>
            <w:r>
              <w:rPr>
                <w:noProof/>
                <w:webHidden/>
              </w:rPr>
              <w:instrText xml:space="preserve"> PAGEREF _Toc170907839 \h </w:instrText>
            </w:r>
            <w:r>
              <w:rPr>
                <w:noProof/>
                <w:webHidden/>
              </w:rPr>
            </w:r>
            <w:r>
              <w:rPr>
                <w:noProof/>
                <w:webHidden/>
              </w:rPr>
              <w:fldChar w:fldCharType="separate"/>
            </w:r>
            <w:r>
              <w:rPr>
                <w:noProof/>
                <w:webHidden/>
              </w:rPr>
              <w:t>9</w:t>
            </w:r>
            <w:r>
              <w:rPr>
                <w:noProof/>
                <w:webHidden/>
              </w:rPr>
              <w:fldChar w:fldCharType="end"/>
            </w:r>
          </w:hyperlink>
        </w:p>
        <w:p w14:paraId="668A3E3B" w14:textId="76F9F51D"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40" w:history="1">
            <w:r w:rsidRPr="00AD061E">
              <w:rPr>
                <w:rStyle w:val="Hyperlink"/>
                <w:noProof/>
              </w:rPr>
              <w:t>Activity 8-7: Mapped Drives by Group Policy Preferences</w:t>
            </w:r>
            <w:r>
              <w:rPr>
                <w:noProof/>
                <w:webHidden/>
              </w:rPr>
              <w:tab/>
            </w:r>
            <w:r>
              <w:rPr>
                <w:noProof/>
                <w:webHidden/>
              </w:rPr>
              <w:fldChar w:fldCharType="begin"/>
            </w:r>
            <w:r>
              <w:rPr>
                <w:noProof/>
                <w:webHidden/>
              </w:rPr>
              <w:instrText xml:space="preserve"> PAGEREF _Toc170907840 \h </w:instrText>
            </w:r>
            <w:r>
              <w:rPr>
                <w:noProof/>
                <w:webHidden/>
              </w:rPr>
            </w:r>
            <w:r>
              <w:rPr>
                <w:noProof/>
                <w:webHidden/>
              </w:rPr>
              <w:fldChar w:fldCharType="separate"/>
            </w:r>
            <w:r>
              <w:rPr>
                <w:noProof/>
                <w:webHidden/>
              </w:rPr>
              <w:t>10</w:t>
            </w:r>
            <w:r>
              <w:rPr>
                <w:noProof/>
                <w:webHidden/>
              </w:rPr>
              <w:fldChar w:fldCharType="end"/>
            </w:r>
          </w:hyperlink>
        </w:p>
        <w:p w14:paraId="6082504C" w14:textId="394B7ADF" w:rsidR="00ED090C" w:rsidRDefault="00ED090C">
          <w:pPr>
            <w:pStyle w:val="TOC2"/>
            <w:tabs>
              <w:tab w:val="right" w:leader="dot" w:pos="9350"/>
            </w:tabs>
            <w:rPr>
              <w:rFonts w:asciiTheme="minorHAnsi" w:eastAsiaTheme="minorEastAsia" w:hAnsiTheme="minorHAnsi" w:cstheme="minorBidi"/>
              <w:noProof/>
              <w:kern w:val="2"/>
              <w:sz w:val="24"/>
              <w14:ligatures w14:val="standardContextual"/>
            </w:rPr>
          </w:pPr>
          <w:hyperlink w:anchor="_Toc170907841" w:history="1">
            <w:r w:rsidRPr="00AD061E">
              <w:rPr>
                <w:rStyle w:val="Hyperlink"/>
                <w:noProof/>
              </w:rPr>
              <w:t>Assignment Submissions</w:t>
            </w:r>
            <w:r>
              <w:rPr>
                <w:noProof/>
                <w:webHidden/>
              </w:rPr>
              <w:tab/>
            </w:r>
            <w:r>
              <w:rPr>
                <w:noProof/>
                <w:webHidden/>
              </w:rPr>
              <w:fldChar w:fldCharType="begin"/>
            </w:r>
            <w:r>
              <w:rPr>
                <w:noProof/>
                <w:webHidden/>
              </w:rPr>
              <w:instrText xml:space="preserve"> PAGEREF _Toc170907841 \h </w:instrText>
            </w:r>
            <w:r>
              <w:rPr>
                <w:noProof/>
                <w:webHidden/>
              </w:rPr>
            </w:r>
            <w:r>
              <w:rPr>
                <w:noProof/>
                <w:webHidden/>
              </w:rPr>
              <w:fldChar w:fldCharType="separate"/>
            </w:r>
            <w:r>
              <w:rPr>
                <w:noProof/>
                <w:webHidden/>
              </w:rPr>
              <w:t>12</w:t>
            </w:r>
            <w:r>
              <w:rPr>
                <w:noProof/>
                <w:webHidden/>
              </w:rPr>
              <w:fldChar w:fldCharType="end"/>
            </w:r>
          </w:hyperlink>
        </w:p>
        <w:p w14:paraId="634DEE14" w14:textId="024F6D4C" w:rsidR="007B6B6B" w:rsidRDefault="007B6B6B" w:rsidP="007B6B6B">
          <w:pPr>
            <w:rPr>
              <w:b/>
              <w:bCs/>
              <w:noProof/>
            </w:rPr>
          </w:pPr>
          <w:r>
            <w:rPr>
              <w:b/>
              <w:bCs/>
              <w:noProof/>
            </w:rPr>
            <w:fldChar w:fldCharType="end"/>
          </w:r>
        </w:p>
      </w:sdtContent>
    </w:sdt>
    <w:p w14:paraId="77830CBB" w14:textId="77777777" w:rsidR="004F02AD" w:rsidRDefault="004F02AD" w:rsidP="004F02AD">
      <w:bookmarkStart w:id="1" w:name="_Hlk73629688"/>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798C46A2" w14:textId="77777777" w:rsidR="004F02AD" w:rsidRDefault="004F02AD" w:rsidP="008D6CA5">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157EB9DA" w14:textId="77777777" w:rsidR="004F02AD" w:rsidRDefault="004F02AD" w:rsidP="008D6CA5">
      <w:pPr>
        <w:pStyle w:val="ListParagraph"/>
        <w:numPr>
          <w:ilvl w:val="0"/>
          <w:numId w:val="3"/>
        </w:numPr>
      </w:pPr>
      <w:r>
        <w:t>Click and Drag your mouse around whatever you want to snip.</w:t>
      </w:r>
    </w:p>
    <w:p w14:paraId="39ACA38E" w14:textId="77777777" w:rsidR="004F02AD" w:rsidRDefault="004F02AD" w:rsidP="008D6CA5">
      <w:pPr>
        <w:pStyle w:val="ListParagraph"/>
        <w:numPr>
          <w:ilvl w:val="0"/>
          <w:numId w:val="3"/>
        </w:numPr>
      </w:pPr>
      <w:r>
        <w:t>Release the mouse button. This places the snip into the Windows Clipboard.</w:t>
      </w:r>
    </w:p>
    <w:p w14:paraId="2F0B63BE" w14:textId="77777777" w:rsidR="004F02AD" w:rsidRDefault="004F02AD" w:rsidP="008D6CA5">
      <w:pPr>
        <w:pStyle w:val="ListParagraph"/>
        <w:numPr>
          <w:ilvl w:val="0"/>
          <w:numId w:val="3"/>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29DEEAFB" w14:textId="1CE130F9" w:rsidR="00ED01F7" w:rsidRDefault="00ED01F7" w:rsidP="00DB01C9">
      <w:pPr>
        <w:pStyle w:val="Heading1"/>
      </w:pPr>
      <w:bookmarkStart w:id="2" w:name="_Toc492747941"/>
      <w:bookmarkStart w:id="3" w:name="_Toc492747940"/>
      <w:bookmarkStart w:id="4" w:name="_Toc170907833"/>
      <w:bookmarkEnd w:id="1"/>
      <w:r>
        <w:t xml:space="preserve">Activity </w:t>
      </w:r>
      <w:r w:rsidR="00EE5AD8">
        <w:t>8</w:t>
      </w:r>
      <w:r>
        <w:t>-</w:t>
      </w:r>
      <w:r w:rsidR="00DB01C9">
        <w:t>1</w:t>
      </w:r>
      <w:r>
        <w:t>: Sharing a Folder with Simple File Sharing</w:t>
      </w:r>
      <w:bookmarkEnd w:id="2"/>
      <w:bookmarkEnd w:id="4"/>
    </w:p>
    <w:p w14:paraId="67E972A7" w14:textId="77777777" w:rsidR="00ED01F7" w:rsidRDefault="00ED01F7" w:rsidP="00ED01F7">
      <w:r>
        <w:t>Time Required: 10 minutes</w:t>
      </w:r>
    </w:p>
    <w:p w14:paraId="01E057D9" w14:textId="77777777" w:rsidR="00ED01F7" w:rsidRDefault="00ED01F7" w:rsidP="00ED01F7">
      <w:r>
        <w:t>Objective: Create a test folder and then share it with simple file sharing.</w:t>
      </w:r>
    </w:p>
    <w:p w14:paraId="1696D7E2" w14:textId="77777777" w:rsidR="00ED01F7" w:rsidRDefault="00ED01F7" w:rsidP="00ED01F7">
      <w:r>
        <w:t>Required Tools and Equipment: Server1</w:t>
      </w:r>
    </w:p>
    <w:p w14:paraId="33E4A77C" w14:textId="77777777" w:rsidR="00ED01F7" w:rsidRDefault="00ED01F7" w:rsidP="00ED01F7">
      <w:r>
        <w:lastRenderedPageBreak/>
        <w:t>Description: You understand that there are several ways to create shared folders. You decide to try simple file sharing to see how it sets permissions automatically.</w:t>
      </w:r>
      <w:r w:rsidR="00CB1E8B">
        <w:t xml:space="preserve"> </w:t>
      </w:r>
      <w:r w:rsidR="0046026E">
        <w:t xml:space="preserve">This type of file sharing is simple, but not very useful. </w:t>
      </w:r>
      <w:r w:rsidR="00CB1E8B">
        <w:t>This is rarely used in a business environment, as you want more detailed security.</w:t>
      </w:r>
    </w:p>
    <w:p w14:paraId="65FA1B3C" w14:textId="77777777" w:rsidR="00ED01F7" w:rsidRDefault="00ED01F7" w:rsidP="008D6CA5">
      <w:pPr>
        <w:pStyle w:val="ListParagraph"/>
        <w:numPr>
          <w:ilvl w:val="0"/>
          <w:numId w:val="4"/>
        </w:numPr>
      </w:pPr>
      <w:r>
        <w:t xml:space="preserve">Log on to Server1 as your administrator </w:t>
      </w:r>
      <w:r w:rsidR="003922BE">
        <w:t xml:space="preserve">level </w:t>
      </w:r>
      <w:r>
        <w:t>account, if necessary.</w:t>
      </w:r>
    </w:p>
    <w:p w14:paraId="46F3A8CF" w14:textId="715A00FD" w:rsidR="00ED01F7" w:rsidRDefault="003922BE" w:rsidP="008D6CA5">
      <w:pPr>
        <w:pStyle w:val="ListParagraph"/>
        <w:numPr>
          <w:ilvl w:val="0"/>
          <w:numId w:val="4"/>
        </w:numPr>
      </w:pPr>
      <w:r>
        <w:t>C</w:t>
      </w:r>
      <w:r w:rsidR="00ED01F7">
        <w:t xml:space="preserve">reate a folder named </w:t>
      </w:r>
      <w:r w:rsidR="00ED01F7" w:rsidRPr="003922BE">
        <w:rPr>
          <w:b/>
          <w:bCs/>
        </w:rPr>
        <w:t>TestShare1</w:t>
      </w:r>
      <w:r w:rsidR="00ED01F7">
        <w:t xml:space="preserve"> </w:t>
      </w:r>
      <w:r w:rsidR="008D6CA5">
        <w:t>in</w:t>
      </w:r>
      <w:r w:rsidR="00ED01F7">
        <w:t xml:space="preserve"> </w:t>
      </w:r>
      <w:r>
        <w:t xml:space="preserve">the Data </w:t>
      </w:r>
      <w:r w:rsidR="008D6CA5">
        <w:t>folder</w:t>
      </w:r>
      <w:r w:rsidR="00ED01F7">
        <w:t>.</w:t>
      </w:r>
    </w:p>
    <w:p w14:paraId="0C9FE924" w14:textId="77777777" w:rsidR="00ED01F7" w:rsidRDefault="00ED01F7" w:rsidP="008D6CA5">
      <w:pPr>
        <w:pStyle w:val="ListParagraph"/>
        <w:numPr>
          <w:ilvl w:val="0"/>
          <w:numId w:val="4"/>
        </w:numPr>
      </w:pPr>
      <w:r>
        <w:t xml:space="preserve">Open </w:t>
      </w:r>
      <w:r w:rsidRPr="007B5D23">
        <w:rPr>
          <w:b/>
          <w:bCs/>
        </w:rPr>
        <w:t>TestShare1’s</w:t>
      </w:r>
      <w:r>
        <w:t xml:space="preserve"> Properties dialog box</w:t>
      </w:r>
      <w:r w:rsidR="007B5D23">
        <w:t>.</w:t>
      </w:r>
      <w:r>
        <w:t xml:space="preserve"> </w:t>
      </w:r>
      <w:r w:rsidR="007B5D23">
        <w:t>C</w:t>
      </w:r>
      <w:r>
        <w:t xml:space="preserve">lick the </w:t>
      </w:r>
      <w:r w:rsidRPr="007B5D23">
        <w:rPr>
          <w:b/>
          <w:bCs/>
        </w:rPr>
        <w:t>Security</w:t>
      </w:r>
      <w:r>
        <w:t xml:space="preserve"> tab. Make a note of the permissions assigned on this folder, and then close the Properties dialog box.</w:t>
      </w:r>
    </w:p>
    <w:p w14:paraId="6DBFB8AE" w14:textId="46FD551D" w:rsidR="00ED01F7" w:rsidRDefault="00ED01F7" w:rsidP="008D6CA5">
      <w:pPr>
        <w:pStyle w:val="ListParagraph"/>
        <w:numPr>
          <w:ilvl w:val="0"/>
          <w:numId w:val="4"/>
        </w:numPr>
      </w:pPr>
      <w:r>
        <w:t xml:space="preserve">Right-click </w:t>
      </w:r>
      <w:r w:rsidRPr="006451AA">
        <w:rPr>
          <w:b/>
          <w:bCs/>
        </w:rPr>
        <w:t>TestShare1</w:t>
      </w:r>
      <w:r w:rsidR="006E7476">
        <w:t xml:space="preserve"> </w:t>
      </w:r>
      <w:r w:rsidR="006E7476">
        <w:sym w:font="Wingdings" w:char="F0E0"/>
      </w:r>
      <w:r>
        <w:t xml:space="preserve"> point to</w:t>
      </w:r>
      <w:r w:rsidR="00CB24E8">
        <w:t xml:space="preserve"> </w:t>
      </w:r>
      <w:r w:rsidR="00CB24E8" w:rsidRPr="00CB24E8">
        <w:rPr>
          <w:b/>
        </w:rPr>
        <w:t>Give access to</w:t>
      </w:r>
      <w:r w:rsidR="006E7476">
        <w:t xml:space="preserve"> </w:t>
      </w:r>
      <w:r w:rsidR="006E7476">
        <w:sym w:font="Wingdings" w:char="F0E0"/>
      </w:r>
      <w:r>
        <w:t xml:space="preserve"> </w:t>
      </w:r>
      <w:r w:rsidR="006451AA">
        <w:t>C</w:t>
      </w:r>
      <w:r>
        <w:t>lick Specific people to open the File Sharing dialog box. Notice that your administrator account user and Administrators group already have access.</w:t>
      </w:r>
    </w:p>
    <w:p w14:paraId="2D8E1CAA" w14:textId="77777777" w:rsidR="00C53EAA" w:rsidRDefault="00ED01F7" w:rsidP="008D6CA5">
      <w:pPr>
        <w:pStyle w:val="ListParagraph"/>
        <w:numPr>
          <w:ilvl w:val="0"/>
          <w:numId w:val="4"/>
        </w:numPr>
      </w:pPr>
      <w:r>
        <w:t>Click the list arrow next to the Add button,</w:t>
      </w:r>
      <w:r w:rsidR="001D06D3">
        <w:t xml:space="preserve"> </w:t>
      </w:r>
      <w:r w:rsidR="00F73340">
        <w:t xml:space="preserve">use </w:t>
      </w:r>
      <w:r w:rsidR="00F73340" w:rsidRPr="00F73340">
        <w:rPr>
          <w:b/>
        </w:rPr>
        <w:t>Find People</w:t>
      </w:r>
      <w:r w:rsidR="00F73340">
        <w:t xml:space="preserve"> to locate </w:t>
      </w:r>
      <w:r w:rsidR="002A7384" w:rsidRPr="001D06D3">
        <w:rPr>
          <w:b/>
          <w:bCs/>
        </w:rPr>
        <w:t>Sales2</w:t>
      </w:r>
      <w:r>
        <w:t xml:space="preserve"> in the list. (You can also create a new user by clicking the “Create a new user” option.) </w:t>
      </w:r>
    </w:p>
    <w:p w14:paraId="416A2BBC" w14:textId="77777777" w:rsidR="007B77CF" w:rsidRDefault="00ED01F7" w:rsidP="008D6CA5">
      <w:pPr>
        <w:pStyle w:val="ListParagraph"/>
        <w:numPr>
          <w:ilvl w:val="0"/>
          <w:numId w:val="4"/>
        </w:numPr>
      </w:pPr>
      <w:r>
        <w:t xml:space="preserve">Click the </w:t>
      </w:r>
      <w:r w:rsidRPr="001D06D3">
        <w:rPr>
          <w:b/>
          <w:bCs/>
        </w:rPr>
        <w:t>Add</w:t>
      </w:r>
      <w:r>
        <w:t xml:space="preserve"> button. By default, the user has Read permission.</w:t>
      </w:r>
    </w:p>
    <w:p w14:paraId="6F1CEAA9" w14:textId="16C93E5D" w:rsidR="00ED01F7" w:rsidRDefault="00ED01F7" w:rsidP="008D6CA5">
      <w:pPr>
        <w:pStyle w:val="ListParagraph"/>
        <w:numPr>
          <w:ilvl w:val="0"/>
          <w:numId w:val="4"/>
        </w:numPr>
      </w:pPr>
      <w:r>
        <w:t xml:space="preserve">Click the list arrow next to </w:t>
      </w:r>
      <w:r w:rsidRPr="007B77CF">
        <w:rPr>
          <w:b/>
          <w:bCs/>
        </w:rPr>
        <w:t>Read</w:t>
      </w:r>
      <w:r>
        <w:t xml:space="preserve"> and click </w:t>
      </w:r>
      <w:r w:rsidRPr="001D06D3">
        <w:rPr>
          <w:b/>
          <w:bCs/>
        </w:rPr>
        <w:t>Read/Write</w:t>
      </w:r>
      <w:r>
        <w:t>.</w:t>
      </w:r>
    </w:p>
    <w:p w14:paraId="4363548C" w14:textId="77777777" w:rsidR="00ED01F7" w:rsidRDefault="00ED01F7" w:rsidP="008D6CA5">
      <w:pPr>
        <w:pStyle w:val="ListParagraph"/>
        <w:numPr>
          <w:ilvl w:val="0"/>
          <w:numId w:val="4"/>
        </w:numPr>
      </w:pPr>
      <w:r>
        <w:t xml:space="preserve">Click </w:t>
      </w:r>
      <w:r w:rsidRPr="003A0427">
        <w:rPr>
          <w:b/>
          <w:bCs/>
        </w:rPr>
        <w:t>Share</w:t>
      </w:r>
      <w:r>
        <w:t>. You see a message indicating the folder is shared. You can e-mail links to the shared folder or copy the links to the Clipboard. You can also click the “</w:t>
      </w:r>
      <w:r w:rsidRPr="001B07D1">
        <w:rPr>
          <w:b/>
        </w:rPr>
        <w:t>Show me all the network shares on this computer</w:t>
      </w:r>
      <w:r>
        <w:t>” link to open the network browse window for your server. Click Done.</w:t>
      </w:r>
    </w:p>
    <w:p w14:paraId="54AF6223" w14:textId="77777777" w:rsidR="00ED01F7" w:rsidRDefault="00ED01F7" w:rsidP="008D6CA5">
      <w:pPr>
        <w:pStyle w:val="ListParagraph"/>
        <w:numPr>
          <w:ilvl w:val="0"/>
          <w:numId w:val="4"/>
        </w:numPr>
      </w:pPr>
      <w:r>
        <w:t xml:space="preserve">Open </w:t>
      </w:r>
      <w:r w:rsidRPr="00C97B23">
        <w:rPr>
          <w:b/>
          <w:bCs/>
        </w:rPr>
        <w:t>TestShare1’s</w:t>
      </w:r>
      <w:r>
        <w:t xml:space="preserve"> </w:t>
      </w:r>
      <w:r w:rsidRPr="00C97B23">
        <w:rPr>
          <w:b/>
          <w:bCs/>
        </w:rPr>
        <w:t>Properties</w:t>
      </w:r>
      <w:r>
        <w:t xml:space="preserve"> dialog box. Click the </w:t>
      </w:r>
      <w:r w:rsidRPr="00C97B23">
        <w:rPr>
          <w:b/>
          <w:bCs/>
        </w:rPr>
        <w:t>Sharing</w:t>
      </w:r>
      <w:r>
        <w:t xml:space="preserve"> tab, then </w:t>
      </w:r>
      <w:r w:rsidR="00C97B23">
        <w:t>C</w:t>
      </w:r>
      <w:r>
        <w:t xml:space="preserve">lick </w:t>
      </w:r>
      <w:r w:rsidRPr="00C97B23">
        <w:rPr>
          <w:b/>
          <w:bCs/>
        </w:rPr>
        <w:t>Advanced Sharing</w:t>
      </w:r>
      <w:r>
        <w:t>.</w:t>
      </w:r>
    </w:p>
    <w:p w14:paraId="6754CC67" w14:textId="77777777" w:rsidR="00ED01F7" w:rsidRDefault="00ED01F7" w:rsidP="008D6CA5">
      <w:pPr>
        <w:pStyle w:val="ListParagraph"/>
        <w:numPr>
          <w:ilvl w:val="0"/>
          <w:numId w:val="4"/>
        </w:numPr>
      </w:pPr>
      <w:r>
        <w:t xml:space="preserve">Click </w:t>
      </w:r>
      <w:r w:rsidRPr="00C97B23">
        <w:rPr>
          <w:b/>
          <w:bCs/>
        </w:rPr>
        <w:t>Permissions</w:t>
      </w:r>
      <w:r>
        <w:t>. Notice that the Everyone group and Administrators group are assigned Full Control to the share, which is the default setting with simple file sharing. Permissions can be restricted by using NTFS permissions.</w:t>
      </w:r>
    </w:p>
    <w:p w14:paraId="3B3276A4" w14:textId="77777777" w:rsidR="00ED01F7" w:rsidRPr="00F0573B" w:rsidRDefault="00ED01F7" w:rsidP="008D6CA5">
      <w:pPr>
        <w:pStyle w:val="ListParagraph"/>
        <w:numPr>
          <w:ilvl w:val="0"/>
          <w:numId w:val="4"/>
        </w:numPr>
      </w:pPr>
      <w:r>
        <w:rPr>
          <w:b/>
        </w:rPr>
        <w:t>Insert a screenshot:</w:t>
      </w:r>
    </w:p>
    <w:sdt>
      <w:sdtPr>
        <w:rPr>
          <w:rStyle w:val="Red"/>
        </w:rPr>
        <w:id w:val="-1518233686"/>
        <w:placeholder>
          <w:docPart w:val="4AB5E46E6CF64FEA80D9E717494B6C12"/>
        </w:placeholder>
        <w:showingPlcHdr/>
      </w:sdtPr>
      <w:sdtEndPr>
        <w:rPr>
          <w:rStyle w:val="DefaultParagraphFont"/>
          <w:color w:val="auto"/>
        </w:rPr>
      </w:sdtEndPr>
      <w:sdtContent>
        <w:p w14:paraId="19FE48A6" w14:textId="77777777" w:rsidR="00CC488D" w:rsidRDefault="00CC488D" w:rsidP="00CC488D">
          <w:pPr>
            <w:rPr>
              <w:rStyle w:val="Red"/>
            </w:rPr>
          </w:pPr>
          <w:r w:rsidRPr="009E102F">
            <w:rPr>
              <w:rStyle w:val="PlaceholderText"/>
              <w:color w:val="FF0000"/>
            </w:rPr>
            <w:t>Click or tap here to enter text.</w:t>
          </w:r>
        </w:p>
      </w:sdtContent>
    </w:sdt>
    <w:p w14:paraId="4B35BE54" w14:textId="77777777" w:rsidR="00ED01F7" w:rsidRDefault="00ED01F7" w:rsidP="008D6CA5">
      <w:pPr>
        <w:pStyle w:val="ListParagraph"/>
        <w:numPr>
          <w:ilvl w:val="0"/>
          <w:numId w:val="4"/>
        </w:numPr>
      </w:pPr>
      <w:r>
        <w:t>Click Cancel twice.</w:t>
      </w:r>
    </w:p>
    <w:p w14:paraId="67D374EE" w14:textId="77777777" w:rsidR="00ED01F7" w:rsidRDefault="00ED01F7" w:rsidP="008D6CA5">
      <w:pPr>
        <w:pStyle w:val="ListParagraph"/>
        <w:numPr>
          <w:ilvl w:val="0"/>
          <w:numId w:val="4"/>
        </w:numPr>
      </w:pPr>
      <w:r>
        <w:t xml:space="preserve">In the </w:t>
      </w:r>
      <w:r w:rsidRPr="00756F0E">
        <w:rPr>
          <w:b/>
          <w:bCs/>
        </w:rPr>
        <w:t>TestShare1</w:t>
      </w:r>
      <w:r>
        <w:t xml:space="preserve"> folder’s Properties dialog box, click the </w:t>
      </w:r>
      <w:r w:rsidRPr="00756F0E">
        <w:rPr>
          <w:b/>
          <w:bCs/>
        </w:rPr>
        <w:t>Security</w:t>
      </w:r>
      <w:r>
        <w:t xml:space="preserve"> tab. Scroll through the ACEs i</w:t>
      </w:r>
      <w:r w:rsidR="00C17691">
        <w:t>n the DACL. Notice that Sales2</w:t>
      </w:r>
      <w:r>
        <w:t xml:space="preserve"> and Administrator ACEs were added to the DACL with Full control NTFS permissions. In addition, the CREATOR OWNER ACE has been removed. However, all other ACEs were maintained. In the </w:t>
      </w:r>
      <w:r>
        <w:lastRenderedPageBreak/>
        <w:t xml:space="preserve">real world, this may or may not be what you intended. Simple file sharing is just that—simple—you </w:t>
      </w:r>
      <w:r w:rsidR="00756F0E">
        <w:t>typically</w:t>
      </w:r>
      <w:r>
        <w:t xml:space="preserve"> want to exert more control over file sharing.</w:t>
      </w:r>
    </w:p>
    <w:p w14:paraId="3639B530" w14:textId="77777777" w:rsidR="00ED01F7" w:rsidRDefault="00ED01F7" w:rsidP="008D6CA5">
      <w:pPr>
        <w:pStyle w:val="ListParagraph"/>
        <w:numPr>
          <w:ilvl w:val="0"/>
          <w:numId w:val="4"/>
        </w:numPr>
      </w:pPr>
      <w:r>
        <w:t>Close all open windows. If you’re continuing to the next activity, stay logged on; otherwise, log off or shut down Server1.</w:t>
      </w:r>
    </w:p>
    <w:p w14:paraId="5EE8CD66" w14:textId="28960C45" w:rsidR="008A04F8" w:rsidRDefault="008A04F8" w:rsidP="009C2BAE">
      <w:pPr>
        <w:pStyle w:val="Heading1"/>
      </w:pPr>
      <w:bookmarkStart w:id="5" w:name="_Toc170907834"/>
      <w:r>
        <w:t xml:space="preserve">Activity </w:t>
      </w:r>
      <w:r w:rsidR="00EE5AD8">
        <w:t>8</w:t>
      </w:r>
      <w:r>
        <w:t>-</w:t>
      </w:r>
      <w:r w:rsidR="00FA0267">
        <w:t>2</w:t>
      </w:r>
      <w:r>
        <w:t>: Experimenting with NTFS Permissions</w:t>
      </w:r>
      <w:bookmarkEnd w:id="3"/>
      <w:bookmarkEnd w:id="5"/>
    </w:p>
    <w:p w14:paraId="241CAF87" w14:textId="77777777" w:rsidR="008A04F8" w:rsidRDefault="008A04F8" w:rsidP="008A04F8">
      <w:r>
        <w:t xml:space="preserve">Time Required: </w:t>
      </w:r>
      <w:r w:rsidR="00692FDE">
        <w:t>1</w:t>
      </w:r>
      <w:r>
        <w:t>0 minutes</w:t>
      </w:r>
    </w:p>
    <w:p w14:paraId="7B868FFA" w14:textId="77777777" w:rsidR="008A04F8" w:rsidRDefault="008A04F8" w:rsidP="008A04F8">
      <w:r>
        <w:t>Objective: Experiment with NTFS permissions.</w:t>
      </w:r>
    </w:p>
    <w:p w14:paraId="744E6407" w14:textId="77777777" w:rsidR="008A04F8" w:rsidRDefault="008A04F8" w:rsidP="008A04F8">
      <w:r>
        <w:t>Required Tools and Equipment: Server1</w:t>
      </w:r>
    </w:p>
    <w:p w14:paraId="7E604445" w14:textId="77777777" w:rsidR="008A04F8" w:rsidRDefault="008A04F8" w:rsidP="008A04F8">
      <w:r>
        <w:t>Description: You’re somewhat confused about NTFS permissions, so you create some files to use in a variety of permission experiments.</w:t>
      </w:r>
    </w:p>
    <w:p w14:paraId="4E280247" w14:textId="77777777" w:rsidR="008A04F8" w:rsidRDefault="008A04F8" w:rsidP="008D6CA5">
      <w:pPr>
        <w:pStyle w:val="ListParagraph"/>
        <w:numPr>
          <w:ilvl w:val="0"/>
          <w:numId w:val="5"/>
        </w:numPr>
      </w:pPr>
      <w:r>
        <w:t xml:space="preserve">Log on to Server1 as your administrator </w:t>
      </w:r>
      <w:r w:rsidR="009F356F">
        <w:t xml:space="preserve">level </w:t>
      </w:r>
      <w:r>
        <w:t>account, if necessary.</w:t>
      </w:r>
    </w:p>
    <w:p w14:paraId="6FEC3754" w14:textId="6FF1D151" w:rsidR="008A04F8" w:rsidRDefault="008A04F8" w:rsidP="008D6CA5">
      <w:pPr>
        <w:pStyle w:val="ListParagraph"/>
        <w:numPr>
          <w:ilvl w:val="0"/>
          <w:numId w:val="5"/>
        </w:numPr>
      </w:pPr>
      <w:r>
        <w:t xml:space="preserve">Open </w:t>
      </w:r>
      <w:r w:rsidRPr="009F356F">
        <w:rPr>
          <w:b/>
          <w:bCs/>
        </w:rPr>
        <w:t>File Explorer</w:t>
      </w:r>
      <w:r w:rsidR="009F356F">
        <w:t>.</w:t>
      </w:r>
      <w:r>
        <w:t xml:space="preserve"> </w:t>
      </w:r>
      <w:r w:rsidR="009F356F">
        <w:t>N</w:t>
      </w:r>
      <w:r>
        <w:t xml:space="preserve">avigate to the </w:t>
      </w:r>
      <w:r w:rsidR="009F1C96" w:rsidRPr="009F1C96">
        <w:rPr>
          <w:b/>
          <w:bCs/>
        </w:rPr>
        <w:t>TestShare1</w:t>
      </w:r>
      <w:r w:rsidR="009F1C96">
        <w:t xml:space="preserve"> </w:t>
      </w:r>
      <w:r>
        <w:t xml:space="preserve">folder you created </w:t>
      </w:r>
      <w:r w:rsidR="009F1C96">
        <w:t xml:space="preserve">earlier in the </w:t>
      </w:r>
      <w:r w:rsidR="007C76CD" w:rsidRPr="007C76CD">
        <w:rPr>
          <w:b/>
          <w:bCs/>
        </w:rPr>
        <w:t>Data</w:t>
      </w:r>
      <w:r>
        <w:t xml:space="preserve"> </w:t>
      </w:r>
      <w:r w:rsidR="009F1C96">
        <w:t>folder</w:t>
      </w:r>
      <w:r>
        <w:t>.</w:t>
      </w:r>
    </w:p>
    <w:p w14:paraId="0E232DA9" w14:textId="02ADA455" w:rsidR="008A04F8" w:rsidRDefault="008A04F8" w:rsidP="008D6CA5">
      <w:pPr>
        <w:pStyle w:val="ListParagraph"/>
        <w:numPr>
          <w:ilvl w:val="0"/>
          <w:numId w:val="5"/>
        </w:numPr>
      </w:pPr>
      <w:r>
        <w:t xml:space="preserve">Create a text file called </w:t>
      </w:r>
      <w:r w:rsidRPr="007629C7">
        <w:rPr>
          <w:b/>
          <w:bCs/>
        </w:rPr>
        <w:t>TestBatch.bat</w:t>
      </w:r>
      <w:r>
        <w:t xml:space="preserve"> in the </w:t>
      </w:r>
      <w:r w:rsidR="0064050C" w:rsidRPr="009F1C96">
        <w:rPr>
          <w:b/>
          <w:bCs/>
        </w:rPr>
        <w:t>TestShare1</w:t>
      </w:r>
      <w:r>
        <w:t xml:space="preserve"> folder. When asked whether you want to change the file extension, click Yes.</w:t>
      </w:r>
    </w:p>
    <w:p w14:paraId="607C5434" w14:textId="77777777" w:rsidR="003635A3" w:rsidRDefault="008A04F8" w:rsidP="008D6CA5">
      <w:pPr>
        <w:pStyle w:val="ListParagraph"/>
        <w:numPr>
          <w:ilvl w:val="0"/>
          <w:numId w:val="5"/>
        </w:numPr>
      </w:pPr>
      <w:r>
        <w:t xml:space="preserve">Right-click </w:t>
      </w:r>
      <w:r w:rsidRPr="003635A3">
        <w:rPr>
          <w:b/>
          <w:bCs/>
        </w:rPr>
        <w:t>TestBatch.bat</w:t>
      </w:r>
      <w:r>
        <w:t xml:space="preserve"> and click Edit. Type </w:t>
      </w:r>
      <w:r w:rsidRPr="007629C7">
        <w:rPr>
          <w:b/>
          <w:bCs/>
        </w:rPr>
        <w:t>@ Echo This is a test batch file</w:t>
      </w:r>
      <w:r>
        <w:t xml:space="preserve"> </w:t>
      </w:r>
      <w:r w:rsidR="007629C7">
        <w:t>P</w:t>
      </w:r>
      <w:r>
        <w:t xml:space="preserve">ress Enter. On the next line, type </w:t>
      </w:r>
      <w:r w:rsidRPr="0030451B">
        <w:rPr>
          <w:b/>
          <w:bCs/>
        </w:rPr>
        <w:t>@ Pause</w:t>
      </w:r>
      <w:r>
        <w:t xml:space="preserve">. Save the file, and then exit Notepad. </w:t>
      </w:r>
    </w:p>
    <w:p w14:paraId="769B60B1" w14:textId="70E3713E" w:rsidR="008A04F8" w:rsidRDefault="008A04F8" w:rsidP="008D6CA5">
      <w:pPr>
        <w:pStyle w:val="ListParagraph"/>
        <w:numPr>
          <w:ilvl w:val="0"/>
          <w:numId w:val="5"/>
        </w:numPr>
      </w:pPr>
      <w:r>
        <w:t>To test your batch file, double-click it. A command prompt window opens, and you see “This is a test batch file. Press any key to continue . . .” Press the spacebar or Enter to close the command prompt window.</w:t>
      </w:r>
    </w:p>
    <w:p w14:paraId="41D95E43" w14:textId="77777777" w:rsidR="00E44A05" w:rsidRDefault="008A04F8" w:rsidP="008D6CA5">
      <w:pPr>
        <w:pStyle w:val="ListParagraph"/>
        <w:numPr>
          <w:ilvl w:val="0"/>
          <w:numId w:val="5"/>
        </w:numPr>
      </w:pPr>
      <w:r>
        <w:t xml:space="preserve">Open the </w:t>
      </w:r>
      <w:r w:rsidRPr="0030451B">
        <w:rPr>
          <w:b/>
          <w:bCs/>
        </w:rPr>
        <w:t>Properties</w:t>
      </w:r>
      <w:r>
        <w:t xml:space="preserve"> dialog box for </w:t>
      </w:r>
      <w:r w:rsidRPr="0030451B">
        <w:rPr>
          <w:b/>
          <w:bCs/>
        </w:rPr>
        <w:t>TestBatch.bat</w:t>
      </w:r>
      <w:r>
        <w:t xml:space="preserve">, click the </w:t>
      </w:r>
      <w:r w:rsidRPr="0030451B">
        <w:rPr>
          <w:b/>
          <w:bCs/>
        </w:rPr>
        <w:t>Security</w:t>
      </w:r>
      <w:r>
        <w:t xml:space="preserve"> tab, then </w:t>
      </w:r>
      <w:r w:rsidR="0030451B">
        <w:t>C</w:t>
      </w:r>
      <w:r>
        <w:t xml:space="preserve">lick </w:t>
      </w:r>
      <w:r w:rsidRPr="0030451B">
        <w:rPr>
          <w:b/>
          <w:bCs/>
        </w:rPr>
        <w:t>Advanced</w:t>
      </w:r>
      <w:r>
        <w:t xml:space="preserve">. Click the </w:t>
      </w:r>
      <w:r w:rsidRPr="0030451B">
        <w:rPr>
          <w:b/>
          <w:bCs/>
        </w:rPr>
        <w:t>Disable inheritance</w:t>
      </w:r>
      <w:r>
        <w:t xml:space="preserve"> button. In the message box that opens, click </w:t>
      </w:r>
      <w:r w:rsidRPr="0030451B">
        <w:rPr>
          <w:b/>
          <w:bCs/>
        </w:rPr>
        <w:t>Convert inherited permissions into explicit permissions on this object</w:t>
      </w:r>
      <w:r>
        <w:t>. Notice that the three permissions entries now indicate “None” in the Inherited from column.</w:t>
      </w:r>
    </w:p>
    <w:p w14:paraId="4B0202D6" w14:textId="77777777" w:rsidR="00E44A05" w:rsidRPr="00E44A05" w:rsidRDefault="00E44A05" w:rsidP="008D6CA5">
      <w:pPr>
        <w:pStyle w:val="ListParagraph"/>
        <w:numPr>
          <w:ilvl w:val="0"/>
          <w:numId w:val="5"/>
        </w:numPr>
        <w:rPr>
          <w:b/>
        </w:rPr>
      </w:pPr>
      <w:r w:rsidRPr="00E44A05">
        <w:rPr>
          <w:b/>
        </w:rPr>
        <w:t>Insert a screenshot:</w:t>
      </w:r>
    </w:p>
    <w:sdt>
      <w:sdtPr>
        <w:rPr>
          <w:rStyle w:val="Red"/>
        </w:rPr>
        <w:id w:val="-952551720"/>
        <w:placeholder>
          <w:docPart w:val="914F15BC300341CAA4269BFCD42DB347"/>
        </w:placeholder>
        <w:showingPlcHdr/>
      </w:sdtPr>
      <w:sdtEndPr>
        <w:rPr>
          <w:rStyle w:val="DefaultParagraphFont"/>
          <w:color w:val="auto"/>
        </w:rPr>
      </w:sdtEndPr>
      <w:sdtContent>
        <w:p w14:paraId="2733A50F" w14:textId="77777777" w:rsidR="00366757" w:rsidRDefault="00366757" w:rsidP="00366757">
          <w:pPr>
            <w:rPr>
              <w:rStyle w:val="Red"/>
            </w:rPr>
          </w:pPr>
          <w:r w:rsidRPr="009E102F">
            <w:rPr>
              <w:rStyle w:val="PlaceholderText"/>
              <w:color w:val="FF0000"/>
            </w:rPr>
            <w:t>Click or tap here to enter text.</w:t>
          </w:r>
        </w:p>
      </w:sdtContent>
    </w:sdt>
    <w:p w14:paraId="034FF7B6" w14:textId="77777777" w:rsidR="008A04F8" w:rsidRDefault="008A04F8" w:rsidP="008D6CA5">
      <w:pPr>
        <w:pStyle w:val="ListParagraph"/>
        <w:numPr>
          <w:ilvl w:val="0"/>
          <w:numId w:val="5"/>
        </w:numPr>
      </w:pPr>
      <w:r>
        <w:t>Click OK.</w:t>
      </w:r>
    </w:p>
    <w:p w14:paraId="2DDEAAA1" w14:textId="77777777" w:rsidR="001968C3" w:rsidRDefault="008A04F8" w:rsidP="008D6CA5">
      <w:pPr>
        <w:pStyle w:val="ListParagraph"/>
        <w:numPr>
          <w:ilvl w:val="0"/>
          <w:numId w:val="5"/>
        </w:numPr>
      </w:pPr>
      <w:r>
        <w:lastRenderedPageBreak/>
        <w:t xml:space="preserve">Click Edit. Click Users in the Group or user names list box. In the </w:t>
      </w:r>
      <w:r w:rsidRPr="00741D87">
        <w:rPr>
          <w:b/>
          <w:bCs/>
        </w:rPr>
        <w:t>Permissions for Users</w:t>
      </w:r>
      <w:r>
        <w:t xml:space="preserve"> list box, click to clear the </w:t>
      </w:r>
      <w:r w:rsidRPr="00741D87">
        <w:rPr>
          <w:b/>
          <w:bCs/>
        </w:rPr>
        <w:t>Read &amp; execute</w:t>
      </w:r>
      <w:r>
        <w:t xml:space="preserve"> check box in the Allow column and leave the </w:t>
      </w:r>
      <w:r w:rsidRPr="00741D87">
        <w:rPr>
          <w:b/>
          <w:bCs/>
        </w:rPr>
        <w:t>Read</w:t>
      </w:r>
      <w:r>
        <w:t xml:space="preserve"> check box selected.</w:t>
      </w:r>
    </w:p>
    <w:p w14:paraId="5244AE18" w14:textId="77777777" w:rsidR="001968C3" w:rsidRPr="00B90E7F" w:rsidRDefault="001968C3" w:rsidP="008D6CA5">
      <w:pPr>
        <w:pStyle w:val="ListParagraph"/>
        <w:numPr>
          <w:ilvl w:val="0"/>
          <w:numId w:val="5"/>
        </w:numPr>
        <w:rPr>
          <w:b/>
        </w:rPr>
      </w:pPr>
      <w:r w:rsidRPr="00B90E7F">
        <w:rPr>
          <w:b/>
        </w:rPr>
        <w:t>Insert a screenshot:</w:t>
      </w:r>
    </w:p>
    <w:sdt>
      <w:sdtPr>
        <w:rPr>
          <w:rStyle w:val="Red"/>
        </w:rPr>
        <w:id w:val="59915475"/>
        <w:placeholder>
          <w:docPart w:val="0145E469CC1041EF97FE583BFCABE274"/>
        </w:placeholder>
        <w:showingPlcHdr/>
      </w:sdtPr>
      <w:sdtEndPr>
        <w:rPr>
          <w:rStyle w:val="DefaultParagraphFont"/>
          <w:color w:val="auto"/>
        </w:rPr>
      </w:sdtEndPr>
      <w:sdtContent>
        <w:p w14:paraId="2FD7A3C4" w14:textId="77777777" w:rsidR="00366757" w:rsidRDefault="00366757" w:rsidP="00366757">
          <w:pPr>
            <w:rPr>
              <w:rStyle w:val="Red"/>
            </w:rPr>
          </w:pPr>
          <w:r w:rsidRPr="009E102F">
            <w:rPr>
              <w:rStyle w:val="PlaceholderText"/>
              <w:color w:val="FF0000"/>
            </w:rPr>
            <w:t>Click or tap here to enter text.</w:t>
          </w:r>
        </w:p>
      </w:sdtContent>
    </w:sdt>
    <w:p w14:paraId="7EB24FE5" w14:textId="77777777" w:rsidR="008A04F8" w:rsidRDefault="008A04F8" w:rsidP="008D6CA5">
      <w:pPr>
        <w:pStyle w:val="ListParagraph"/>
        <w:numPr>
          <w:ilvl w:val="0"/>
          <w:numId w:val="5"/>
        </w:numPr>
      </w:pPr>
      <w:r>
        <w:t>Click OK twice.</w:t>
      </w:r>
    </w:p>
    <w:p w14:paraId="19AFFF27" w14:textId="77777777" w:rsidR="00A60722" w:rsidRDefault="00A60722" w:rsidP="008D6CA5">
      <w:pPr>
        <w:pStyle w:val="ListParagraph"/>
        <w:numPr>
          <w:ilvl w:val="0"/>
          <w:numId w:val="5"/>
        </w:numPr>
      </w:pPr>
      <w:r>
        <w:t xml:space="preserve">In Active Directory Users and Computers, make </w:t>
      </w:r>
      <w:r w:rsidRPr="00F85DB2">
        <w:rPr>
          <w:b/>
          <w:bCs/>
        </w:rPr>
        <w:t>Sales2</w:t>
      </w:r>
      <w:r>
        <w:t xml:space="preserve"> a member of the Administrators group. This is temporary for this lab.</w:t>
      </w:r>
    </w:p>
    <w:p w14:paraId="0FDC317F" w14:textId="3003D558" w:rsidR="008A04F8" w:rsidRDefault="008A04F8" w:rsidP="008D6CA5">
      <w:pPr>
        <w:pStyle w:val="ListParagraph"/>
        <w:numPr>
          <w:ilvl w:val="0"/>
          <w:numId w:val="5"/>
        </w:numPr>
      </w:pPr>
      <w:r>
        <w:t>Log off and log on</w:t>
      </w:r>
      <w:r w:rsidR="006D16C4">
        <w:t xml:space="preserve"> the server</w:t>
      </w:r>
      <w:r>
        <w:t xml:space="preserve"> as </w:t>
      </w:r>
      <w:r w:rsidR="00C2215A" w:rsidRPr="007B6777">
        <w:rPr>
          <w:b/>
          <w:bCs/>
        </w:rPr>
        <w:t>Sales2</w:t>
      </w:r>
      <w:r>
        <w:t xml:space="preserve">. In File Explorer, browse to the </w:t>
      </w:r>
      <w:r w:rsidR="008B40F9" w:rsidRPr="009F1C96">
        <w:rPr>
          <w:b/>
          <w:bCs/>
        </w:rPr>
        <w:t>TestShare1</w:t>
      </w:r>
      <w:r w:rsidR="008B40F9">
        <w:t xml:space="preserve"> folder</w:t>
      </w:r>
      <w:r>
        <w:t xml:space="preserve">. Double-click </w:t>
      </w:r>
      <w:r w:rsidRPr="00425A17">
        <w:rPr>
          <w:b/>
          <w:bCs/>
        </w:rPr>
        <w:t>TestBatch.bat</w:t>
      </w:r>
      <w:r>
        <w:t xml:space="preserve"> file. Read the error message.</w:t>
      </w:r>
    </w:p>
    <w:p w14:paraId="0D637CB4" w14:textId="77777777" w:rsidR="008A04F8" w:rsidRPr="002947BD" w:rsidRDefault="008A04F8" w:rsidP="008D6CA5">
      <w:pPr>
        <w:pStyle w:val="ListParagraph"/>
        <w:numPr>
          <w:ilvl w:val="0"/>
          <w:numId w:val="5"/>
        </w:numPr>
      </w:pPr>
      <w:r>
        <w:rPr>
          <w:b/>
        </w:rPr>
        <w:t>Insert a screenshot</w:t>
      </w:r>
      <w:r w:rsidR="00DC04D0">
        <w:rPr>
          <w:b/>
        </w:rPr>
        <w:t xml:space="preserve"> of the error message</w:t>
      </w:r>
      <w:r>
        <w:rPr>
          <w:b/>
        </w:rPr>
        <w:t>:</w:t>
      </w:r>
    </w:p>
    <w:sdt>
      <w:sdtPr>
        <w:rPr>
          <w:rStyle w:val="Red"/>
        </w:rPr>
        <w:id w:val="-988022414"/>
        <w:placeholder>
          <w:docPart w:val="0B1D937E3CA745F79AFA9ADFAEFA2E37"/>
        </w:placeholder>
        <w:showingPlcHdr/>
      </w:sdtPr>
      <w:sdtEndPr>
        <w:rPr>
          <w:rStyle w:val="DefaultParagraphFont"/>
          <w:color w:val="auto"/>
        </w:rPr>
      </w:sdtEndPr>
      <w:sdtContent>
        <w:p w14:paraId="3CB3B545" w14:textId="77777777" w:rsidR="00366757" w:rsidRDefault="00366757" w:rsidP="00366757">
          <w:pPr>
            <w:rPr>
              <w:rStyle w:val="Red"/>
            </w:rPr>
          </w:pPr>
          <w:r w:rsidRPr="009E102F">
            <w:rPr>
              <w:rStyle w:val="PlaceholderText"/>
              <w:color w:val="FF0000"/>
            </w:rPr>
            <w:t>Click or tap here to enter text.</w:t>
          </w:r>
        </w:p>
      </w:sdtContent>
    </w:sdt>
    <w:p w14:paraId="553DF487" w14:textId="77777777" w:rsidR="008A04F8" w:rsidRDefault="008A04F8" w:rsidP="008D6CA5">
      <w:pPr>
        <w:pStyle w:val="ListParagraph"/>
        <w:numPr>
          <w:ilvl w:val="0"/>
          <w:numId w:val="5"/>
        </w:numPr>
      </w:pPr>
      <w:r>
        <w:t>Click OK.</w:t>
      </w:r>
    </w:p>
    <w:p w14:paraId="44DABE6D" w14:textId="77777777" w:rsidR="008A04F8" w:rsidRDefault="008A04F8" w:rsidP="008D6CA5">
      <w:pPr>
        <w:pStyle w:val="ListParagraph"/>
        <w:numPr>
          <w:ilvl w:val="0"/>
          <w:numId w:val="5"/>
        </w:numPr>
      </w:pPr>
      <w:r>
        <w:t xml:space="preserve">Right-click the </w:t>
      </w:r>
      <w:r w:rsidRPr="00032BC1">
        <w:rPr>
          <w:b/>
          <w:bCs/>
        </w:rPr>
        <w:t>TestBatch.bat</w:t>
      </w:r>
      <w:r>
        <w:t xml:space="preserve"> file and click </w:t>
      </w:r>
      <w:r w:rsidRPr="00032BC1">
        <w:rPr>
          <w:b/>
          <w:bCs/>
        </w:rPr>
        <w:t>Edit</w:t>
      </w:r>
      <w:r>
        <w:t>. Notice that you can still open this file because you have Read permission, but you can’t run the batch file because you no longer have Read &amp; execute permission. Exit Notepad.</w:t>
      </w:r>
    </w:p>
    <w:p w14:paraId="16C83E35" w14:textId="77777777" w:rsidR="008A04F8" w:rsidRDefault="008A04F8" w:rsidP="008D6CA5">
      <w:pPr>
        <w:pStyle w:val="ListParagraph"/>
        <w:numPr>
          <w:ilvl w:val="0"/>
          <w:numId w:val="5"/>
        </w:numPr>
      </w:pPr>
      <w:r>
        <w:t xml:space="preserve">In File Explorer, right-click the right pane and point to </w:t>
      </w:r>
      <w:r w:rsidRPr="00032BC1">
        <w:rPr>
          <w:b/>
          <w:bCs/>
        </w:rPr>
        <w:t>New</w:t>
      </w:r>
      <w:r>
        <w:t>. Strangely, the right-click New menu and the Quick Access toolbar menu offer only Folder as an option. However, you can create a file in Notepad and save it in this folder.</w:t>
      </w:r>
    </w:p>
    <w:p w14:paraId="1B072C3B" w14:textId="490531DD" w:rsidR="008A04F8" w:rsidRDefault="008A04F8" w:rsidP="008D6CA5">
      <w:pPr>
        <w:pStyle w:val="ListParagraph"/>
        <w:numPr>
          <w:ilvl w:val="0"/>
          <w:numId w:val="5"/>
        </w:numPr>
      </w:pPr>
      <w:r>
        <w:t xml:space="preserve">Right-click Start, click Run, type notepad in the Open text box, and press Enter. Type your name in the file and click File, Save As from the menu. In the Save As dialog box, click This PC, scroll down, and double-click the </w:t>
      </w:r>
      <w:r w:rsidR="00032BC1" w:rsidRPr="00032BC1">
        <w:rPr>
          <w:b/>
          <w:bCs/>
        </w:rPr>
        <w:t>Data</w:t>
      </w:r>
      <w:r>
        <w:t xml:space="preserve"> </w:t>
      </w:r>
      <w:r w:rsidR="00023023">
        <w:t>folder</w:t>
      </w:r>
      <w:r>
        <w:t xml:space="preserve"> and </w:t>
      </w:r>
      <w:r w:rsidR="00023023">
        <w:t xml:space="preserve">then the </w:t>
      </w:r>
      <w:r w:rsidR="00023023" w:rsidRPr="009F1C96">
        <w:rPr>
          <w:b/>
          <w:bCs/>
        </w:rPr>
        <w:t>TestShare1</w:t>
      </w:r>
      <w:r>
        <w:t xml:space="preserve"> folder. In the File name text box, type </w:t>
      </w:r>
      <w:r w:rsidRPr="00032BC1">
        <w:rPr>
          <w:b/>
          <w:bCs/>
        </w:rPr>
        <w:t>Permfile2.txt</w:t>
      </w:r>
      <w:r>
        <w:t>, and click Save. Exit Notepad.</w:t>
      </w:r>
    </w:p>
    <w:p w14:paraId="7D389704" w14:textId="77777777" w:rsidR="008A04F8" w:rsidRDefault="008A04F8" w:rsidP="008D6CA5">
      <w:pPr>
        <w:pStyle w:val="ListParagraph"/>
        <w:numPr>
          <w:ilvl w:val="0"/>
          <w:numId w:val="5"/>
        </w:numPr>
      </w:pPr>
      <w:r>
        <w:t xml:space="preserve">Open the </w:t>
      </w:r>
      <w:r w:rsidRPr="00032BC1">
        <w:rPr>
          <w:b/>
          <w:bCs/>
        </w:rPr>
        <w:t>Properties</w:t>
      </w:r>
      <w:r>
        <w:t xml:space="preserve"> dialog box for </w:t>
      </w:r>
      <w:r w:rsidRPr="00032BC1">
        <w:rPr>
          <w:b/>
          <w:bCs/>
        </w:rPr>
        <w:t>Permfile2.txt</w:t>
      </w:r>
      <w:r>
        <w:t>,</w:t>
      </w:r>
      <w:r w:rsidR="00032BC1">
        <w:t xml:space="preserve"> C</w:t>
      </w:r>
      <w:r>
        <w:t xml:space="preserve">lick </w:t>
      </w:r>
      <w:r w:rsidR="00E33082">
        <w:t xml:space="preserve">the </w:t>
      </w:r>
      <w:r w:rsidR="00E33082" w:rsidRPr="00032BC1">
        <w:rPr>
          <w:b/>
          <w:bCs/>
        </w:rPr>
        <w:t>Security</w:t>
      </w:r>
      <w:r w:rsidR="00E33082">
        <w:t xml:space="preserve"> tab. Click </w:t>
      </w:r>
      <w:r w:rsidR="00E33082" w:rsidRPr="00032BC1">
        <w:rPr>
          <w:b/>
          <w:bCs/>
        </w:rPr>
        <w:t>Sales2</w:t>
      </w:r>
      <w:r>
        <w:t xml:space="preserve">. This user has been assigned Full control of the file because of the CREATOR OWNER Full control permission on the parent folder. </w:t>
      </w:r>
      <w:r w:rsidR="00E33082">
        <w:t xml:space="preserve">Click </w:t>
      </w:r>
      <w:r w:rsidR="00E33082" w:rsidRPr="00032BC1">
        <w:rPr>
          <w:b/>
          <w:bCs/>
        </w:rPr>
        <w:t>Advanced</w:t>
      </w:r>
      <w:r w:rsidR="00E33082">
        <w:t>. You see Sales2</w:t>
      </w:r>
      <w:r>
        <w:t xml:space="preserve"> next to Owner. Notice that you can change the owner if you click the Change link.</w:t>
      </w:r>
    </w:p>
    <w:p w14:paraId="7F066E82" w14:textId="77777777" w:rsidR="008A04F8" w:rsidRDefault="008A04F8" w:rsidP="008D6CA5">
      <w:pPr>
        <w:pStyle w:val="ListParagraph"/>
        <w:numPr>
          <w:ilvl w:val="0"/>
          <w:numId w:val="5"/>
        </w:numPr>
      </w:pPr>
      <w:r>
        <w:t>Disable permission inheritance and convert</w:t>
      </w:r>
      <w:r w:rsidR="00933711">
        <w:t xml:space="preserve"> the existing permissions.</w:t>
      </w:r>
      <w:r>
        <w:t xml:space="preserve"> Click OK until you get back to the Security tab of the Permfile2 file’s Properties dialog box.</w:t>
      </w:r>
    </w:p>
    <w:p w14:paraId="34CA6D62" w14:textId="77777777" w:rsidR="007452D0" w:rsidRDefault="00405E1B" w:rsidP="008D6CA5">
      <w:pPr>
        <w:pStyle w:val="ListParagraph"/>
        <w:numPr>
          <w:ilvl w:val="0"/>
          <w:numId w:val="5"/>
        </w:numPr>
      </w:pPr>
      <w:r>
        <w:lastRenderedPageBreak/>
        <w:t>Click Edit. Click Sales2</w:t>
      </w:r>
      <w:r w:rsidR="008A04F8">
        <w:t>, and then click Remove. Click the Users entry, and then click Remove. Only SYSTEM and Administrators are left in the DACL.</w:t>
      </w:r>
    </w:p>
    <w:p w14:paraId="54D321B1" w14:textId="77777777" w:rsidR="007452D0" w:rsidRPr="00034962" w:rsidRDefault="007452D0" w:rsidP="008D6CA5">
      <w:pPr>
        <w:pStyle w:val="ListParagraph"/>
        <w:numPr>
          <w:ilvl w:val="0"/>
          <w:numId w:val="5"/>
        </w:numPr>
      </w:pPr>
      <w:r w:rsidRPr="007452D0">
        <w:rPr>
          <w:b/>
        </w:rPr>
        <w:t>Insert a screenshot:</w:t>
      </w:r>
    </w:p>
    <w:sdt>
      <w:sdtPr>
        <w:rPr>
          <w:rStyle w:val="Red"/>
        </w:rPr>
        <w:id w:val="1660262981"/>
        <w:placeholder>
          <w:docPart w:val="9F01C0D2981B49E684DCB9B87724FF95"/>
        </w:placeholder>
        <w:showingPlcHdr/>
      </w:sdtPr>
      <w:sdtEndPr>
        <w:rPr>
          <w:rStyle w:val="DefaultParagraphFont"/>
          <w:color w:val="auto"/>
        </w:rPr>
      </w:sdtEndPr>
      <w:sdtContent>
        <w:p w14:paraId="42C05C04" w14:textId="77777777" w:rsidR="000954A7" w:rsidRDefault="000954A7" w:rsidP="000954A7">
          <w:pPr>
            <w:rPr>
              <w:rStyle w:val="Red"/>
            </w:rPr>
          </w:pPr>
          <w:r w:rsidRPr="009E102F">
            <w:rPr>
              <w:rStyle w:val="PlaceholderText"/>
              <w:color w:val="FF0000"/>
            </w:rPr>
            <w:t>Click or tap here to enter text.</w:t>
          </w:r>
        </w:p>
      </w:sdtContent>
    </w:sdt>
    <w:p w14:paraId="6896E1B0" w14:textId="77777777" w:rsidR="008A04F8" w:rsidRDefault="008A04F8" w:rsidP="008D6CA5">
      <w:pPr>
        <w:pStyle w:val="ListParagraph"/>
        <w:numPr>
          <w:ilvl w:val="0"/>
          <w:numId w:val="5"/>
        </w:numPr>
      </w:pPr>
      <w:r>
        <w:t>Click OK twice.</w:t>
      </w:r>
    </w:p>
    <w:p w14:paraId="7F5D0DC7" w14:textId="77777777" w:rsidR="008A04F8" w:rsidRDefault="008A04F8" w:rsidP="008D6CA5">
      <w:pPr>
        <w:pStyle w:val="ListParagraph"/>
        <w:numPr>
          <w:ilvl w:val="0"/>
          <w:numId w:val="5"/>
        </w:numPr>
      </w:pPr>
      <w:r>
        <w:t xml:space="preserve">Double-click </w:t>
      </w:r>
      <w:r w:rsidRPr="00032BC1">
        <w:rPr>
          <w:b/>
          <w:bCs/>
        </w:rPr>
        <w:t>Permfile2.txt</w:t>
      </w:r>
      <w:r>
        <w:t>. You get an “Access is denied” message because you no longer have permission to open this file. Click OK and exit Notepad. Although you no longer have access to this file, you’re still the file owner and, therefore, can assign yourself permissions.</w:t>
      </w:r>
    </w:p>
    <w:p w14:paraId="2FE67A43" w14:textId="77777777" w:rsidR="00032BC1" w:rsidRDefault="008A04F8" w:rsidP="008D6CA5">
      <w:pPr>
        <w:pStyle w:val="ListParagraph"/>
        <w:numPr>
          <w:ilvl w:val="0"/>
          <w:numId w:val="5"/>
        </w:numPr>
      </w:pPr>
      <w:r>
        <w:t xml:space="preserve">Open the </w:t>
      </w:r>
      <w:r w:rsidRPr="00032BC1">
        <w:rPr>
          <w:b/>
          <w:bCs/>
        </w:rPr>
        <w:t>Properties</w:t>
      </w:r>
      <w:r>
        <w:t xml:space="preserve"> dialog box for </w:t>
      </w:r>
      <w:r w:rsidRPr="00032BC1">
        <w:rPr>
          <w:b/>
          <w:bCs/>
        </w:rPr>
        <w:t>Permfile2.txt</w:t>
      </w:r>
      <w:r>
        <w:t xml:space="preserve">, click the </w:t>
      </w:r>
      <w:r w:rsidRPr="00032BC1">
        <w:rPr>
          <w:b/>
          <w:bCs/>
        </w:rPr>
        <w:t>Security</w:t>
      </w:r>
      <w:r>
        <w:t xml:space="preserve"> tab, then clic</w:t>
      </w:r>
      <w:r w:rsidR="00614851">
        <w:t xml:space="preserve">k </w:t>
      </w:r>
      <w:r w:rsidR="00614851" w:rsidRPr="00032BC1">
        <w:rPr>
          <w:b/>
          <w:bCs/>
        </w:rPr>
        <w:t>Edit</w:t>
      </w:r>
      <w:r w:rsidR="00614851">
        <w:t xml:space="preserve">. Click </w:t>
      </w:r>
      <w:r w:rsidR="00614851" w:rsidRPr="00032BC1">
        <w:rPr>
          <w:b/>
          <w:bCs/>
        </w:rPr>
        <w:t>Add</w:t>
      </w:r>
      <w:r w:rsidR="00614851">
        <w:t xml:space="preserve">. Type </w:t>
      </w:r>
      <w:r w:rsidR="00614851" w:rsidRPr="00032BC1">
        <w:rPr>
          <w:b/>
          <w:bCs/>
        </w:rPr>
        <w:t>Sales2</w:t>
      </w:r>
      <w:r>
        <w:t xml:space="preserve">, click </w:t>
      </w:r>
      <w:r w:rsidRPr="00032BC1">
        <w:rPr>
          <w:b/>
          <w:bCs/>
        </w:rPr>
        <w:t>Check Names</w:t>
      </w:r>
      <w:r>
        <w:t xml:space="preserve">, and then click OK. Click </w:t>
      </w:r>
      <w:r w:rsidRPr="00032BC1">
        <w:rPr>
          <w:b/>
          <w:bCs/>
        </w:rPr>
        <w:t>Full control</w:t>
      </w:r>
      <w:r>
        <w:t xml:space="preserve"> in the Allow column in the Permissions for </w:t>
      </w:r>
      <w:r w:rsidR="00F211C0">
        <w:t>Sales2</w:t>
      </w:r>
      <w:r>
        <w:t xml:space="preserve"> list box.</w:t>
      </w:r>
    </w:p>
    <w:p w14:paraId="37ED36A1" w14:textId="77777777" w:rsidR="00032BC1" w:rsidRPr="00032BC1" w:rsidRDefault="00032BC1" w:rsidP="008D6CA5">
      <w:pPr>
        <w:pStyle w:val="ListParagraph"/>
        <w:numPr>
          <w:ilvl w:val="0"/>
          <w:numId w:val="5"/>
        </w:numPr>
      </w:pPr>
      <w:r w:rsidRPr="007452D0">
        <w:rPr>
          <w:b/>
        </w:rPr>
        <w:t xml:space="preserve">Insert a </w:t>
      </w:r>
      <w:r w:rsidRPr="00B742F4">
        <w:t>screenshot</w:t>
      </w:r>
      <w:r w:rsidRPr="007452D0">
        <w:rPr>
          <w:b/>
        </w:rPr>
        <w:t>:</w:t>
      </w:r>
    </w:p>
    <w:sdt>
      <w:sdtPr>
        <w:rPr>
          <w:rStyle w:val="Red"/>
        </w:rPr>
        <w:id w:val="209397110"/>
        <w:placeholder>
          <w:docPart w:val="7C1B34426CF64D35BBECFC32D4E5DA65"/>
        </w:placeholder>
        <w:showingPlcHdr/>
      </w:sdtPr>
      <w:sdtEndPr>
        <w:rPr>
          <w:rStyle w:val="DefaultParagraphFont"/>
          <w:color w:val="auto"/>
        </w:rPr>
      </w:sdtEndPr>
      <w:sdtContent>
        <w:p w14:paraId="2255939C" w14:textId="77777777" w:rsidR="00032BC1" w:rsidRDefault="00032BC1" w:rsidP="00032BC1">
          <w:pPr>
            <w:rPr>
              <w:rStyle w:val="Red"/>
            </w:rPr>
          </w:pPr>
          <w:r w:rsidRPr="009E102F">
            <w:rPr>
              <w:rStyle w:val="PlaceholderText"/>
              <w:color w:val="FF0000"/>
            </w:rPr>
            <w:t>Click or tap here to enter text.</w:t>
          </w:r>
        </w:p>
      </w:sdtContent>
    </w:sdt>
    <w:p w14:paraId="480C8856" w14:textId="77777777" w:rsidR="008A04F8" w:rsidRDefault="008A04F8" w:rsidP="008D6CA5">
      <w:pPr>
        <w:pStyle w:val="ListParagraph"/>
        <w:numPr>
          <w:ilvl w:val="0"/>
          <w:numId w:val="5"/>
        </w:numPr>
      </w:pPr>
      <w:r>
        <w:t>Click OK twice. Verify that you can open, change, and save Permfile2.txt.</w:t>
      </w:r>
    </w:p>
    <w:p w14:paraId="23D71BB8" w14:textId="77777777" w:rsidR="00A834CB" w:rsidRDefault="00A834CB" w:rsidP="008D6CA5">
      <w:pPr>
        <w:pStyle w:val="ListParagraph"/>
        <w:numPr>
          <w:ilvl w:val="0"/>
          <w:numId w:val="5"/>
        </w:numPr>
      </w:pPr>
      <w:r>
        <w:t xml:space="preserve">In </w:t>
      </w:r>
      <w:r w:rsidRPr="00034962">
        <w:rPr>
          <w:b/>
          <w:bCs/>
        </w:rPr>
        <w:t>Active Directory Users and Computers</w:t>
      </w:r>
      <w:r>
        <w:t xml:space="preserve">, remove </w:t>
      </w:r>
      <w:r w:rsidRPr="00034962">
        <w:rPr>
          <w:b/>
          <w:bCs/>
        </w:rPr>
        <w:t>Sales2</w:t>
      </w:r>
      <w:r>
        <w:t xml:space="preserve"> from the </w:t>
      </w:r>
      <w:r w:rsidRPr="00034962">
        <w:rPr>
          <w:b/>
          <w:bCs/>
        </w:rPr>
        <w:t>Administrators</w:t>
      </w:r>
      <w:r>
        <w:t xml:space="preserve"> group.</w:t>
      </w:r>
    </w:p>
    <w:p w14:paraId="0E4F1878" w14:textId="77777777" w:rsidR="008A04F8" w:rsidRDefault="008A04F8" w:rsidP="008D6CA5">
      <w:pPr>
        <w:pStyle w:val="ListParagraph"/>
        <w:numPr>
          <w:ilvl w:val="0"/>
          <w:numId w:val="5"/>
        </w:numPr>
      </w:pPr>
      <w:r>
        <w:t>Close all open windows and log off Server1.</w:t>
      </w:r>
    </w:p>
    <w:p w14:paraId="0B6A7708" w14:textId="7ABE0517" w:rsidR="00FA11B1" w:rsidRDefault="00FA11B1" w:rsidP="003C0697">
      <w:pPr>
        <w:pStyle w:val="Heading1"/>
      </w:pPr>
      <w:bookmarkStart w:id="6" w:name="_Toc170907835"/>
      <w:r w:rsidRPr="00727C6A">
        <w:t>Activit</w:t>
      </w:r>
      <w:r w:rsidR="00D017FA">
        <w:t xml:space="preserve">y </w:t>
      </w:r>
      <w:r w:rsidR="00EE5AD8">
        <w:t>8</w:t>
      </w:r>
      <w:r w:rsidRPr="00727C6A">
        <w:t>-</w:t>
      </w:r>
      <w:r w:rsidR="003D1BE9">
        <w:t>3</w:t>
      </w:r>
      <w:r w:rsidRPr="00727C6A">
        <w:t>:</w:t>
      </w:r>
      <w:r>
        <w:t xml:space="preserve"> </w:t>
      </w:r>
      <w:r w:rsidR="006D60F3">
        <w:t xml:space="preserve">Setup and </w:t>
      </w:r>
      <w:r>
        <w:t>Configur</w:t>
      </w:r>
      <w:r w:rsidR="006D60F3">
        <w:t>e</w:t>
      </w:r>
      <w:r>
        <w:t xml:space="preserve"> Folder Permissions</w:t>
      </w:r>
      <w:bookmarkEnd w:id="6"/>
    </w:p>
    <w:p w14:paraId="0E6533AB" w14:textId="77777777" w:rsidR="00FA11B1" w:rsidRDefault="00FA11B1" w:rsidP="00FA11B1">
      <w:r w:rsidRPr="00727C6A">
        <w:t xml:space="preserve">Time Required: Approximately </w:t>
      </w:r>
      <w:r w:rsidR="00FC785E">
        <w:t>15</w:t>
      </w:r>
      <w:r w:rsidRPr="00727C6A">
        <w:t xml:space="preserve"> minutes</w:t>
      </w:r>
    </w:p>
    <w:p w14:paraId="5B7BDEB7" w14:textId="77777777" w:rsidR="00FA11B1" w:rsidRDefault="00FA11B1" w:rsidP="00FA11B1">
      <w:r w:rsidRPr="00727C6A">
        <w:t xml:space="preserve">Objective: </w:t>
      </w:r>
      <w:r w:rsidR="008B1D88">
        <w:t>Setup folders and c</w:t>
      </w:r>
      <w:r w:rsidRPr="00727C6A">
        <w:t>onfigure permissions on a folder so that users can modify its contents.</w:t>
      </w:r>
    </w:p>
    <w:p w14:paraId="3A1C0A24" w14:textId="77777777" w:rsidR="00FA11B1" w:rsidRDefault="00FA11B1" w:rsidP="00FA11B1">
      <w:r w:rsidRPr="00727C6A">
        <w:t xml:space="preserve">Description: </w:t>
      </w:r>
      <w:r w:rsidR="003C7908">
        <w:t>You will setup data storage folders on the server that will become file shares for the users, and eventually network drives for ease of access.</w:t>
      </w:r>
      <w:r w:rsidR="00266A5A">
        <w:t xml:space="preserve"> You will configure NTFS and share permissions.</w:t>
      </w:r>
    </w:p>
    <w:p w14:paraId="60BDE3FD" w14:textId="77777777" w:rsidR="00023B21" w:rsidRDefault="00023B21" w:rsidP="008D6CA5">
      <w:pPr>
        <w:pStyle w:val="ListParagraph"/>
        <w:numPr>
          <w:ilvl w:val="0"/>
          <w:numId w:val="6"/>
        </w:numPr>
      </w:pPr>
      <w:r>
        <w:t>Logon to Server1 with your administrator account.</w:t>
      </w:r>
    </w:p>
    <w:p w14:paraId="6FE043BD" w14:textId="77777777" w:rsidR="001F3E08" w:rsidRDefault="00FA11B1" w:rsidP="008D6CA5">
      <w:pPr>
        <w:pStyle w:val="ListParagraph"/>
        <w:numPr>
          <w:ilvl w:val="0"/>
          <w:numId w:val="6"/>
        </w:numPr>
      </w:pPr>
      <w:r w:rsidRPr="00727C6A">
        <w:t xml:space="preserve">Open File Explorer (click its icon in the taskbar), if it is not already open. </w:t>
      </w:r>
      <w:r w:rsidR="00740D47">
        <w:t>O</w:t>
      </w:r>
      <w:r w:rsidRPr="00727C6A">
        <w:t xml:space="preserve">n the </w:t>
      </w:r>
      <w:r w:rsidR="00740D47">
        <w:t>Data</w:t>
      </w:r>
      <w:r w:rsidR="00023B21">
        <w:t xml:space="preserve"> drive, create a Data</w:t>
      </w:r>
      <w:r w:rsidRPr="00727C6A">
        <w:t xml:space="preserve"> folder</w:t>
      </w:r>
      <w:r w:rsidR="00023B21">
        <w:t xml:space="preserve">. The local path will be c:\Data. </w:t>
      </w:r>
    </w:p>
    <w:p w14:paraId="099399E8" w14:textId="77777777" w:rsidR="00FA11B1" w:rsidRDefault="005E7F01" w:rsidP="008D6CA5">
      <w:pPr>
        <w:pStyle w:val="ListParagraph"/>
        <w:numPr>
          <w:ilvl w:val="0"/>
          <w:numId w:val="6"/>
        </w:numPr>
      </w:pPr>
      <w:r>
        <w:t xml:space="preserve">Right-click the new </w:t>
      </w:r>
      <w:r w:rsidRPr="00F04A67">
        <w:rPr>
          <w:b/>
          <w:bCs/>
        </w:rPr>
        <w:t>Data</w:t>
      </w:r>
      <w:r w:rsidR="00FA11B1" w:rsidRPr="00727C6A">
        <w:t xml:space="preserve"> folder, click </w:t>
      </w:r>
      <w:r w:rsidR="00FA11B1" w:rsidRPr="00F04A67">
        <w:rPr>
          <w:b/>
          <w:bCs/>
        </w:rPr>
        <w:t>Properties</w:t>
      </w:r>
      <w:r w:rsidR="00FA11B1" w:rsidRPr="00727C6A">
        <w:t xml:space="preserve">, and then click the </w:t>
      </w:r>
      <w:r w:rsidR="00FA11B1" w:rsidRPr="00F04A67">
        <w:rPr>
          <w:b/>
          <w:bCs/>
        </w:rPr>
        <w:t>Security</w:t>
      </w:r>
      <w:r w:rsidR="00FA11B1" w:rsidRPr="00727C6A">
        <w:t xml:space="preserve"> tab.</w:t>
      </w:r>
    </w:p>
    <w:p w14:paraId="7E8410A6" w14:textId="77777777" w:rsidR="00FA11B1" w:rsidRPr="00786E69" w:rsidRDefault="00FA11B1" w:rsidP="008D6CA5">
      <w:pPr>
        <w:pStyle w:val="ListParagraph"/>
        <w:numPr>
          <w:ilvl w:val="0"/>
          <w:numId w:val="6"/>
        </w:numPr>
      </w:pPr>
      <w:r w:rsidRPr="000C3FC5">
        <w:rPr>
          <w:b/>
        </w:rPr>
        <w:lastRenderedPageBreak/>
        <w:t>What users and groups already have permissions to access the folder?</w:t>
      </w:r>
    </w:p>
    <w:sdt>
      <w:sdtPr>
        <w:rPr>
          <w:rStyle w:val="Red"/>
        </w:rPr>
        <w:id w:val="-539591053"/>
        <w:placeholder>
          <w:docPart w:val="142D402320CD4C1B92EE53503B04A292"/>
        </w:placeholder>
        <w:showingPlcHdr/>
      </w:sdtPr>
      <w:sdtEndPr>
        <w:rPr>
          <w:rStyle w:val="DefaultParagraphFont"/>
          <w:color w:val="auto"/>
        </w:rPr>
      </w:sdtEndPr>
      <w:sdtContent>
        <w:p w14:paraId="2B7FB96D" w14:textId="77777777" w:rsidR="00A80B89" w:rsidRDefault="00A80B89" w:rsidP="00A80B89">
          <w:pPr>
            <w:rPr>
              <w:rStyle w:val="Red"/>
            </w:rPr>
          </w:pPr>
          <w:r w:rsidRPr="009E102F">
            <w:rPr>
              <w:rStyle w:val="PlaceholderText"/>
              <w:color w:val="FF0000"/>
            </w:rPr>
            <w:t>Click or tap here to enter text.</w:t>
          </w:r>
        </w:p>
      </w:sdtContent>
    </w:sdt>
    <w:p w14:paraId="5DF94DA8" w14:textId="77777777" w:rsidR="00786E69" w:rsidRPr="00786E69" w:rsidRDefault="00786E69" w:rsidP="008D6CA5">
      <w:pPr>
        <w:pStyle w:val="ListParagraph"/>
        <w:numPr>
          <w:ilvl w:val="0"/>
          <w:numId w:val="6"/>
        </w:numPr>
        <w:rPr>
          <w:b/>
        </w:rPr>
      </w:pPr>
      <w:r w:rsidRPr="00786E69">
        <w:rPr>
          <w:b/>
        </w:rPr>
        <w:t>Insert a screenshot:</w:t>
      </w:r>
    </w:p>
    <w:sdt>
      <w:sdtPr>
        <w:rPr>
          <w:rStyle w:val="Red"/>
        </w:rPr>
        <w:id w:val="-330990071"/>
        <w:placeholder>
          <w:docPart w:val="5DD09957F1BC410A9DF1730A4446E761"/>
        </w:placeholder>
        <w:showingPlcHdr/>
      </w:sdtPr>
      <w:sdtEndPr>
        <w:rPr>
          <w:rStyle w:val="DefaultParagraphFont"/>
          <w:color w:val="auto"/>
        </w:rPr>
      </w:sdtEndPr>
      <w:sdtContent>
        <w:p w14:paraId="402515AD" w14:textId="77777777" w:rsidR="00A80B89" w:rsidRDefault="00A80B89" w:rsidP="00A80B89">
          <w:pPr>
            <w:rPr>
              <w:rStyle w:val="Red"/>
            </w:rPr>
          </w:pPr>
          <w:r w:rsidRPr="009E102F">
            <w:rPr>
              <w:rStyle w:val="PlaceholderText"/>
              <w:color w:val="FF0000"/>
            </w:rPr>
            <w:t>Click or tap here to enter text.</w:t>
          </w:r>
        </w:p>
      </w:sdtContent>
    </w:sdt>
    <w:p w14:paraId="69BD5A0C" w14:textId="77777777" w:rsidR="00F306BB" w:rsidRPr="000C3FC5" w:rsidRDefault="00FA11B1" w:rsidP="008D6CA5">
      <w:pPr>
        <w:pStyle w:val="ListParagraph"/>
        <w:numPr>
          <w:ilvl w:val="0"/>
          <w:numId w:val="6"/>
        </w:numPr>
      </w:pPr>
      <w:r w:rsidRPr="00E56F30">
        <w:t>Click each group and user to determine what permissions t</w:t>
      </w:r>
      <w:r w:rsidR="00E56F30" w:rsidRPr="00E56F30">
        <w:t>hey have</w:t>
      </w:r>
      <w:r w:rsidRPr="00E56F30">
        <w:t>.</w:t>
      </w:r>
    </w:p>
    <w:p w14:paraId="20347426" w14:textId="77777777" w:rsidR="00FA11B1" w:rsidRDefault="00FA11B1" w:rsidP="008D6CA5">
      <w:pPr>
        <w:pStyle w:val="ListParagraph"/>
        <w:numPr>
          <w:ilvl w:val="0"/>
          <w:numId w:val="6"/>
        </w:numPr>
      </w:pPr>
      <w:r w:rsidRPr="00727C6A">
        <w:t>Click the Edit button. Click each group and user again, and notice that some boxes are checked and deactivated because they represent inherited permissions.</w:t>
      </w:r>
    </w:p>
    <w:p w14:paraId="17589DF7" w14:textId="77777777" w:rsidR="00FA11B1" w:rsidRDefault="001C130B" w:rsidP="008D6CA5">
      <w:pPr>
        <w:pStyle w:val="ListParagraph"/>
        <w:numPr>
          <w:ilvl w:val="0"/>
          <w:numId w:val="6"/>
        </w:numPr>
      </w:pPr>
      <w:r>
        <w:t>Close the window.</w:t>
      </w:r>
    </w:p>
    <w:p w14:paraId="3DB0BD22" w14:textId="77777777" w:rsidR="001C130B" w:rsidRDefault="00AE15DE" w:rsidP="008D6CA5">
      <w:pPr>
        <w:pStyle w:val="ListParagraph"/>
        <w:numPr>
          <w:ilvl w:val="0"/>
          <w:numId w:val="6"/>
        </w:numPr>
      </w:pPr>
      <w:r>
        <w:t>Create 5 new folders under c:\D</w:t>
      </w:r>
      <w:r w:rsidR="00D15FDD">
        <w:t xml:space="preserve">ata for each of your business units/OU’s. </w:t>
      </w:r>
      <w:r w:rsidR="00E62C4E" w:rsidRPr="00D70E6C">
        <w:rPr>
          <w:b/>
          <w:bCs/>
        </w:rPr>
        <w:t>Accounting</w:t>
      </w:r>
      <w:r w:rsidR="00E62C4E">
        <w:t xml:space="preserve">, </w:t>
      </w:r>
      <w:r w:rsidR="00E62C4E" w:rsidRPr="00D70E6C">
        <w:rPr>
          <w:b/>
          <w:bCs/>
        </w:rPr>
        <w:t>Administration</w:t>
      </w:r>
      <w:r w:rsidR="00E62C4E">
        <w:t xml:space="preserve">, </w:t>
      </w:r>
      <w:r w:rsidR="00E62C4E" w:rsidRPr="00D70E6C">
        <w:rPr>
          <w:b/>
          <w:bCs/>
        </w:rPr>
        <w:t>Operations</w:t>
      </w:r>
      <w:r w:rsidR="00E62C4E">
        <w:t xml:space="preserve">, </w:t>
      </w:r>
      <w:r w:rsidR="00E62C4E" w:rsidRPr="00D70E6C">
        <w:rPr>
          <w:b/>
          <w:bCs/>
        </w:rPr>
        <w:t>Research</w:t>
      </w:r>
      <w:r w:rsidR="00E62C4E">
        <w:t xml:space="preserve">, </w:t>
      </w:r>
      <w:r w:rsidR="00E62C4E" w:rsidRPr="00D70E6C">
        <w:rPr>
          <w:b/>
          <w:bCs/>
        </w:rPr>
        <w:t>Sales</w:t>
      </w:r>
      <w:r w:rsidR="00E62C4E">
        <w:t>.</w:t>
      </w:r>
    </w:p>
    <w:p w14:paraId="4054A83A" w14:textId="77777777" w:rsidR="00F84B90" w:rsidRDefault="00AA3DBE" w:rsidP="008D6CA5">
      <w:pPr>
        <w:pStyle w:val="ListParagraph"/>
        <w:numPr>
          <w:ilvl w:val="0"/>
          <w:numId w:val="6"/>
        </w:numPr>
      </w:pPr>
      <w:r>
        <w:t xml:space="preserve">Right Click on </w:t>
      </w:r>
      <w:r w:rsidR="009D6F40" w:rsidRPr="00D70E6C">
        <w:rPr>
          <w:b/>
          <w:bCs/>
        </w:rPr>
        <w:t>Data</w:t>
      </w:r>
      <w:r w:rsidR="009D6F40">
        <w:t xml:space="preserve">, Click </w:t>
      </w:r>
      <w:r w:rsidR="009D6F40" w:rsidRPr="00D70E6C">
        <w:rPr>
          <w:b/>
          <w:bCs/>
        </w:rPr>
        <w:t>Properties</w:t>
      </w:r>
      <w:r w:rsidR="009D6F40">
        <w:t>.</w:t>
      </w:r>
      <w:r w:rsidR="008D36FE">
        <w:t xml:space="preserve"> Look at the default inherited permissions. This is fine for the root folder, we will change that for each of the other folders.</w:t>
      </w:r>
      <w:r w:rsidR="001730E4">
        <w:t xml:space="preserve"> Click Cancel.</w:t>
      </w:r>
    </w:p>
    <w:p w14:paraId="0AC6A1F9" w14:textId="77777777" w:rsidR="006F3343" w:rsidRDefault="006F3343" w:rsidP="00E476A9">
      <w:r>
        <w:t>You will follow these steps for each folder, with the appropriate security groups.</w:t>
      </w:r>
    </w:p>
    <w:p w14:paraId="01408C53" w14:textId="77777777" w:rsidR="008D36FE" w:rsidRDefault="003B203A" w:rsidP="008D6CA5">
      <w:pPr>
        <w:pStyle w:val="ListParagraph"/>
        <w:numPr>
          <w:ilvl w:val="0"/>
          <w:numId w:val="6"/>
        </w:numPr>
      </w:pPr>
      <w:r>
        <w:t xml:space="preserve">Right Click </w:t>
      </w:r>
      <w:r w:rsidRPr="001B7F50">
        <w:rPr>
          <w:b/>
          <w:bCs/>
        </w:rPr>
        <w:t>Sales</w:t>
      </w:r>
      <w:r>
        <w:t xml:space="preserve">, Click </w:t>
      </w:r>
      <w:r w:rsidRPr="001B7F50">
        <w:rPr>
          <w:b/>
          <w:bCs/>
        </w:rPr>
        <w:t>Properties</w:t>
      </w:r>
      <w:r>
        <w:t xml:space="preserve">, Click the </w:t>
      </w:r>
      <w:r w:rsidRPr="001B7F50">
        <w:rPr>
          <w:b/>
          <w:bCs/>
        </w:rPr>
        <w:t>Security</w:t>
      </w:r>
      <w:r>
        <w:t xml:space="preserve"> Tab. </w:t>
      </w:r>
      <w:r w:rsidR="006F3343">
        <w:t xml:space="preserve">Click </w:t>
      </w:r>
      <w:r w:rsidR="006F3343" w:rsidRPr="001B7F50">
        <w:rPr>
          <w:b/>
          <w:bCs/>
        </w:rPr>
        <w:t>Advanced</w:t>
      </w:r>
      <w:r w:rsidR="006F3343">
        <w:t>.</w:t>
      </w:r>
    </w:p>
    <w:p w14:paraId="24540ED7" w14:textId="77777777" w:rsidR="006F3343" w:rsidRDefault="006F3343" w:rsidP="008D6CA5">
      <w:pPr>
        <w:pStyle w:val="ListParagraph"/>
        <w:numPr>
          <w:ilvl w:val="0"/>
          <w:numId w:val="6"/>
        </w:numPr>
      </w:pPr>
      <w:r>
        <w:t xml:space="preserve">Click </w:t>
      </w:r>
      <w:r w:rsidRPr="001B7F50">
        <w:rPr>
          <w:b/>
          <w:bCs/>
        </w:rPr>
        <w:t>Disable inheritance</w:t>
      </w:r>
      <w:r>
        <w:t>.</w:t>
      </w:r>
      <w:r w:rsidR="00C55406">
        <w:t xml:space="preserve"> Click </w:t>
      </w:r>
      <w:r w:rsidR="00C55406" w:rsidRPr="001B7F50">
        <w:rPr>
          <w:b/>
          <w:bCs/>
        </w:rPr>
        <w:t>Convert inherited permissions into explicit permissions on this object</w:t>
      </w:r>
      <w:r w:rsidR="00C55406">
        <w:t>. Click OK.</w:t>
      </w:r>
    </w:p>
    <w:p w14:paraId="47CA1AE8" w14:textId="77777777" w:rsidR="00127223" w:rsidRDefault="00127223" w:rsidP="008D6CA5">
      <w:pPr>
        <w:pStyle w:val="ListParagraph"/>
        <w:numPr>
          <w:ilvl w:val="0"/>
          <w:numId w:val="6"/>
        </w:numPr>
      </w:pPr>
      <w:r>
        <w:t xml:space="preserve">In the </w:t>
      </w:r>
      <w:r w:rsidRPr="001B7F50">
        <w:rPr>
          <w:b/>
          <w:bCs/>
        </w:rPr>
        <w:t>Security</w:t>
      </w:r>
      <w:r>
        <w:t xml:space="preserve"> Tab, Click </w:t>
      </w:r>
      <w:r w:rsidRPr="001B7F50">
        <w:rPr>
          <w:b/>
          <w:bCs/>
        </w:rPr>
        <w:t>Edit</w:t>
      </w:r>
      <w:r>
        <w:t xml:space="preserve">. Remove </w:t>
      </w:r>
      <w:r w:rsidRPr="001B7F50">
        <w:rPr>
          <w:b/>
          <w:bCs/>
        </w:rPr>
        <w:t>Creator Owner</w:t>
      </w:r>
      <w:r>
        <w:t xml:space="preserve"> and </w:t>
      </w:r>
      <w:r w:rsidRPr="001B7F50">
        <w:rPr>
          <w:b/>
          <w:bCs/>
        </w:rPr>
        <w:t>Users</w:t>
      </w:r>
      <w:r>
        <w:t xml:space="preserve">. Leave </w:t>
      </w:r>
      <w:r w:rsidRPr="001B7F50">
        <w:rPr>
          <w:b/>
          <w:bCs/>
        </w:rPr>
        <w:t>System</w:t>
      </w:r>
      <w:r>
        <w:t xml:space="preserve"> and </w:t>
      </w:r>
      <w:r w:rsidR="001F4F7B" w:rsidRPr="001B7F50">
        <w:rPr>
          <w:b/>
          <w:bCs/>
        </w:rPr>
        <w:t>Administrators</w:t>
      </w:r>
      <w:r>
        <w:t xml:space="preserve"> alone.</w:t>
      </w:r>
    </w:p>
    <w:p w14:paraId="2F772297" w14:textId="77777777" w:rsidR="0075435B" w:rsidRDefault="001F4F7B" w:rsidP="008D6CA5">
      <w:pPr>
        <w:pStyle w:val="ListParagraph"/>
        <w:numPr>
          <w:ilvl w:val="0"/>
          <w:numId w:val="6"/>
        </w:numPr>
      </w:pPr>
      <w:r>
        <w:t xml:space="preserve">Click </w:t>
      </w:r>
      <w:r w:rsidRPr="00614139">
        <w:rPr>
          <w:b/>
          <w:bCs/>
        </w:rPr>
        <w:t>Add</w:t>
      </w:r>
      <w:r>
        <w:t xml:space="preserve">. Type </w:t>
      </w:r>
      <w:r w:rsidRPr="007504D7">
        <w:rPr>
          <w:b/>
          <w:bCs/>
        </w:rPr>
        <w:t>DL_Sales</w:t>
      </w:r>
      <w:r>
        <w:t xml:space="preserve">. Click OK. </w:t>
      </w:r>
      <w:r w:rsidR="0075435B">
        <w:t xml:space="preserve">Note that the default permission are Read &amp; execute, List folder contents, and Read. </w:t>
      </w:r>
    </w:p>
    <w:p w14:paraId="0876D705" w14:textId="77777777" w:rsidR="001F4F7B" w:rsidRDefault="001F4F7B" w:rsidP="008D6CA5">
      <w:pPr>
        <w:pStyle w:val="ListParagraph"/>
        <w:numPr>
          <w:ilvl w:val="0"/>
          <w:numId w:val="6"/>
        </w:numPr>
      </w:pPr>
      <w:r>
        <w:t xml:space="preserve">Set </w:t>
      </w:r>
      <w:r w:rsidRPr="007504D7">
        <w:rPr>
          <w:b/>
          <w:bCs/>
        </w:rPr>
        <w:t>Modify</w:t>
      </w:r>
      <w:r>
        <w:t xml:space="preserve"> permissions for </w:t>
      </w:r>
      <w:r w:rsidRPr="007504D7">
        <w:rPr>
          <w:b/>
          <w:bCs/>
        </w:rPr>
        <w:t>DL_Sales</w:t>
      </w:r>
      <w:r>
        <w:t>.</w:t>
      </w:r>
      <w:r w:rsidR="00E362E6">
        <w:t xml:space="preserve"> Click OK to finish setting</w:t>
      </w:r>
      <w:r w:rsidR="00717BEF">
        <w:t xml:space="preserve"> the local NTFS permissions.</w:t>
      </w:r>
    </w:p>
    <w:p w14:paraId="52239E53" w14:textId="77777777" w:rsidR="00E75EBA" w:rsidRDefault="00717BEF" w:rsidP="008D6CA5">
      <w:pPr>
        <w:pStyle w:val="ListParagraph"/>
        <w:numPr>
          <w:ilvl w:val="0"/>
          <w:numId w:val="6"/>
        </w:numPr>
      </w:pPr>
      <w:r>
        <w:t xml:space="preserve">Click the </w:t>
      </w:r>
      <w:r w:rsidRPr="007504D7">
        <w:rPr>
          <w:b/>
          <w:bCs/>
        </w:rPr>
        <w:t>Sharing</w:t>
      </w:r>
      <w:r>
        <w:t xml:space="preserve"> tab. </w:t>
      </w:r>
      <w:r w:rsidR="00C74A20">
        <w:t xml:space="preserve">Click </w:t>
      </w:r>
      <w:r w:rsidR="00C74A20" w:rsidRPr="007504D7">
        <w:rPr>
          <w:b/>
          <w:bCs/>
        </w:rPr>
        <w:t>Advanced Sharing</w:t>
      </w:r>
      <w:r w:rsidR="00C74A20">
        <w:t>.</w:t>
      </w:r>
    </w:p>
    <w:p w14:paraId="3B7DC93E" w14:textId="77777777" w:rsidR="00E75EBA" w:rsidRPr="007504D7" w:rsidRDefault="00E75EBA" w:rsidP="008D6CA5">
      <w:pPr>
        <w:pStyle w:val="ListParagraph"/>
        <w:numPr>
          <w:ilvl w:val="0"/>
          <w:numId w:val="6"/>
        </w:numPr>
      </w:pPr>
      <w:r w:rsidRPr="001546D6">
        <w:rPr>
          <w:b/>
        </w:rPr>
        <w:t>How can you change the name of the share?</w:t>
      </w:r>
    </w:p>
    <w:sdt>
      <w:sdtPr>
        <w:rPr>
          <w:rStyle w:val="Red"/>
        </w:rPr>
        <w:id w:val="-914858279"/>
        <w:placeholder>
          <w:docPart w:val="A23E09F7C5CE4760909B1F204DC0A1CE"/>
        </w:placeholder>
        <w:showingPlcHdr/>
      </w:sdtPr>
      <w:sdtEndPr>
        <w:rPr>
          <w:rStyle w:val="DefaultParagraphFont"/>
          <w:color w:val="auto"/>
        </w:rPr>
      </w:sdtEndPr>
      <w:sdtContent>
        <w:p w14:paraId="639E295C" w14:textId="77777777" w:rsidR="00C50C55" w:rsidRDefault="00C50C55" w:rsidP="00C50C55">
          <w:pPr>
            <w:rPr>
              <w:rStyle w:val="Red"/>
            </w:rPr>
          </w:pPr>
          <w:r w:rsidRPr="009E102F">
            <w:rPr>
              <w:rStyle w:val="PlaceholderText"/>
              <w:color w:val="FF0000"/>
            </w:rPr>
            <w:t>Click or tap here to enter text.</w:t>
          </w:r>
        </w:p>
      </w:sdtContent>
    </w:sdt>
    <w:p w14:paraId="45A5A675" w14:textId="77777777" w:rsidR="00E75EBA" w:rsidRPr="007504D7" w:rsidRDefault="00E75EBA" w:rsidP="008D6CA5">
      <w:pPr>
        <w:pStyle w:val="ListParagraph"/>
        <w:numPr>
          <w:ilvl w:val="0"/>
          <w:numId w:val="6"/>
        </w:numPr>
      </w:pPr>
      <w:r w:rsidRPr="00086F5A">
        <w:rPr>
          <w:b/>
        </w:rPr>
        <w:t>How can you set the limit of users who can access the share at the same time?</w:t>
      </w:r>
    </w:p>
    <w:sdt>
      <w:sdtPr>
        <w:rPr>
          <w:rStyle w:val="Red"/>
        </w:rPr>
        <w:id w:val="-1687292565"/>
        <w:placeholder>
          <w:docPart w:val="651AC1A2BE714C25A6EE098B342C1C8C"/>
        </w:placeholder>
        <w:showingPlcHdr/>
      </w:sdtPr>
      <w:sdtEndPr>
        <w:rPr>
          <w:rStyle w:val="DefaultParagraphFont"/>
          <w:color w:val="auto"/>
        </w:rPr>
      </w:sdtEndPr>
      <w:sdtContent>
        <w:p w14:paraId="7EEFAFE4" w14:textId="77777777" w:rsidR="00C50C55" w:rsidRDefault="00C50C55" w:rsidP="00C50C55">
          <w:pPr>
            <w:rPr>
              <w:rStyle w:val="Red"/>
            </w:rPr>
          </w:pPr>
          <w:r w:rsidRPr="009E102F">
            <w:rPr>
              <w:rStyle w:val="PlaceholderText"/>
              <w:color w:val="FF0000"/>
            </w:rPr>
            <w:t>Click or tap here to enter text.</w:t>
          </w:r>
        </w:p>
      </w:sdtContent>
    </w:sdt>
    <w:p w14:paraId="4C3BB26B" w14:textId="77777777" w:rsidR="00395D15" w:rsidRPr="007504D7" w:rsidRDefault="00395D15" w:rsidP="008D6CA5">
      <w:pPr>
        <w:pStyle w:val="ListParagraph"/>
        <w:numPr>
          <w:ilvl w:val="0"/>
          <w:numId w:val="6"/>
        </w:numPr>
      </w:pPr>
      <w:r w:rsidRPr="00395D15">
        <w:rPr>
          <w:b/>
        </w:rPr>
        <w:lastRenderedPageBreak/>
        <w:t>How can you configure offline use?</w:t>
      </w:r>
    </w:p>
    <w:sdt>
      <w:sdtPr>
        <w:rPr>
          <w:rStyle w:val="Red"/>
        </w:rPr>
        <w:id w:val="-1026548283"/>
        <w:placeholder>
          <w:docPart w:val="B68C5F56784642CC9E563BDBF334A5A2"/>
        </w:placeholder>
        <w:showingPlcHdr/>
      </w:sdtPr>
      <w:sdtEndPr>
        <w:rPr>
          <w:rStyle w:val="DefaultParagraphFont"/>
          <w:color w:val="auto"/>
        </w:rPr>
      </w:sdtEndPr>
      <w:sdtContent>
        <w:p w14:paraId="29387EA0" w14:textId="77777777" w:rsidR="00C50C55" w:rsidRDefault="00C50C55" w:rsidP="00C50C55">
          <w:pPr>
            <w:rPr>
              <w:rStyle w:val="Red"/>
            </w:rPr>
          </w:pPr>
          <w:r w:rsidRPr="009E102F">
            <w:rPr>
              <w:rStyle w:val="PlaceholderText"/>
              <w:color w:val="FF0000"/>
            </w:rPr>
            <w:t>Click or tap here to enter text.</w:t>
          </w:r>
        </w:p>
      </w:sdtContent>
    </w:sdt>
    <w:p w14:paraId="775E8C19" w14:textId="77777777" w:rsidR="00717BEF" w:rsidRDefault="00C74A20" w:rsidP="008D6CA5">
      <w:pPr>
        <w:pStyle w:val="ListParagraph"/>
        <w:numPr>
          <w:ilvl w:val="0"/>
          <w:numId w:val="6"/>
        </w:numPr>
      </w:pPr>
      <w:r>
        <w:t xml:space="preserve">Select </w:t>
      </w:r>
      <w:r w:rsidRPr="007504D7">
        <w:rPr>
          <w:b/>
          <w:bCs/>
        </w:rPr>
        <w:t>Share this folder</w:t>
      </w:r>
      <w:r>
        <w:t xml:space="preserve">. Click </w:t>
      </w:r>
      <w:r w:rsidRPr="007504D7">
        <w:rPr>
          <w:b/>
          <w:bCs/>
        </w:rPr>
        <w:t>Permissions</w:t>
      </w:r>
      <w:r>
        <w:t xml:space="preserve">. Click </w:t>
      </w:r>
      <w:r w:rsidRPr="007504D7">
        <w:rPr>
          <w:b/>
          <w:bCs/>
        </w:rPr>
        <w:t>Full Control</w:t>
      </w:r>
      <w:r>
        <w:t xml:space="preserve"> for the </w:t>
      </w:r>
      <w:r w:rsidRPr="007504D7">
        <w:rPr>
          <w:b/>
          <w:bCs/>
        </w:rPr>
        <w:t>Everyone</w:t>
      </w:r>
      <w:r>
        <w:t xml:space="preserve"> group. Click OK. Click OK</w:t>
      </w:r>
      <w:r w:rsidR="00AA3680">
        <w:t>.</w:t>
      </w:r>
      <w:r>
        <w:t xml:space="preserve"> </w:t>
      </w:r>
      <w:r w:rsidR="00AA3680">
        <w:t>C</w:t>
      </w:r>
      <w:r>
        <w:t>lose the Sales Properties window.</w:t>
      </w:r>
    </w:p>
    <w:p w14:paraId="0131A255" w14:textId="77777777" w:rsidR="00C74A20" w:rsidRDefault="00D75F02" w:rsidP="00E476A9">
      <w:r>
        <w:t>Repeat the setup</w:t>
      </w:r>
      <w:r w:rsidR="00C74A20">
        <w:t xml:space="preserve"> instructions for each of your business units.</w:t>
      </w:r>
      <w:r>
        <w:t xml:space="preserve"> </w:t>
      </w:r>
      <w:r w:rsidR="007504D7">
        <w:t>O</w:t>
      </w:r>
      <w:r>
        <w:t xml:space="preserve">nly answer the questions </w:t>
      </w:r>
      <w:r w:rsidR="007504D7">
        <w:t>for the first folder</w:t>
      </w:r>
      <w:r>
        <w:t>.</w:t>
      </w:r>
    </w:p>
    <w:p w14:paraId="682D451C" w14:textId="77777777" w:rsidR="00AB18BC" w:rsidRDefault="007E3020" w:rsidP="008D6CA5">
      <w:pPr>
        <w:pStyle w:val="ListParagraph"/>
        <w:numPr>
          <w:ilvl w:val="0"/>
          <w:numId w:val="6"/>
        </w:numPr>
      </w:pPr>
      <w:r>
        <w:t xml:space="preserve">Right Click the Start button and Click Computer Management. Go to </w:t>
      </w:r>
      <w:r w:rsidRPr="007504D7">
        <w:rPr>
          <w:b/>
          <w:bCs/>
        </w:rPr>
        <w:t>Shared Folders</w:t>
      </w:r>
      <w:r>
        <w:t xml:space="preserve">, then </w:t>
      </w:r>
      <w:r w:rsidRPr="007504D7">
        <w:rPr>
          <w:b/>
          <w:bCs/>
        </w:rPr>
        <w:t>Shares</w:t>
      </w:r>
      <w:r>
        <w:t>.</w:t>
      </w:r>
    </w:p>
    <w:p w14:paraId="2BC11FC9" w14:textId="77777777" w:rsidR="007E3020" w:rsidRPr="007504D7" w:rsidRDefault="007E3020" w:rsidP="008D6CA5">
      <w:pPr>
        <w:pStyle w:val="ListParagraph"/>
        <w:numPr>
          <w:ilvl w:val="0"/>
          <w:numId w:val="6"/>
        </w:numPr>
      </w:pPr>
      <w:r w:rsidRPr="007E3020">
        <w:rPr>
          <w:b/>
        </w:rPr>
        <w:t>Insert a screenshot:</w:t>
      </w:r>
    </w:p>
    <w:sdt>
      <w:sdtPr>
        <w:rPr>
          <w:rStyle w:val="Red"/>
        </w:rPr>
        <w:id w:val="1481954960"/>
        <w:placeholder>
          <w:docPart w:val="6BB65F0D96A548F086180316F7F29B42"/>
        </w:placeholder>
        <w:showingPlcHdr/>
      </w:sdtPr>
      <w:sdtEndPr>
        <w:rPr>
          <w:rStyle w:val="DefaultParagraphFont"/>
          <w:color w:val="auto"/>
        </w:rPr>
      </w:sdtEndPr>
      <w:sdtContent>
        <w:p w14:paraId="2AED3471" w14:textId="77777777" w:rsidR="000006B5" w:rsidRDefault="000006B5" w:rsidP="000006B5">
          <w:pPr>
            <w:rPr>
              <w:rStyle w:val="Red"/>
            </w:rPr>
          </w:pPr>
          <w:r w:rsidRPr="009E102F">
            <w:rPr>
              <w:rStyle w:val="PlaceholderText"/>
              <w:color w:val="FF0000"/>
            </w:rPr>
            <w:t>Click or tap here to enter text.</w:t>
          </w:r>
        </w:p>
      </w:sdtContent>
    </w:sdt>
    <w:p w14:paraId="6901A565" w14:textId="77777777" w:rsidR="007E3020" w:rsidRDefault="00032A28" w:rsidP="008D6CA5">
      <w:pPr>
        <w:pStyle w:val="ListParagraph"/>
        <w:numPr>
          <w:ilvl w:val="0"/>
          <w:numId w:val="6"/>
        </w:numPr>
      </w:pPr>
      <w:r w:rsidRPr="002567C7">
        <w:t>Close</w:t>
      </w:r>
      <w:r w:rsidR="002567C7" w:rsidRPr="002567C7">
        <w:t xml:space="preserve"> Computer Management.</w:t>
      </w:r>
    </w:p>
    <w:p w14:paraId="7F33056E" w14:textId="77777777" w:rsidR="00A42CED" w:rsidRDefault="00A42CED" w:rsidP="008D6CA5">
      <w:pPr>
        <w:pStyle w:val="ListParagraph"/>
        <w:numPr>
          <w:ilvl w:val="0"/>
          <w:numId w:val="6"/>
        </w:numPr>
      </w:pPr>
      <w:r w:rsidRPr="00E05EC6">
        <w:t>Client computers can now access the shared folder through the network, such as through the Network window</w:t>
      </w:r>
      <w:r w:rsidR="00D75A7D">
        <w:t xml:space="preserve"> in</w:t>
      </w:r>
      <w:r w:rsidRPr="00E05EC6">
        <w:t xml:space="preserve"> File Explorer.</w:t>
      </w:r>
    </w:p>
    <w:p w14:paraId="636442D2" w14:textId="77777777" w:rsidR="00FA11B1" w:rsidRDefault="00FA11B1" w:rsidP="008D6CA5">
      <w:pPr>
        <w:pStyle w:val="ListParagraph"/>
        <w:numPr>
          <w:ilvl w:val="0"/>
          <w:numId w:val="6"/>
        </w:numPr>
      </w:pPr>
      <w:r w:rsidRPr="004D65CF">
        <w:t xml:space="preserve">Leave open File Explorer (the window with the folder containing the Utilities folder you have been working on) for the next activity, unless you </w:t>
      </w:r>
      <w:r>
        <w:t>need to stop working now.</w:t>
      </w:r>
    </w:p>
    <w:p w14:paraId="735345A7" w14:textId="52DADF6F" w:rsidR="00E51988" w:rsidRDefault="004E4A80" w:rsidP="00D83949">
      <w:pPr>
        <w:pStyle w:val="Heading1"/>
      </w:pPr>
      <w:bookmarkStart w:id="7" w:name="_Toc493927701"/>
      <w:bookmarkStart w:id="8" w:name="_Toc170907836"/>
      <w:r>
        <w:t xml:space="preserve">Activity </w:t>
      </w:r>
      <w:r w:rsidR="002964FE">
        <w:t>8</w:t>
      </w:r>
      <w:r w:rsidR="00E51988">
        <w:t>-</w:t>
      </w:r>
      <w:r w:rsidR="00C44C66">
        <w:t>4</w:t>
      </w:r>
      <w:r w:rsidR="00E51988">
        <w:t>: Manually Mapping a Drive</w:t>
      </w:r>
      <w:bookmarkEnd w:id="7"/>
      <w:bookmarkEnd w:id="8"/>
    </w:p>
    <w:p w14:paraId="5CA3FF5E" w14:textId="77777777" w:rsidR="00E51988" w:rsidRDefault="00E51988" w:rsidP="00E51988">
      <w:r>
        <w:t>Time Required: 10 minutes</w:t>
      </w:r>
    </w:p>
    <w:p w14:paraId="1A88A1FA" w14:textId="77777777" w:rsidR="00E51988" w:rsidRDefault="00E51988" w:rsidP="00E51988">
      <w:r>
        <w:t>Objective: Map a drive letter to a shared folder.</w:t>
      </w:r>
    </w:p>
    <w:p w14:paraId="06BAABB8" w14:textId="4E52E947" w:rsidR="00E51988" w:rsidRDefault="00E51988" w:rsidP="00E51988">
      <w:r>
        <w:t>Required Tools and Equipment: Server1</w:t>
      </w:r>
      <w:r w:rsidR="006E581F">
        <w:t xml:space="preserve"> and Win11</w:t>
      </w:r>
    </w:p>
    <w:p w14:paraId="425A78A7" w14:textId="77777777" w:rsidR="00E51988" w:rsidRDefault="00E51988" w:rsidP="00E51988">
      <w:r>
        <w:t>Description: A user in the Sales Department accesses the Marketing share often but forgets how to use the UNC path. You decide to show this user several ways to map a drive letter to the share.</w:t>
      </w:r>
    </w:p>
    <w:p w14:paraId="23D36B19" w14:textId="4BFFF0E1" w:rsidR="00E51988" w:rsidRDefault="00E51988" w:rsidP="008D6CA5">
      <w:pPr>
        <w:pStyle w:val="ListParagraph"/>
        <w:numPr>
          <w:ilvl w:val="0"/>
          <w:numId w:val="7"/>
        </w:numPr>
      </w:pPr>
      <w:r>
        <w:t xml:space="preserve">Start </w:t>
      </w:r>
      <w:r w:rsidRPr="004117E7">
        <w:rPr>
          <w:b/>
          <w:bCs/>
        </w:rPr>
        <w:t>Server1</w:t>
      </w:r>
      <w:r w:rsidR="003E44C8">
        <w:t xml:space="preserve"> and </w:t>
      </w:r>
      <w:r w:rsidR="003E44C8" w:rsidRPr="004117E7">
        <w:rPr>
          <w:b/>
          <w:bCs/>
        </w:rPr>
        <w:t>Win1</w:t>
      </w:r>
      <w:r w:rsidR="002964FE">
        <w:rPr>
          <w:b/>
          <w:bCs/>
        </w:rPr>
        <w:t>1</w:t>
      </w:r>
      <w:r w:rsidR="003E44C8">
        <w:t>.</w:t>
      </w:r>
      <w:r>
        <w:t xml:space="preserve"> </w:t>
      </w:r>
      <w:r w:rsidR="003E44C8">
        <w:t>L</w:t>
      </w:r>
      <w:r>
        <w:t xml:space="preserve">og on </w:t>
      </w:r>
      <w:r w:rsidR="003E44C8">
        <w:t>to Win1</w:t>
      </w:r>
      <w:r w:rsidR="002964FE">
        <w:t>1</w:t>
      </w:r>
      <w:r w:rsidR="003E44C8">
        <w:t xml:space="preserve"> </w:t>
      </w:r>
      <w:r>
        <w:t xml:space="preserve">as </w:t>
      </w:r>
      <w:r w:rsidRPr="004117E7">
        <w:rPr>
          <w:b/>
          <w:bCs/>
        </w:rPr>
        <w:t>Sales1</w:t>
      </w:r>
      <w:r>
        <w:t>.</w:t>
      </w:r>
    </w:p>
    <w:p w14:paraId="00C05C0D" w14:textId="77777777" w:rsidR="00E51988" w:rsidRDefault="00E51988" w:rsidP="008D6CA5">
      <w:pPr>
        <w:pStyle w:val="ListParagraph"/>
        <w:numPr>
          <w:ilvl w:val="0"/>
          <w:numId w:val="7"/>
        </w:numPr>
      </w:pPr>
      <w:r>
        <w:t xml:space="preserve">Right-click Start, click Run, type </w:t>
      </w:r>
      <w:r w:rsidRPr="002D6F8D">
        <w:rPr>
          <w:b/>
        </w:rPr>
        <w:t>\\Server1</w:t>
      </w:r>
      <w:r>
        <w:t>, and press Enter.</w:t>
      </w:r>
    </w:p>
    <w:p w14:paraId="6E981A83" w14:textId="77777777" w:rsidR="00E51988" w:rsidRDefault="00E51988" w:rsidP="008D6CA5">
      <w:pPr>
        <w:pStyle w:val="ListParagraph"/>
        <w:numPr>
          <w:ilvl w:val="0"/>
          <w:numId w:val="7"/>
        </w:numPr>
      </w:pPr>
      <w:r>
        <w:t xml:space="preserve">Right-click the </w:t>
      </w:r>
      <w:r w:rsidR="003E44C8" w:rsidRPr="003E44C8">
        <w:rPr>
          <w:b/>
          <w:bCs/>
        </w:rPr>
        <w:t>Sales</w:t>
      </w:r>
      <w:r>
        <w:t xml:space="preserve"> share and click </w:t>
      </w:r>
      <w:r w:rsidRPr="003E44C8">
        <w:rPr>
          <w:b/>
          <w:bCs/>
        </w:rPr>
        <w:t>Map network drive</w:t>
      </w:r>
      <w:r>
        <w:t xml:space="preserve"> to open the Map Network Drive dialog box.</w:t>
      </w:r>
    </w:p>
    <w:p w14:paraId="5C3E11D8" w14:textId="77777777" w:rsidR="00E51988" w:rsidRDefault="00E51988" w:rsidP="008D6CA5">
      <w:pPr>
        <w:pStyle w:val="ListParagraph"/>
        <w:numPr>
          <w:ilvl w:val="0"/>
          <w:numId w:val="7"/>
        </w:numPr>
      </w:pPr>
      <w:r>
        <w:t xml:space="preserve">Click the </w:t>
      </w:r>
      <w:r w:rsidRPr="00EF47CB">
        <w:rPr>
          <w:b/>
          <w:bCs/>
        </w:rPr>
        <w:t>Drive</w:t>
      </w:r>
      <w:r>
        <w:t xml:space="preserve"> list arrow, and click </w:t>
      </w:r>
      <w:r w:rsidRPr="00EF47CB">
        <w:rPr>
          <w:b/>
          <w:bCs/>
        </w:rPr>
        <w:t>M:</w:t>
      </w:r>
      <w:r>
        <w:t xml:space="preserve">. By default, the “Reconnect at sign-in” check box is selected, which is what you usually want in this situation. This option means </w:t>
      </w:r>
      <w:r>
        <w:lastRenderedPageBreak/>
        <w:t>the M drive always connects to this share when the user logs on. For this activity, click to clear the Reconnect at sign-in check box. You can also use a different username to access this share, if necessary.</w:t>
      </w:r>
    </w:p>
    <w:p w14:paraId="543F7365" w14:textId="77777777" w:rsidR="00E51988" w:rsidRDefault="00E51988" w:rsidP="008D6CA5">
      <w:pPr>
        <w:pStyle w:val="ListParagraph"/>
        <w:numPr>
          <w:ilvl w:val="0"/>
          <w:numId w:val="7"/>
        </w:numPr>
      </w:pPr>
      <w:r>
        <w:t xml:space="preserve">Click Finish. A File Explorer window opens, showing the contents of the </w:t>
      </w:r>
      <w:r w:rsidR="005E30CA" w:rsidRPr="005E30CA">
        <w:rPr>
          <w:b/>
          <w:bCs/>
        </w:rPr>
        <w:t>Sales</w:t>
      </w:r>
      <w:r>
        <w:t xml:space="preserve"> share. Close this window.</w:t>
      </w:r>
    </w:p>
    <w:p w14:paraId="213AC10F" w14:textId="77777777" w:rsidR="00172436" w:rsidRDefault="00E51988" w:rsidP="008D6CA5">
      <w:pPr>
        <w:pStyle w:val="ListParagraph"/>
        <w:numPr>
          <w:ilvl w:val="0"/>
          <w:numId w:val="7"/>
        </w:numPr>
      </w:pPr>
      <w:r>
        <w:t>In the File Explorer window that’s still open, click This PC. Notice that the M drive is listed under Network locations, below the “Devices and drives” section.</w:t>
      </w:r>
    </w:p>
    <w:p w14:paraId="660D2E58" w14:textId="77777777" w:rsidR="00172436" w:rsidRPr="007452D0" w:rsidRDefault="00172436" w:rsidP="008D6CA5">
      <w:pPr>
        <w:pStyle w:val="ListParagraph"/>
        <w:numPr>
          <w:ilvl w:val="0"/>
          <w:numId w:val="7"/>
        </w:numPr>
        <w:rPr>
          <w:b/>
        </w:rPr>
      </w:pPr>
      <w:r w:rsidRPr="007452D0">
        <w:rPr>
          <w:b/>
        </w:rPr>
        <w:t>Insert a screenshot:</w:t>
      </w:r>
    </w:p>
    <w:sdt>
      <w:sdtPr>
        <w:rPr>
          <w:rStyle w:val="Red"/>
        </w:rPr>
        <w:id w:val="-1478296276"/>
        <w:placeholder>
          <w:docPart w:val="7F3C5969E49842D4AA19B19A48102B8D"/>
        </w:placeholder>
        <w:showingPlcHdr/>
      </w:sdtPr>
      <w:sdtEndPr>
        <w:rPr>
          <w:rStyle w:val="DefaultParagraphFont"/>
          <w:color w:val="auto"/>
        </w:rPr>
      </w:sdtEndPr>
      <w:sdtContent>
        <w:p w14:paraId="22B7D444" w14:textId="77777777" w:rsidR="00172436" w:rsidRDefault="00172436" w:rsidP="00172436">
          <w:pPr>
            <w:rPr>
              <w:rStyle w:val="Red"/>
            </w:rPr>
          </w:pPr>
          <w:r w:rsidRPr="009E102F">
            <w:rPr>
              <w:rStyle w:val="PlaceholderText"/>
              <w:color w:val="FF0000"/>
            </w:rPr>
            <w:t>Click or tap here to enter text.</w:t>
          </w:r>
        </w:p>
      </w:sdtContent>
    </w:sdt>
    <w:p w14:paraId="0156F692" w14:textId="77777777" w:rsidR="00E51988" w:rsidRDefault="00E51988" w:rsidP="008D6CA5">
      <w:pPr>
        <w:pStyle w:val="ListParagraph"/>
        <w:numPr>
          <w:ilvl w:val="0"/>
          <w:numId w:val="7"/>
        </w:numPr>
      </w:pPr>
      <w:r>
        <w:t>Right-click the M drive and click Disconnect to remove the drive mapping.</w:t>
      </w:r>
    </w:p>
    <w:p w14:paraId="003DE58E" w14:textId="356AA237" w:rsidR="00454BE3" w:rsidRDefault="00814164" w:rsidP="008D6CA5">
      <w:pPr>
        <w:pStyle w:val="ListParagraph"/>
        <w:numPr>
          <w:ilvl w:val="0"/>
          <w:numId w:val="7"/>
        </w:numPr>
      </w:pPr>
      <w:r>
        <w:t xml:space="preserve">Sign out of </w:t>
      </w:r>
      <w:r w:rsidR="00895667">
        <w:t>Win11</w:t>
      </w:r>
      <w:r>
        <w:t>.</w:t>
      </w:r>
    </w:p>
    <w:p w14:paraId="619C39FF" w14:textId="1953F0D4" w:rsidR="00454BE3" w:rsidRDefault="00454BE3" w:rsidP="008D6CA5">
      <w:pPr>
        <w:pStyle w:val="ListParagraph"/>
        <w:numPr>
          <w:ilvl w:val="0"/>
          <w:numId w:val="7"/>
        </w:numPr>
      </w:pPr>
      <w:r>
        <w:t xml:space="preserve">Log back into </w:t>
      </w:r>
      <w:r w:rsidR="00895667">
        <w:t>Win11</w:t>
      </w:r>
      <w:r>
        <w:t xml:space="preserve"> with </w:t>
      </w:r>
      <w:r w:rsidRPr="00454BE3">
        <w:rPr>
          <w:b/>
          <w:bCs/>
        </w:rPr>
        <w:t>Sales 1</w:t>
      </w:r>
      <w:r>
        <w:t>.</w:t>
      </w:r>
    </w:p>
    <w:p w14:paraId="4169E6EE" w14:textId="77777777" w:rsidR="00E51988" w:rsidRDefault="00E51988" w:rsidP="008D6CA5">
      <w:pPr>
        <w:pStyle w:val="ListParagraph"/>
        <w:numPr>
          <w:ilvl w:val="0"/>
          <w:numId w:val="7"/>
        </w:numPr>
      </w:pPr>
      <w:r>
        <w:t xml:space="preserve">Open a command prompt window. Type </w:t>
      </w:r>
      <w:r w:rsidRPr="006F1F94">
        <w:rPr>
          <w:b/>
          <w:bCs/>
        </w:rPr>
        <w:t xml:space="preserve">net use </w:t>
      </w:r>
      <w:r w:rsidR="00FC4149">
        <w:rPr>
          <w:b/>
          <w:bCs/>
        </w:rPr>
        <w:t>h</w:t>
      </w:r>
      <w:r w:rsidRPr="006F1F94">
        <w:rPr>
          <w:b/>
          <w:bCs/>
        </w:rPr>
        <w:t>: \\Server1\</w:t>
      </w:r>
      <w:r w:rsidR="006F1F94" w:rsidRPr="006F1F94">
        <w:rPr>
          <w:b/>
          <w:bCs/>
        </w:rPr>
        <w:t>Sales</w:t>
      </w:r>
      <w:r>
        <w:t xml:space="preserve"> and press Enter. In File Explorer, verify that the drive has been mapped. The net use command is good to use in batch files for mapping drives.</w:t>
      </w:r>
    </w:p>
    <w:p w14:paraId="16CD0D22" w14:textId="77777777" w:rsidR="00E51988" w:rsidRPr="00A311CD" w:rsidRDefault="00E51988" w:rsidP="008D6CA5">
      <w:pPr>
        <w:pStyle w:val="ListParagraph"/>
        <w:numPr>
          <w:ilvl w:val="0"/>
          <w:numId w:val="7"/>
        </w:numPr>
      </w:pPr>
      <w:r>
        <w:rPr>
          <w:b/>
        </w:rPr>
        <w:t>Insert a screenshot:</w:t>
      </w:r>
    </w:p>
    <w:sdt>
      <w:sdtPr>
        <w:rPr>
          <w:rStyle w:val="Red"/>
        </w:rPr>
        <w:id w:val="1809891067"/>
        <w:placeholder>
          <w:docPart w:val="49F7E92A0225480492946FCA94F654E7"/>
        </w:placeholder>
        <w:showingPlcHdr/>
      </w:sdtPr>
      <w:sdtEndPr>
        <w:rPr>
          <w:rStyle w:val="DefaultParagraphFont"/>
          <w:color w:val="auto"/>
        </w:rPr>
      </w:sdtEndPr>
      <w:sdtContent>
        <w:p w14:paraId="537D8E91" w14:textId="77777777" w:rsidR="00EB0F8B" w:rsidRDefault="00EB0F8B" w:rsidP="00EB0F8B">
          <w:pPr>
            <w:rPr>
              <w:rStyle w:val="Red"/>
            </w:rPr>
          </w:pPr>
          <w:r w:rsidRPr="009E102F">
            <w:rPr>
              <w:rStyle w:val="PlaceholderText"/>
              <w:color w:val="FF0000"/>
            </w:rPr>
            <w:t>Click or tap here to enter text.</w:t>
          </w:r>
        </w:p>
      </w:sdtContent>
    </w:sdt>
    <w:p w14:paraId="12D339E1" w14:textId="77777777" w:rsidR="00B011A6" w:rsidRDefault="00E51988" w:rsidP="008D6CA5">
      <w:pPr>
        <w:pStyle w:val="ListParagraph"/>
        <w:numPr>
          <w:ilvl w:val="0"/>
          <w:numId w:val="7"/>
        </w:numPr>
      </w:pPr>
      <w:r>
        <w:t xml:space="preserve">At the command prompt, type </w:t>
      </w:r>
      <w:r w:rsidRPr="0099577C">
        <w:rPr>
          <w:b/>
        </w:rPr>
        <w:t>net use</w:t>
      </w:r>
      <w:r>
        <w:t xml:space="preserve"> and press Enter to see a list of mapped drives. </w:t>
      </w:r>
    </w:p>
    <w:p w14:paraId="4C60211D" w14:textId="77777777" w:rsidR="00B011A6" w:rsidRPr="006F1F94" w:rsidRDefault="00B011A6" w:rsidP="008D6CA5">
      <w:pPr>
        <w:pStyle w:val="ListParagraph"/>
        <w:numPr>
          <w:ilvl w:val="0"/>
          <w:numId w:val="7"/>
        </w:numPr>
      </w:pPr>
      <w:r w:rsidRPr="00B011A6">
        <w:rPr>
          <w:b/>
        </w:rPr>
        <w:t>Insert a screenshot:</w:t>
      </w:r>
    </w:p>
    <w:sdt>
      <w:sdtPr>
        <w:rPr>
          <w:rStyle w:val="Red"/>
        </w:rPr>
        <w:id w:val="-475531271"/>
        <w:placeholder>
          <w:docPart w:val="8D0CF296B9084DB59082FE71D218F53F"/>
        </w:placeholder>
        <w:showingPlcHdr/>
      </w:sdtPr>
      <w:sdtEndPr>
        <w:rPr>
          <w:rStyle w:val="DefaultParagraphFont"/>
          <w:color w:val="auto"/>
        </w:rPr>
      </w:sdtEndPr>
      <w:sdtContent>
        <w:p w14:paraId="1EE32E1A" w14:textId="77777777" w:rsidR="00EB0F8B" w:rsidRDefault="00EB0F8B" w:rsidP="00EB0F8B">
          <w:pPr>
            <w:rPr>
              <w:rStyle w:val="Red"/>
            </w:rPr>
          </w:pPr>
          <w:r w:rsidRPr="009E102F">
            <w:rPr>
              <w:rStyle w:val="PlaceholderText"/>
              <w:color w:val="FF0000"/>
            </w:rPr>
            <w:t>Click or tap here to enter text.</w:t>
          </w:r>
        </w:p>
      </w:sdtContent>
    </w:sdt>
    <w:p w14:paraId="0C6C69C0" w14:textId="77777777" w:rsidR="00FD2C3B" w:rsidRPr="006F1F94" w:rsidRDefault="006F1F94" w:rsidP="008D6CA5">
      <w:pPr>
        <w:pStyle w:val="ListParagraph"/>
        <w:numPr>
          <w:ilvl w:val="0"/>
          <w:numId w:val="7"/>
        </w:numPr>
      </w:pPr>
      <w:r>
        <w:t>At the Command Prompt, t</w:t>
      </w:r>
      <w:r w:rsidR="00FD2C3B">
        <w:t xml:space="preserve">ype </w:t>
      </w:r>
      <w:r w:rsidR="00FD2C3B" w:rsidRPr="006F1F94">
        <w:rPr>
          <w:b/>
          <w:bCs/>
        </w:rPr>
        <w:t xml:space="preserve">net use </w:t>
      </w:r>
      <w:r w:rsidR="00D5435B">
        <w:rPr>
          <w:b/>
          <w:bCs/>
        </w:rPr>
        <w:t>h</w:t>
      </w:r>
      <w:r w:rsidR="00FD2C3B" w:rsidRPr="006F1F94">
        <w:rPr>
          <w:b/>
          <w:bCs/>
        </w:rPr>
        <w:t>: /delete</w:t>
      </w:r>
      <w:r w:rsidR="00FD2C3B">
        <w:t xml:space="preserve"> and press Enter to disconnect the M drive again.</w:t>
      </w:r>
    </w:p>
    <w:p w14:paraId="3621971C" w14:textId="316ED42C" w:rsidR="00E51988" w:rsidRDefault="00E51988" w:rsidP="008D6CA5">
      <w:pPr>
        <w:pStyle w:val="ListParagraph"/>
        <w:numPr>
          <w:ilvl w:val="0"/>
          <w:numId w:val="7"/>
        </w:numPr>
      </w:pPr>
      <w:r>
        <w:t>Close all open windows and log off Server1</w:t>
      </w:r>
      <w:r w:rsidR="006F1F94">
        <w:t xml:space="preserve"> and Win1</w:t>
      </w:r>
      <w:r w:rsidR="00AE7315">
        <w:t>1</w:t>
      </w:r>
      <w:r w:rsidR="00962068">
        <w:t>.</w:t>
      </w:r>
    </w:p>
    <w:p w14:paraId="41AED507" w14:textId="7A3784D0" w:rsidR="00D54450" w:rsidRDefault="00D54450" w:rsidP="004117E7">
      <w:pPr>
        <w:pStyle w:val="Heading1"/>
      </w:pPr>
      <w:bookmarkStart w:id="9" w:name="_Toc170907837"/>
      <w:r>
        <w:t xml:space="preserve">Activity </w:t>
      </w:r>
      <w:r w:rsidR="00575735">
        <w:t>8</w:t>
      </w:r>
      <w:r>
        <w:t>-</w:t>
      </w:r>
      <w:r w:rsidR="00C44C66">
        <w:t>5</w:t>
      </w:r>
      <w:r w:rsidR="00D350C2">
        <w:t>: Map Drives with Logon Scripts</w:t>
      </w:r>
      <w:bookmarkEnd w:id="9"/>
    </w:p>
    <w:p w14:paraId="6B2F4ECC" w14:textId="77777777" w:rsidR="00D54450" w:rsidRDefault="00D54450" w:rsidP="00D54450">
      <w:r>
        <w:t xml:space="preserve">Time Required: </w:t>
      </w:r>
      <w:r w:rsidR="00C77077">
        <w:t>1</w:t>
      </w:r>
      <w:r w:rsidR="00EC5795">
        <w:t>0</w:t>
      </w:r>
      <w:r>
        <w:t xml:space="preserve"> minutes</w:t>
      </w:r>
    </w:p>
    <w:p w14:paraId="10EEDF79" w14:textId="77777777" w:rsidR="00D54450" w:rsidRDefault="00D54450" w:rsidP="00D54450">
      <w:r>
        <w:t>Objective: Map a drive letter to a shared folder</w:t>
      </w:r>
      <w:r w:rsidR="00D350C2">
        <w:t xml:space="preserve"> with logon scripts.</w:t>
      </w:r>
    </w:p>
    <w:p w14:paraId="36FFE612" w14:textId="77777777" w:rsidR="00D54450" w:rsidRDefault="00D54450" w:rsidP="00D54450">
      <w:r>
        <w:t>Required Tools and Equipment: Server1</w:t>
      </w:r>
    </w:p>
    <w:p w14:paraId="122A1476" w14:textId="77777777" w:rsidR="007610EF" w:rsidRPr="007610EF" w:rsidRDefault="008E65DE" w:rsidP="007610EF">
      <w:pPr>
        <w:spacing w:line="288" w:lineRule="auto"/>
      </w:pPr>
      <w:r>
        <w:lastRenderedPageBreak/>
        <w:t xml:space="preserve">Description: </w:t>
      </w:r>
      <w:r w:rsidR="007610EF" w:rsidRPr="007610EF">
        <w:t>Why map network drives one at a time, when you can automate the process for end users? A logon script is very commonly used to setup network drives for users. You can have many different logon scripts for different OU’s, filter by security groups, by users, or use Group Policy Preferences. Th</w:t>
      </w:r>
      <w:r>
        <w:t>e following</w:t>
      </w:r>
      <w:r w:rsidR="007610EF" w:rsidRPr="007610EF">
        <w:t xml:space="preserve"> lab will show three different ways to do logon scripts.</w:t>
      </w:r>
    </w:p>
    <w:p w14:paraId="735FB720" w14:textId="77777777" w:rsidR="00EA4307" w:rsidRDefault="00EA4307" w:rsidP="008D6CA5">
      <w:pPr>
        <w:pStyle w:val="ListParagraph"/>
        <w:numPr>
          <w:ilvl w:val="0"/>
          <w:numId w:val="8"/>
        </w:numPr>
      </w:pPr>
      <w:r>
        <w:t>Logon</w:t>
      </w:r>
      <w:r w:rsidR="00AE2FC6">
        <w:t xml:space="preserve"> to</w:t>
      </w:r>
      <w:r>
        <w:t xml:space="preserve"> Server1</w:t>
      </w:r>
      <w:r w:rsidR="00AE2FC6">
        <w:t>.</w:t>
      </w:r>
    </w:p>
    <w:p w14:paraId="3A0132AC" w14:textId="77777777" w:rsidR="00E51224" w:rsidRPr="00E51224" w:rsidRDefault="00E51224" w:rsidP="008D6CA5">
      <w:pPr>
        <w:pStyle w:val="ListParagraph"/>
        <w:numPr>
          <w:ilvl w:val="0"/>
          <w:numId w:val="8"/>
        </w:numPr>
      </w:pPr>
      <w:r>
        <w:t xml:space="preserve">Create a folder under </w:t>
      </w:r>
      <w:r w:rsidRPr="00B9032B">
        <w:rPr>
          <w:b/>
          <w:bCs/>
        </w:rPr>
        <w:t>Data\Accounting</w:t>
      </w:r>
      <w:r>
        <w:t xml:space="preserve"> called </w:t>
      </w:r>
      <w:r w:rsidRPr="00B9032B">
        <w:rPr>
          <w:b/>
          <w:bCs/>
        </w:rPr>
        <w:t>Payroll</w:t>
      </w:r>
      <w:r>
        <w:t>.</w:t>
      </w:r>
    </w:p>
    <w:p w14:paraId="5B01C7A0" w14:textId="77777777" w:rsidR="007610EF" w:rsidRPr="007610EF" w:rsidRDefault="007610EF" w:rsidP="008D6CA5">
      <w:pPr>
        <w:pStyle w:val="ListParagraph"/>
        <w:numPr>
          <w:ilvl w:val="0"/>
          <w:numId w:val="8"/>
        </w:numPr>
      </w:pPr>
      <w:r w:rsidRPr="007610EF">
        <w:t xml:space="preserve">Create a batch file named </w:t>
      </w:r>
      <w:r w:rsidRPr="005137F2">
        <w:rPr>
          <w:b/>
          <w:bCs/>
        </w:rPr>
        <w:t>logon.cmd</w:t>
      </w:r>
      <w:r w:rsidRPr="007610EF">
        <w:t xml:space="preserve"> with the following command</w:t>
      </w:r>
      <w:r w:rsidR="005137F2">
        <w:t>s</w:t>
      </w:r>
      <w:r w:rsidRPr="007610EF">
        <w:t>.</w:t>
      </w:r>
    </w:p>
    <w:p w14:paraId="6E54287A" w14:textId="77777777" w:rsidR="007610EF" w:rsidRPr="005137F2" w:rsidRDefault="007610EF" w:rsidP="007610EF">
      <w:pPr>
        <w:spacing w:line="288" w:lineRule="auto"/>
        <w:ind w:left="720"/>
        <w:rPr>
          <w:rFonts w:ascii="Courier New" w:hAnsi="Courier New" w:cs="Courier New"/>
          <w:b/>
          <w:sz w:val="22"/>
          <w:szCs w:val="28"/>
        </w:rPr>
      </w:pPr>
      <w:r w:rsidRPr="005137F2">
        <w:rPr>
          <w:rFonts w:ascii="Courier New" w:hAnsi="Courier New" w:cs="Courier New"/>
          <w:b/>
          <w:sz w:val="22"/>
          <w:szCs w:val="28"/>
        </w:rPr>
        <w:t xml:space="preserve">net use </w:t>
      </w:r>
      <w:r w:rsidR="005137F2" w:rsidRPr="005137F2">
        <w:rPr>
          <w:rFonts w:ascii="Courier New" w:hAnsi="Courier New" w:cs="Courier New"/>
          <w:b/>
          <w:sz w:val="22"/>
          <w:szCs w:val="28"/>
        </w:rPr>
        <w:t>o</w:t>
      </w:r>
      <w:r w:rsidRPr="005137F2">
        <w:rPr>
          <w:rFonts w:ascii="Courier New" w:hAnsi="Courier New" w:cs="Courier New"/>
          <w:b/>
          <w:sz w:val="22"/>
          <w:szCs w:val="28"/>
        </w:rPr>
        <w:t>: \\Server1\Accounting</w:t>
      </w:r>
      <w:r w:rsidRPr="005137F2">
        <w:rPr>
          <w:rFonts w:ascii="Courier New" w:hAnsi="Courier New" w:cs="Courier New"/>
          <w:b/>
          <w:sz w:val="22"/>
          <w:szCs w:val="28"/>
        </w:rPr>
        <w:br/>
        <w:t xml:space="preserve">net use </w:t>
      </w:r>
      <w:r w:rsidR="005137F2" w:rsidRPr="005137F2">
        <w:rPr>
          <w:rFonts w:ascii="Courier New" w:hAnsi="Courier New" w:cs="Courier New"/>
          <w:b/>
          <w:sz w:val="22"/>
          <w:szCs w:val="28"/>
        </w:rPr>
        <w:t>p</w:t>
      </w:r>
      <w:r w:rsidRPr="005137F2">
        <w:rPr>
          <w:rFonts w:ascii="Courier New" w:hAnsi="Courier New" w:cs="Courier New"/>
          <w:b/>
          <w:sz w:val="22"/>
          <w:szCs w:val="28"/>
        </w:rPr>
        <w:t xml:space="preserve">: </w:t>
      </w:r>
      <w:r w:rsidR="002A3EF1" w:rsidRPr="005137F2">
        <w:rPr>
          <w:rFonts w:ascii="Courier New" w:hAnsi="Courier New" w:cs="Courier New"/>
          <w:b/>
          <w:sz w:val="22"/>
          <w:szCs w:val="28"/>
        </w:rPr>
        <w:t>\\Server1\Accounting\Payroll</w:t>
      </w:r>
    </w:p>
    <w:p w14:paraId="2DA1CAFB" w14:textId="77777777" w:rsidR="007610EF" w:rsidRPr="007610EF" w:rsidRDefault="007610EF" w:rsidP="00D679FE">
      <w:pPr>
        <w:pStyle w:val="Heading3"/>
      </w:pPr>
      <w:bookmarkStart w:id="10" w:name="_Toc170907838"/>
      <w:r w:rsidRPr="007610EF">
        <w:t>Logon Scripts by User</w:t>
      </w:r>
      <w:r w:rsidR="00B74336">
        <w:t xml:space="preserve"> in Active Directory</w:t>
      </w:r>
      <w:bookmarkEnd w:id="10"/>
    </w:p>
    <w:p w14:paraId="32F4BFFF" w14:textId="77777777" w:rsidR="007610EF" w:rsidRPr="007610EF" w:rsidRDefault="007610EF" w:rsidP="008D6CA5">
      <w:pPr>
        <w:pStyle w:val="ListParagraph"/>
        <w:numPr>
          <w:ilvl w:val="0"/>
          <w:numId w:val="8"/>
        </w:numPr>
      </w:pPr>
      <w:r w:rsidRPr="007610EF">
        <w:t xml:space="preserve">On Server1, go to </w:t>
      </w:r>
      <w:r w:rsidRPr="007610EF">
        <w:rPr>
          <w:b/>
        </w:rPr>
        <w:t>C:\Windows\SYSVOL\domain\scripts</w:t>
      </w:r>
      <w:r w:rsidRPr="007610EF">
        <w:t xml:space="preserve">. Copy </w:t>
      </w:r>
      <w:r w:rsidRPr="007610EF">
        <w:rPr>
          <w:b/>
        </w:rPr>
        <w:t>logon.cmd</w:t>
      </w:r>
      <w:r w:rsidRPr="007610EF">
        <w:t xml:space="preserve"> to this folder.</w:t>
      </w:r>
    </w:p>
    <w:p w14:paraId="7276780B" w14:textId="77777777" w:rsidR="007610EF" w:rsidRPr="007610EF" w:rsidRDefault="005137F2" w:rsidP="008D6CA5">
      <w:pPr>
        <w:pStyle w:val="ListParagraph"/>
        <w:numPr>
          <w:ilvl w:val="0"/>
          <w:numId w:val="8"/>
        </w:numPr>
      </w:pPr>
      <w:r w:rsidRPr="005137F2">
        <w:rPr>
          <w:bCs/>
        </w:rPr>
        <w:t xml:space="preserve">In </w:t>
      </w:r>
      <w:r w:rsidR="007610EF" w:rsidRPr="007610EF">
        <w:rPr>
          <w:b/>
        </w:rPr>
        <w:t>Active Directory Users and Computers</w:t>
      </w:r>
      <w:r w:rsidR="007610EF" w:rsidRPr="007610EF">
        <w:t xml:space="preserve">, Right Click </w:t>
      </w:r>
      <w:r w:rsidR="00A273F3">
        <w:rPr>
          <w:b/>
        </w:rPr>
        <w:t>Accounting1</w:t>
      </w:r>
      <w:r w:rsidR="007610EF" w:rsidRPr="007610EF">
        <w:t xml:space="preserve">, Click </w:t>
      </w:r>
      <w:r w:rsidR="007610EF" w:rsidRPr="007610EF">
        <w:rPr>
          <w:b/>
        </w:rPr>
        <w:t>Properties</w:t>
      </w:r>
      <w:r w:rsidR="007610EF" w:rsidRPr="007610EF">
        <w:t>.</w:t>
      </w:r>
    </w:p>
    <w:p w14:paraId="45E8391A" w14:textId="77777777" w:rsidR="007610EF" w:rsidRPr="007610EF" w:rsidRDefault="007610EF" w:rsidP="008D6CA5">
      <w:pPr>
        <w:pStyle w:val="ListParagraph"/>
        <w:numPr>
          <w:ilvl w:val="0"/>
          <w:numId w:val="8"/>
        </w:numPr>
      </w:pPr>
      <w:r w:rsidRPr="007610EF">
        <w:t xml:space="preserve">Click the Profile tab. Under </w:t>
      </w:r>
      <w:r w:rsidRPr="007610EF">
        <w:rPr>
          <w:b/>
        </w:rPr>
        <w:t>Logon script</w:t>
      </w:r>
      <w:r w:rsidRPr="007610EF">
        <w:t xml:space="preserve"> type: </w:t>
      </w:r>
      <w:r w:rsidRPr="007610EF">
        <w:rPr>
          <w:b/>
        </w:rPr>
        <w:t>logon.cmd</w:t>
      </w:r>
      <w:r w:rsidRPr="007610EF">
        <w:t>.</w:t>
      </w:r>
    </w:p>
    <w:p w14:paraId="78E38511" w14:textId="77777777" w:rsidR="007610EF" w:rsidRPr="007610EF" w:rsidRDefault="007610EF" w:rsidP="008D6CA5">
      <w:pPr>
        <w:pStyle w:val="ListParagraph"/>
        <w:numPr>
          <w:ilvl w:val="0"/>
          <w:numId w:val="8"/>
        </w:numPr>
      </w:pPr>
      <w:r w:rsidRPr="007610EF">
        <w:rPr>
          <w:b/>
        </w:rPr>
        <w:t>Insert a screenshot of this tab:</w:t>
      </w:r>
    </w:p>
    <w:sdt>
      <w:sdtPr>
        <w:rPr>
          <w:rStyle w:val="Red"/>
        </w:rPr>
        <w:id w:val="-387342652"/>
        <w:placeholder>
          <w:docPart w:val="187CADC3AEA44AD0992C9DC8D1F8F18F"/>
        </w:placeholder>
        <w:showingPlcHdr/>
      </w:sdtPr>
      <w:sdtEndPr>
        <w:rPr>
          <w:rStyle w:val="DefaultParagraphFont"/>
          <w:color w:val="auto"/>
        </w:rPr>
      </w:sdtEndPr>
      <w:sdtContent>
        <w:p w14:paraId="4B74C939" w14:textId="77777777" w:rsidR="007845BA" w:rsidRDefault="007845BA" w:rsidP="007845BA">
          <w:pPr>
            <w:rPr>
              <w:rStyle w:val="Red"/>
            </w:rPr>
          </w:pPr>
          <w:r w:rsidRPr="009E102F">
            <w:rPr>
              <w:rStyle w:val="PlaceholderText"/>
              <w:color w:val="FF0000"/>
            </w:rPr>
            <w:t>Click or tap here to enter text.</w:t>
          </w:r>
        </w:p>
      </w:sdtContent>
    </w:sdt>
    <w:p w14:paraId="5A5866D9" w14:textId="77777777" w:rsidR="007610EF" w:rsidRPr="007610EF" w:rsidRDefault="007610EF" w:rsidP="008D6CA5">
      <w:pPr>
        <w:pStyle w:val="ListParagraph"/>
        <w:numPr>
          <w:ilvl w:val="0"/>
          <w:numId w:val="8"/>
        </w:numPr>
      </w:pPr>
      <w:r w:rsidRPr="007610EF">
        <w:t xml:space="preserve">Click </w:t>
      </w:r>
      <w:r w:rsidRPr="007610EF">
        <w:rPr>
          <w:b/>
        </w:rPr>
        <w:t>OK</w:t>
      </w:r>
      <w:r w:rsidRPr="007610EF">
        <w:t>.</w:t>
      </w:r>
    </w:p>
    <w:p w14:paraId="0C6E7631" w14:textId="01E65C27" w:rsidR="007610EF" w:rsidRPr="007610EF" w:rsidRDefault="007610EF" w:rsidP="008D6CA5">
      <w:pPr>
        <w:pStyle w:val="ListParagraph"/>
        <w:numPr>
          <w:ilvl w:val="0"/>
          <w:numId w:val="8"/>
        </w:numPr>
      </w:pPr>
      <w:r w:rsidRPr="007610EF">
        <w:t xml:space="preserve">Logon to </w:t>
      </w:r>
      <w:r w:rsidR="00895667">
        <w:rPr>
          <w:b/>
        </w:rPr>
        <w:t>Win11</w:t>
      </w:r>
      <w:r w:rsidRPr="007610EF">
        <w:t xml:space="preserve"> with </w:t>
      </w:r>
      <w:r w:rsidR="0055665E">
        <w:rPr>
          <w:b/>
        </w:rPr>
        <w:t>Accounting1</w:t>
      </w:r>
      <w:r w:rsidRPr="007610EF">
        <w:t xml:space="preserve"> and see if the drives get mapped.</w:t>
      </w:r>
      <w:r w:rsidR="008A177E">
        <w:t xml:space="preserve"> If it doesn’t work the first time, sign out and sign in again.</w:t>
      </w:r>
    </w:p>
    <w:p w14:paraId="04B8E3BC" w14:textId="77777777" w:rsidR="007610EF" w:rsidRPr="001A4F15" w:rsidRDefault="007610EF" w:rsidP="008D6CA5">
      <w:pPr>
        <w:pStyle w:val="ListParagraph"/>
        <w:numPr>
          <w:ilvl w:val="0"/>
          <w:numId w:val="8"/>
        </w:numPr>
      </w:pPr>
      <w:r w:rsidRPr="007610EF">
        <w:rPr>
          <w:b/>
        </w:rPr>
        <w:t>Insert a screenshot of the drives that you mapped:</w:t>
      </w:r>
    </w:p>
    <w:sdt>
      <w:sdtPr>
        <w:rPr>
          <w:rStyle w:val="Red"/>
        </w:rPr>
        <w:id w:val="-1033577322"/>
        <w:placeholder>
          <w:docPart w:val="D2C161FBFC9B42B8AAA8D488CB24EE4B"/>
        </w:placeholder>
        <w:showingPlcHdr/>
      </w:sdtPr>
      <w:sdtEndPr>
        <w:rPr>
          <w:rStyle w:val="DefaultParagraphFont"/>
          <w:color w:val="auto"/>
        </w:rPr>
      </w:sdtEndPr>
      <w:sdtContent>
        <w:p w14:paraId="44056409" w14:textId="77777777" w:rsidR="005F4C35" w:rsidRDefault="005F4C35" w:rsidP="005F4C35">
          <w:pPr>
            <w:rPr>
              <w:rStyle w:val="Red"/>
            </w:rPr>
          </w:pPr>
          <w:r w:rsidRPr="009E102F">
            <w:rPr>
              <w:rStyle w:val="PlaceholderText"/>
              <w:color w:val="FF0000"/>
            </w:rPr>
            <w:t>Click or tap here to enter text.</w:t>
          </w:r>
        </w:p>
      </w:sdtContent>
    </w:sdt>
    <w:p w14:paraId="1DDB84B7" w14:textId="77777777" w:rsidR="00953B0E" w:rsidRDefault="00101531" w:rsidP="008D6CA5">
      <w:pPr>
        <w:pStyle w:val="ListParagraph"/>
        <w:numPr>
          <w:ilvl w:val="0"/>
          <w:numId w:val="8"/>
        </w:numPr>
      </w:pPr>
      <w:r>
        <w:t xml:space="preserve">Save a file to both drives named </w:t>
      </w:r>
      <w:r w:rsidR="007B19F0">
        <w:rPr>
          <w:b/>
        </w:rPr>
        <w:t>Logon scripts per</w:t>
      </w:r>
      <w:r w:rsidRPr="00101531">
        <w:rPr>
          <w:b/>
        </w:rPr>
        <w:t xml:space="preserve"> user</w:t>
      </w:r>
      <w:r>
        <w:t>.</w:t>
      </w:r>
    </w:p>
    <w:p w14:paraId="097F12FC" w14:textId="77777777" w:rsidR="007610EF" w:rsidRPr="007610EF" w:rsidRDefault="007610EF" w:rsidP="008D6CA5">
      <w:pPr>
        <w:pStyle w:val="ListParagraph"/>
        <w:numPr>
          <w:ilvl w:val="0"/>
          <w:numId w:val="8"/>
        </w:numPr>
      </w:pPr>
      <w:r w:rsidRPr="007610EF">
        <w:t>R</w:t>
      </w:r>
      <w:r w:rsidR="006C4EB3">
        <w:t>emove the logon script from Accounting1</w:t>
      </w:r>
      <w:r w:rsidRPr="007610EF">
        <w:t>’s Profile.</w:t>
      </w:r>
    </w:p>
    <w:p w14:paraId="6B08115B" w14:textId="77777777" w:rsidR="007610EF" w:rsidRDefault="007610EF" w:rsidP="008D6CA5">
      <w:pPr>
        <w:pStyle w:val="ListParagraph"/>
        <w:numPr>
          <w:ilvl w:val="0"/>
          <w:numId w:val="8"/>
        </w:numPr>
      </w:pPr>
      <w:r w:rsidRPr="007610EF">
        <w:t>Disconnect the drives that were mapped.</w:t>
      </w:r>
    </w:p>
    <w:p w14:paraId="2F8EB8A9" w14:textId="0AD6CB90" w:rsidR="00814164" w:rsidRPr="007610EF" w:rsidRDefault="00814164" w:rsidP="008D6CA5">
      <w:pPr>
        <w:pStyle w:val="ListParagraph"/>
        <w:numPr>
          <w:ilvl w:val="0"/>
          <w:numId w:val="8"/>
        </w:numPr>
      </w:pPr>
      <w:r>
        <w:t>Sign out of Win1</w:t>
      </w:r>
      <w:r w:rsidR="003B6B2B">
        <w:t>1</w:t>
      </w:r>
      <w:r>
        <w:t xml:space="preserve"> to make sure the drives are disconnected.</w:t>
      </w:r>
    </w:p>
    <w:p w14:paraId="042E7292" w14:textId="761E39E5" w:rsidR="007610EF" w:rsidRDefault="00501B64" w:rsidP="00DE4D70">
      <w:pPr>
        <w:pStyle w:val="Heading1"/>
      </w:pPr>
      <w:bookmarkStart w:id="11" w:name="_Toc170907839"/>
      <w:r>
        <w:t xml:space="preserve">Activity </w:t>
      </w:r>
      <w:r w:rsidR="00575735">
        <w:t>8</w:t>
      </w:r>
      <w:r>
        <w:t>-</w:t>
      </w:r>
      <w:r w:rsidR="007A3C20">
        <w:t>6</w:t>
      </w:r>
      <w:r>
        <w:t xml:space="preserve">: </w:t>
      </w:r>
      <w:r w:rsidR="00B15A90">
        <w:t xml:space="preserve">Mapped Drive </w:t>
      </w:r>
      <w:r w:rsidR="007610EF" w:rsidRPr="007610EF">
        <w:t>Logon Scripts by Group Policy</w:t>
      </w:r>
      <w:bookmarkEnd w:id="11"/>
    </w:p>
    <w:p w14:paraId="04EE0BEE" w14:textId="77777777" w:rsidR="00074B85" w:rsidRPr="00074B85" w:rsidRDefault="00074B85" w:rsidP="00074B85">
      <w:r>
        <w:t>Time Required: 10 minutes</w:t>
      </w:r>
    </w:p>
    <w:p w14:paraId="3B4C687A" w14:textId="77777777" w:rsidR="007610EF" w:rsidRPr="007610EF" w:rsidRDefault="007610EF" w:rsidP="007610EF">
      <w:pPr>
        <w:spacing w:line="288" w:lineRule="auto"/>
      </w:pPr>
      <w:r w:rsidRPr="007610EF">
        <w:lastRenderedPageBreak/>
        <w:t>Group Policies disappear when they are unlinked.</w:t>
      </w:r>
    </w:p>
    <w:p w14:paraId="7D50E0F1" w14:textId="77777777" w:rsidR="007610EF" w:rsidRPr="007610EF" w:rsidRDefault="007610EF" w:rsidP="008D6CA5">
      <w:pPr>
        <w:pStyle w:val="ListParagraph"/>
        <w:numPr>
          <w:ilvl w:val="0"/>
          <w:numId w:val="10"/>
        </w:numPr>
      </w:pPr>
      <w:r w:rsidRPr="007610EF">
        <w:t>Create a GPO called</w:t>
      </w:r>
      <w:r w:rsidR="00EB397B">
        <w:t xml:space="preserve"> </w:t>
      </w:r>
      <w:r w:rsidR="00EB397B" w:rsidRPr="00EB397B">
        <w:rPr>
          <w:b/>
          <w:bCs/>
        </w:rPr>
        <w:t>Mapped Drives by GPO</w:t>
      </w:r>
      <w:r w:rsidR="00C77288">
        <w:t xml:space="preserve"> and link it to the Accounting OU.</w:t>
      </w:r>
    </w:p>
    <w:p w14:paraId="22D2687A" w14:textId="7001A9AC" w:rsidR="008E0355" w:rsidRDefault="00806008" w:rsidP="008D6CA5">
      <w:pPr>
        <w:pStyle w:val="ListParagraph"/>
        <w:numPr>
          <w:ilvl w:val="0"/>
          <w:numId w:val="10"/>
        </w:numPr>
      </w:pPr>
      <w:r>
        <w:t xml:space="preserve">Go to </w:t>
      </w:r>
      <w:r w:rsidRPr="00806008">
        <w:rPr>
          <w:b/>
          <w:bCs/>
        </w:rPr>
        <w:t xml:space="preserve">User Configuration </w:t>
      </w:r>
      <w:r w:rsidRPr="00806008">
        <w:rPr>
          <w:b/>
          <w:bCs/>
        </w:rPr>
        <w:sym w:font="Wingdings" w:char="F0E0"/>
      </w:r>
      <w:r w:rsidRPr="00806008">
        <w:rPr>
          <w:b/>
          <w:bCs/>
        </w:rPr>
        <w:t xml:space="preserve"> </w:t>
      </w:r>
      <w:r w:rsidR="001F07F6">
        <w:rPr>
          <w:b/>
          <w:bCs/>
        </w:rPr>
        <w:t xml:space="preserve">Policies </w:t>
      </w:r>
      <w:r w:rsidR="001F07F6" w:rsidRPr="001F07F6">
        <w:rPr>
          <w:b/>
          <w:bCs/>
        </w:rPr>
        <w:sym w:font="Wingdings" w:char="F0E0"/>
      </w:r>
      <w:r w:rsidR="001F07F6">
        <w:rPr>
          <w:b/>
          <w:bCs/>
        </w:rPr>
        <w:t xml:space="preserve"> </w:t>
      </w:r>
      <w:r w:rsidRPr="00806008">
        <w:rPr>
          <w:b/>
          <w:bCs/>
        </w:rPr>
        <w:t xml:space="preserve">Windows Settings </w:t>
      </w:r>
      <w:r w:rsidRPr="00806008">
        <w:rPr>
          <w:b/>
          <w:bCs/>
        </w:rPr>
        <w:sym w:font="Wingdings" w:char="F0E0"/>
      </w:r>
      <w:r w:rsidRPr="00806008">
        <w:rPr>
          <w:b/>
          <w:bCs/>
        </w:rPr>
        <w:t xml:space="preserve"> Scripts</w:t>
      </w:r>
      <w:r>
        <w:t>.</w:t>
      </w:r>
    </w:p>
    <w:p w14:paraId="7CFECB96" w14:textId="77777777" w:rsidR="00806008" w:rsidRDefault="002315A2" w:rsidP="008D6CA5">
      <w:pPr>
        <w:pStyle w:val="ListParagraph"/>
        <w:numPr>
          <w:ilvl w:val="0"/>
          <w:numId w:val="10"/>
        </w:numPr>
      </w:pPr>
      <w:r>
        <w:t>Double Click Logon. Click Add. Click Browse.</w:t>
      </w:r>
    </w:p>
    <w:p w14:paraId="55D52D55" w14:textId="77777777" w:rsidR="002315A2" w:rsidRDefault="002315A2" w:rsidP="008D6CA5">
      <w:pPr>
        <w:pStyle w:val="ListParagraph"/>
        <w:numPr>
          <w:ilvl w:val="0"/>
          <w:numId w:val="10"/>
        </w:numPr>
      </w:pPr>
      <w:r>
        <w:t xml:space="preserve">Copy and paste the </w:t>
      </w:r>
      <w:r w:rsidRPr="002315A2">
        <w:rPr>
          <w:b/>
          <w:bCs/>
        </w:rPr>
        <w:t>logon.cmd</w:t>
      </w:r>
      <w:r>
        <w:t xml:space="preserve"> file you created earlier into this dialog box.</w:t>
      </w:r>
    </w:p>
    <w:p w14:paraId="6E38E8D2" w14:textId="77777777" w:rsidR="002315A2" w:rsidRDefault="002315A2" w:rsidP="008D6CA5">
      <w:pPr>
        <w:pStyle w:val="ListParagraph"/>
        <w:numPr>
          <w:ilvl w:val="0"/>
          <w:numId w:val="10"/>
        </w:numPr>
      </w:pPr>
      <w:r>
        <w:t>Click logon.cmd and Click Open.</w:t>
      </w:r>
    </w:p>
    <w:p w14:paraId="1848C36B" w14:textId="77777777" w:rsidR="002315A2" w:rsidRPr="002315A2" w:rsidRDefault="002315A2" w:rsidP="008D6CA5">
      <w:pPr>
        <w:pStyle w:val="ListParagraph"/>
        <w:numPr>
          <w:ilvl w:val="0"/>
          <w:numId w:val="10"/>
        </w:numPr>
      </w:pPr>
      <w:r>
        <w:t>Click OK and complete editing the Group Policy.</w:t>
      </w:r>
    </w:p>
    <w:p w14:paraId="3A7D8E8D" w14:textId="77777777" w:rsidR="007610EF" w:rsidRPr="007610EF" w:rsidRDefault="007610EF" w:rsidP="008D6CA5">
      <w:pPr>
        <w:pStyle w:val="ListParagraph"/>
        <w:numPr>
          <w:ilvl w:val="0"/>
          <w:numId w:val="10"/>
        </w:numPr>
      </w:pPr>
      <w:r w:rsidRPr="007610EF">
        <w:rPr>
          <w:b/>
        </w:rPr>
        <w:t>Insert a screenshot of the Group Policy</w:t>
      </w:r>
      <w:r w:rsidR="002315A2">
        <w:rPr>
          <w:b/>
        </w:rPr>
        <w:t xml:space="preserve"> Settings showing the logon script</w:t>
      </w:r>
      <w:r w:rsidRPr="007610EF">
        <w:rPr>
          <w:b/>
        </w:rPr>
        <w:t>:</w:t>
      </w:r>
    </w:p>
    <w:sdt>
      <w:sdtPr>
        <w:rPr>
          <w:rStyle w:val="Red"/>
        </w:rPr>
        <w:id w:val="413824984"/>
        <w:placeholder>
          <w:docPart w:val="4F17BD58B20F445687BCF3717D1EF97F"/>
        </w:placeholder>
        <w:showingPlcHdr/>
      </w:sdtPr>
      <w:sdtEndPr>
        <w:rPr>
          <w:rStyle w:val="DefaultParagraphFont"/>
          <w:color w:val="auto"/>
        </w:rPr>
      </w:sdtEndPr>
      <w:sdtContent>
        <w:p w14:paraId="7DD29747" w14:textId="77777777" w:rsidR="00AE46A2" w:rsidRDefault="00AE46A2" w:rsidP="00AE46A2">
          <w:pPr>
            <w:rPr>
              <w:rStyle w:val="Red"/>
            </w:rPr>
          </w:pPr>
          <w:r w:rsidRPr="009E102F">
            <w:rPr>
              <w:rStyle w:val="PlaceholderText"/>
              <w:color w:val="FF0000"/>
            </w:rPr>
            <w:t>Click or tap here to enter text.</w:t>
          </w:r>
        </w:p>
      </w:sdtContent>
    </w:sdt>
    <w:p w14:paraId="130279C1" w14:textId="69B0A583" w:rsidR="00DB7D64" w:rsidRPr="00D10659" w:rsidRDefault="007610EF" w:rsidP="008D6CA5">
      <w:pPr>
        <w:pStyle w:val="ListParagraph"/>
        <w:numPr>
          <w:ilvl w:val="0"/>
          <w:numId w:val="10"/>
        </w:numPr>
      </w:pPr>
      <w:r w:rsidRPr="007610EF">
        <w:t xml:space="preserve">Logon to </w:t>
      </w:r>
      <w:r w:rsidR="00895667">
        <w:rPr>
          <w:b/>
        </w:rPr>
        <w:t>Win11</w:t>
      </w:r>
      <w:r w:rsidRPr="007610EF">
        <w:t xml:space="preserve"> with </w:t>
      </w:r>
      <w:r w:rsidR="00184087">
        <w:t>Accounting</w:t>
      </w:r>
      <w:r w:rsidR="00B9032B">
        <w:t>1</w:t>
      </w:r>
      <w:r w:rsidR="00041178">
        <w:t>.</w:t>
      </w:r>
      <w:r w:rsidRPr="007610EF">
        <w:t xml:space="preserve"> </w:t>
      </w:r>
      <w:r w:rsidR="00DB7D64">
        <w:t xml:space="preserve">Do a </w:t>
      </w:r>
      <w:r w:rsidR="00DB7D64" w:rsidRPr="00DB7D64">
        <w:rPr>
          <w:b/>
          <w:bCs/>
        </w:rPr>
        <w:t>gupdate</w:t>
      </w:r>
    </w:p>
    <w:p w14:paraId="6105976F" w14:textId="4974E0B6" w:rsidR="00DB7D64" w:rsidRPr="00D10659" w:rsidRDefault="00DB7D64" w:rsidP="008D6CA5">
      <w:pPr>
        <w:pStyle w:val="ListParagraph"/>
        <w:numPr>
          <w:ilvl w:val="0"/>
          <w:numId w:val="10"/>
        </w:numPr>
      </w:pPr>
      <w:r>
        <w:t xml:space="preserve">Sign out and sign back into </w:t>
      </w:r>
      <w:r w:rsidR="00895667">
        <w:t>Win11</w:t>
      </w:r>
      <w:r>
        <w:t>. Your drives should be visible.</w:t>
      </w:r>
    </w:p>
    <w:p w14:paraId="2E8F719D" w14:textId="77777777" w:rsidR="007610EF" w:rsidRPr="00DB7D64" w:rsidRDefault="007610EF" w:rsidP="008D6CA5">
      <w:pPr>
        <w:pStyle w:val="ListParagraph"/>
        <w:numPr>
          <w:ilvl w:val="0"/>
          <w:numId w:val="10"/>
        </w:numPr>
        <w:rPr>
          <w:b/>
        </w:rPr>
      </w:pPr>
      <w:r w:rsidRPr="00DB7D64">
        <w:rPr>
          <w:b/>
        </w:rPr>
        <w:t>Insert a screenshot of the drives that you mapped:</w:t>
      </w:r>
    </w:p>
    <w:sdt>
      <w:sdtPr>
        <w:rPr>
          <w:rStyle w:val="Red"/>
        </w:rPr>
        <w:id w:val="1311990067"/>
        <w:placeholder>
          <w:docPart w:val="96C7CD479855499E970340233ACE84F7"/>
        </w:placeholder>
        <w:showingPlcHdr/>
      </w:sdtPr>
      <w:sdtEndPr>
        <w:rPr>
          <w:rStyle w:val="DefaultParagraphFont"/>
          <w:color w:val="auto"/>
        </w:rPr>
      </w:sdtEndPr>
      <w:sdtContent>
        <w:p w14:paraId="50066A47" w14:textId="77777777" w:rsidR="00B43152" w:rsidRDefault="00B43152" w:rsidP="00B43152">
          <w:pPr>
            <w:rPr>
              <w:rStyle w:val="Red"/>
            </w:rPr>
          </w:pPr>
          <w:r w:rsidRPr="009E102F">
            <w:rPr>
              <w:rStyle w:val="PlaceholderText"/>
              <w:color w:val="FF0000"/>
            </w:rPr>
            <w:t>Click or tap here to enter text.</w:t>
          </w:r>
        </w:p>
      </w:sdtContent>
    </w:sdt>
    <w:p w14:paraId="21280242" w14:textId="77777777" w:rsidR="004B12E7" w:rsidRDefault="004B12E7" w:rsidP="008D6CA5">
      <w:pPr>
        <w:pStyle w:val="ListParagraph"/>
        <w:numPr>
          <w:ilvl w:val="0"/>
          <w:numId w:val="10"/>
        </w:numPr>
      </w:pPr>
      <w:r>
        <w:t xml:space="preserve">Save a file to both drives named </w:t>
      </w:r>
      <w:r>
        <w:rPr>
          <w:b/>
        </w:rPr>
        <w:t>Mapped Drives by GPO</w:t>
      </w:r>
      <w:r>
        <w:t>.</w:t>
      </w:r>
    </w:p>
    <w:p w14:paraId="16EB5700" w14:textId="77777777" w:rsidR="007610EF" w:rsidRPr="007610EF" w:rsidRDefault="007610EF" w:rsidP="008D6CA5">
      <w:pPr>
        <w:pStyle w:val="ListParagraph"/>
        <w:numPr>
          <w:ilvl w:val="0"/>
          <w:numId w:val="10"/>
        </w:numPr>
      </w:pPr>
      <w:r w:rsidRPr="007610EF">
        <w:t>Unlink the GPO.</w:t>
      </w:r>
    </w:p>
    <w:p w14:paraId="5D75573E" w14:textId="77777777" w:rsidR="007610EF" w:rsidRDefault="007610EF" w:rsidP="008D6CA5">
      <w:pPr>
        <w:pStyle w:val="ListParagraph"/>
        <w:numPr>
          <w:ilvl w:val="0"/>
          <w:numId w:val="10"/>
        </w:numPr>
      </w:pPr>
      <w:r w:rsidRPr="007610EF">
        <w:rPr>
          <w:b/>
        </w:rPr>
        <w:t>Logoff</w:t>
      </w:r>
      <w:r w:rsidRPr="007610EF">
        <w:t xml:space="preserve"> and </w:t>
      </w:r>
      <w:r w:rsidRPr="007610EF">
        <w:rPr>
          <w:b/>
        </w:rPr>
        <w:t>logon</w:t>
      </w:r>
      <w:r w:rsidRPr="007610EF">
        <w:t xml:space="preserve"> as </w:t>
      </w:r>
      <w:r w:rsidR="00621B42">
        <w:t>Accounting</w:t>
      </w:r>
      <w:r w:rsidR="00F41605">
        <w:t>1</w:t>
      </w:r>
      <w:r w:rsidRPr="007610EF">
        <w:t>, the drives should be gone.</w:t>
      </w:r>
    </w:p>
    <w:p w14:paraId="79A0C0DC" w14:textId="77777777" w:rsidR="007C5681" w:rsidRPr="00042A36" w:rsidRDefault="007C5681" w:rsidP="008D6CA5">
      <w:pPr>
        <w:pStyle w:val="ListParagraph"/>
        <w:numPr>
          <w:ilvl w:val="0"/>
          <w:numId w:val="10"/>
        </w:numPr>
      </w:pPr>
      <w:r>
        <w:rPr>
          <w:b/>
        </w:rPr>
        <w:t xml:space="preserve">Insert a screenshot of all the files on the server in </w:t>
      </w:r>
      <w:r w:rsidR="008B2A63">
        <w:rPr>
          <w:b/>
        </w:rPr>
        <w:t>in one of the mapped drives.</w:t>
      </w:r>
    </w:p>
    <w:sdt>
      <w:sdtPr>
        <w:rPr>
          <w:rStyle w:val="Red"/>
        </w:rPr>
        <w:id w:val="2096352990"/>
        <w:placeholder>
          <w:docPart w:val="5C88B25CBB964F379EF832B5D766EE78"/>
        </w:placeholder>
        <w:showingPlcHdr/>
      </w:sdtPr>
      <w:sdtEndPr>
        <w:rPr>
          <w:rStyle w:val="DefaultParagraphFont"/>
          <w:color w:val="auto"/>
        </w:rPr>
      </w:sdtEndPr>
      <w:sdtContent>
        <w:p w14:paraId="2713A1DF" w14:textId="77777777" w:rsidR="00B43152" w:rsidRDefault="00B43152" w:rsidP="00B43152">
          <w:pPr>
            <w:rPr>
              <w:rStyle w:val="Red"/>
            </w:rPr>
          </w:pPr>
          <w:r w:rsidRPr="009E102F">
            <w:rPr>
              <w:rStyle w:val="PlaceholderText"/>
              <w:color w:val="FF0000"/>
            </w:rPr>
            <w:t>Click or tap here to enter text.</w:t>
          </w:r>
        </w:p>
      </w:sdtContent>
    </w:sdt>
    <w:p w14:paraId="3735BBDB" w14:textId="77777777" w:rsidR="00EB397B" w:rsidRDefault="00EB397B" w:rsidP="008D6CA5">
      <w:pPr>
        <w:pStyle w:val="ListParagraph"/>
        <w:numPr>
          <w:ilvl w:val="0"/>
          <w:numId w:val="10"/>
        </w:numPr>
      </w:pPr>
      <w:r>
        <w:t xml:space="preserve">Unlink </w:t>
      </w:r>
      <w:r w:rsidRPr="00EB397B">
        <w:rPr>
          <w:b/>
          <w:bCs/>
        </w:rPr>
        <w:t>Mapped Drives by GPO</w:t>
      </w:r>
      <w:r>
        <w:t xml:space="preserve"> from the Accounting OU.</w:t>
      </w:r>
    </w:p>
    <w:p w14:paraId="1CCFA285" w14:textId="6542C722" w:rsidR="007A3C20" w:rsidRDefault="007A3C20" w:rsidP="007A3C20">
      <w:pPr>
        <w:pStyle w:val="Heading1"/>
      </w:pPr>
      <w:bookmarkStart w:id="12" w:name="_Toc170907840"/>
      <w:r>
        <w:t xml:space="preserve">Activity </w:t>
      </w:r>
      <w:r w:rsidR="00895667">
        <w:t>8</w:t>
      </w:r>
      <w:r>
        <w:t>-</w:t>
      </w:r>
      <w:r w:rsidR="00B67E4A">
        <w:t>7</w:t>
      </w:r>
      <w:r>
        <w:t>: Mapped Drives</w:t>
      </w:r>
      <w:r w:rsidRPr="007610EF">
        <w:t xml:space="preserve"> by Group Policy Preferences</w:t>
      </w:r>
      <w:bookmarkEnd w:id="12"/>
    </w:p>
    <w:p w14:paraId="649A77E5" w14:textId="77777777" w:rsidR="007A3C20" w:rsidRPr="00074B85" w:rsidRDefault="007A3C20" w:rsidP="007A3C20">
      <w:r>
        <w:t>Time Required: 10 minutes</w:t>
      </w:r>
    </w:p>
    <w:p w14:paraId="14F67325" w14:textId="77777777" w:rsidR="007A3C20" w:rsidRPr="007610EF" w:rsidRDefault="007A3C20" w:rsidP="007A3C20">
      <w:pPr>
        <w:spacing w:line="288" w:lineRule="auto"/>
      </w:pPr>
      <w:r>
        <w:t xml:space="preserve">Mapping drives by Group Policy Preferences allow you to set mapped drives for several users or groups all at once. </w:t>
      </w:r>
      <w:r w:rsidRPr="007610EF">
        <w:t>The reason for preferences, is that some settings can’t be changed with Group Policies. Both types of policies are useful, you just need to be aware of the difference.</w:t>
      </w:r>
    </w:p>
    <w:p w14:paraId="4DAC1BF2" w14:textId="77777777" w:rsidR="007A3C20" w:rsidRPr="007610EF" w:rsidRDefault="007A3C20" w:rsidP="007A3C20">
      <w:pPr>
        <w:spacing w:line="288" w:lineRule="auto"/>
      </w:pPr>
      <w:r w:rsidRPr="007610EF">
        <w:t xml:space="preserve"> </w:t>
      </w:r>
    </w:p>
    <w:p w14:paraId="5EB8F405" w14:textId="77777777" w:rsidR="007A3C20" w:rsidRPr="007610EF" w:rsidRDefault="007A3C20" w:rsidP="007A3C20">
      <w:pPr>
        <w:pStyle w:val="ListParagraph"/>
        <w:numPr>
          <w:ilvl w:val="0"/>
          <w:numId w:val="9"/>
        </w:numPr>
      </w:pPr>
      <w:r>
        <w:lastRenderedPageBreak/>
        <w:t>Create</w:t>
      </w:r>
      <w:r w:rsidRPr="007610EF">
        <w:t xml:space="preserve"> a GPO named </w:t>
      </w:r>
      <w:r w:rsidRPr="007610EF">
        <w:rPr>
          <w:b/>
        </w:rPr>
        <w:t>Mapped Drive Preferences</w:t>
      </w:r>
      <w:r w:rsidRPr="007610EF">
        <w:t xml:space="preserve"> </w:t>
      </w:r>
      <w:r>
        <w:t xml:space="preserve">and link it to </w:t>
      </w:r>
      <w:r w:rsidRPr="007610EF">
        <w:t xml:space="preserve">the </w:t>
      </w:r>
      <w:r w:rsidRPr="0036529C">
        <w:rPr>
          <w:b/>
        </w:rPr>
        <w:t>Accounting</w:t>
      </w:r>
      <w:r w:rsidRPr="007610EF">
        <w:rPr>
          <w:b/>
        </w:rPr>
        <w:t xml:space="preserve"> OU</w:t>
      </w:r>
      <w:r w:rsidRPr="007610EF">
        <w:t>.</w:t>
      </w:r>
    </w:p>
    <w:p w14:paraId="78764D3D" w14:textId="77777777" w:rsidR="007A3C20" w:rsidRPr="00A2348F" w:rsidRDefault="007A3C20" w:rsidP="007A3C20">
      <w:pPr>
        <w:pStyle w:val="ListParagraph"/>
        <w:numPr>
          <w:ilvl w:val="0"/>
          <w:numId w:val="9"/>
        </w:numPr>
      </w:pPr>
      <w:r>
        <w:t xml:space="preserve">Go to </w:t>
      </w:r>
      <w:r w:rsidRPr="006F2353">
        <w:rPr>
          <w:b/>
          <w:bCs/>
        </w:rPr>
        <w:t xml:space="preserve">User Configuration </w:t>
      </w:r>
      <w:r w:rsidRPr="006F2353">
        <w:rPr>
          <w:b/>
          <w:bCs/>
        </w:rPr>
        <w:sym w:font="Wingdings" w:char="F0E0"/>
      </w:r>
      <w:r w:rsidRPr="006F2353">
        <w:rPr>
          <w:b/>
          <w:bCs/>
        </w:rPr>
        <w:t xml:space="preserve"> Preferences </w:t>
      </w:r>
      <w:r w:rsidRPr="006F2353">
        <w:rPr>
          <w:b/>
          <w:bCs/>
        </w:rPr>
        <w:sym w:font="Wingdings" w:char="F0E0"/>
      </w:r>
      <w:r w:rsidRPr="006F2353">
        <w:rPr>
          <w:b/>
          <w:bCs/>
        </w:rPr>
        <w:t xml:space="preserve"> Windows Settings </w:t>
      </w:r>
      <w:r w:rsidRPr="006F2353">
        <w:rPr>
          <w:b/>
          <w:bCs/>
        </w:rPr>
        <w:sym w:font="Wingdings" w:char="F0E0"/>
      </w:r>
      <w:r w:rsidRPr="006F2353">
        <w:rPr>
          <w:b/>
          <w:bCs/>
        </w:rPr>
        <w:t xml:space="preserve"> Drive Maps</w:t>
      </w:r>
    </w:p>
    <w:p w14:paraId="6D7E0CCD" w14:textId="77777777" w:rsidR="007A3C20" w:rsidRDefault="007A3C20" w:rsidP="007A3C20">
      <w:pPr>
        <w:pStyle w:val="ListParagraph"/>
        <w:numPr>
          <w:ilvl w:val="0"/>
          <w:numId w:val="9"/>
        </w:numPr>
      </w:pPr>
      <w:r>
        <w:t xml:space="preserve">Right Click </w:t>
      </w:r>
      <w:r w:rsidRPr="00877CE1">
        <w:rPr>
          <w:b/>
          <w:bCs/>
        </w:rPr>
        <w:t>Drive Maps</w:t>
      </w:r>
      <w:r>
        <w:rPr>
          <w:b/>
          <w:bCs/>
        </w:rPr>
        <w:t xml:space="preserve"> </w:t>
      </w:r>
      <w:r w:rsidRPr="00877CE1">
        <w:rPr>
          <w:b/>
          <w:bCs/>
        </w:rPr>
        <w:sym w:font="Wingdings" w:char="F0E0"/>
      </w:r>
      <w:r w:rsidRPr="00877CE1">
        <w:rPr>
          <w:b/>
          <w:bCs/>
        </w:rPr>
        <w:t xml:space="preserve"> New</w:t>
      </w:r>
      <w:r>
        <w:rPr>
          <w:b/>
          <w:bCs/>
        </w:rPr>
        <w:t xml:space="preserve"> </w:t>
      </w:r>
      <w:r w:rsidRPr="00877CE1">
        <w:rPr>
          <w:b/>
          <w:bCs/>
        </w:rPr>
        <w:sym w:font="Wingdings" w:char="F0E0"/>
      </w:r>
      <w:r w:rsidRPr="00877CE1">
        <w:rPr>
          <w:b/>
          <w:bCs/>
        </w:rPr>
        <w:t xml:space="preserve"> Mapped Drive</w:t>
      </w:r>
      <w:r>
        <w:t>.</w:t>
      </w:r>
    </w:p>
    <w:p w14:paraId="17BE0731" w14:textId="77777777" w:rsidR="007A3C20" w:rsidRPr="007610EF" w:rsidRDefault="007A3C20" w:rsidP="007A3C20">
      <w:pPr>
        <w:pStyle w:val="ListParagraph"/>
        <w:numPr>
          <w:ilvl w:val="1"/>
          <w:numId w:val="9"/>
        </w:numPr>
      </w:pPr>
      <w:r>
        <w:t xml:space="preserve">Location: </w:t>
      </w:r>
      <w:r w:rsidRPr="00D64506">
        <w:rPr>
          <w:b/>
          <w:bCs/>
        </w:rPr>
        <w:t>\\Server1\Accounting</w:t>
      </w:r>
    </w:p>
    <w:p w14:paraId="702699DF" w14:textId="77777777" w:rsidR="007A3C20" w:rsidRDefault="007A3C20" w:rsidP="007A3C20">
      <w:pPr>
        <w:pStyle w:val="ListParagraph"/>
        <w:numPr>
          <w:ilvl w:val="1"/>
          <w:numId w:val="9"/>
        </w:numPr>
      </w:pPr>
      <w:r>
        <w:t xml:space="preserve">Check </w:t>
      </w:r>
      <w:r w:rsidRPr="00D64506">
        <w:rPr>
          <w:b/>
          <w:bCs/>
        </w:rPr>
        <w:t>Reconnect</w:t>
      </w:r>
      <w:r>
        <w:t>.</w:t>
      </w:r>
    </w:p>
    <w:p w14:paraId="13E9ED43" w14:textId="77777777" w:rsidR="007A3C20" w:rsidRPr="00D64506" w:rsidRDefault="007A3C20" w:rsidP="007A3C20">
      <w:pPr>
        <w:pStyle w:val="ListParagraph"/>
        <w:numPr>
          <w:ilvl w:val="1"/>
          <w:numId w:val="9"/>
        </w:numPr>
      </w:pPr>
      <w:r>
        <w:t xml:space="preserve">Drive Letter </w:t>
      </w:r>
      <w:r w:rsidRPr="00D64506">
        <w:rPr>
          <w:b/>
          <w:bCs/>
        </w:rPr>
        <w:t xml:space="preserve">Existing </w:t>
      </w:r>
      <w:r w:rsidRPr="00D64506">
        <w:rPr>
          <w:b/>
          <w:bCs/>
        </w:rPr>
        <w:sym w:font="Wingdings" w:char="F0E0"/>
      </w:r>
      <w:r w:rsidRPr="00D64506">
        <w:rPr>
          <w:b/>
          <w:bCs/>
        </w:rPr>
        <w:t xml:space="preserve"> Z</w:t>
      </w:r>
    </w:p>
    <w:p w14:paraId="103FD086" w14:textId="77777777" w:rsidR="007A3C20" w:rsidRPr="007B1794" w:rsidRDefault="007A3C20" w:rsidP="007A3C20">
      <w:pPr>
        <w:pStyle w:val="ListParagraph"/>
        <w:numPr>
          <w:ilvl w:val="1"/>
          <w:numId w:val="9"/>
        </w:numPr>
      </w:pPr>
      <w:r>
        <w:t xml:space="preserve">Use the option on the common tab: </w:t>
      </w:r>
      <w:r w:rsidRPr="007B1794">
        <w:rPr>
          <w:b/>
        </w:rPr>
        <w:t>Remove this item when it is no longer applied</w:t>
      </w:r>
    </w:p>
    <w:p w14:paraId="7B2F6C75" w14:textId="77777777" w:rsidR="007A3C20" w:rsidRPr="007B1794" w:rsidRDefault="007A3C20" w:rsidP="007A3C20">
      <w:pPr>
        <w:pStyle w:val="ListParagraph"/>
        <w:numPr>
          <w:ilvl w:val="1"/>
          <w:numId w:val="9"/>
        </w:numPr>
      </w:pPr>
      <w:r w:rsidRPr="007B1794">
        <w:t xml:space="preserve">This will change the </w:t>
      </w:r>
      <w:r w:rsidRPr="00B9032B">
        <w:rPr>
          <w:b/>
          <w:bCs/>
        </w:rPr>
        <w:t>Action</w:t>
      </w:r>
      <w:r w:rsidRPr="007B1794">
        <w:t xml:space="preserve"> to </w:t>
      </w:r>
      <w:r w:rsidRPr="00B9032B">
        <w:rPr>
          <w:b/>
          <w:bCs/>
        </w:rPr>
        <w:t>Replace</w:t>
      </w:r>
      <w:r w:rsidRPr="007B1794">
        <w:t>.</w:t>
      </w:r>
    </w:p>
    <w:p w14:paraId="6560C527" w14:textId="77777777" w:rsidR="007A3C20" w:rsidRPr="00A2348F" w:rsidRDefault="007A3C20" w:rsidP="007A3C20">
      <w:pPr>
        <w:pStyle w:val="ListParagraph"/>
        <w:numPr>
          <w:ilvl w:val="1"/>
          <w:numId w:val="9"/>
        </w:numPr>
      </w:pPr>
      <w:r>
        <w:t>Click OK.</w:t>
      </w:r>
    </w:p>
    <w:p w14:paraId="4C7864B9" w14:textId="77777777" w:rsidR="007A3C20" w:rsidRDefault="007A3C20" w:rsidP="007A3C20">
      <w:pPr>
        <w:pStyle w:val="ListParagraph"/>
        <w:numPr>
          <w:ilvl w:val="0"/>
          <w:numId w:val="9"/>
        </w:numPr>
      </w:pPr>
      <w:r>
        <w:t xml:space="preserve">Right Click </w:t>
      </w:r>
      <w:r w:rsidRPr="00877CE1">
        <w:rPr>
          <w:b/>
          <w:bCs/>
        </w:rPr>
        <w:t>Drive Maps</w:t>
      </w:r>
      <w:r>
        <w:rPr>
          <w:b/>
          <w:bCs/>
        </w:rPr>
        <w:t xml:space="preserve"> </w:t>
      </w:r>
      <w:r w:rsidRPr="00877CE1">
        <w:rPr>
          <w:b/>
          <w:bCs/>
        </w:rPr>
        <w:sym w:font="Wingdings" w:char="F0E0"/>
      </w:r>
      <w:r w:rsidRPr="00877CE1">
        <w:rPr>
          <w:b/>
          <w:bCs/>
        </w:rPr>
        <w:t xml:space="preserve"> New</w:t>
      </w:r>
      <w:r>
        <w:rPr>
          <w:b/>
          <w:bCs/>
        </w:rPr>
        <w:t xml:space="preserve"> </w:t>
      </w:r>
      <w:r w:rsidRPr="00877CE1">
        <w:rPr>
          <w:b/>
          <w:bCs/>
        </w:rPr>
        <w:sym w:font="Wingdings" w:char="F0E0"/>
      </w:r>
      <w:r w:rsidRPr="00877CE1">
        <w:rPr>
          <w:b/>
          <w:bCs/>
        </w:rPr>
        <w:t xml:space="preserve"> Mapped Drive</w:t>
      </w:r>
      <w:r>
        <w:t>.</w:t>
      </w:r>
    </w:p>
    <w:p w14:paraId="41BCFB34" w14:textId="77777777" w:rsidR="007A3C20" w:rsidRPr="007610EF" w:rsidRDefault="007A3C20" w:rsidP="007A3C20">
      <w:pPr>
        <w:pStyle w:val="ListParagraph"/>
        <w:numPr>
          <w:ilvl w:val="1"/>
          <w:numId w:val="9"/>
        </w:numPr>
      </w:pPr>
      <w:r>
        <w:t xml:space="preserve">Location: </w:t>
      </w:r>
      <w:r w:rsidRPr="00D64506">
        <w:rPr>
          <w:b/>
          <w:bCs/>
        </w:rPr>
        <w:t>\\Server1\Accounting</w:t>
      </w:r>
      <w:r>
        <w:rPr>
          <w:b/>
          <w:bCs/>
        </w:rPr>
        <w:t>\Payroll</w:t>
      </w:r>
    </w:p>
    <w:p w14:paraId="09FDC63F" w14:textId="77777777" w:rsidR="007A3C20" w:rsidRDefault="007A3C20" w:rsidP="007A3C20">
      <w:pPr>
        <w:pStyle w:val="ListParagraph"/>
        <w:numPr>
          <w:ilvl w:val="1"/>
          <w:numId w:val="9"/>
        </w:numPr>
      </w:pPr>
      <w:r>
        <w:t xml:space="preserve">Check </w:t>
      </w:r>
      <w:r w:rsidRPr="00D64506">
        <w:rPr>
          <w:b/>
          <w:bCs/>
        </w:rPr>
        <w:t>Reconnect</w:t>
      </w:r>
      <w:r>
        <w:t>.</w:t>
      </w:r>
    </w:p>
    <w:p w14:paraId="67AB15E2" w14:textId="77777777" w:rsidR="007A3C20" w:rsidRPr="00D64506" w:rsidRDefault="007A3C20" w:rsidP="007A3C20">
      <w:pPr>
        <w:pStyle w:val="ListParagraph"/>
        <w:numPr>
          <w:ilvl w:val="1"/>
          <w:numId w:val="9"/>
        </w:numPr>
      </w:pPr>
      <w:r>
        <w:t xml:space="preserve">Drive Letter </w:t>
      </w:r>
      <w:r w:rsidRPr="00D64506">
        <w:rPr>
          <w:b/>
          <w:bCs/>
        </w:rPr>
        <w:t xml:space="preserve">Existing </w:t>
      </w:r>
      <w:r w:rsidRPr="00D64506">
        <w:rPr>
          <w:b/>
          <w:bCs/>
        </w:rPr>
        <w:sym w:font="Wingdings" w:char="F0E0"/>
      </w:r>
      <w:r w:rsidRPr="00D64506">
        <w:rPr>
          <w:b/>
          <w:bCs/>
        </w:rPr>
        <w:t xml:space="preserve"> </w:t>
      </w:r>
      <w:r>
        <w:rPr>
          <w:b/>
          <w:bCs/>
        </w:rPr>
        <w:t>Y</w:t>
      </w:r>
    </w:p>
    <w:p w14:paraId="29736561" w14:textId="77777777" w:rsidR="007A3C20" w:rsidRPr="007B1794" w:rsidRDefault="007A3C20" w:rsidP="007A3C20">
      <w:pPr>
        <w:pStyle w:val="ListParagraph"/>
        <w:numPr>
          <w:ilvl w:val="1"/>
          <w:numId w:val="9"/>
        </w:numPr>
      </w:pPr>
      <w:r>
        <w:t xml:space="preserve">Use the option on the common tab: </w:t>
      </w:r>
      <w:r w:rsidRPr="007B1794">
        <w:rPr>
          <w:b/>
        </w:rPr>
        <w:t>Remove this item when it is no longer applied</w:t>
      </w:r>
    </w:p>
    <w:p w14:paraId="4B0511C1" w14:textId="77777777" w:rsidR="007A3C20" w:rsidRPr="007B1794" w:rsidRDefault="007A3C20" w:rsidP="007A3C20">
      <w:pPr>
        <w:pStyle w:val="ListParagraph"/>
        <w:numPr>
          <w:ilvl w:val="1"/>
          <w:numId w:val="9"/>
        </w:numPr>
      </w:pPr>
      <w:r w:rsidRPr="007B1794">
        <w:t xml:space="preserve">This will change the </w:t>
      </w:r>
      <w:r w:rsidRPr="00B9032B">
        <w:rPr>
          <w:b/>
          <w:bCs/>
        </w:rPr>
        <w:t>Action</w:t>
      </w:r>
      <w:r w:rsidRPr="007B1794">
        <w:t xml:space="preserve"> to </w:t>
      </w:r>
      <w:r w:rsidRPr="00B9032B">
        <w:rPr>
          <w:b/>
          <w:bCs/>
        </w:rPr>
        <w:t>Replace</w:t>
      </w:r>
      <w:r w:rsidRPr="007B1794">
        <w:t>.</w:t>
      </w:r>
    </w:p>
    <w:p w14:paraId="1C86F8F3" w14:textId="77777777" w:rsidR="007A3C20" w:rsidRDefault="007A3C20" w:rsidP="007A3C20">
      <w:pPr>
        <w:pStyle w:val="ListParagraph"/>
        <w:numPr>
          <w:ilvl w:val="1"/>
          <w:numId w:val="9"/>
        </w:numPr>
      </w:pPr>
      <w:r>
        <w:t>Click OK.</w:t>
      </w:r>
    </w:p>
    <w:p w14:paraId="010941F8" w14:textId="77777777" w:rsidR="007A3C20" w:rsidRPr="001162B4" w:rsidRDefault="007A3C20" w:rsidP="007A3C20">
      <w:pPr>
        <w:pStyle w:val="ListParagraph"/>
        <w:numPr>
          <w:ilvl w:val="0"/>
          <w:numId w:val="9"/>
        </w:numPr>
      </w:pPr>
      <w:r w:rsidRPr="007610EF">
        <w:rPr>
          <w:b/>
        </w:rPr>
        <w:t>Insert a screenshot of the Group Policy</w:t>
      </w:r>
      <w:r>
        <w:rPr>
          <w:b/>
        </w:rPr>
        <w:t xml:space="preserve"> Settings showing the mapped drives.</w:t>
      </w:r>
    </w:p>
    <w:sdt>
      <w:sdtPr>
        <w:rPr>
          <w:rStyle w:val="Red"/>
        </w:rPr>
        <w:id w:val="1365481158"/>
        <w:placeholder>
          <w:docPart w:val="52A473B0679549A5AC66049EE854D70B"/>
        </w:placeholder>
        <w:showingPlcHdr/>
      </w:sdtPr>
      <w:sdtEndPr>
        <w:rPr>
          <w:rStyle w:val="DefaultParagraphFont"/>
          <w:color w:val="auto"/>
        </w:rPr>
      </w:sdtEndPr>
      <w:sdtContent>
        <w:p w14:paraId="5B3489B4" w14:textId="77777777" w:rsidR="007A3C20" w:rsidRDefault="007A3C20" w:rsidP="007A3C20">
          <w:pPr>
            <w:rPr>
              <w:rStyle w:val="Red"/>
            </w:rPr>
          </w:pPr>
          <w:r w:rsidRPr="009E102F">
            <w:rPr>
              <w:rStyle w:val="PlaceholderText"/>
              <w:color w:val="FF0000"/>
            </w:rPr>
            <w:t>Click or tap here to enter text.</w:t>
          </w:r>
        </w:p>
      </w:sdtContent>
    </w:sdt>
    <w:p w14:paraId="0993AA98" w14:textId="0112E7BE" w:rsidR="007A3C20" w:rsidRPr="001E6E74" w:rsidRDefault="007A3C20" w:rsidP="007A3C20">
      <w:pPr>
        <w:pStyle w:val="ListParagraph"/>
        <w:numPr>
          <w:ilvl w:val="0"/>
          <w:numId w:val="9"/>
        </w:numPr>
      </w:pPr>
      <w:r w:rsidRPr="007610EF">
        <w:t xml:space="preserve">Logon to </w:t>
      </w:r>
      <w:r w:rsidR="00895667">
        <w:rPr>
          <w:b/>
        </w:rPr>
        <w:t>Win11</w:t>
      </w:r>
      <w:r w:rsidRPr="007610EF">
        <w:t xml:space="preserve"> with </w:t>
      </w:r>
      <w:r>
        <w:t>Accounting1.</w:t>
      </w:r>
      <w:r w:rsidRPr="007610EF">
        <w:t xml:space="preserve"> </w:t>
      </w:r>
      <w:r>
        <w:t xml:space="preserve">Do a </w:t>
      </w:r>
      <w:r w:rsidRPr="00DB7D64">
        <w:rPr>
          <w:b/>
          <w:bCs/>
        </w:rPr>
        <w:t>gupdate</w:t>
      </w:r>
    </w:p>
    <w:p w14:paraId="01042CE4" w14:textId="3CB72763" w:rsidR="007A3C20" w:rsidRPr="001E6E74" w:rsidRDefault="007A3C20" w:rsidP="007A3C20">
      <w:pPr>
        <w:pStyle w:val="ListParagraph"/>
        <w:numPr>
          <w:ilvl w:val="0"/>
          <w:numId w:val="9"/>
        </w:numPr>
      </w:pPr>
      <w:r>
        <w:t xml:space="preserve">Sign out and sign back into </w:t>
      </w:r>
      <w:r w:rsidR="00895667">
        <w:t>Win11</w:t>
      </w:r>
      <w:r>
        <w:t>. Your drives should be visible.</w:t>
      </w:r>
    </w:p>
    <w:p w14:paraId="183AC5A0" w14:textId="0BF26C57" w:rsidR="007A3C20" w:rsidRPr="007610EF" w:rsidRDefault="007A3C20" w:rsidP="007A3C20">
      <w:pPr>
        <w:pStyle w:val="ListParagraph"/>
        <w:numPr>
          <w:ilvl w:val="0"/>
          <w:numId w:val="9"/>
        </w:numPr>
      </w:pPr>
      <w:r w:rsidRPr="007610EF">
        <w:t xml:space="preserve">Logon to </w:t>
      </w:r>
      <w:r w:rsidR="00895667">
        <w:rPr>
          <w:b/>
        </w:rPr>
        <w:t>Win11</w:t>
      </w:r>
      <w:r w:rsidRPr="007610EF">
        <w:t xml:space="preserve"> with </w:t>
      </w:r>
      <w:r>
        <w:rPr>
          <w:b/>
        </w:rPr>
        <w:t>Accounting1</w:t>
      </w:r>
      <w:r w:rsidRPr="007610EF">
        <w:t xml:space="preserve"> and see if the drives get mapped.</w:t>
      </w:r>
    </w:p>
    <w:p w14:paraId="21BC57B4" w14:textId="77777777" w:rsidR="007A3C20" w:rsidRPr="007610EF" w:rsidRDefault="007A3C20" w:rsidP="007A3C20">
      <w:pPr>
        <w:pStyle w:val="ListParagraph"/>
        <w:numPr>
          <w:ilvl w:val="0"/>
          <w:numId w:val="9"/>
        </w:numPr>
      </w:pPr>
      <w:r w:rsidRPr="007610EF">
        <w:rPr>
          <w:b/>
        </w:rPr>
        <w:t>Insert a screenshot of the drives that you mapped:</w:t>
      </w:r>
    </w:p>
    <w:sdt>
      <w:sdtPr>
        <w:rPr>
          <w:rStyle w:val="Red"/>
        </w:rPr>
        <w:id w:val="1052347781"/>
        <w:placeholder>
          <w:docPart w:val="1E3D5706D9474F0888F2B5CB4184B708"/>
        </w:placeholder>
        <w:showingPlcHdr/>
      </w:sdtPr>
      <w:sdtEndPr>
        <w:rPr>
          <w:rStyle w:val="DefaultParagraphFont"/>
          <w:color w:val="auto"/>
        </w:rPr>
      </w:sdtEndPr>
      <w:sdtContent>
        <w:p w14:paraId="517D6BCB" w14:textId="77777777" w:rsidR="007A3C20" w:rsidRDefault="007A3C20" w:rsidP="007A3C20">
          <w:pPr>
            <w:rPr>
              <w:rStyle w:val="Red"/>
            </w:rPr>
          </w:pPr>
          <w:r w:rsidRPr="009E102F">
            <w:rPr>
              <w:rStyle w:val="PlaceholderText"/>
              <w:color w:val="FF0000"/>
            </w:rPr>
            <w:t>Click or tap here to enter text.</w:t>
          </w:r>
        </w:p>
      </w:sdtContent>
    </w:sdt>
    <w:p w14:paraId="539D334F" w14:textId="77777777" w:rsidR="007A3C20" w:rsidRDefault="007A3C20" w:rsidP="007A3C20">
      <w:pPr>
        <w:pStyle w:val="ListParagraph"/>
        <w:numPr>
          <w:ilvl w:val="0"/>
          <w:numId w:val="9"/>
        </w:numPr>
      </w:pPr>
      <w:r>
        <w:lastRenderedPageBreak/>
        <w:t xml:space="preserve">Save a file to both drives named </w:t>
      </w:r>
      <w:r>
        <w:rPr>
          <w:b/>
        </w:rPr>
        <w:t>Mapped Drives by GPO Preferences</w:t>
      </w:r>
      <w:r>
        <w:t>.</w:t>
      </w:r>
    </w:p>
    <w:p w14:paraId="50C636B7" w14:textId="77777777" w:rsidR="007A3C20" w:rsidRDefault="007A3C20" w:rsidP="007A3C20">
      <w:pPr>
        <w:pStyle w:val="ListParagraph"/>
        <w:numPr>
          <w:ilvl w:val="0"/>
          <w:numId w:val="9"/>
        </w:numPr>
      </w:pPr>
      <w:r>
        <w:t>Unlink Mapped Drive preferences.</w:t>
      </w:r>
    </w:p>
    <w:p w14:paraId="5F2DDC3A" w14:textId="77777777" w:rsidR="007A3C20" w:rsidRPr="007610EF" w:rsidRDefault="007A3C20" w:rsidP="007A3C20">
      <w:pPr>
        <w:pStyle w:val="ListParagraph"/>
        <w:numPr>
          <w:ilvl w:val="0"/>
          <w:numId w:val="9"/>
        </w:numPr>
      </w:pPr>
      <w:r w:rsidRPr="007610EF">
        <w:rPr>
          <w:b/>
        </w:rPr>
        <w:t xml:space="preserve"> Logoff</w:t>
      </w:r>
      <w:r w:rsidRPr="007610EF">
        <w:t xml:space="preserve"> and </w:t>
      </w:r>
      <w:r w:rsidRPr="007610EF">
        <w:rPr>
          <w:b/>
        </w:rPr>
        <w:t>logon</w:t>
      </w:r>
      <w:r w:rsidRPr="007610EF">
        <w:t xml:space="preserve"> again as </w:t>
      </w:r>
      <w:r w:rsidRPr="00BE1A2D">
        <w:rPr>
          <w:b/>
          <w:bCs/>
        </w:rPr>
        <w:t>Accounting1</w:t>
      </w:r>
      <w:r w:rsidRPr="007610EF">
        <w:t>, the drives should be gone.</w:t>
      </w:r>
      <w:r>
        <w:t xml:space="preserve"> If they are not, do a </w:t>
      </w:r>
      <w:r w:rsidRPr="00ED18BA">
        <w:rPr>
          <w:b/>
          <w:bCs/>
        </w:rPr>
        <w:t>gpudat</w:t>
      </w:r>
      <w:r>
        <w:rPr>
          <w:b/>
          <w:bCs/>
        </w:rPr>
        <w:t>e</w:t>
      </w:r>
    </w:p>
    <w:p w14:paraId="2CEB3ADF" w14:textId="7D667D6D" w:rsidR="007A3C20" w:rsidRDefault="007A3C20" w:rsidP="007A3C20">
      <w:pPr>
        <w:pStyle w:val="ListParagraph"/>
        <w:numPr>
          <w:ilvl w:val="0"/>
          <w:numId w:val="9"/>
        </w:numPr>
      </w:pPr>
      <w:r w:rsidRPr="007610EF">
        <w:t>Unlink the GPO.</w:t>
      </w:r>
    </w:p>
    <w:p w14:paraId="4F966454" w14:textId="397F385F" w:rsidR="00513CA8" w:rsidRDefault="00513CA8" w:rsidP="00513CA8">
      <w:pPr>
        <w:pStyle w:val="Heading2"/>
      </w:pPr>
      <w:bookmarkStart w:id="13" w:name="_Toc170907841"/>
      <w:r>
        <w:t>Assignment Submissions</w:t>
      </w:r>
      <w:bookmarkEnd w:id="13"/>
    </w:p>
    <w:p w14:paraId="2374A437" w14:textId="6CFD619B" w:rsidR="007610EF" w:rsidRPr="007610EF" w:rsidRDefault="007610EF" w:rsidP="00934325">
      <w:pPr>
        <w:spacing w:line="288" w:lineRule="auto"/>
      </w:pPr>
      <w:r w:rsidRPr="007610EF">
        <w:t xml:space="preserve">Attach this </w:t>
      </w:r>
      <w:r w:rsidR="0023391B">
        <w:t xml:space="preserve">completed document </w:t>
      </w:r>
      <w:r w:rsidRPr="007610EF">
        <w:t>to the assignment in Blackboard.</w:t>
      </w:r>
    </w:p>
    <w:p w14:paraId="4CCC9BC9" w14:textId="77777777" w:rsidR="007610EF" w:rsidRDefault="007610EF" w:rsidP="007610EF"/>
    <w:sectPr w:rsidR="007610EF" w:rsidSect="006D39D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55084" w14:textId="77777777" w:rsidR="000E3373" w:rsidRDefault="000E3373" w:rsidP="00AB57D0">
      <w:r>
        <w:separator/>
      </w:r>
    </w:p>
  </w:endnote>
  <w:endnote w:type="continuationSeparator" w:id="0">
    <w:p w14:paraId="09EBEFFC" w14:textId="77777777" w:rsidR="000E3373" w:rsidRDefault="000E3373"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CD3D9" w14:textId="697DF8CC" w:rsidR="00E31F6C" w:rsidRPr="00AB57D0" w:rsidRDefault="00A55F7B" w:rsidP="00B72264">
    <w:pPr>
      <w:pStyle w:val="Footer"/>
      <w:tabs>
        <w:tab w:val="center" w:pos="5040"/>
        <w:tab w:val="right" w:pos="10080"/>
      </w:tabs>
    </w:pPr>
    <w:r>
      <w:t xml:space="preserve">Week </w:t>
    </w:r>
    <w:r w:rsidR="00D016CE">
      <w:t>8</w:t>
    </w:r>
    <w:r>
      <w:t xml:space="preserve"> </w:t>
    </w:r>
    <w:r w:rsidR="00E31F6C" w:rsidRPr="001273E9">
      <w:t>W</w:t>
    </w:r>
    <w:r w:rsidR="00266AA0">
      <w:t xml:space="preserve">indows Server </w:t>
    </w:r>
    <w:r>
      <w:t>Activities</w:t>
    </w:r>
    <w:r w:rsidR="00E31F6C" w:rsidRPr="00A87D54">
      <w:tab/>
      <w:t xml:space="preserve">Page </w:t>
    </w:r>
    <w:r w:rsidR="00E31F6C" w:rsidRPr="00A87D54">
      <w:fldChar w:fldCharType="begin"/>
    </w:r>
    <w:r w:rsidR="00E31F6C" w:rsidRPr="00A87D54">
      <w:instrText xml:space="preserve"> PAGE </w:instrText>
    </w:r>
    <w:r w:rsidR="00E31F6C" w:rsidRPr="00A87D54">
      <w:fldChar w:fldCharType="separate"/>
    </w:r>
    <w:r w:rsidR="008B4E3F">
      <w:rPr>
        <w:noProof/>
      </w:rPr>
      <w:t>14</w:t>
    </w:r>
    <w:r w:rsidR="00E31F6C" w:rsidRPr="00A87D54">
      <w:fldChar w:fldCharType="end"/>
    </w:r>
    <w:r w:rsidR="00E31F6C" w:rsidRPr="00A87D54">
      <w:t xml:space="preserve"> of </w:t>
    </w:r>
    <w:r w:rsidR="00EF3E68">
      <w:rPr>
        <w:noProof/>
      </w:rPr>
      <w:fldChar w:fldCharType="begin"/>
    </w:r>
    <w:r w:rsidR="00EF3E68">
      <w:rPr>
        <w:noProof/>
      </w:rPr>
      <w:instrText xml:space="preserve"> NUMPAGES </w:instrText>
    </w:r>
    <w:r w:rsidR="00EF3E68">
      <w:rPr>
        <w:noProof/>
      </w:rPr>
      <w:fldChar w:fldCharType="separate"/>
    </w:r>
    <w:r w:rsidR="008B4E3F">
      <w:rPr>
        <w:noProof/>
      </w:rPr>
      <w:t>14</w:t>
    </w:r>
    <w:r w:rsidR="00EF3E68">
      <w:rPr>
        <w:noProof/>
      </w:rPr>
      <w:fldChar w:fldCharType="end"/>
    </w:r>
    <w:r w:rsidR="00E31F6C" w:rsidRPr="00A87D54">
      <w:tab/>
      <w:t xml:space="preserve">Revised: </w:t>
    </w:r>
    <w:r w:rsidR="00B704D2">
      <w:t>07</w:t>
    </w:r>
    <w:r w:rsidR="00757727">
      <w:t>/</w:t>
    </w:r>
    <w:r w:rsidR="0099321E">
      <w:t>0</w:t>
    </w:r>
    <w:r w:rsidR="00B704D2">
      <w:t>3</w:t>
    </w:r>
    <w:r w:rsidR="00757727">
      <w:t>/</w:t>
    </w:r>
    <w:r w:rsidR="00614139">
      <w:t>202</w:t>
    </w:r>
    <w:r w:rsidR="00B704D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144A3" w14:textId="77777777" w:rsidR="000E3373" w:rsidRDefault="000E3373" w:rsidP="00AB57D0">
      <w:r>
        <w:separator/>
      </w:r>
    </w:p>
  </w:footnote>
  <w:footnote w:type="continuationSeparator" w:id="0">
    <w:p w14:paraId="70B39B4F" w14:textId="77777777" w:rsidR="000E3373" w:rsidRDefault="000E3373" w:rsidP="00AB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39D2C8B"/>
    <w:multiLevelType w:val="hybridMultilevel"/>
    <w:tmpl w:val="B772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72E7E8D"/>
    <w:multiLevelType w:val="hybridMultilevel"/>
    <w:tmpl w:val="7BA4E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0DF22EC"/>
    <w:multiLevelType w:val="hybridMultilevel"/>
    <w:tmpl w:val="B772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93F6E47"/>
    <w:multiLevelType w:val="hybridMultilevel"/>
    <w:tmpl w:val="B772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37C6152"/>
    <w:multiLevelType w:val="hybridMultilevel"/>
    <w:tmpl w:val="B7720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92A2078"/>
    <w:multiLevelType w:val="hybridMultilevel"/>
    <w:tmpl w:val="B772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E00455"/>
    <w:multiLevelType w:val="hybridMultilevel"/>
    <w:tmpl w:val="B772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086537204">
    <w:abstractNumId w:val="27"/>
  </w:num>
  <w:num w:numId="2" w16cid:durableId="1990471979">
    <w:abstractNumId w:val="25"/>
  </w:num>
  <w:num w:numId="3" w16cid:durableId="2082022578">
    <w:abstractNumId w:val="1"/>
  </w:num>
  <w:num w:numId="4" w16cid:durableId="629165740">
    <w:abstractNumId w:val="45"/>
  </w:num>
  <w:num w:numId="5" w16cid:durableId="1551066218">
    <w:abstractNumId w:val="18"/>
  </w:num>
  <w:num w:numId="6" w16cid:durableId="2129348158">
    <w:abstractNumId w:val="3"/>
  </w:num>
  <w:num w:numId="7" w16cid:durableId="2100826227">
    <w:abstractNumId w:val="42"/>
  </w:num>
  <w:num w:numId="8" w16cid:durableId="332727611">
    <w:abstractNumId w:val="16"/>
  </w:num>
  <w:num w:numId="9" w16cid:durableId="1175337217">
    <w:abstractNumId w:val="5"/>
  </w:num>
  <w:num w:numId="10" w16cid:durableId="622610917">
    <w:abstractNumId w:val="34"/>
  </w:num>
  <w:num w:numId="11" w16cid:durableId="2103262234">
    <w:abstractNumId w:val="22"/>
  </w:num>
  <w:num w:numId="12" w16cid:durableId="1943565719">
    <w:abstractNumId w:val="48"/>
  </w:num>
  <w:num w:numId="13" w16cid:durableId="1005591126">
    <w:abstractNumId w:val="14"/>
  </w:num>
  <w:num w:numId="14" w16cid:durableId="2054232402">
    <w:abstractNumId w:val="41"/>
  </w:num>
  <w:num w:numId="15" w16cid:durableId="402990189">
    <w:abstractNumId w:val="15"/>
  </w:num>
  <w:num w:numId="16" w16cid:durableId="841822067">
    <w:abstractNumId w:val="28"/>
  </w:num>
  <w:num w:numId="17" w16cid:durableId="1462773591">
    <w:abstractNumId w:val="13"/>
  </w:num>
  <w:num w:numId="18" w16cid:durableId="289672111">
    <w:abstractNumId w:val="12"/>
  </w:num>
  <w:num w:numId="19" w16cid:durableId="1910653913">
    <w:abstractNumId w:val="35"/>
  </w:num>
  <w:num w:numId="20" w16cid:durableId="1503474816">
    <w:abstractNumId w:val="0"/>
  </w:num>
  <w:num w:numId="21" w16cid:durableId="798838212">
    <w:abstractNumId w:val="36"/>
  </w:num>
  <w:num w:numId="22" w16cid:durableId="725228841">
    <w:abstractNumId w:val="39"/>
  </w:num>
  <w:num w:numId="23" w16cid:durableId="132143446">
    <w:abstractNumId w:val="32"/>
  </w:num>
  <w:num w:numId="24" w16cid:durableId="481389926">
    <w:abstractNumId w:val="29"/>
  </w:num>
  <w:num w:numId="25" w16cid:durableId="1087726306">
    <w:abstractNumId w:val="47"/>
  </w:num>
  <w:num w:numId="26" w16cid:durableId="76052655">
    <w:abstractNumId w:val="19"/>
  </w:num>
  <w:num w:numId="27" w16cid:durableId="1486508640">
    <w:abstractNumId w:val="21"/>
  </w:num>
  <w:num w:numId="28" w16cid:durableId="1257905535">
    <w:abstractNumId w:val="7"/>
  </w:num>
  <w:num w:numId="29" w16cid:durableId="921063238">
    <w:abstractNumId w:val="20"/>
  </w:num>
  <w:num w:numId="30" w16cid:durableId="80883258">
    <w:abstractNumId w:val="38"/>
  </w:num>
  <w:num w:numId="31" w16cid:durableId="186676355">
    <w:abstractNumId w:val="43"/>
  </w:num>
  <w:num w:numId="32" w16cid:durableId="1417287120">
    <w:abstractNumId w:val="10"/>
  </w:num>
  <w:num w:numId="33" w16cid:durableId="1715765170">
    <w:abstractNumId w:val="46"/>
  </w:num>
  <w:num w:numId="34" w16cid:durableId="405104501">
    <w:abstractNumId w:val="8"/>
  </w:num>
  <w:num w:numId="35" w16cid:durableId="550457047">
    <w:abstractNumId w:val="44"/>
  </w:num>
  <w:num w:numId="36" w16cid:durableId="1304967580">
    <w:abstractNumId w:val="26"/>
  </w:num>
  <w:num w:numId="37" w16cid:durableId="783497358">
    <w:abstractNumId w:val="17"/>
  </w:num>
  <w:num w:numId="38" w16cid:durableId="921909711">
    <w:abstractNumId w:val="9"/>
  </w:num>
  <w:num w:numId="39" w16cid:durableId="4331994">
    <w:abstractNumId w:val="24"/>
  </w:num>
  <w:num w:numId="40" w16cid:durableId="1538352476">
    <w:abstractNumId w:val="33"/>
  </w:num>
  <w:num w:numId="41" w16cid:durableId="821309158">
    <w:abstractNumId w:val="2"/>
  </w:num>
  <w:num w:numId="42" w16cid:durableId="484473518">
    <w:abstractNumId w:val="40"/>
  </w:num>
  <w:num w:numId="43" w16cid:durableId="145360748">
    <w:abstractNumId w:val="23"/>
  </w:num>
  <w:num w:numId="44" w16cid:durableId="661350117">
    <w:abstractNumId w:val="11"/>
  </w:num>
  <w:num w:numId="45" w16cid:durableId="1982074641">
    <w:abstractNumId w:val="31"/>
  </w:num>
  <w:num w:numId="46" w16cid:durableId="1277174454">
    <w:abstractNumId w:val="4"/>
  </w:num>
  <w:num w:numId="47" w16cid:durableId="433597842">
    <w:abstractNumId w:val="30"/>
  </w:num>
  <w:num w:numId="48" w16cid:durableId="1520316070">
    <w:abstractNumId w:val="37"/>
  </w:num>
  <w:num w:numId="49" w16cid:durableId="7859993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1966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06B5"/>
    <w:rsid w:val="000012F9"/>
    <w:rsid w:val="0000275F"/>
    <w:rsid w:val="00002E77"/>
    <w:rsid w:val="000033F3"/>
    <w:rsid w:val="0000409B"/>
    <w:rsid w:val="00004C82"/>
    <w:rsid w:val="000076A0"/>
    <w:rsid w:val="00010E31"/>
    <w:rsid w:val="000114F8"/>
    <w:rsid w:val="00011DDF"/>
    <w:rsid w:val="00012210"/>
    <w:rsid w:val="00012531"/>
    <w:rsid w:val="00013951"/>
    <w:rsid w:val="000159A0"/>
    <w:rsid w:val="00015C1D"/>
    <w:rsid w:val="000177F1"/>
    <w:rsid w:val="00021BBD"/>
    <w:rsid w:val="00022209"/>
    <w:rsid w:val="00022560"/>
    <w:rsid w:val="00023023"/>
    <w:rsid w:val="00023B21"/>
    <w:rsid w:val="00032A28"/>
    <w:rsid w:val="00032BC1"/>
    <w:rsid w:val="00033F40"/>
    <w:rsid w:val="00034962"/>
    <w:rsid w:val="000364ED"/>
    <w:rsid w:val="00036822"/>
    <w:rsid w:val="00036B95"/>
    <w:rsid w:val="00037643"/>
    <w:rsid w:val="00041178"/>
    <w:rsid w:val="00042A36"/>
    <w:rsid w:val="00043E69"/>
    <w:rsid w:val="00045558"/>
    <w:rsid w:val="000471A8"/>
    <w:rsid w:val="000476CB"/>
    <w:rsid w:val="0005091A"/>
    <w:rsid w:val="00051359"/>
    <w:rsid w:val="00052832"/>
    <w:rsid w:val="0006084A"/>
    <w:rsid w:val="000611D9"/>
    <w:rsid w:val="00065AF1"/>
    <w:rsid w:val="000716A5"/>
    <w:rsid w:val="0007172B"/>
    <w:rsid w:val="00074175"/>
    <w:rsid w:val="00074B85"/>
    <w:rsid w:val="0007535C"/>
    <w:rsid w:val="00075CF4"/>
    <w:rsid w:val="00076330"/>
    <w:rsid w:val="0007638D"/>
    <w:rsid w:val="000775E3"/>
    <w:rsid w:val="000778E9"/>
    <w:rsid w:val="00077F9C"/>
    <w:rsid w:val="00080590"/>
    <w:rsid w:val="0008155F"/>
    <w:rsid w:val="00082A2D"/>
    <w:rsid w:val="00084584"/>
    <w:rsid w:val="00085BBB"/>
    <w:rsid w:val="00086F5A"/>
    <w:rsid w:val="000934F3"/>
    <w:rsid w:val="00093AE5"/>
    <w:rsid w:val="000954A7"/>
    <w:rsid w:val="000958EF"/>
    <w:rsid w:val="000A158F"/>
    <w:rsid w:val="000A1770"/>
    <w:rsid w:val="000A380F"/>
    <w:rsid w:val="000A3DCB"/>
    <w:rsid w:val="000A496F"/>
    <w:rsid w:val="000A5D20"/>
    <w:rsid w:val="000C094D"/>
    <w:rsid w:val="000C1D86"/>
    <w:rsid w:val="000C35A3"/>
    <w:rsid w:val="000C40FC"/>
    <w:rsid w:val="000D1831"/>
    <w:rsid w:val="000D536E"/>
    <w:rsid w:val="000E2A1B"/>
    <w:rsid w:val="000E3373"/>
    <w:rsid w:val="000E448D"/>
    <w:rsid w:val="000E530F"/>
    <w:rsid w:val="000E6E76"/>
    <w:rsid w:val="000E6FEF"/>
    <w:rsid w:val="000F0817"/>
    <w:rsid w:val="000F1FB1"/>
    <w:rsid w:val="000F2244"/>
    <w:rsid w:val="000F2EA9"/>
    <w:rsid w:val="000F55C3"/>
    <w:rsid w:val="000F5DF4"/>
    <w:rsid w:val="00101457"/>
    <w:rsid w:val="00101531"/>
    <w:rsid w:val="00103243"/>
    <w:rsid w:val="0010343A"/>
    <w:rsid w:val="001068FD"/>
    <w:rsid w:val="001103D6"/>
    <w:rsid w:val="00110B9C"/>
    <w:rsid w:val="00111588"/>
    <w:rsid w:val="001143F0"/>
    <w:rsid w:val="001162B4"/>
    <w:rsid w:val="00116C75"/>
    <w:rsid w:val="00120D43"/>
    <w:rsid w:val="001224DD"/>
    <w:rsid w:val="00123216"/>
    <w:rsid w:val="00123965"/>
    <w:rsid w:val="0012626F"/>
    <w:rsid w:val="00126FB6"/>
    <w:rsid w:val="00127223"/>
    <w:rsid w:val="001273E9"/>
    <w:rsid w:val="0013594D"/>
    <w:rsid w:val="00135C51"/>
    <w:rsid w:val="001367DA"/>
    <w:rsid w:val="0014224A"/>
    <w:rsid w:val="00143C41"/>
    <w:rsid w:val="00145627"/>
    <w:rsid w:val="001477B3"/>
    <w:rsid w:val="00147D36"/>
    <w:rsid w:val="00152B3E"/>
    <w:rsid w:val="0015304B"/>
    <w:rsid w:val="001539FB"/>
    <w:rsid w:val="001546D6"/>
    <w:rsid w:val="001564AE"/>
    <w:rsid w:val="001616E2"/>
    <w:rsid w:val="00163E8D"/>
    <w:rsid w:val="00170A08"/>
    <w:rsid w:val="00172436"/>
    <w:rsid w:val="001730E4"/>
    <w:rsid w:val="00174790"/>
    <w:rsid w:val="00175338"/>
    <w:rsid w:val="001834E2"/>
    <w:rsid w:val="00183C98"/>
    <w:rsid w:val="00184087"/>
    <w:rsid w:val="00184C08"/>
    <w:rsid w:val="001921E0"/>
    <w:rsid w:val="00194F06"/>
    <w:rsid w:val="00194F48"/>
    <w:rsid w:val="001968C3"/>
    <w:rsid w:val="001968F4"/>
    <w:rsid w:val="001975B7"/>
    <w:rsid w:val="001A00A8"/>
    <w:rsid w:val="001A050A"/>
    <w:rsid w:val="001A060F"/>
    <w:rsid w:val="001A0DB1"/>
    <w:rsid w:val="001A176E"/>
    <w:rsid w:val="001A1B6D"/>
    <w:rsid w:val="001A2C16"/>
    <w:rsid w:val="001A3E71"/>
    <w:rsid w:val="001A478A"/>
    <w:rsid w:val="001A4F15"/>
    <w:rsid w:val="001A56BC"/>
    <w:rsid w:val="001A5AE7"/>
    <w:rsid w:val="001A7FBB"/>
    <w:rsid w:val="001B07D1"/>
    <w:rsid w:val="001B4BA0"/>
    <w:rsid w:val="001B4FA6"/>
    <w:rsid w:val="001B7F50"/>
    <w:rsid w:val="001C130B"/>
    <w:rsid w:val="001C140B"/>
    <w:rsid w:val="001C4ADD"/>
    <w:rsid w:val="001D06D3"/>
    <w:rsid w:val="001D0D2E"/>
    <w:rsid w:val="001D1A20"/>
    <w:rsid w:val="001D1FC1"/>
    <w:rsid w:val="001D2D87"/>
    <w:rsid w:val="001D6561"/>
    <w:rsid w:val="001E1E6F"/>
    <w:rsid w:val="001E2EC3"/>
    <w:rsid w:val="001E6110"/>
    <w:rsid w:val="001E6E74"/>
    <w:rsid w:val="001F0310"/>
    <w:rsid w:val="001F07B4"/>
    <w:rsid w:val="001F07F6"/>
    <w:rsid w:val="001F1CD4"/>
    <w:rsid w:val="001F2D2B"/>
    <w:rsid w:val="001F3E08"/>
    <w:rsid w:val="001F3FA4"/>
    <w:rsid w:val="001F4F7B"/>
    <w:rsid w:val="001F78A2"/>
    <w:rsid w:val="002003C6"/>
    <w:rsid w:val="0020198D"/>
    <w:rsid w:val="002020D0"/>
    <w:rsid w:val="00202867"/>
    <w:rsid w:val="00204E39"/>
    <w:rsid w:val="0020596F"/>
    <w:rsid w:val="00206570"/>
    <w:rsid w:val="00210563"/>
    <w:rsid w:val="00210FCA"/>
    <w:rsid w:val="00211F91"/>
    <w:rsid w:val="002174BC"/>
    <w:rsid w:val="002228E8"/>
    <w:rsid w:val="00226E2D"/>
    <w:rsid w:val="00227E0A"/>
    <w:rsid w:val="002315A2"/>
    <w:rsid w:val="00231884"/>
    <w:rsid w:val="0023391B"/>
    <w:rsid w:val="0023406B"/>
    <w:rsid w:val="0023418B"/>
    <w:rsid w:val="00234651"/>
    <w:rsid w:val="00240610"/>
    <w:rsid w:val="002415C2"/>
    <w:rsid w:val="00251F8F"/>
    <w:rsid w:val="00253AA2"/>
    <w:rsid w:val="00253E0C"/>
    <w:rsid w:val="00253EF3"/>
    <w:rsid w:val="002567C7"/>
    <w:rsid w:val="0025681B"/>
    <w:rsid w:val="00265D9B"/>
    <w:rsid w:val="00266A5A"/>
    <w:rsid w:val="00266AA0"/>
    <w:rsid w:val="002675B0"/>
    <w:rsid w:val="00270D3B"/>
    <w:rsid w:val="00271787"/>
    <w:rsid w:val="0027474D"/>
    <w:rsid w:val="00274C82"/>
    <w:rsid w:val="00274E50"/>
    <w:rsid w:val="00275ED9"/>
    <w:rsid w:val="00280269"/>
    <w:rsid w:val="00281E27"/>
    <w:rsid w:val="002857DA"/>
    <w:rsid w:val="002919AC"/>
    <w:rsid w:val="00296018"/>
    <w:rsid w:val="002964FE"/>
    <w:rsid w:val="00297585"/>
    <w:rsid w:val="002A10CF"/>
    <w:rsid w:val="002A3EF1"/>
    <w:rsid w:val="002A47CE"/>
    <w:rsid w:val="002A6342"/>
    <w:rsid w:val="002A7384"/>
    <w:rsid w:val="002A777E"/>
    <w:rsid w:val="002B4026"/>
    <w:rsid w:val="002B5F4B"/>
    <w:rsid w:val="002B7224"/>
    <w:rsid w:val="002C0846"/>
    <w:rsid w:val="002C0EF8"/>
    <w:rsid w:val="002C2875"/>
    <w:rsid w:val="002C2C97"/>
    <w:rsid w:val="002C4EAB"/>
    <w:rsid w:val="002C53D1"/>
    <w:rsid w:val="002C5482"/>
    <w:rsid w:val="002D1516"/>
    <w:rsid w:val="002D19F9"/>
    <w:rsid w:val="002D1CDC"/>
    <w:rsid w:val="002D302B"/>
    <w:rsid w:val="002D44D2"/>
    <w:rsid w:val="002D4AD3"/>
    <w:rsid w:val="002D6F8D"/>
    <w:rsid w:val="002D789B"/>
    <w:rsid w:val="002E0A1F"/>
    <w:rsid w:val="002E502C"/>
    <w:rsid w:val="002E65F5"/>
    <w:rsid w:val="002F035A"/>
    <w:rsid w:val="002F1368"/>
    <w:rsid w:val="002F1F88"/>
    <w:rsid w:val="002F214B"/>
    <w:rsid w:val="002F2D02"/>
    <w:rsid w:val="002F38F1"/>
    <w:rsid w:val="002F4F83"/>
    <w:rsid w:val="00300165"/>
    <w:rsid w:val="00300A22"/>
    <w:rsid w:val="00303DD2"/>
    <w:rsid w:val="00303E1A"/>
    <w:rsid w:val="0030451B"/>
    <w:rsid w:val="003058AB"/>
    <w:rsid w:val="00307B74"/>
    <w:rsid w:val="00310ED4"/>
    <w:rsid w:val="00316A42"/>
    <w:rsid w:val="00317653"/>
    <w:rsid w:val="003211A9"/>
    <w:rsid w:val="00321437"/>
    <w:rsid w:val="003221CE"/>
    <w:rsid w:val="0032311C"/>
    <w:rsid w:val="00326097"/>
    <w:rsid w:val="0032684A"/>
    <w:rsid w:val="00326B8F"/>
    <w:rsid w:val="003307EC"/>
    <w:rsid w:val="00331FF8"/>
    <w:rsid w:val="003331E8"/>
    <w:rsid w:val="003345F3"/>
    <w:rsid w:val="0033592C"/>
    <w:rsid w:val="00335E91"/>
    <w:rsid w:val="0034029A"/>
    <w:rsid w:val="00345F49"/>
    <w:rsid w:val="00346748"/>
    <w:rsid w:val="003470DB"/>
    <w:rsid w:val="00347A98"/>
    <w:rsid w:val="003521EA"/>
    <w:rsid w:val="00352D7A"/>
    <w:rsid w:val="003574B2"/>
    <w:rsid w:val="0036026B"/>
    <w:rsid w:val="00360730"/>
    <w:rsid w:val="00362501"/>
    <w:rsid w:val="00362855"/>
    <w:rsid w:val="003635A3"/>
    <w:rsid w:val="003643DA"/>
    <w:rsid w:val="0036529C"/>
    <w:rsid w:val="00366757"/>
    <w:rsid w:val="00371C3B"/>
    <w:rsid w:val="0038107A"/>
    <w:rsid w:val="00381729"/>
    <w:rsid w:val="00381B6D"/>
    <w:rsid w:val="00382FD0"/>
    <w:rsid w:val="0038565B"/>
    <w:rsid w:val="003856F8"/>
    <w:rsid w:val="0038582D"/>
    <w:rsid w:val="00386BE7"/>
    <w:rsid w:val="00390F30"/>
    <w:rsid w:val="003922BE"/>
    <w:rsid w:val="0039326C"/>
    <w:rsid w:val="0039336C"/>
    <w:rsid w:val="003939E8"/>
    <w:rsid w:val="00393EA0"/>
    <w:rsid w:val="00394088"/>
    <w:rsid w:val="00395D15"/>
    <w:rsid w:val="003A0427"/>
    <w:rsid w:val="003A63AE"/>
    <w:rsid w:val="003A6739"/>
    <w:rsid w:val="003A69CD"/>
    <w:rsid w:val="003B1843"/>
    <w:rsid w:val="003B203A"/>
    <w:rsid w:val="003B4B95"/>
    <w:rsid w:val="003B5A3B"/>
    <w:rsid w:val="003B6B2B"/>
    <w:rsid w:val="003C0697"/>
    <w:rsid w:val="003C7908"/>
    <w:rsid w:val="003D1802"/>
    <w:rsid w:val="003D1BE9"/>
    <w:rsid w:val="003D1F9D"/>
    <w:rsid w:val="003D3672"/>
    <w:rsid w:val="003D5745"/>
    <w:rsid w:val="003D6C62"/>
    <w:rsid w:val="003E2375"/>
    <w:rsid w:val="003E3167"/>
    <w:rsid w:val="003E3C2F"/>
    <w:rsid w:val="003E44C8"/>
    <w:rsid w:val="003F2990"/>
    <w:rsid w:val="003F348C"/>
    <w:rsid w:val="00404422"/>
    <w:rsid w:val="00405E1B"/>
    <w:rsid w:val="004061E0"/>
    <w:rsid w:val="004117E7"/>
    <w:rsid w:val="0042437F"/>
    <w:rsid w:val="00424C4E"/>
    <w:rsid w:val="00425A17"/>
    <w:rsid w:val="0042754F"/>
    <w:rsid w:val="004309C2"/>
    <w:rsid w:val="00430EB5"/>
    <w:rsid w:val="00433626"/>
    <w:rsid w:val="00433841"/>
    <w:rsid w:val="00435492"/>
    <w:rsid w:val="004365AC"/>
    <w:rsid w:val="004402AB"/>
    <w:rsid w:val="00441909"/>
    <w:rsid w:val="00443F10"/>
    <w:rsid w:val="00447072"/>
    <w:rsid w:val="004501E1"/>
    <w:rsid w:val="0045027B"/>
    <w:rsid w:val="00452339"/>
    <w:rsid w:val="00452A52"/>
    <w:rsid w:val="00452F87"/>
    <w:rsid w:val="00454BE3"/>
    <w:rsid w:val="004567F1"/>
    <w:rsid w:val="0046026E"/>
    <w:rsid w:val="00461B03"/>
    <w:rsid w:val="00462B23"/>
    <w:rsid w:val="004658D6"/>
    <w:rsid w:val="00465CE1"/>
    <w:rsid w:val="0046737E"/>
    <w:rsid w:val="00470ECA"/>
    <w:rsid w:val="00471BA6"/>
    <w:rsid w:val="0047224F"/>
    <w:rsid w:val="00473139"/>
    <w:rsid w:val="00473DEC"/>
    <w:rsid w:val="00476D44"/>
    <w:rsid w:val="0047735D"/>
    <w:rsid w:val="00480270"/>
    <w:rsid w:val="00483980"/>
    <w:rsid w:val="00484CE0"/>
    <w:rsid w:val="00485224"/>
    <w:rsid w:val="00486C90"/>
    <w:rsid w:val="004913F2"/>
    <w:rsid w:val="00492AE7"/>
    <w:rsid w:val="0049371A"/>
    <w:rsid w:val="004942B1"/>
    <w:rsid w:val="00494C1A"/>
    <w:rsid w:val="00496593"/>
    <w:rsid w:val="00497BE9"/>
    <w:rsid w:val="004A07CB"/>
    <w:rsid w:val="004A119C"/>
    <w:rsid w:val="004A202A"/>
    <w:rsid w:val="004A2A66"/>
    <w:rsid w:val="004A2FB9"/>
    <w:rsid w:val="004A724A"/>
    <w:rsid w:val="004B0614"/>
    <w:rsid w:val="004B12E7"/>
    <w:rsid w:val="004B1F1A"/>
    <w:rsid w:val="004B3E38"/>
    <w:rsid w:val="004B45C3"/>
    <w:rsid w:val="004B6B7A"/>
    <w:rsid w:val="004C1055"/>
    <w:rsid w:val="004C37B1"/>
    <w:rsid w:val="004C42FC"/>
    <w:rsid w:val="004C52E3"/>
    <w:rsid w:val="004C7529"/>
    <w:rsid w:val="004D02C2"/>
    <w:rsid w:val="004D2170"/>
    <w:rsid w:val="004D7E49"/>
    <w:rsid w:val="004E0219"/>
    <w:rsid w:val="004E0928"/>
    <w:rsid w:val="004E2AC7"/>
    <w:rsid w:val="004E2B8A"/>
    <w:rsid w:val="004E4A80"/>
    <w:rsid w:val="004E4EF2"/>
    <w:rsid w:val="004E5185"/>
    <w:rsid w:val="004E5E15"/>
    <w:rsid w:val="004F02AD"/>
    <w:rsid w:val="004F0CF1"/>
    <w:rsid w:val="004F1D03"/>
    <w:rsid w:val="004F388C"/>
    <w:rsid w:val="00500EC7"/>
    <w:rsid w:val="00501B64"/>
    <w:rsid w:val="00502E81"/>
    <w:rsid w:val="00503356"/>
    <w:rsid w:val="00504AA5"/>
    <w:rsid w:val="00506930"/>
    <w:rsid w:val="0050757B"/>
    <w:rsid w:val="00507C1D"/>
    <w:rsid w:val="005125B5"/>
    <w:rsid w:val="005135F4"/>
    <w:rsid w:val="005137F2"/>
    <w:rsid w:val="00513CA8"/>
    <w:rsid w:val="0051487E"/>
    <w:rsid w:val="00516569"/>
    <w:rsid w:val="005174B6"/>
    <w:rsid w:val="00517EC9"/>
    <w:rsid w:val="00520D9F"/>
    <w:rsid w:val="0052699A"/>
    <w:rsid w:val="00534553"/>
    <w:rsid w:val="00537E8E"/>
    <w:rsid w:val="00540EE5"/>
    <w:rsid w:val="00541B5D"/>
    <w:rsid w:val="005449C5"/>
    <w:rsid w:val="005469B1"/>
    <w:rsid w:val="00550DB8"/>
    <w:rsid w:val="00551727"/>
    <w:rsid w:val="00553AB1"/>
    <w:rsid w:val="00554B04"/>
    <w:rsid w:val="005554FC"/>
    <w:rsid w:val="0055665E"/>
    <w:rsid w:val="005566E8"/>
    <w:rsid w:val="00556B0A"/>
    <w:rsid w:val="00572F14"/>
    <w:rsid w:val="005733AC"/>
    <w:rsid w:val="0057459A"/>
    <w:rsid w:val="0057570F"/>
    <w:rsid w:val="00575735"/>
    <w:rsid w:val="005768C9"/>
    <w:rsid w:val="00580B8C"/>
    <w:rsid w:val="005839B3"/>
    <w:rsid w:val="00583B74"/>
    <w:rsid w:val="00584DBD"/>
    <w:rsid w:val="00590CF7"/>
    <w:rsid w:val="005A0437"/>
    <w:rsid w:val="005A08DC"/>
    <w:rsid w:val="005A0BBF"/>
    <w:rsid w:val="005A1C69"/>
    <w:rsid w:val="005A2FA3"/>
    <w:rsid w:val="005A7D53"/>
    <w:rsid w:val="005A7E22"/>
    <w:rsid w:val="005B108C"/>
    <w:rsid w:val="005B1CBB"/>
    <w:rsid w:val="005B24E0"/>
    <w:rsid w:val="005B3329"/>
    <w:rsid w:val="005B3D2D"/>
    <w:rsid w:val="005B58C4"/>
    <w:rsid w:val="005B648E"/>
    <w:rsid w:val="005C05F9"/>
    <w:rsid w:val="005C0CA1"/>
    <w:rsid w:val="005C6CD7"/>
    <w:rsid w:val="005D0A20"/>
    <w:rsid w:val="005D0F3A"/>
    <w:rsid w:val="005D28D0"/>
    <w:rsid w:val="005D3161"/>
    <w:rsid w:val="005D380C"/>
    <w:rsid w:val="005D5016"/>
    <w:rsid w:val="005D605E"/>
    <w:rsid w:val="005E2D12"/>
    <w:rsid w:val="005E2D3E"/>
    <w:rsid w:val="005E30CA"/>
    <w:rsid w:val="005E56DD"/>
    <w:rsid w:val="005E7F01"/>
    <w:rsid w:val="005F25AB"/>
    <w:rsid w:val="005F4C35"/>
    <w:rsid w:val="00600DAB"/>
    <w:rsid w:val="006106BA"/>
    <w:rsid w:val="00610E6B"/>
    <w:rsid w:val="00612749"/>
    <w:rsid w:val="006133C1"/>
    <w:rsid w:val="00614139"/>
    <w:rsid w:val="00614851"/>
    <w:rsid w:val="006168E6"/>
    <w:rsid w:val="00621B42"/>
    <w:rsid w:val="00621F4A"/>
    <w:rsid w:val="00634542"/>
    <w:rsid w:val="0064050C"/>
    <w:rsid w:val="00641778"/>
    <w:rsid w:val="0064206B"/>
    <w:rsid w:val="00642E0A"/>
    <w:rsid w:val="00643E7A"/>
    <w:rsid w:val="006451AA"/>
    <w:rsid w:val="00646086"/>
    <w:rsid w:val="00650488"/>
    <w:rsid w:val="00661205"/>
    <w:rsid w:val="00665E6F"/>
    <w:rsid w:val="00666064"/>
    <w:rsid w:val="006660B5"/>
    <w:rsid w:val="00675591"/>
    <w:rsid w:val="006805DD"/>
    <w:rsid w:val="006808D8"/>
    <w:rsid w:val="0068189D"/>
    <w:rsid w:val="00681B78"/>
    <w:rsid w:val="00684E5F"/>
    <w:rsid w:val="006879E7"/>
    <w:rsid w:val="006902C6"/>
    <w:rsid w:val="00692FDE"/>
    <w:rsid w:val="006937FB"/>
    <w:rsid w:val="00695E07"/>
    <w:rsid w:val="006A081D"/>
    <w:rsid w:val="006A0DE8"/>
    <w:rsid w:val="006A2DB4"/>
    <w:rsid w:val="006A35D1"/>
    <w:rsid w:val="006A4BB9"/>
    <w:rsid w:val="006A5F81"/>
    <w:rsid w:val="006A7047"/>
    <w:rsid w:val="006A70A1"/>
    <w:rsid w:val="006B60F9"/>
    <w:rsid w:val="006C1D6E"/>
    <w:rsid w:val="006C3900"/>
    <w:rsid w:val="006C4EB3"/>
    <w:rsid w:val="006C62E4"/>
    <w:rsid w:val="006D02D0"/>
    <w:rsid w:val="006D085A"/>
    <w:rsid w:val="006D16C4"/>
    <w:rsid w:val="006D39D6"/>
    <w:rsid w:val="006D60F3"/>
    <w:rsid w:val="006E1455"/>
    <w:rsid w:val="006E14EF"/>
    <w:rsid w:val="006E40BA"/>
    <w:rsid w:val="006E581F"/>
    <w:rsid w:val="006E7476"/>
    <w:rsid w:val="006E75C7"/>
    <w:rsid w:val="006E7740"/>
    <w:rsid w:val="006F1F94"/>
    <w:rsid w:val="006F2353"/>
    <w:rsid w:val="006F2876"/>
    <w:rsid w:val="006F3343"/>
    <w:rsid w:val="007001DD"/>
    <w:rsid w:val="00701095"/>
    <w:rsid w:val="007045D1"/>
    <w:rsid w:val="007056A8"/>
    <w:rsid w:val="00716395"/>
    <w:rsid w:val="00717309"/>
    <w:rsid w:val="00717BEF"/>
    <w:rsid w:val="0072014C"/>
    <w:rsid w:val="00720CB7"/>
    <w:rsid w:val="00721435"/>
    <w:rsid w:val="00722307"/>
    <w:rsid w:val="007275B8"/>
    <w:rsid w:val="00727AB2"/>
    <w:rsid w:val="00731CBC"/>
    <w:rsid w:val="007322D6"/>
    <w:rsid w:val="00732BE7"/>
    <w:rsid w:val="00734AE4"/>
    <w:rsid w:val="00735866"/>
    <w:rsid w:val="00740D47"/>
    <w:rsid w:val="00741D87"/>
    <w:rsid w:val="00742D32"/>
    <w:rsid w:val="00742EF7"/>
    <w:rsid w:val="007452D0"/>
    <w:rsid w:val="007504D7"/>
    <w:rsid w:val="00751231"/>
    <w:rsid w:val="00751B2C"/>
    <w:rsid w:val="007524CB"/>
    <w:rsid w:val="00753A16"/>
    <w:rsid w:val="0075435B"/>
    <w:rsid w:val="00756F06"/>
    <w:rsid w:val="00756F0E"/>
    <w:rsid w:val="00757727"/>
    <w:rsid w:val="007610EF"/>
    <w:rsid w:val="007629C7"/>
    <w:rsid w:val="00762E77"/>
    <w:rsid w:val="007646DC"/>
    <w:rsid w:val="007676DC"/>
    <w:rsid w:val="00767A7A"/>
    <w:rsid w:val="00773B0F"/>
    <w:rsid w:val="007763F8"/>
    <w:rsid w:val="0078103E"/>
    <w:rsid w:val="00781374"/>
    <w:rsid w:val="0078226A"/>
    <w:rsid w:val="007845BA"/>
    <w:rsid w:val="007854FD"/>
    <w:rsid w:val="00786E69"/>
    <w:rsid w:val="00787568"/>
    <w:rsid w:val="00787B4B"/>
    <w:rsid w:val="00790823"/>
    <w:rsid w:val="007911C4"/>
    <w:rsid w:val="007917BC"/>
    <w:rsid w:val="00794446"/>
    <w:rsid w:val="007A0706"/>
    <w:rsid w:val="007A3C20"/>
    <w:rsid w:val="007A4D4F"/>
    <w:rsid w:val="007A567D"/>
    <w:rsid w:val="007A7148"/>
    <w:rsid w:val="007A7285"/>
    <w:rsid w:val="007A7622"/>
    <w:rsid w:val="007B1794"/>
    <w:rsid w:val="007B19F0"/>
    <w:rsid w:val="007B5D23"/>
    <w:rsid w:val="007B673C"/>
    <w:rsid w:val="007B6777"/>
    <w:rsid w:val="007B68B3"/>
    <w:rsid w:val="007B6B6B"/>
    <w:rsid w:val="007B77CF"/>
    <w:rsid w:val="007B7F98"/>
    <w:rsid w:val="007C3E47"/>
    <w:rsid w:val="007C4031"/>
    <w:rsid w:val="007C4E02"/>
    <w:rsid w:val="007C5681"/>
    <w:rsid w:val="007C59B8"/>
    <w:rsid w:val="007C63BF"/>
    <w:rsid w:val="007C7343"/>
    <w:rsid w:val="007C76CD"/>
    <w:rsid w:val="007D200D"/>
    <w:rsid w:val="007D3792"/>
    <w:rsid w:val="007D472F"/>
    <w:rsid w:val="007D4C1F"/>
    <w:rsid w:val="007D56CE"/>
    <w:rsid w:val="007D6B4A"/>
    <w:rsid w:val="007E0F99"/>
    <w:rsid w:val="007E2020"/>
    <w:rsid w:val="007E3020"/>
    <w:rsid w:val="007F04E7"/>
    <w:rsid w:val="007F0EB5"/>
    <w:rsid w:val="007F11CB"/>
    <w:rsid w:val="007F34C9"/>
    <w:rsid w:val="007F4765"/>
    <w:rsid w:val="007F4ABB"/>
    <w:rsid w:val="007F5819"/>
    <w:rsid w:val="007F5E52"/>
    <w:rsid w:val="007F6F00"/>
    <w:rsid w:val="008010EE"/>
    <w:rsid w:val="00804ED1"/>
    <w:rsid w:val="00805E2A"/>
    <w:rsid w:val="00805F5D"/>
    <w:rsid w:val="00806008"/>
    <w:rsid w:val="008076BD"/>
    <w:rsid w:val="0081191E"/>
    <w:rsid w:val="00813295"/>
    <w:rsid w:val="00814164"/>
    <w:rsid w:val="00822968"/>
    <w:rsid w:val="008243C0"/>
    <w:rsid w:val="008250EF"/>
    <w:rsid w:val="00825B8F"/>
    <w:rsid w:val="0083180C"/>
    <w:rsid w:val="00831F4A"/>
    <w:rsid w:val="008328B5"/>
    <w:rsid w:val="00832BA2"/>
    <w:rsid w:val="0083624F"/>
    <w:rsid w:val="00836D97"/>
    <w:rsid w:val="00842A41"/>
    <w:rsid w:val="008442D1"/>
    <w:rsid w:val="008447BE"/>
    <w:rsid w:val="00847D77"/>
    <w:rsid w:val="00852861"/>
    <w:rsid w:val="008553C9"/>
    <w:rsid w:val="008554D7"/>
    <w:rsid w:val="00862AC0"/>
    <w:rsid w:val="00866308"/>
    <w:rsid w:val="00867036"/>
    <w:rsid w:val="00870C5B"/>
    <w:rsid w:val="00870C7C"/>
    <w:rsid w:val="00871B7C"/>
    <w:rsid w:val="0087202B"/>
    <w:rsid w:val="00877CD3"/>
    <w:rsid w:val="00877CE1"/>
    <w:rsid w:val="00880755"/>
    <w:rsid w:val="0088165B"/>
    <w:rsid w:val="00881EEB"/>
    <w:rsid w:val="00886C13"/>
    <w:rsid w:val="00887C8D"/>
    <w:rsid w:val="00891569"/>
    <w:rsid w:val="00893288"/>
    <w:rsid w:val="00895667"/>
    <w:rsid w:val="00896472"/>
    <w:rsid w:val="00897DAE"/>
    <w:rsid w:val="008A04F8"/>
    <w:rsid w:val="008A0842"/>
    <w:rsid w:val="008A177E"/>
    <w:rsid w:val="008A2C0F"/>
    <w:rsid w:val="008A6820"/>
    <w:rsid w:val="008B04D2"/>
    <w:rsid w:val="008B06CB"/>
    <w:rsid w:val="008B1286"/>
    <w:rsid w:val="008B1D88"/>
    <w:rsid w:val="008B206D"/>
    <w:rsid w:val="008B24A9"/>
    <w:rsid w:val="008B2A63"/>
    <w:rsid w:val="008B2F42"/>
    <w:rsid w:val="008B40F9"/>
    <w:rsid w:val="008B4E3F"/>
    <w:rsid w:val="008C06FA"/>
    <w:rsid w:val="008C38DA"/>
    <w:rsid w:val="008C39D5"/>
    <w:rsid w:val="008C75B5"/>
    <w:rsid w:val="008D086B"/>
    <w:rsid w:val="008D1193"/>
    <w:rsid w:val="008D132B"/>
    <w:rsid w:val="008D3428"/>
    <w:rsid w:val="008D36FE"/>
    <w:rsid w:val="008D3EA4"/>
    <w:rsid w:val="008D3FBA"/>
    <w:rsid w:val="008D6CA5"/>
    <w:rsid w:val="008E0355"/>
    <w:rsid w:val="008E1707"/>
    <w:rsid w:val="008E2484"/>
    <w:rsid w:val="008E65DE"/>
    <w:rsid w:val="009002D8"/>
    <w:rsid w:val="0090085B"/>
    <w:rsid w:val="00901DD4"/>
    <w:rsid w:val="009052CA"/>
    <w:rsid w:val="00905DC9"/>
    <w:rsid w:val="00906A33"/>
    <w:rsid w:val="00912EB3"/>
    <w:rsid w:val="0091541C"/>
    <w:rsid w:val="00916ACA"/>
    <w:rsid w:val="00920823"/>
    <w:rsid w:val="009218B3"/>
    <w:rsid w:val="00921F5D"/>
    <w:rsid w:val="00925526"/>
    <w:rsid w:val="00925561"/>
    <w:rsid w:val="00932C9A"/>
    <w:rsid w:val="00933711"/>
    <w:rsid w:val="00934325"/>
    <w:rsid w:val="00937AAF"/>
    <w:rsid w:val="00937ADE"/>
    <w:rsid w:val="00940887"/>
    <w:rsid w:val="00943495"/>
    <w:rsid w:val="00945DCC"/>
    <w:rsid w:val="00945F0D"/>
    <w:rsid w:val="0094747B"/>
    <w:rsid w:val="0094757D"/>
    <w:rsid w:val="00947F9D"/>
    <w:rsid w:val="00950344"/>
    <w:rsid w:val="009530E9"/>
    <w:rsid w:val="00953B0E"/>
    <w:rsid w:val="00953C84"/>
    <w:rsid w:val="00960736"/>
    <w:rsid w:val="00960FC4"/>
    <w:rsid w:val="00961C81"/>
    <w:rsid w:val="00961D59"/>
    <w:rsid w:val="00962068"/>
    <w:rsid w:val="00962243"/>
    <w:rsid w:val="00962686"/>
    <w:rsid w:val="00963D58"/>
    <w:rsid w:val="00964ADD"/>
    <w:rsid w:val="009713CC"/>
    <w:rsid w:val="00973238"/>
    <w:rsid w:val="00976966"/>
    <w:rsid w:val="00980D7F"/>
    <w:rsid w:val="00983717"/>
    <w:rsid w:val="009841A7"/>
    <w:rsid w:val="0098424F"/>
    <w:rsid w:val="00987527"/>
    <w:rsid w:val="0099309E"/>
    <w:rsid w:val="0099321E"/>
    <w:rsid w:val="00993968"/>
    <w:rsid w:val="00993E83"/>
    <w:rsid w:val="00994DE2"/>
    <w:rsid w:val="0099577C"/>
    <w:rsid w:val="0099641B"/>
    <w:rsid w:val="00997044"/>
    <w:rsid w:val="00997898"/>
    <w:rsid w:val="009A2E44"/>
    <w:rsid w:val="009A4D48"/>
    <w:rsid w:val="009A5542"/>
    <w:rsid w:val="009A6038"/>
    <w:rsid w:val="009A6D4F"/>
    <w:rsid w:val="009A72B7"/>
    <w:rsid w:val="009B0AC3"/>
    <w:rsid w:val="009B2241"/>
    <w:rsid w:val="009B3411"/>
    <w:rsid w:val="009B47C5"/>
    <w:rsid w:val="009B5AB5"/>
    <w:rsid w:val="009C01D8"/>
    <w:rsid w:val="009C1571"/>
    <w:rsid w:val="009C1E39"/>
    <w:rsid w:val="009C2BAE"/>
    <w:rsid w:val="009C2C92"/>
    <w:rsid w:val="009C3B32"/>
    <w:rsid w:val="009C5E27"/>
    <w:rsid w:val="009C65A6"/>
    <w:rsid w:val="009C6932"/>
    <w:rsid w:val="009C6F6C"/>
    <w:rsid w:val="009D1111"/>
    <w:rsid w:val="009D67D2"/>
    <w:rsid w:val="009D6F40"/>
    <w:rsid w:val="009D7BFA"/>
    <w:rsid w:val="009E2BD7"/>
    <w:rsid w:val="009E475D"/>
    <w:rsid w:val="009E50A5"/>
    <w:rsid w:val="009E54A3"/>
    <w:rsid w:val="009F1C96"/>
    <w:rsid w:val="009F356F"/>
    <w:rsid w:val="009F3C72"/>
    <w:rsid w:val="009F4250"/>
    <w:rsid w:val="009F456D"/>
    <w:rsid w:val="009F475B"/>
    <w:rsid w:val="009F5119"/>
    <w:rsid w:val="00A00FB1"/>
    <w:rsid w:val="00A02A87"/>
    <w:rsid w:val="00A02FC9"/>
    <w:rsid w:val="00A05EC6"/>
    <w:rsid w:val="00A078B3"/>
    <w:rsid w:val="00A07F37"/>
    <w:rsid w:val="00A1068F"/>
    <w:rsid w:val="00A12B44"/>
    <w:rsid w:val="00A13DAC"/>
    <w:rsid w:val="00A153AE"/>
    <w:rsid w:val="00A17AF1"/>
    <w:rsid w:val="00A20AEA"/>
    <w:rsid w:val="00A21F75"/>
    <w:rsid w:val="00A2348F"/>
    <w:rsid w:val="00A26A68"/>
    <w:rsid w:val="00A273F3"/>
    <w:rsid w:val="00A33E4D"/>
    <w:rsid w:val="00A37D3C"/>
    <w:rsid w:val="00A42CED"/>
    <w:rsid w:val="00A4504B"/>
    <w:rsid w:val="00A51933"/>
    <w:rsid w:val="00A519F3"/>
    <w:rsid w:val="00A55F7B"/>
    <w:rsid w:val="00A56EBF"/>
    <w:rsid w:val="00A60722"/>
    <w:rsid w:val="00A61360"/>
    <w:rsid w:val="00A61931"/>
    <w:rsid w:val="00A6270F"/>
    <w:rsid w:val="00A64C2E"/>
    <w:rsid w:val="00A6565D"/>
    <w:rsid w:val="00A6787E"/>
    <w:rsid w:val="00A742D7"/>
    <w:rsid w:val="00A74CB0"/>
    <w:rsid w:val="00A7696F"/>
    <w:rsid w:val="00A80B89"/>
    <w:rsid w:val="00A82007"/>
    <w:rsid w:val="00A834CB"/>
    <w:rsid w:val="00A924CC"/>
    <w:rsid w:val="00A967D0"/>
    <w:rsid w:val="00A97148"/>
    <w:rsid w:val="00A9717E"/>
    <w:rsid w:val="00A97248"/>
    <w:rsid w:val="00A97BAB"/>
    <w:rsid w:val="00AA1802"/>
    <w:rsid w:val="00AA3680"/>
    <w:rsid w:val="00AA3DBE"/>
    <w:rsid w:val="00AA4EB0"/>
    <w:rsid w:val="00AA6CE1"/>
    <w:rsid w:val="00AA6D3D"/>
    <w:rsid w:val="00AB1183"/>
    <w:rsid w:val="00AB18BC"/>
    <w:rsid w:val="00AB334C"/>
    <w:rsid w:val="00AB3D15"/>
    <w:rsid w:val="00AB57D0"/>
    <w:rsid w:val="00AB6053"/>
    <w:rsid w:val="00AB6461"/>
    <w:rsid w:val="00AC103A"/>
    <w:rsid w:val="00AC5E42"/>
    <w:rsid w:val="00AD2744"/>
    <w:rsid w:val="00AD51BB"/>
    <w:rsid w:val="00AD6341"/>
    <w:rsid w:val="00AD6D96"/>
    <w:rsid w:val="00AE0BC0"/>
    <w:rsid w:val="00AE15DE"/>
    <w:rsid w:val="00AE2FC6"/>
    <w:rsid w:val="00AE366C"/>
    <w:rsid w:val="00AE3ED5"/>
    <w:rsid w:val="00AE46A2"/>
    <w:rsid w:val="00AE633E"/>
    <w:rsid w:val="00AE655D"/>
    <w:rsid w:val="00AE7315"/>
    <w:rsid w:val="00AF02DE"/>
    <w:rsid w:val="00AF20BD"/>
    <w:rsid w:val="00AF6C44"/>
    <w:rsid w:val="00B011A6"/>
    <w:rsid w:val="00B031D2"/>
    <w:rsid w:val="00B04386"/>
    <w:rsid w:val="00B06B2D"/>
    <w:rsid w:val="00B079FC"/>
    <w:rsid w:val="00B117A6"/>
    <w:rsid w:val="00B12851"/>
    <w:rsid w:val="00B129B6"/>
    <w:rsid w:val="00B15A90"/>
    <w:rsid w:val="00B1617A"/>
    <w:rsid w:val="00B210D0"/>
    <w:rsid w:val="00B211AB"/>
    <w:rsid w:val="00B2138E"/>
    <w:rsid w:val="00B224DA"/>
    <w:rsid w:val="00B253A5"/>
    <w:rsid w:val="00B27E1E"/>
    <w:rsid w:val="00B32E5F"/>
    <w:rsid w:val="00B33CCA"/>
    <w:rsid w:val="00B36847"/>
    <w:rsid w:val="00B36ACB"/>
    <w:rsid w:val="00B42F8A"/>
    <w:rsid w:val="00B43152"/>
    <w:rsid w:val="00B4388C"/>
    <w:rsid w:val="00B46AF5"/>
    <w:rsid w:val="00B47673"/>
    <w:rsid w:val="00B508E3"/>
    <w:rsid w:val="00B52111"/>
    <w:rsid w:val="00B536C2"/>
    <w:rsid w:val="00B53CA3"/>
    <w:rsid w:val="00B54602"/>
    <w:rsid w:val="00B56537"/>
    <w:rsid w:val="00B57A1D"/>
    <w:rsid w:val="00B62CB2"/>
    <w:rsid w:val="00B63800"/>
    <w:rsid w:val="00B65FBD"/>
    <w:rsid w:val="00B66B57"/>
    <w:rsid w:val="00B66F03"/>
    <w:rsid w:val="00B67E4A"/>
    <w:rsid w:val="00B704D2"/>
    <w:rsid w:val="00B7201C"/>
    <w:rsid w:val="00B72264"/>
    <w:rsid w:val="00B73112"/>
    <w:rsid w:val="00B73FC2"/>
    <w:rsid w:val="00B742F4"/>
    <w:rsid w:val="00B74336"/>
    <w:rsid w:val="00B74A08"/>
    <w:rsid w:val="00B87F18"/>
    <w:rsid w:val="00B9032B"/>
    <w:rsid w:val="00B90E7F"/>
    <w:rsid w:val="00B90F64"/>
    <w:rsid w:val="00B91591"/>
    <w:rsid w:val="00B94106"/>
    <w:rsid w:val="00BA0A93"/>
    <w:rsid w:val="00BA1D1F"/>
    <w:rsid w:val="00BA4D72"/>
    <w:rsid w:val="00BA5954"/>
    <w:rsid w:val="00BA7947"/>
    <w:rsid w:val="00BB09B9"/>
    <w:rsid w:val="00BB0DFF"/>
    <w:rsid w:val="00BB2180"/>
    <w:rsid w:val="00BB28D1"/>
    <w:rsid w:val="00BB2E9C"/>
    <w:rsid w:val="00BB4709"/>
    <w:rsid w:val="00BB6B0F"/>
    <w:rsid w:val="00BB7809"/>
    <w:rsid w:val="00BC2C3B"/>
    <w:rsid w:val="00BC4888"/>
    <w:rsid w:val="00BC7D78"/>
    <w:rsid w:val="00BD62EA"/>
    <w:rsid w:val="00BE01C7"/>
    <w:rsid w:val="00BE0604"/>
    <w:rsid w:val="00BE1136"/>
    <w:rsid w:val="00BE1A2D"/>
    <w:rsid w:val="00BE75E4"/>
    <w:rsid w:val="00BF12C8"/>
    <w:rsid w:val="00BF1DD4"/>
    <w:rsid w:val="00BF213A"/>
    <w:rsid w:val="00BF23F6"/>
    <w:rsid w:val="00BF57FB"/>
    <w:rsid w:val="00BF588D"/>
    <w:rsid w:val="00C039DC"/>
    <w:rsid w:val="00C0450D"/>
    <w:rsid w:val="00C055D2"/>
    <w:rsid w:val="00C117B9"/>
    <w:rsid w:val="00C1358F"/>
    <w:rsid w:val="00C13D85"/>
    <w:rsid w:val="00C15343"/>
    <w:rsid w:val="00C17691"/>
    <w:rsid w:val="00C2215A"/>
    <w:rsid w:val="00C23CCA"/>
    <w:rsid w:val="00C34AD8"/>
    <w:rsid w:val="00C34D2F"/>
    <w:rsid w:val="00C35867"/>
    <w:rsid w:val="00C3623D"/>
    <w:rsid w:val="00C36BA6"/>
    <w:rsid w:val="00C3770B"/>
    <w:rsid w:val="00C44C66"/>
    <w:rsid w:val="00C4553D"/>
    <w:rsid w:val="00C50C55"/>
    <w:rsid w:val="00C50E06"/>
    <w:rsid w:val="00C53AE6"/>
    <w:rsid w:val="00C53EAA"/>
    <w:rsid w:val="00C5500D"/>
    <w:rsid w:val="00C55406"/>
    <w:rsid w:val="00C6624E"/>
    <w:rsid w:val="00C7442A"/>
    <w:rsid w:val="00C744CC"/>
    <w:rsid w:val="00C74A20"/>
    <w:rsid w:val="00C76D34"/>
    <w:rsid w:val="00C77077"/>
    <w:rsid w:val="00C77288"/>
    <w:rsid w:val="00C80805"/>
    <w:rsid w:val="00C86F04"/>
    <w:rsid w:val="00C92893"/>
    <w:rsid w:val="00C92F86"/>
    <w:rsid w:val="00C92FAB"/>
    <w:rsid w:val="00C94257"/>
    <w:rsid w:val="00C97849"/>
    <w:rsid w:val="00C97A25"/>
    <w:rsid w:val="00C97B23"/>
    <w:rsid w:val="00CA3052"/>
    <w:rsid w:val="00CA3FE1"/>
    <w:rsid w:val="00CA4273"/>
    <w:rsid w:val="00CA5E98"/>
    <w:rsid w:val="00CA6571"/>
    <w:rsid w:val="00CB01D4"/>
    <w:rsid w:val="00CB1E8B"/>
    <w:rsid w:val="00CB24E8"/>
    <w:rsid w:val="00CB2A00"/>
    <w:rsid w:val="00CB539A"/>
    <w:rsid w:val="00CB7929"/>
    <w:rsid w:val="00CB7A97"/>
    <w:rsid w:val="00CC0E51"/>
    <w:rsid w:val="00CC488D"/>
    <w:rsid w:val="00CC786E"/>
    <w:rsid w:val="00CD3E06"/>
    <w:rsid w:val="00CD4165"/>
    <w:rsid w:val="00CD4578"/>
    <w:rsid w:val="00CD48A1"/>
    <w:rsid w:val="00CD5D21"/>
    <w:rsid w:val="00CD5E0D"/>
    <w:rsid w:val="00CD7CE4"/>
    <w:rsid w:val="00CE1F49"/>
    <w:rsid w:val="00CF00DB"/>
    <w:rsid w:val="00CF372F"/>
    <w:rsid w:val="00CF6E33"/>
    <w:rsid w:val="00CF6F2A"/>
    <w:rsid w:val="00CF73ED"/>
    <w:rsid w:val="00D0020D"/>
    <w:rsid w:val="00D01563"/>
    <w:rsid w:val="00D016CE"/>
    <w:rsid w:val="00D017FA"/>
    <w:rsid w:val="00D01B2C"/>
    <w:rsid w:val="00D02F78"/>
    <w:rsid w:val="00D03199"/>
    <w:rsid w:val="00D06985"/>
    <w:rsid w:val="00D079F1"/>
    <w:rsid w:val="00D10659"/>
    <w:rsid w:val="00D11BA6"/>
    <w:rsid w:val="00D11FB1"/>
    <w:rsid w:val="00D1239A"/>
    <w:rsid w:val="00D1327D"/>
    <w:rsid w:val="00D15FDD"/>
    <w:rsid w:val="00D17B76"/>
    <w:rsid w:val="00D20468"/>
    <w:rsid w:val="00D21936"/>
    <w:rsid w:val="00D24EF3"/>
    <w:rsid w:val="00D30D42"/>
    <w:rsid w:val="00D31D0B"/>
    <w:rsid w:val="00D350C2"/>
    <w:rsid w:val="00D3756A"/>
    <w:rsid w:val="00D401BB"/>
    <w:rsid w:val="00D414FC"/>
    <w:rsid w:val="00D43036"/>
    <w:rsid w:val="00D4411E"/>
    <w:rsid w:val="00D44CE5"/>
    <w:rsid w:val="00D52021"/>
    <w:rsid w:val="00D52445"/>
    <w:rsid w:val="00D524C4"/>
    <w:rsid w:val="00D53E07"/>
    <w:rsid w:val="00D5435B"/>
    <w:rsid w:val="00D54450"/>
    <w:rsid w:val="00D54501"/>
    <w:rsid w:val="00D54698"/>
    <w:rsid w:val="00D559C9"/>
    <w:rsid w:val="00D6046C"/>
    <w:rsid w:val="00D61A35"/>
    <w:rsid w:val="00D64506"/>
    <w:rsid w:val="00D645AC"/>
    <w:rsid w:val="00D679FE"/>
    <w:rsid w:val="00D67B38"/>
    <w:rsid w:val="00D70E6C"/>
    <w:rsid w:val="00D73054"/>
    <w:rsid w:val="00D730C7"/>
    <w:rsid w:val="00D73A2C"/>
    <w:rsid w:val="00D73B03"/>
    <w:rsid w:val="00D75A7D"/>
    <w:rsid w:val="00D75F02"/>
    <w:rsid w:val="00D80905"/>
    <w:rsid w:val="00D830F9"/>
    <w:rsid w:val="00D83949"/>
    <w:rsid w:val="00D845D3"/>
    <w:rsid w:val="00D85249"/>
    <w:rsid w:val="00D85DE9"/>
    <w:rsid w:val="00D86029"/>
    <w:rsid w:val="00D874C5"/>
    <w:rsid w:val="00D87920"/>
    <w:rsid w:val="00D87B77"/>
    <w:rsid w:val="00D963AE"/>
    <w:rsid w:val="00DA1955"/>
    <w:rsid w:val="00DA2C94"/>
    <w:rsid w:val="00DA4AC9"/>
    <w:rsid w:val="00DA4BF9"/>
    <w:rsid w:val="00DA4F76"/>
    <w:rsid w:val="00DA645B"/>
    <w:rsid w:val="00DB01C9"/>
    <w:rsid w:val="00DB3891"/>
    <w:rsid w:val="00DB7D64"/>
    <w:rsid w:val="00DB7EE3"/>
    <w:rsid w:val="00DC04D0"/>
    <w:rsid w:val="00DC1AD3"/>
    <w:rsid w:val="00DC2841"/>
    <w:rsid w:val="00DC3DAA"/>
    <w:rsid w:val="00DC5957"/>
    <w:rsid w:val="00DC75B7"/>
    <w:rsid w:val="00DD21C3"/>
    <w:rsid w:val="00DD3BE7"/>
    <w:rsid w:val="00DD4724"/>
    <w:rsid w:val="00DD552C"/>
    <w:rsid w:val="00DD65F3"/>
    <w:rsid w:val="00DD6ACF"/>
    <w:rsid w:val="00DE04FB"/>
    <w:rsid w:val="00DE0737"/>
    <w:rsid w:val="00DE179C"/>
    <w:rsid w:val="00DE2F1B"/>
    <w:rsid w:val="00DE34C4"/>
    <w:rsid w:val="00DE4015"/>
    <w:rsid w:val="00DE4D70"/>
    <w:rsid w:val="00DE5558"/>
    <w:rsid w:val="00DE725D"/>
    <w:rsid w:val="00DF13D4"/>
    <w:rsid w:val="00DF1C3A"/>
    <w:rsid w:val="00E018EF"/>
    <w:rsid w:val="00E020D2"/>
    <w:rsid w:val="00E0269A"/>
    <w:rsid w:val="00E04219"/>
    <w:rsid w:val="00E075B8"/>
    <w:rsid w:val="00E10A2F"/>
    <w:rsid w:val="00E13BF3"/>
    <w:rsid w:val="00E149C8"/>
    <w:rsid w:val="00E14ACE"/>
    <w:rsid w:val="00E27752"/>
    <w:rsid w:val="00E31F6C"/>
    <w:rsid w:val="00E33082"/>
    <w:rsid w:val="00E33F0F"/>
    <w:rsid w:val="00E34E14"/>
    <w:rsid w:val="00E35AE2"/>
    <w:rsid w:val="00E362E6"/>
    <w:rsid w:val="00E40B57"/>
    <w:rsid w:val="00E414E9"/>
    <w:rsid w:val="00E44A05"/>
    <w:rsid w:val="00E45EB3"/>
    <w:rsid w:val="00E476A9"/>
    <w:rsid w:val="00E51224"/>
    <w:rsid w:val="00E51934"/>
    <w:rsid w:val="00E51988"/>
    <w:rsid w:val="00E56F30"/>
    <w:rsid w:val="00E57C9B"/>
    <w:rsid w:val="00E57DAC"/>
    <w:rsid w:val="00E62C4E"/>
    <w:rsid w:val="00E64F9B"/>
    <w:rsid w:val="00E704E9"/>
    <w:rsid w:val="00E71A79"/>
    <w:rsid w:val="00E72231"/>
    <w:rsid w:val="00E739E8"/>
    <w:rsid w:val="00E75EBA"/>
    <w:rsid w:val="00E766D5"/>
    <w:rsid w:val="00E8281C"/>
    <w:rsid w:val="00E86A1D"/>
    <w:rsid w:val="00E917B9"/>
    <w:rsid w:val="00E943B5"/>
    <w:rsid w:val="00E96197"/>
    <w:rsid w:val="00E96561"/>
    <w:rsid w:val="00E9698E"/>
    <w:rsid w:val="00EA4307"/>
    <w:rsid w:val="00EA48D8"/>
    <w:rsid w:val="00EA5FE1"/>
    <w:rsid w:val="00EA6287"/>
    <w:rsid w:val="00EA62E6"/>
    <w:rsid w:val="00EB0F8B"/>
    <w:rsid w:val="00EB3869"/>
    <w:rsid w:val="00EB397B"/>
    <w:rsid w:val="00EC291B"/>
    <w:rsid w:val="00EC2DA6"/>
    <w:rsid w:val="00EC3C87"/>
    <w:rsid w:val="00EC5795"/>
    <w:rsid w:val="00EC5D0A"/>
    <w:rsid w:val="00EC78CB"/>
    <w:rsid w:val="00ED01F7"/>
    <w:rsid w:val="00ED090C"/>
    <w:rsid w:val="00ED18BA"/>
    <w:rsid w:val="00ED476C"/>
    <w:rsid w:val="00ED5690"/>
    <w:rsid w:val="00ED5E97"/>
    <w:rsid w:val="00ED7A16"/>
    <w:rsid w:val="00EE0A38"/>
    <w:rsid w:val="00EE219F"/>
    <w:rsid w:val="00EE5AD8"/>
    <w:rsid w:val="00EE7538"/>
    <w:rsid w:val="00EE77A2"/>
    <w:rsid w:val="00EF0A5B"/>
    <w:rsid w:val="00EF3E68"/>
    <w:rsid w:val="00EF4422"/>
    <w:rsid w:val="00EF47CB"/>
    <w:rsid w:val="00F00126"/>
    <w:rsid w:val="00F019EA"/>
    <w:rsid w:val="00F04A67"/>
    <w:rsid w:val="00F0586A"/>
    <w:rsid w:val="00F11BE1"/>
    <w:rsid w:val="00F11D4F"/>
    <w:rsid w:val="00F11EE0"/>
    <w:rsid w:val="00F16920"/>
    <w:rsid w:val="00F16E70"/>
    <w:rsid w:val="00F206CB"/>
    <w:rsid w:val="00F20D83"/>
    <w:rsid w:val="00F211C0"/>
    <w:rsid w:val="00F22A02"/>
    <w:rsid w:val="00F230FE"/>
    <w:rsid w:val="00F25C2A"/>
    <w:rsid w:val="00F2732E"/>
    <w:rsid w:val="00F30520"/>
    <w:rsid w:val="00F306BB"/>
    <w:rsid w:val="00F3299E"/>
    <w:rsid w:val="00F340A1"/>
    <w:rsid w:val="00F340C6"/>
    <w:rsid w:val="00F3545D"/>
    <w:rsid w:val="00F366B5"/>
    <w:rsid w:val="00F41605"/>
    <w:rsid w:val="00F431B9"/>
    <w:rsid w:val="00F455CE"/>
    <w:rsid w:val="00F66D73"/>
    <w:rsid w:val="00F70D62"/>
    <w:rsid w:val="00F73340"/>
    <w:rsid w:val="00F75989"/>
    <w:rsid w:val="00F80BCD"/>
    <w:rsid w:val="00F80FE7"/>
    <w:rsid w:val="00F8436F"/>
    <w:rsid w:val="00F84B90"/>
    <w:rsid w:val="00F85DB2"/>
    <w:rsid w:val="00F871F1"/>
    <w:rsid w:val="00F91A11"/>
    <w:rsid w:val="00F960A7"/>
    <w:rsid w:val="00FA0267"/>
    <w:rsid w:val="00FA0F9F"/>
    <w:rsid w:val="00FA101C"/>
    <w:rsid w:val="00FA11B1"/>
    <w:rsid w:val="00FA349E"/>
    <w:rsid w:val="00FB33BC"/>
    <w:rsid w:val="00FB3DC0"/>
    <w:rsid w:val="00FB605B"/>
    <w:rsid w:val="00FB667B"/>
    <w:rsid w:val="00FB68DF"/>
    <w:rsid w:val="00FC05F6"/>
    <w:rsid w:val="00FC0974"/>
    <w:rsid w:val="00FC1B9B"/>
    <w:rsid w:val="00FC270A"/>
    <w:rsid w:val="00FC4149"/>
    <w:rsid w:val="00FC561F"/>
    <w:rsid w:val="00FC684F"/>
    <w:rsid w:val="00FC785E"/>
    <w:rsid w:val="00FD2C3B"/>
    <w:rsid w:val="00FD5C3A"/>
    <w:rsid w:val="00FE2056"/>
    <w:rsid w:val="00FE28CA"/>
    <w:rsid w:val="00FE3F84"/>
    <w:rsid w:val="00FE645B"/>
    <w:rsid w:val="00FE71B0"/>
    <w:rsid w:val="00FF0490"/>
    <w:rsid w:val="00FF0566"/>
    <w:rsid w:val="00FF2DC3"/>
    <w:rsid w:val="00FF32C8"/>
    <w:rsid w:val="00FF3F48"/>
    <w:rsid w:val="00FF501E"/>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6609"/>
    <o:shapelayout v:ext="edit">
      <o:idmap v:ext="edit" data="1"/>
    </o:shapelayout>
  </w:shapeDefaults>
  <w:decimalSymbol w:val="."/>
  <w:listSeparator w:val=","/>
  <w14:docId w14:val="03805C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3A5"/>
    <w:pPr>
      <w:spacing w:before="160" w:after="80" w:line="336" w:lineRule="auto"/>
    </w:pPr>
    <w:rPr>
      <w:rFonts w:ascii="Verdana" w:hAnsi="Verdana"/>
      <w:szCs w:val="24"/>
    </w:rPr>
  </w:style>
  <w:style w:type="paragraph" w:styleId="Heading1">
    <w:name w:val="heading 1"/>
    <w:basedOn w:val="Normal"/>
    <w:next w:val="Normal"/>
    <w:link w:val="Heading1Char"/>
    <w:qFormat/>
    <w:rsid w:val="00B253A5"/>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B253A5"/>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B253A5"/>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B253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53A5"/>
  </w:style>
  <w:style w:type="paragraph" w:styleId="ListParagraph">
    <w:name w:val="List Paragraph"/>
    <w:basedOn w:val="Normal"/>
    <w:uiPriority w:val="34"/>
    <w:qFormat/>
    <w:rsid w:val="00B253A5"/>
    <w:pPr>
      <w:ind w:left="720"/>
    </w:pPr>
  </w:style>
  <w:style w:type="character" w:styleId="Hyperlink">
    <w:name w:val="Hyperlink"/>
    <w:uiPriority w:val="99"/>
    <w:rsid w:val="00B253A5"/>
    <w:rPr>
      <w:color w:val="0000FF"/>
      <w:u w:val="single"/>
    </w:rPr>
  </w:style>
  <w:style w:type="paragraph" w:styleId="Header">
    <w:name w:val="header"/>
    <w:basedOn w:val="Normal"/>
    <w:link w:val="HeaderChar"/>
    <w:rsid w:val="00B253A5"/>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B253A5"/>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B253A5"/>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4E0928"/>
    <w:rPr>
      <w:rFonts w:ascii="Arial" w:hAnsi="Arial"/>
      <w:b/>
      <w:bCs/>
      <w:sz w:val="22"/>
      <w:szCs w:val="24"/>
    </w:rPr>
  </w:style>
  <w:style w:type="paragraph" w:customStyle="1" w:styleId="NumberedHeading2">
    <w:name w:val="Numbered Heading 2"/>
    <w:basedOn w:val="Normal"/>
    <w:rsid w:val="00B253A5"/>
    <w:pPr>
      <w:numPr>
        <w:numId w:val="1"/>
      </w:numPr>
    </w:pPr>
  </w:style>
  <w:style w:type="paragraph" w:customStyle="1" w:styleId="Outlinenumbering">
    <w:name w:val="Outline numbering"/>
    <w:basedOn w:val="Normal"/>
    <w:rsid w:val="00B253A5"/>
    <w:pPr>
      <w:numPr>
        <w:numId w:val="2"/>
      </w:numPr>
      <w:tabs>
        <w:tab w:val="clear" w:pos="360"/>
        <w:tab w:val="num" w:pos="720"/>
      </w:tabs>
      <w:ind w:left="720"/>
    </w:pPr>
    <w:rPr>
      <w:szCs w:val="20"/>
    </w:rPr>
  </w:style>
  <w:style w:type="character" w:styleId="PageNumber">
    <w:name w:val="page number"/>
    <w:basedOn w:val="DefaultParagraphFont"/>
    <w:rsid w:val="00B253A5"/>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B253A5"/>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B253A5"/>
    <w:pPr>
      <w:spacing w:after="100" w:line="240" w:lineRule="auto"/>
    </w:pPr>
  </w:style>
  <w:style w:type="paragraph" w:styleId="TOC2">
    <w:name w:val="toc 2"/>
    <w:basedOn w:val="Normal"/>
    <w:next w:val="Normal"/>
    <w:autoRedefine/>
    <w:uiPriority w:val="39"/>
    <w:unhideWhenUsed/>
    <w:rsid w:val="00B253A5"/>
    <w:pPr>
      <w:spacing w:after="100" w:line="240" w:lineRule="auto"/>
      <w:ind w:left="202"/>
    </w:pPr>
  </w:style>
  <w:style w:type="paragraph" w:styleId="TOC3">
    <w:name w:val="toc 3"/>
    <w:basedOn w:val="Normal"/>
    <w:next w:val="Normal"/>
    <w:autoRedefine/>
    <w:uiPriority w:val="39"/>
    <w:unhideWhenUsed/>
    <w:rsid w:val="00B253A5"/>
    <w:pPr>
      <w:spacing w:after="100" w:line="240" w:lineRule="auto"/>
      <w:ind w:left="403"/>
    </w:pPr>
  </w:style>
  <w:style w:type="character" w:styleId="PlaceholderText">
    <w:name w:val="Placeholder Text"/>
    <w:basedOn w:val="DefaultParagraphFont"/>
    <w:uiPriority w:val="99"/>
    <w:semiHidden/>
    <w:rsid w:val="00ED7A16"/>
    <w:rPr>
      <w:color w:val="808080"/>
    </w:rPr>
  </w:style>
  <w:style w:type="character" w:customStyle="1" w:styleId="Red">
    <w:name w:val="Red"/>
    <w:basedOn w:val="DefaultParagraphFont"/>
    <w:uiPriority w:val="1"/>
    <w:rsid w:val="00ED7A16"/>
    <w:rPr>
      <w:color w:val="FF0000"/>
    </w:rPr>
  </w:style>
  <w:style w:type="paragraph" w:customStyle="1" w:styleId="Code">
    <w:name w:val="Code"/>
    <w:basedOn w:val="Normal"/>
    <w:qFormat/>
    <w:rsid w:val="00B253A5"/>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948313508">
      <w:bodyDiv w:val="1"/>
      <w:marLeft w:val="0"/>
      <w:marRight w:val="0"/>
      <w:marTop w:val="0"/>
      <w:marBottom w:val="0"/>
      <w:divBdr>
        <w:top w:val="none" w:sz="0" w:space="0" w:color="auto"/>
        <w:left w:val="none" w:sz="0" w:space="0" w:color="auto"/>
        <w:bottom w:val="none" w:sz="0" w:space="0" w:color="auto"/>
        <w:right w:val="none" w:sz="0" w:space="0" w:color="auto"/>
      </w:divBdr>
      <w:divsChild>
        <w:div w:id="897667342">
          <w:marLeft w:val="0"/>
          <w:marRight w:val="0"/>
          <w:marTop w:val="0"/>
          <w:marBottom w:val="0"/>
          <w:divBdr>
            <w:top w:val="none" w:sz="0" w:space="0" w:color="auto"/>
            <w:left w:val="none" w:sz="0" w:space="0" w:color="auto"/>
            <w:bottom w:val="none" w:sz="0" w:space="0" w:color="auto"/>
            <w:right w:val="none" w:sz="0" w:space="0" w:color="auto"/>
          </w:divBdr>
          <w:divsChild>
            <w:div w:id="936715262">
              <w:marLeft w:val="0"/>
              <w:marRight w:val="0"/>
              <w:marTop w:val="0"/>
              <w:marBottom w:val="0"/>
              <w:divBdr>
                <w:top w:val="none" w:sz="0" w:space="0" w:color="auto"/>
                <w:left w:val="none" w:sz="0" w:space="0" w:color="auto"/>
                <w:bottom w:val="none" w:sz="0" w:space="0" w:color="auto"/>
                <w:right w:val="none" w:sz="0" w:space="0" w:color="auto"/>
              </w:divBdr>
            </w:div>
            <w:div w:id="1543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66338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AB5E46E6CF64FEA80D9E717494B6C12"/>
        <w:category>
          <w:name w:val="General"/>
          <w:gallery w:val="placeholder"/>
        </w:category>
        <w:types>
          <w:type w:val="bbPlcHdr"/>
        </w:types>
        <w:behaviors>
          <w:behavior w:val="content"/>
        </w:behaviors>
        <w:guid w:val="{8D1FCBE2-6E18-4F9A-A01C-9CA88CB441F6}"/>
      </w:docPartPr>
      <w:docPartBody>
        <w:p w:rsidR="00F5445B" w:rsidRDefault="000F73AF" w:rsidP="000F73AF">
          <w:pPr>
            <w:pStyle w:val="4AB5E46E6CF64FEA80D9E717494B6C12"/>
          </w:pPr>
          <w:r w:rsidRPr="00F249D9">
            <w:rPr>
              <w:rStyle w:val="PlaceholderText"/>
            </w:rPr>
            <w:t>Click or tap here to enter text.</w:t>
          </w:r>
        </w:p>
      </w:docPartBody>
    </w:docPart>
    <w:docPart>
      <w:docPartPr>
        <w:name w:val="914F15BC300341CAA4269BFCD42DB347"/>
        <w:category>
          <w:name w:val="General"/>
          <w:gallery w:val="placeholder"/>
        </w:category>
        <w:types>
          <w:type w:val="bbPlcHdr"/>
        </w:types>
        <w:behaviors>
          <w:behavior w:val="content"/>
        </w:behaviors>
        <w:guid w:val="{A9326E69-CB9A-4238-A21F-266610EA4F76}"/>
      </w:docPartPr>
      <w:docPartBody>
        <w:p w:rsidR="00F5445B" w:rsidRDefault="000F73AF" w:rsidP="000F73AF">
          <w:pPr>
            <w:pStyle w:val="914F15BC300341CAA4269BFCD42DB347"/>
          </w:pPr>
          <w:r w:rsidRPr="00F249D9">
            <w:rPr>
              <w:rStyle w:val="PlaceholderText"/>
            </w:rPr>
            <w:t>Click or tap here to enter text.</w:t>
          </w:r>
        </w:p>
      </w:docPartBody>
    </w:docPart>
    <w:docPart>
      <w:docPartPr>
        <w:name w:val="0145E469CC1041EF97FE583BFCABE274"/>
        <w:category>
          <w:name w:val="General"/>
          <w:gallery w:val="placeholder"/>
        </w:category>
        <w:types>
          <w:type w:val="bbPlcHdr"/>
        </w:types>
        <w:behaviors>
          <w:behavior w:val="content"/>
        </w:behaviors>
        <w:guid w:val="{0451129F-1B49-4CB5-8B37-D392E799A08C}"/>
      </w:docPartPr>
      <w:docPartBody>
        <w:p w:rsidR="00F5445B" w:rsidRDefault="000F73AF" w:rsidP="000F73AF">
          <w:pPr>
            <w:pStyle w:val="0145E469CC1041EF97FE583BFCABE274"/>
          </w:pPr>
          <w:r w:rsidRPr="00F249D9">
            <w:rPr>
              <w:rStyle w:val="PlaceholderText"/>
            </w:rPr>
            <w:t>Click or tap here to enter text.</w:t>
          </w:r>
        </w:p>
      </w:docPartBody>
    </w:docPart>
    <w:docPart>
      <w:docPartPr>
        <w:name w:val="0B1D937E3CA745F79AFA9ADFAEFA2E37"/>
        <w:category>
          <w:name w:val="General"/>
          <w:gallery w:val="placeholder"/>
        </w:category>
        <w:types>
          <w:type w:val="bbPlcHdr"/>
        </w:types>
        <w:behaviors>
          <w:behavior w:val="content"/>
        </w:behaviors>
        <w:guid w:val="{88BB8E1E-E2E0-44DB-8BE6-B84C755C3BAF}"/>
      </w:docPartPr>
      <w:docPartBody>
        <w:p w:rsidR="00F5445B" w:rsidRDefault="000F73AF" w:rsidP="000F73AF">
          <w:pPr>
            <w:pStyle w:val="0B1D937E3CA745F79AFA9ADFAEFA2E37"/>
          </w:pPr>
          <w:r w:rsidRPr="00F249D9">
            <w:rPr>
              <w:rStyle w:val="PlaceholderText"/>
            </w:rPr>
            <w:t>Click or tap here to enter text.</w:t>
          </w:r>
        </w:p>
      </w:docPartBody>
    </w:docPart>
    <w:docPart>
      <w:docPartPr>
        <w:name w:val="9F01C0D2981B49E684DCB9B87724FF95"/>
        <w:category>
          <w:name w:val="General"/>
          <w:gallery w:val="placeholder"/>
        </w:category>
        <w:types>
          <w:type w:val="bbPlcHdr"/>
        </w:types>
        <w:behaviors>
          <w:behavior w:val="content"/>
        </w:behaviors>
        <w:guid w:val="{A8C8E1BB-5A59-4DC4-8F5B-F25A2D8115ED}"/>
      </w:docPartPr>
      <w:docPartBody>
        <w:p w:rsidR="00F5445B" w:rsidRDefault="000F73AF" w:rsidP="000F73AF">
          <w:pPr>
            <w:pStyle w:val="9F01C0D2981B49E684DCB9B87724FF95"/>
          </w:pPr>
          <w:r w:rsidRPr="00F249D9">
            <w:rPr>
              <w:rStyle w:val="PlaceholderText"/>
            </w:rPr>
            <w:t>Click or tap here to enter text.</w:t>
          </w:r>
        </w:p>
      </w:docPartBody>
    </w:docPart>
    <w:docPart>
      <w:docPartPr>
        <w:name w:val="142D402320CD4C1B92EE53503B04A292"/>
        <w:category>
          <w:name w:val="General"/>
          <w:gallery w:val="placeholder"/>
        </w:category>
        <w:types>
          <w:type w:val="bbPlcHdr"/>
        </w:types>
        <w:behaviors>
          <w:behavior w:val="content"/>
        </w:behaviors>
        <w:guid w:val="{D94FE446-6501-4DFF-B295-2866AE4D683E}"/>
      </w:docPartPr>
      <w:docPartBody>
        <w:p w:rsidR="00F5445B" w:rsidRDefault="000F73AF" w:rsidP="000F73AF">
          <w:pPr>
            <w:pStyle w:val="142D402320CD4C1B92EE53503B04A292"/>
          </w:pPr>
          <w:r w:rsidRPr="00F249D9">
            <w:rPr>
              <w:rStyle w:val="PlaceholderText"/>
            </w:rPr>
            <w:t>Click or tap here to enter text.</w:t>
          </w:r>
        </w:p>
      </w:docPartBody>
    </w:docPart>
    <w:docPart>
      <w:docPartPr>
        <w:name w:val="5DD09957F1BC410A9DF1730A4446E761"/>
        <w:category>
          <w:name w:val="General"/>
          <w:gallery w:val="placeholder"/>
        </w:category>
        <w:types>
          <w:type w:val="bbPlcHdr"/>
        </w:types>
        <w:behaviors>
          <w:behavior w:val="content"/>
        </w:behaviors>
        <w:guid w:val="{40487FD2-3575-4142-BF15-D3AF97473FBC}"/>
      </w:docPartPr>
      <w:docPartBody>
        <w:p w:rsidR="00F5445B" w:rsidRDefault="000F73AF" w:rsidP="000F73AF">
          <w:pPr>
            <w:pStyle w:val="5DD09957F1BC410A9DF1730A4446E761"/>
          </w:pPr>
          <w:r w:rsidRPr="00F249D9">
            <w:rPr>
              <w:rStyle w:val="PlaceholderText"/>
            </w:rPr>
            <w:t>Click or tap here to enter text.</w:t>
          </w:r>
        </w:p>
      </w:docPartBody>
    </w:docPart>
    <w:docPart>
      <w:docPartPr>
        <w:name w:val="A23E09F7C5CE4760909B1F204DC0A1CE"/>
        <w:category>
          <w:name w:val="General"/>
          <w:gallery w:val="placeholder"/>
        </w:category>
        <w:types>
          <w:type w:val="bbPlcHdr"/>
        </w:types>
        <w:behaviors>
          <w:behavior w:val="content"/>
        </w:behaviors>
        <w:guid w:val="{52D9D1F1-686A-4638-AF7B-CB34FD3839FD}"/>
      </w:docPartPr>
      <w:docPartBody>
        <w:p w:rsidR="00F5445B" w:rsidRDefault="000F73AF" w:rsidP="000F73AF">
          <w:pPr>
            <w:pStyle w:val="A23E09F7C5CE4760909B1F204DC0A1CE"/>
          </w:pPr>
          <w:r w:rsidRPr="00F249D9">
            <w:rPr>
              <w:rStyle w:val="PlaceholderText"/>
            </w:rPr>
            <w:t>Click or tap here to enter text.</w:t>
          </w:r>
        </w:p>
      </w:docPartBody>
    </w:docPart>
    <w:docPart>
      <w:docPartPr>
        <w:name w:val="651AC1A2BE714C25A6EE098B342C1C8C"/>
        <w:category>
          <w:name w:val="General"/>
          <w:gallery w:val="placeholder"/>
        </w:category>
        <w:types>
          <w:type w:val="bbPlcHdr"/>
        </w:types>
        <w:behaviors>
          <w:behavior w:val="content"/>
        </w:behaviors>
        <w:guid w:val="{B033D058-707C-45BA-8EEF-7E457517503C}"/>
      </w:docPartPr>
      <w:docPartBody>
        <w:p w:rsidR="00F5445B" w:rsidRDefault="000F73AF" w:rsidP="000F73AF">
          <w:pPr>
            <w:pStyle w:val="651AC1A2BE714C25A6EE098B342C1C8C"/>
          </w:pPr>
          <w:r w:rsidRPr="00F249D9">
            <w:rPr>
              <w:rStyle w:val="PlaceholderText"/>
            </w:rPr>
            <w:t>Click or tap here to enter text.</w:t>
          </w:r>
        </w:p>
      </w:docPartBody>
    </w:docPart>
    <w:docPart>
      <w:docPartPr>
        <w:name w:val="B68C5F56784642CC9E563BDBF334A5A2"/>
        <w:category>
          <w:name w:val="General"/>
          <w:gallery w:val="placeholder"/>
        </w:category>
        <w:types>
          <w:type w:val="bbPlcHdr"/>
        </w:types>
        <w:behaviors>
          <w:behavior w:val="content"/>
        </w:behaviors>
        <w:guid w:val="{7DE859E6-CCBC-4E43-BEA0-D000FE8C049E}"/>
      </w:docPartPr>
      <w:docPartBody>
        <w:p w:rsidR="00F5445B" w:rsidRDefault="000F73AF" w:rsidP="000F73AF">
          <w:pPr>
            <w:pStyle w:val="B68C5F56784642CC9E563BDBF334A5A2"/>
          </w:pPr>
          <w:r w:rsidRPr="00F249D9">
            <w:rPr>
              <w:rStyle w:val="PlaceholderText"/>
            </w:rPr>
            <w:t>Click or tap here to enter text.</w:t>
          </w:r>
        </w:p>
      </w:docPartBody>
    </w:docPart>
    <w:docPart>
      <w:docPartPr>
        <w:name w:val="6BB65F0D96A548F086180316F7F29B42"/>
        <w:category>
          <w:name w:val="General"/>
          <w:gallery w:val="placeholder"/>
        </w:category>
        <w:types>
          <w:type w:val="bbPlcHdr"/>
        </w:types>
        <w:behaviors>
          <w:behavior w:val="content"/>
        </w:behaviors>
        <w:guid w:val="{CE0AA974-4805-4675-9E04-68831B86D70E}"/>
      </w:docPartPr>
      <w:docPartBody>
        <w:p w:rsidR="00F5445B" w:rsidRDefault="000F73AF" w:rsidP="000F73AF">
          <w:pPr>
            <w:pStyle w:val="6BB65F0D96A548F086180316F7F29B42"/>
          </w:pPr>
          <w:r w:rsidRPr="00F249D9">
            <w:rPr>
              <w:rStyle w:val="PlaceholderText"/>
            </w:rPr>
            <w:t>Click or tap here to enter text.</w:t>
          </w:r>
        </w:p>
      </w:docPartBody>
    </w:docPart>
    <w:docPart>
      <w:docPartPr>
        <w:name w:val="49F7E92A0225480492946FCA94F654E7"/>
        <w:category>
          <w:name w:val="General"/>
          <w:gallery w:val="placeholder"/>
        </w:category>
        <w:types>
          <w:type w:val="bbPlcHdr"/>
        </w:types>
        <w:behaviors>
          <w:behavior w:val="content"/>
        </w:behaviors>
        <w:guid w:val="{FB2D45F5-5F37-431A-B63E-D0BE1A0BFB26}"/>
      </w:docPartPr>
      <w:docPartBody>
        <w:p w:rsidR="00F5445B" w:rsidRDefault="000F73AF" w:rsidP="000F73AF">
          <w:pPr>
            <w:pStyle w:val="49F7E92A0225480492946FCA94F654E7"/>
          </w:pPr>
          <w:r w:rsidRPr="00F249D9">
            <w:rPr>
              <w:rStyle w:val="PlaceholderText"/>
            </w:rPr>
            <w:t>Click or tap here to enter text.</w:t>
          </w:r>
        </w:p>
      </w:docPartBody>
    </w:docPart>
    <w:docPart>
      <w:docPartPr>
        <w:name w:val="8D0CF296B9084DB59082FE71D218F53F"/>
        <w:category>
          <w:name w:val="General"/>
          <w:gallery w:val="placeholder"/>
        </w:category>
        <w:types>
          <w:type w:val="bbPlcHdr"/>
        </w:types>
        <w:behaviors>
          <w:behavior w:val="content"/>
        </w:behaviors>
        <w:guid w:val="{70B2DFCE-1BAF-489B-9B9A-C3DFE00968A9}"/>
      </w:docPartPr>
      <w:docPartBody>
        <w:p w:rsidR="00F5445B" w:rsidRDefault="000F73AF" w:rsidP="000F73AF">
          <w:pPr>
            <w:pStyle w:val="8D0CF296B9084DB59082FE71D218F53F"/>
          </w:pPr>
          <w:r w:rsidRPr="00F249D9">
            <w:rPr>
              <w:rStyle w:val="PlaceholderText"/>
            </w:rPr>
            <w:t>Click or tap here to enter text.</w:t>
          </w:r>
        </w:p>
      </w:docPartBody>
    </w:docPart>
    <w:docPart>
      <w:docPartPr>
        <w:name w:val="187CADC3AEA44AD0992C9DC8D1F8F18F"/>
        <w:category>
          <w:name w:val="General"/>
          <w:gallery w:val="placeholder"/>
        </w:category>
        <w:types>
          <w:type w:val="bbPlcHdr"/>
        </w:types>
        <w:behaviors>
          <w:behavior w:val="content"/>
        </w:behaviors>
        <w:guid w:val="{F2601BDF-6D65-4C2A-AE60-325ED5724B0E}"/>
      </w:docPartPr>
      <w:docPartBody>
        <w:p w:rsidR="00F5445B" w:rsidRDefault="000F73AF" w:rsidP="000F73AF">
          <w:pPr>
            <w:pStyle w:val="187CADC3AEA44AD0992C9DC8D1F8F18F"/>
          </w:pPr>
          <w:r w:rsidRPr="00F249D9">
            <w:rPr>
              <w:rStyle w:val="PlaceholderText"/>
            </w:rPr>
            <w:t>Click or tap here to enter text.</w:t>
          </w:r>
        </w:p>
      </w:docPartBody>
    </w:docPart>
    <w:docPart>
      <w:docPartPr>
        <w:name w:val="D2C161FBFC9B42B8AAA8D488CB24EE4B"/>
        <w:category>
          <w:name w:val="General"/>
          <w:gallery w:val="placeholder"/>
        </w:category>
        <w:types>
          <w:type w:val="bbPlcHdr"/>
        </w:types>
        <w:behaviors>
          <w:behavior w:val="content"/>
        </w:behaviors>
        <w:guid w:val="{2F6D4B10-A509-4231-85ED-D6ADA9C73E13}"/>
      </w:docPartPr>
      <w:docPartBody>
        <w:p w:rsidR="00F5445B" w:rsidRDefault="000F73AF" w:rsidP="000F73AF">
          <w:pPr>
            <w:pStyle w:val="D2C161FBFC9B42B8AAA8D488CB24EE4B"/>
          </w:pPr>
          <w:r w:rsidRPr="00F249D9">
            <w:rPr>
              <w:rStyle w:val="PlaceholderText"/>
            </w:rPr>
            <w:t>Click or tap here to enter text.</w:t>
          </w:r>
        </w:p>
      </w:docPartBody>
    </w:docPart>
    <w:docPart>
      <w:docPartPr>
        <w:name w:val="4F17BD58B20F445687BCF3717D1EF97F"/>
        <w:category>
          <w:name w:val="General"/>
          <w:gallery w:val="placeholder"/>
        </w:category>
        <w:types>
          <w:type w:val="bbPlcHdr"/>
        </w:types>
        <w:behaviors>
          <w:behavior w:val="content"/>
        </w:behaviors>
        <w:guid w:val="{07D0D77C-EB39-4DA9-AEE0-0FEA38184DDA}"/>
      </w:docPartPr>
      <w:docPartBody>
        <w:p w:rsidR="00F5445B" w:rsidRDefault="000F73AF" w:rsidP="000F73AF">
          <w:pPr>
            <w:pStyle w:val="4F17BD58B20F445687BCF3717D1EF97F"/>
          </w:pPr>
          <w:r w:rsidRPr="00F249D9">
            <w:rPr>
              <w:rStyle w:val="PlaceholderText"/>
            </w:rPr>
            <w:t>Click or tap here to enter text.</w:t>
          </w:r>
        </w:p>
      </w:docPartBody>
    </w:docPart>
    <w:docPart>
      <w:docPartPr>
        <w:name w:val="96C7CD479855499E970340233ACE84F7"/>
        <w:category>
          <w:name w:val="General"/>
          <w:gallery w:val="placeholder"/>
        </w:category>
        <w:types>
          <w:type w:val="bbPlcHdr"/>
        </w:types>
        <w:behaviors>
          <w:behavior w:val="content"/>
        </w:behaviors>
        <w:guid w:val="{64CCF7E3-ABCD-4403-926E-7A0B78EAC035}"/>
      </w:docPartPr>
      <w:docPartBody>
        <w:p w:rsidR="00F5445B" w:rsidRDefault="000F73AF" w:rsidP="000F73AF">
          <w:pPr>
            <w:pStyle w:val="96C7CD479855499E970340233ACE84F7"/>
          </w:pPr>
          <w:r w:rsidRPr="00F249D9">
            <w:rPr>
              <w:rStyle w:val="PlaceholderText"/>
            </w:rPr>
            <w:t>Click or tap here to enter text.</w:t>
          </w:r>
        </w:p>
      </w:docPartBody>
    </w:docPart>
    <w:docPart>
      <w:docPartPr>
        <w:name w:val="5C88B25CBB964F379EF832B5D766EE78"/>
        <w:category>
          <w:name w:val="General"/>
          <w:gallery w:val="placeholder"/>
        </w:category>
        <w:types>
          <w:type w:val="bbPlcHdr"/>
        </w:types>
        <w:behaviors>
          <w:behavior w:val="content"/>
        </w:behaviors>
        <w:guid w:val="{69748FDD-2DFD-42D4-A37E-EE9C708E14BF}"/>
      </w:docPartPr>
      <w:docPartBody>
        <w:p w:rsidR="00F5445B" w:rsidRDefault="000F73AF" w:rsidP="000F73AF">
          <w:pPr>
            <w:pStyle w:val="5C88B25CBB964F379EF832B5D766EE78"/>
          </w:pPr>
          <w:r w:rsidRPr="00F249D9">
            <w:rPr>
              <w:rStyle w:val="PlaceholderText"/>
            </w:rPr>
            <w:t>Click or tap here to enter text.</w:t>
          </w:r>
        </w:p>
      </w:docPartBody>
    </w:docPart>
    <w:docPart>
      <w:docPartPr>
        <w:name w:val="7C1B34426CF64D35BBECFC32D4E5DA65"/>
        <w:category>
          <w:name w:val="General"/>
          <w:gallery w:val="placeholder"/>
        </w:category>
        <w:types>
          <w:type w:val="bbPlcHdr"/>
        </w:types>
        <w:behaviors>
          <w:behavior w:val="content"/>
        </w:behaviors>
        <w:guid w:val="{C5B35943-ACD2-4E1A-9301-3D4716C76C8B}"/>
      </w:docPartPr>
      <w:docPartBody>
        <w:p w:rsidR="001C7461" w:rsidRDefault="007B3175" w:rsidP="007B3175">
          <w:pPr>
            <w:pStyle w:val="7C1B34426CF64D35BBECFC32D4E5DA65"/>
          </w:pPr>
          <w:r w:rsidRPr="00F249D9">
            <w:rPr>
              <w:rStyle w:val="PlaceholderText"/>
            </w:rPr>
            <w:t>Click or tap here to enter text.</w:t>
          </w:r>
        </w:p>
      </w:docPartBody>
    </w:docPart>
    <w:docPart>
      <w:docPartPr>
        <w:name w:val="7F3C5969E49842D4AA19B19A48102B8D"/>
        <w:category>
          <w:name w:val="General"/>
          <w:gallery w:val="placeholder"/>
        </w:category>
        <w:types>
          <w:type w:val="bbPlcHdr"/>
        </w:types>
        <w:behaviors>
          <w:behavior w:val="content"/>
        </w:behaviors>
        <w:guid w:val="{1D1A7EA8-066D-44DE-BE20-1DC5C1590C35}"/>
      </w:docPartPr>
      <w:docPartBody>
        <w:p w:rsidR="001C7461" w:rsidRDefault="007B3175" w:rsidP="007B3175">
          <w:pPr>
            <w:pStyle w:val="7F3C5969E49842D4AA19B19A48102B8D"/>
          </w:pPr>
          <w:r w:rsidRPr="00F249D9">
            <w:rPr>
              <w:rStyle w:val="PlaceholderText"/>
            </w:rPr>
            <w:t>Click or tap here to enter text.</w:t>
          </w:r>
        </w:p>
      </w:docPartBody>
    </w:docPart>
    <w:docPart>
      <w:docPartPr>
        <w:name w:val="52A473B0679549A5AC66049EE854D70B"/>
        <w:category>
          <w:name w:val="General"/>
          <w:gallery w:val="placeholder"/>
        </w:category>
        <w:types>
          <w:type w:val="bbPlcHdr"/>
        </w:types>
        <w:behaviors>
          <w:behavior w:val="content"/>
        </w:behaviors>
        <w:guid w:val="{BE2C2C48-11FF-40F7-A3F7-C620B823C3BB}"/>
      </w:docPartPr>
      <w:docPartBody>
        <w:p w:rsidR="002C5243" w:rsidRDefault="002C5243" w:rsidP="002C5243">
          <w:pPr>
            <w:pStyle w:val="52A473B0679549A5AC66049EE854D70B"/>
          </w:pPr>
          <w:r w:rsidRPr="00F249D9">
            <w:rPr>
              <w:rStyle w:val="PlaceholderText"/>
            </w:rPr>
            <w:t>Click or tap here to enter text.</w:t>
          </w:r>
        </w:p>
      </w:docPartBody>
    </w:docPart>
    <w:docPart>
      <w:docPartPr>
        <w:name w:val="1E3D5706D9474F0888F2B5CB4184B708"/>
        <w:category>
          <w:name w:val="General"/>
          <w:gallery w:val="placeholder"/>
        </w:category>
        <w:types>
          <w:type w:val="bbPlcHdr"/>
        </w:types>
        <w:behaviors>
          <w:behavior w:val="content"/>
        </w:behaviors>
        <w:guid w:val="{46306D7B-58DB-4743-B2E6-491AD6DD3843}"/>
      </w:docPartPr>
      <w:docPartBody>
        <w:p w:rsidR="002C5243" w:rsidRDefault="002C5243" w:rsidP="002C5243">
          <w:pPr>
            <w:pStyle w:val="1E3D5706D9474F0888F2B5CB4184B708"/>
          </w:pPr>
          <w:r w:rsidRPr="00F24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3AF"/>
    <w:rsid w:val="000F73AF"/>
    <w:rsid w:val="001C7461"/>
    <w:rsid w:val="002C5243"/>
    <w:rsid w:val="003856F8"/>
    <w:rsid w:val="007B3175"/>
    <w:rsid w:val="00F5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243"/>
    <w:rPr>
      <w:color w:val="808080"/>
    </w:rPr>
  </w:style>
  <w:style w:type="paragraph" w:customStyle="1" w:styleId="4AB5E46E6CF64FEA80D9E717494B6C12">
    <w:name w:val="4AB5E46E6CF64FEA80D9E717494B6C12"/>
    <w:rsid w:val="000F73AF"/>
  </w:style>
  <w:style w:type="paragraph" w:customStyle="1" w:styleId="914F15BC300341CAA4269BFCD42DB347">
    <w:name w:val="914F15BC300341CAA4269BFCD42DB347"/>
    <w:rsid w:val="000F73AF"/>
  </w:style>
  <w:style w:type="paragraph" w:customStyle="1" w:styleId="0145E469CC1041EF97FE583BFCABE274">
    <w:name w:val="0145E469CC1041EF97FE583BFCABE274"/>
    <w:rsid w:val="000F73AF"/>
  </w:style>
  <w:style w:type="paragraph" w:customStyle="1" w:styleId="0B1D937E3CA745F79AFA9ADFAEFA2E37">
    <w:name w:val="0B1D937E3CA745F79AFA9ADFAEFA2E37"/>
    <w:rsid w:val="000F73AF"/>
  </w:style>
  <w:style w:type="paragraph" w:customStyle="1" w:styleId="9F01C0D2981B49E684DCB9B87724FF95">
    <w:name w:val="9F01C0D2981B49E684DCB9B87724FF95"/>
    <w:rsid w:val="000F73AF"/>
  </w:style>
  <w:style w:type="paragraph" w:customStyle="1" w:styleId="142D402320CD4C1B92EE53503B04A292">
    <w:name w:val="142D402320CD4C1B92EE53503B04A292"/>
    <w:rsid w:val="000F73AF"/>
  </w:style>
  <w:style w:type="paragraph" w:customStyle="1" w:styleId="5DD09957F1BC410A9DF1730A4446E761">
    <w:name w:val="5DD09957F1BC410A9DF1730A4446E761"/>
    <w:rsid w:val="000F73AF"/>
  </w:style>
  <w:style w:type="paragraph" w:customStyle="1" w:styleId="A23E09F7C5CE4760909B1F204DC0A1CE">
    <w:name w:val="A23E09F7C5CE4760909B1F204DC0A1CE"/>
    <w:rsid w:val="000F73AF"/>
  </w:style>
  <w:style w:type="paragraph" w:customStyle="1" w:styleId="651AC1A2BE714C25A6EE098B342C1C8C">
    <w:name w:val="651AC1A2BE714C25A6EE098B342C1C8C"/>
    <w:rsid w:val="000F73AF"/>
  </w:style>
  <w:style w:type="paragraph" w:customStyle="1" w:styleId="B68C5F56784642CC9E563BDBF334A5A2">
    <w:name w:val="B68C5F56784642CC9E563BDBF334A5A2"/>
    <w:rsid w:val="000F73AF"/>
  </w:style>
  <w:style w:type="paragraph" w:customStyle="1" w:styleId="6BB65F0D96A548F086180316F7F29B42">
    <w:name w:val="6BB65F0D96A548F086180316F7F29B42"/>
    <w:rsid w:val="000F73AF"/>
  </w:style>
  <w:style w:type="paragraph" w:customStyle="1" w:styleId="49F7E92A0225480492946FCA94F654E7">
    <w:name w:val="49F7E92A0225480492946FCA94F654E7"/>
    <w:rsid w:val="000F73AF"/>
  </w:style>
  <w:style w:type="paragraph" w:customStyle="1" w:styleId="8D0CF296B9084DB59082FE71D218F53F">
    <w:name w:val="8D0CF296B9084DB59082FE71D218F53F"/>
    <w:rsid w:val="000F73AF"/>
  </w:style>
  <w:style w:type="paragraph" w:customStyle="1" w:styleId="187CADC3AEA44AD0992C9DC8D1F8F18F">
    <w:name w:val="187CADC3AEA44AD0992C9DC8D1F8F18F"/>
    <w:rsid w:val="000F73AF"/>
  </w:style>
  <w:style w:type="paragraph" w:customStyle="1" w:styleId="D2C161FBFC9B42B8AAA8D488CB24EE4B">
    <w:name w:val="D2C161FBFC9B42B8AAA8D488CB24EE4B"/>
    <w:rsid w:val="000F73AF"/>
  </w:style>
  <w:style w:type="paragraph" w:customStyle="1" w:styleId="4F17BD58B20F445687BCF3717D1EF97F">
    <w:name w:val="4F17BD58B20F445687BCF3717D1EF97F"/>
    <w:rsid w:val="000F73AF"/>
  </w:style>
  <w:style w:type="paragraph" w:customStyle="1" w:styleId="96C7CD479855499E970340233ACE84F7">
    <w:name w:val="96C7CD479855499E970340233ACE84F7"/>
    <w:rsid w:val="000F73AF"/>
  </w:style>
  <w:style w:type="paragraph" w:customStyle="1" w:styleId="5C88B25CBB964F379EF832B5D766EE78">
    <w:name w:val="5C88B25CBB964F379EF832B5D766EE78"/>
    <w:rsid w:val="000F73AF"/>
  </w:style>
  <w:style w:type="paragraph" w:customStyle="1" w:styleId="7C1B34426CF64D35BBECFC32D4E5DA65">
    <w:name w:val="7C1B34426CF64D35BBECFC32D4E5DA65"/>
    <w:rsid w:val="007B3175"/>
  </w:style>
  <w:style w:type="paragraph" w:customStyle="1" w:styleId="7F3C5969E49842D4AA19B19A48102B8D">
    <w:name w:val="7F3C5969E49842D4AA19B19A48102B8D"/>
    <w:rsid w:val="007B3175"/>
  </w:style>
  <w:style w:type="paragraph" w:customStyle="1" w:styleId="52A473B0679549A5AC66049EE854D70B">
    <w:name w:val="52A473B0679549A5AC66049EE854D70B"/>
    <w:rsid w:val="002C5243"/>
    <w:rPr>
      <w:kern w:val="2"/>
      <w14:ligatures w14:val="standardContextual"/>
    </w:rPr>
  </w:style>
  <w:style w:type="paragraph" w:customStyle="1" w:styleId="1E3D5706D9474F0888F2B5CB4184B708">
    <w:name w:val="1E3D5706D9474F0888F2B5CB4184B708"/>
    <w:rsid w:val="002C524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AAC72-3519-40E0-BF08-C1DC22F6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0</TotalTime>
  <Pages>12</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2023-10-05T01:58:00Z</dcterms:created>
  <dcterms:modified xsi:type="dcterms:W3CDTF">2024-07-03T20:03:00Z</dcterms:modified>
</cp:coreProperties>
</file>