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38A80" w14:textId="264B5777" w:rsidR="00FE28C8" w:rsidRDefault="00ED052E" w:rsidP="007C13DE">
      <w:pPr>
        <w:pStyle w:val="Heading1"/>
      </w:pPr>
      <w:bookmarkStart w:id="0" w:name="_Toc145874756"/>
      <w:bookmarkStart w:id="1" w:name="_Toc81298944"/>
      <w:bookmarkStart w:id="2" w:name="_Toc143945923"/>
      <w:r>
        <w:t xml:space="preserve">Week </w:t>
      </w:r>
      <w:r w:rsidR="00DF213F">
        <w:t>5</w:t>
      </w:r>
      <w:r>
        <w:t xml:space="preserve"> </w:t>
      </w:r>
      <w:r w:rsidR="008C308A">
        <w:t>PowerShell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164865894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52A68D" w14:textId="61F353AE" w:rsidR="00A719FD" w:rsidRDefault="00A719FD">
          <w:pPr>
            <w:pStyle w:val="TOCHeading"/>
          </w:pPr>
          <w:r>
            <w:t>Contents</w:t>
          </w:r>
        </w:p>
        <w:p w14:paraId="7D907DFF" w14:textId="28F4997E" w:rsidR="00A365D9" w:rsidRDefault="00A719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74756" w:history="1">
            <w:r w:rsidR="00A365D9" w:rsidRPr="0008542B">
              <w:rPr>
                <w:rStyle w:val="Hyperlink"/>
                <w:noProof/>
              </w:rPr>
              <w:t>Week 5 PowerShell</w:t>
            </w:r>
            <w:r w:rsidR="00A365D9">
              <w:rPr>
                <w:noProof/>
                <w:webHidden/>
              </w:rPr>
              <w:tab/>
            </w:r>
            <w:r w:rsidR="00A365D9">
              <w:rPr>
                <w:noProof/>
                <w:webHidden/>
              </w:rPr>
              <w:fldChar w:fldCharType="begin"/>
            </w:r>
            <w:r w:rsidR="00A365D9">
              <w:rPr>
                <w:noProof/>
                <w:webHidden/>
              </w:rPr>
              <w:instrText xml:space="preserve"> PAGEREF _Toc145874756 \h </w:instrText>
            </w:r>
            <w:r w:rsidR="00A365D9">
              <w:rPr>
                <w:noProof/>
                <w:webHidden/>
              </w:rPr>
            </w:r>
            <w:r w:rsidR="00A365D9">
              <w:rPr>
                <w:noProof/>
                <w:webHidden/>
              </w:rPr>
              <w:fldChar w:fldCharType="separate"/>
            </w:r>
            <w:r w:rsidR="00A365D9">
              <w:rPr>
                <w:noProof/>
                <w:webHidden/>
              </w:rPr>
              <w:t>1</w:t>
            </w:r>
            <w:r w:rsidR="00A365D9">
              <w:rPr>
                <w:noProof/>
                <w:webHidden/>
              </w:rPr>
              <w:fldChar w:fldCharType="end"/>
            </w:r>
          </w:hyperlink>
        </w:p>
        <w:p w14:paraId="2B3EA263" w14:textId="3DE19C01" w:rsidR="00A365D9" w:rsidRDefault="00532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874757" w:history="1">
            <w:r w:rsidR="00A365D9" w:rsidRPr="0008542B">
              <w:rPr>
                <w:rStyle w:val="Hyperlink"/>
                <w:noProof/>
              </w:rPr>
              <w:t>Tutorial 1: WMI</w:t>
            </w:r>
            <w:r w:rsidR="00A365D9">
              <w:rPr>
                <w:noProof/>
                <w:webHidden/>
              </w:rPr>
              <w:tab/>
            </w:r>
            <w:r w:rsidR="00A365D9">
              <w:rPr>
                <w:noProof/>
                <w:webHidden/>
              </w:rPr>
              <w:fldChar w:fldCharType="begin"/>
            </w:r>
            <w:r w:rsidR="00A365D9">
              <w:rPr>
                <w:noProof/>
                <w:webHidden/>
              </w:rPr>
              <w:instrText xml:space="preserve"> PAGEREF _Toc145874757 \h </w:instrText>
            </w:r>
            <w:r w:rsidR="00A365D9">
              <w:rPr>
                <w:noProof/>
                <w:webHidden/>
              </w:rPr>
            </w:r>
            <w:r w:rsidR="00A365D9">
              <w:rPr>
                <w:noProof/>
                <w:webHidden/>
              </w:rPr>
              <w:fldChar w:fldCharType="separate"/>
            </w:r>
            <w:r w:rsidR="00A365D9">
              <w:rPr>
                <w:noProof/>
                <w:webHidden/>
              </w:rPr>
              <w:t>1</w:t>
            </w:r>
            <w:r w:rsidR="00A365D9">
              <w:rPr>
                <w:noProof/>
                <w:webHidden/>
              </w:rPr>
              <w:fldChar w:fldCharType="end"/>
            </w:r>
          </w:hyperlink>
        </w:p>
        <w:p w14:paraId="1CE88875" w14:textId="05D66F08" w:rsidR="00A365D9" w:rsidRDefault="00532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874758" w:history="1">
            <w:r w:rsidR="00A365D9" w:rsidRPr="0008542B">
              <w:rPr>
                <w:rStyle w:val="Hyperlink"/>
                <w:noProof/>
              </w:rPr>
              <w:t>Tutorial 2: Process Query Script</w:t>
            </w:r>
            <w:r w:rsidR="00A365D9">
              <w:rPr>
                <w:noProof/>
                <w:webHidden/>
              </w:rPr>
              <w:tab/>
            </w:r>
            <w:r w:rsidR="00A365D9">
              <w:rPr>
                <w:noProof/>
                <w:webHidden/>
              </w:rPr>
              <w:fldChar w:fldCharType="begin"/>
            </w:r>
            <w:r w:rsidR="00A365D9">
              <w:rPr>
                <w:noProof/>
                <w:webHidden/>
              </w:rPr>
              <w:instrText xml:space="preserve"> PAGEREF _Toc145874758 \h </w:instrText>
            </w:r>
            <w:r w:rsidR="00A365D9">
              <w:rPr>
                <w:noProof/>
                <w:webHidden/>
              </w:rPr>
            </w:r>
            <w:r w:rsidR="00A365D9">
              <w:rPr>
                <w:noProof/>
                <w:webHidden/>
              </w:rPr>
              <w:fldChar w:fldCharType="separate"/>
            </w:r>
            <w:r w:rsidR="00A365D9">
              <w:rPr>
                <w:noProof/>
                <w:webHidden/>
              </w:rPr>
              <w:t>2</w:t>
            </w:r>
            <w:r w:rsidR="00A365D9">
              <w:rPr>
                <w:noProof/>
                <w:webHidden/>
              </w:rPr>
              <w:fldChar w:fldCharType="end"/>
            </w:r>
          </w:hyperlink>
        </w:p>
        <w:p w14:paraId="1FC7B7D7" w14:textId="3EE80E6A" w:rsidR="00A365D9" w:rsidRDefault="00532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874759" w:history="1">
            <w:r w:rsidR="00A365D9" w:rsidRPr="0008542B">
              <w:rPr>
                <w:rStyle w:val="Hyperlink"/>
                <w:noProof/>
              </w:rPr>
              <w:t>Tutorial 3: PowerShell Cmdlet Output</w:t>
            </w:r>
            <w:r w:rsidR="00A365D9">
              <w:rPr>
                <w:noProof/>
                <w:webHidden/>
              </w:rPr>
              <w:tab/>
            </w:r>
            <w:r w:rsidR="00A365D9">
              <w:rPr>
                <w:noProof/>
                <w:webHidden/>
              </w:rPr>
              <w:fldChar w:fldCharType="begin"/>
            </w:r>
            <w:r w:rsidR="00A365D9">
              <w:rPr>
                <w:noProof/>
                <w:webHidden/>
              </w:rPr>
              <w:instrText xml:space="preserve"> PAGEREF _Toc145874759 \h </w:instrText>
            </w:r>
            <w:r w:rsidR="00A365D9">
              <w:rPr>
                <w:noProof/>
                <w:webHidden/>
              </w:rPr>
            </w:r>
            <w:r w:rsidR="00A365D9">
              <w:rPr>
                <w:noProof/>
                <w:webHidden/>
              </w:rPr>
              <w:fldChar w:fldCharType="separate"/>
            </w:r>
            <w:r w:rsidR="00A365D9">
              <w:rPr>
                <w:noProof/>
                <w:webHidden/>
              </w:rPr>
              <w:t>3</w:t>
            </w:r>
            <w:r w:rsidR="00A365D9">
              <w:rPr>
                <w:noProof/>
                <w:webHidden/>
              </w:rPr>
              <w:fldChar w:fldCharType="end"/>
            </w:r>
          </w:hyperlink>
        </w:p>
        <w:p w14:paraId="4BE46395" w14:textId="46F0CCAC" w:rsidR="00A365D9" w:rsidRDefault="00532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874760" w:history="1">
            <w:r w:rsidR="00A365D9" w:rsidRPr="0008542B">
              <w:rPr>
                <w:rStyle w:val="Hyperlink"/>
                <w:noProof/>
              </w:rPr>
              <w:t>Tutorial 4: Manage Active Directory Users</w:t>
            </w:r>
            <w:r w:rsidR="00A365D9">
              <w:rPr>
                <w:noProof/>
                <w:webHidden/>
              </w:rPr>
              <w:tab/>
            </w:r>
            <w:r w:rsidR="00A365D9">
              <w:rPr>
                <w:noProof/>
                <w:webHidden/>
              </w:rPr>
              <w:fldChar w:fldCharType="begin"/>
            </w:r>
            <w:r w:rsidR="00A365D9">
              <w:rPr>
                <w:noProof/>
                <w:webHidden/>
              </w:rPr>
              <w:instrText xml:space="preserve"> PAGEREF _Toc145874760 \h </w:instrText>
            </w:r>
            <w:r w:rsidR="00A365D9">
              <w:rPr>
                <w:noProof/>
                <w:webHidden/>
              </w:rPr>
            </w:r>
            <w:r w:rsidR="00A365D9">
              <w:rPr>
                <w:noProof/>
                <w:webHidden/>
              </w:rPr>
              <w:fldChar w:fldCharType="separate"/>
            </w:r>
            <w:r w:rsidR="00A365D9">
              <w:rPr>
                <w:noProof/>
                <w:webHidden/>
              </w:rPr>
              <w:t>6</w:t>
            </w:r>
            <w:r w:rsidR="00A365D9">
              <w:rPr>
                <w:noProof/>
                <w:webHidden/>
              </w:rPr>
              <w:fldChar w:fldCharType="end"/>
            </w:r>
          </w:hyperlink>
        </w:p>
        <w:p w14:paraId="13CD38FA" w14:textId="6AD54A9B" w:rsidR="00A365D9" w:rsidRDefault="005320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874761" w:history="1">
            <w:r w:rsidR="00A365D9" w:rsidRPr="0008542B">
              <w:rPr>
                <w:rStyle w:val="Hyperlink"/>
                <w:noProof/>
              </w:rPr>
              <w:t>Assignment Submission</w:t>
            </w:r>
            <w:r w:rsidR="00A365D9">
              <w:rPr>
                <w:noProof/>
                <w:webHidden/>
              </w:rPr>
              <w:tab/>
            </w:r>
            <w:r w:rsidR="00A365D9">
              <w:rPr>
                <w:noProof/>
                <w:webHidden/>
              </w:rPr>
              <w:fldChar w:fldCharType="begin"/>
            </w:r>
            <w:r w:rsidR="00A365D9">
              <w:rPr>
                <w:noProof/>
                <w:webHidden/>
              </w:rPr>
              <w:instrText xml:space="preserve"> PAGEREF _Toc145874761 \h </w:instrText>
            </w:r>
            <w:r w:rsidR="00A365D9">
              <w:rPr>
                <w:noProof/>
                <w:webHidden/>
              </w:rPr>
            </w:r>
            <w:r w:rsidR="00A365D9">
              <w:rPr>
                <w:noProof/>
                <w:webHidden/>
              </w:rPr>
              <w:fldChar w:fldCharType="separate"/>
            </w:r>
            <w:r w:rsidR="00A365D9">
              <w:rPr>
                <w:noProof/>
                <w:webHidden/>
              </w:rPr>
              <w:t>7</w:t>
            </w:r>
            <w:r w:rsidR="00A365D9">
              <w:rPr>
                <w:noProof/>
                <w:webHidden/>
              </w:rPr>
              <w:fldChar w:fldCharType="end"/>
            </w:r>
          </w:hyperlink>
        </w:p>
        <w:p w14:paraId="20CC792B" w14:textId="430F8D3C" w:rsidR="00A719FD" w:rsidRDefault="00A719FD">
          <w:r>
            <w:rPr>
              <w:b/>
              <w:bCs/>
              <w:noProof/>
            </w:rPr>
            <w:fldChar w:fldCharType="end"/>
          </w:r>
        </w:p>
      </w:sdtContent>
    </w:sdt>
    <w:p w14:paraId="1E707A74" w14:textId="750CBCA9" w:rsidR="00F7668B" w:rsidRDefault="00F7668B" w:rsidP="00F7668B">
      <w:r>
        <w:t xml:space="preserve">Time required: </w:t>
      </w:r>
      <w:r w:rsidR="00203D5E">
        <w:t>6</w:t>
      </w:r>
      <w:r>
        <w:t>0 minutes</w:t>
      </w:r>
    </w:p>
    <w:p w14:paraId="2CB9CD5E" w14:textId="03DCB15C" w:rsidR="00074BEF" w:rsidRDefault="002E4163" w:rsidP="00074BEF">
      <w:pPr>
        <w:pStyle w:val="Heading1"/>
      </w:pPr>
      <w:bookmarkStart w:id="3" w:name="_Toc81376277"/>
      <w:bookmarkStart w:id="4" w:name="_Toc113950711"/>
      <w:bookmarkStart w:id="5" w:name="_Toc145874757"/>
      <w:bookmarkStart w:id="6" w:name="_Toc81376173"/>
      <w:bookmarkEnd w:id="1"/>
      <w:bookmarkEnd w:id="2"/>
      <w:r>
        <w:t xml:space="preserve">Tutorial </w:t>
      </w:r>
      <w:r w:rsidR="000262FD">
        <w:t>1</w:t>
      </w:r>
      <w:r w:rsidR="00074BEF">
        <w:t>: WMI</w:t>
      </w:r>
      <w:bookmarkEnd w:id="3"/>
      <w:bookmarkEnd w:id="4"/>
      <w:bookmarkEnd w:id="5"/>
    </w:p>
    <w:p w14:paraId="4C37CF19" w14:textId="7912772A" w:rsidR="00595E13" w:rsidRPr="00595E13" w:rsidRDefault="00595E13" w:rsidP="00595E13">
      <w:r>
        <w:t>You can use a physical machine or a Virtual Machine for this lab.</w:t>
      </w:r>
    </w:p>
    <w:p w14:paraId="6F0865D7" w14:textId="77777777" w:rsidR="00074BEF" w:rsidRDefault="00074BEF" w:rsidP="00074BEF">
      <w:r w:rsidRPr="00120426">
        <w:t>In this Hands-On Project, you query WMI using Windows PowerShell.</w:t>
      </w:r>
    </w:p>
    <w:p w14:paraId="3037C904" w14:textId="77777777" w:rsidR="00074BEF" w:rsidRDefault="00074BEF" w:rsidP="00F4157D">
      <w:pPr>
        <w:pStyle w:val="ListParagraph"/>
        <w:numPr>
          <w:ilvl w:val="0"/>
          <w:numId w:val="5"/>
        </w:numPr>
      </w:pPr>
      <w:r w:rsidRPr="00120426">
        <w:t>Right-click the Start menu and choose Windows PowerShell (Admin) to open Windows PowerShell.</w:t>
      </w:r>
    </w:p>
    <w:p w14:paraId="6727651C" w14:textId="77777777" w:rsidR="00074BEF" w:rsidRDefault="00074BEF" w:rsidP="00F4157D">
      <w:pPr>
        <w:pStyle w:val="ListParagraph"/>
        <w:numPr>
          <w:ilvl w:val="0"/>
          <w:numId w:val="5"/>
        </w:numPr>
      </w:pPr>
      <w:r w:rsidRPr="00120426">
        <w:t xml:space="preserve">At the prompt, type </w:t>
      </w:r>
      <w:r w:rsidRPr="00851827">
        <w:rPr>
          <w:b/>
          <w:bCs/>
        </w:rPr>
        <w:t xml:space="preserve">alias </w:t>
      </w:r>
      <w:proofErr w:type="spellStart"/>
      <w:r w:rsidRPr="00851827">
        <w:rPr>
          <w:b/>
          <w:bCs/>
        </w:rPr>
        <w:t>gwmi</w:t>
      </w:r>
      <w:proofErr w:type="spellEnd"/>
      <w:r w:rsidRPr="00120426">
        <w:t xml:space="preserve"> and press enter. Note that </w:t>
      </w:r>
      <w:proofErr w:type="spellStart"/>
      <w:r w:rsidRPr="00120426">
        <w:t>gwmi</w:t>
      </w:r>
      <w:proofErr w:type="spellEnd"/>
      <w:r w:rsidRPr="00120426">
        <w:t xml:space="preserve"> is an alias to Get-</w:t>
      </w:r>
      <w:proofErr w:type="spellStart"/>
      <w:r w:rsidRPr="00120426">
        <w:t>WmiObject</w:t>
      </w:r>
      <w:proofErr w:type="spellEnd"/>
      <w:r w:rsidRPr="00120426">
        <w:t>.</w:t>
      </w:r>
    </w:p>
    <w:p w14:paraId="53F51891" w14:textId="77777777" w:rsidR="003C177B" w:rsidRDefault="00074BEF" w:rsidP="00F4157D">
      <w:pPr>
        <w:pStyle w:val="ListParagraph"/>
        <w:numPr>
          <w:ilvl w:val="0"/>
          <w:numId w:val="5"/>
        </w:numPr>
      </w:pPr>
      <w:r>
        <w:t>E</w:t>
      </w:r>
      <w:r w:rsidRPr="00120426">
        <w:t>xecute the following commands at the command prompt, in turn. For each one, interpret the output (referencing the aliases and cmdlets within this module, as necessary).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50"/>
      </w:tblGrid>
      <w:tr w:rsidR="0054436F" w14:paraId="6F1E4E44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335C1855" w14:textId="69BB77FC" w:rsidR="0054436F" w:rsidRPr="0054436F" w:rsidRDefault="0054436F" w:rsidP="0054436F">
            <w:pPr>
              <w:pStyle w:val="Code"/>
            </w:pPr>
            <w:proofErr w:type="spellStart"/>
            <w:r w:rsidRPr="00120426">
              <w:t>gwmi</w:t>
            </w:r>
            <w:proofErr w:type="spellEnd"/>
            <w:r w:rsidRPr="00120426">
              <w:t xml:space="preserve"> win32_bios</w:t>
            </w:r>
          </w:p>
        </w:tc>
      </w:tr>
      <w:tr w:rsidR="0054436F" w14:paraId="325FB800" w14:textId="77777777" w:rsidTr="00773255">
        <w:tc>
          <w:tcPr>
            <w:tcW w:w="9350" w:type="dxa"/>
            <w:shd w:val="clear" w:color="auto" w:fill="FFFFFF" w:themeFill="background1"/>
          </w:tcPr>
          <w:p w14:paraId="78AD7B4A" w14:textId="2F84F866" w:rsidR="0054436F" w:rsidRDefault="00862F85" w:rsidP="0054436F">
            <w:r>
              <w:t xml:space="preserve">Example: </w:t>
            </w:r>
            <w:r w:rsidR="00C33AE7">
              <w:t>Retrieves</w:t>
            </w:r>
            <w:r w:rsidR="00773255">
              <w:t xml:space="preserve"> BIOS information</w:t>
            </w:r>
          </w:p>
        </w:tc>
      </w:tr>
      <w:tr w:rsidR="0054436F" w14:paraId="54FC6E93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1D22A40E" w14:textId="7BAA0A83" w:rsidR="0054436F" w:rsidRDefault="0054436F" w:rsidP="0054436F">
            <w:pPr>
              <w:pStyle w:val="Code"/>
            </w:pPr>
            <w:proofErr w:type="spellStart"/>
            <w:r w:rsidRPr="00120426">
              <w:t>gwmi</w:t>
            </w:r>
            <w:proofErr w:type="spellEnd"/>
            <w:r w:rsidRPr="00120426">
              <w:t xml:space="preserve"> win32_processor</w:t>
            </w:r>
          </w:p>
        </w:tc>
      </w:tr>
      <w:tr w:rsidR="0054436F" w14:paraId="4C26077D" w14:textId="77777777" w:rsidTr="007C4C10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-657393089"/>
              <w:placeholder>
                <w:docPart w:val="1E57AEE56CD145538D7610BF0B7B67A9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732ACDCC" w14:textId="4A24A471" w:rsidR="0054436F" w:rsidRPr="009B30B1" w:rsidRDefault="009B30B1" w:rsidP="009B30B1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54436F" w14:paraId="3EB66643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69FA3454" w14:textId="5A27CE68" w:rsidR="0054436F" w:rsidRDefault="007C4C10" w:rsidP="00862F85">
            <w:pPr>
              <w:pStyle w:val="Code"/>
            </w:pPr>
            <w:proofErr w:type="spellStart"/>
            <w:r w:rsidRPr="007C4C10">
              <w:t>gwmi</w:t>
            </w:r>
            <w:proofErr w:type="spellEnd"/>
            <w:r w:rsidRPr="007C4C10">
              <w:t xml:space="preserve"> win32_processor | gm</w:t>
            </w:r>
          </w:p>
        </w:tc>
      </w:tr>
      <w:tr w:rsidR="0054436F" w14:paraId="59E5D331" w14:textId="77777777" w:rsidTr="007C4C10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291643204"/>
              <w:placeholder>
                <w:docPart w:val="FF09172D5E784359BCD3A5B86FCD79E6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767DF9D2" w14:textId="78640CF1" w:rsidR="0054436F" w:rsidRPr="009B30B1" w:rsidRDefault="009B30B1" w:rsidP="00862F85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54436F" w14:paraId="2028DB2F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60E3D9D6" w14:textId="037F81C5" w:rsidR="0054436F" w:rsidRDefault="008B7496" w:rsidP="008B7496">
            <w:pPr>
              <w:pStyle w:val="Code"/>
            </w:pPr>
            <w:proofErr w:type="spellStart"/>
            <w:r w:rsidRPr="00120426">
              <w:t>gwmi</w:t>
            </w:r>
            <w:proofErr w:type="spellEnd"/>
            <w:r w:rsidRPr="00120426">
              <w:t xml:space="preserve"> win32_computersystem</w:t>
            </w:r>
          </w:p>
        </w:tc>
      </w:tr>
      <w:tr w:rsidR="008B7496" w14:paraId="4168F108" w14:textId="77777777" w:rsidTr="008B7496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1654798360"/>
              <w:placeholder>
                <w:docPart w:val="FA4E942BC3954E15B259FD7E46474B91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50D2C8AA" w14:textId="7A0828AC" w:rsidR="008B7496" w:rsidRPr="009B30B1" w:rsidRDefault="009B30B1" w:rsidP="009B30B1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8B7496" w14:paraId="5BDC80FF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2A60BA6C" w14:textId="338F1469" w:rsidR="008B7496" w:rsidRPr="00120426" w:rsidRDefault="008B7496" w:rsidP="008B7496">
            <w:pPr>
              <w:pStyle w:val="Code"/>
            </w:pPr>
            <w:proofErr w:type="spellStart"/>
            <w:r w:rsidRPr="00120426">
              <w:t>gwmi</w:t>
            </w:r>
            <w:proofErr w:type="spellEnd"/>
            <w:r w:rsidRPr="00120426">
              <w:t xml:space="preserve"> win32_computersystem | </w:t>
            </w:r>
            <w:proofErr w:type="spellStart"/>
            <w:r w:rsidRPr="00120426">
              <w:t>fl</w:t>
            </w:r>
            <w:proofErr w:type="spellEnd"/>
            <w:r w:rsidRPr="00120426">
              <w:t xml:space="preserve"> *</w:t>
            </w:r>
          </w:p>
        </w:tc>
      </w:tr>
      <w:tr w:rsidR="008B7496" w14:paraId="4707675A" w14:textId="77777777" w:rsidTr="00DD55C6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-1070645016"/>
              <w:placeholder>
                <w:docPart w:val="B8796853406348669E0437FCDAC800C4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39608627" w14:textId="004CCD1C" w:rsidR="008B7496" w:rsidRPr="00DD55C6" w:rsidRDefault="00DD55C6" w:rsidP="00DD55C6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8B7496" w14:paraId="79305F82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6EF2F1BA" w14:textId="21253453" w:rsidR="008B7496" w:rsidRPr="00120426" w:rsidRDefault="00D30857" w:rsidP="008B7496">
            <w:pPr>
              <w:pStyle w:val="Code"/>
            </w:pPr>
            <w:proofErr w:type="spellStart"/>
            <w:r w:rsidRPr="00120426">
              <w:t>gwmi</w:t>
            </w:r>
            <w:proofErr w:type="spellEnd"/>
            <w:r w:rsidRPr="00120426">
              <w:t xml:space="preserve"> win32_logicaldisk</w:t>
            </w:r>
          </w:p>
        </w:tc>
      </w:tr>
      <w:tr w:rsidR="008B7496" w14:paraId="5D42DDC5" w14:textId="77777777" w:rsidTr="00D30857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-740869963"/>
              <w:placeholder>
                <w:docPart w:val="E7EA1C8DAE9C45AABF2FD35F3886D5D9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07A843EF" w14:textId="11F324D6" w:rsidR="008B7496" w:rsidRPr="00F36670" w:rsidRDefault="00F36670" w:rsidP="00F36670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8B7496" w14:paraId="2D1D02CC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41C13BB9" w14:textId="6E42D083" w:rsidR="008B7496" w:rsidRPr="00120426" w:rsidRDefault="00D30857" w:rsidP="008B7496">
            <w:pPr>
              <w:pStyle w:val="Code"/>
            </w:pPr>
            <w:proofErr w:type="spellStart"/>
            <w:r w:rsidRPr="00120426">
              <w:t>gwmi</w:t>
            </w:r>
            <w:proofErr w:type="spellEnd"/>
            <w:r w:rsidRPr="00120426">
              <w:t xml:space="preserve"> win32_logicaldisk | </w:t>
            </w:r>
            <w:proofErr w:type="spellStart"/>
            <w:r w:rsidRPr="00120426">
              <w:t>fl</w:t>
            </w:r>
            <w:proofErr w:type="spellEnd"/>
            <w:r w:rsidRPr="00120426">
              <w:t xml:space="preserve"> *</w:t>
            </w:r>
          </w:p>
        </w:tc>
      </w:tr>
      <w:tr w:rsidR="008B7496" w14:paraId="4236C7DD" w14:textId="77777777" w:rsidTr="00F534C3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1873881296"/>
              <w:placeholder>
                <w:docPart w:val="EF4698945452474C940DB284FEB2AC75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3DD22734" w14:textId="194F1EF0" w:rsidR="008B7496" w:rsidRPr="00F36670" w:rsidRDefault="00F36670" w:rsidP="00F36670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D30857" w14:paraId="7C75DEFB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64C1DE31" w14:textId="0FBC5937" w:rsidR="00D30857" w:rsidRPr="00120426" w:rsidRDefault="00D30857" w:rsidP="008B7496">
            <w:pPr>
              <w:pStyle w:val="Code"/>
            </w:pPr>
            <w:proofErr w:type="spellStart"/>
            <w:r w:rsidRPr="00120426">
              <w:t>gwmi</w:t>
            </w:r>
            <w:proofErr w:type="spellEnd"/>
            <w:r w:rsidRPr="00120426">
              <w:t xml:space="preserve"> win32_diskdrive</w:t>
            </w:r>
          </w:p>
        </w:tc>
      </w:tr>
      <w:tr w:rsidR="00D30857" w14:paraId="045545AE" w14:textId="77777777" w:rsidTr="00F534C3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382058784"/>
              <w:placeholder>
                <w:docPart w:val="34C8198BB9A94A599CFD1202C3144E8E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5CDF79EC" w14:textId="3C63C3FB" w:rsidR="00D30857" w:rsidRPr="00F36670" w:rsidRDefault="00F36670" w:rsidP="00F36670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D30857" w14:paraId="68AFE665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0D6EA4AB" w14:textId="6F1A1376" w:rsidR="00D30857" w:rsidRPr="00120426" w:rsidRDefault="00D30857" w:rsidP="008B7496">
            <w:pPr>
              <w:pStyle w:val="Code"/>
            </w:pPr>
            <w:proofErr w:type="spellStart"/>
            <w:r w:rsidRPr="00120426">
              <w:t>gwmi</w:t>
            </w:r>
            <w:proofErr w:type="spellEnd"/>
            <w:r w:rsidRPr="00120426">
              <w:t xml:space="preserve"> win32_diskdrive | </w:t>
            </w:r>
            <w:proofErr w:type="spellStart"/>
            <w:r w:rsidRPr="00120426">
              <w:t>fl</w:t>
            </w:r>
            <w:proofErr w:type="spellEnd"/>
            <w:r w:rsidRPr="00120426">
              <w:t xml:space="preserve"> *</w:t>
            </w:r>
          </w:p>
        </w:tc>
      </w:tr>
      <w:tr w:rsidR="00D30857" w14:paraId="28E24659" w14:textId="77777777" w:rsidTr="00F534C3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975105925"/>
              <w:placeholder>
                <w:docPart w:val="7780916DD3AF4B3F9B497E2BC407F432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49ADBAC0" w14:textId="3B6DE1F0" w:rsidR="00D30857" w:rsidRPr="00C66562" w:rsidRDefault="00C66562" w:rsidP="00C66562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D30857" w14:paraId="5E5DF3B7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32E38B26" w14:textId="3AFFE04B" w:rsidR="00D30857" w:rsidRPr="00120426" w:rsidRDefault="00D30857" w:rsidP="008B7496">
            <w:pPr>
              <w:pStyle w:val="Code"/>
            </w:pPr>
            <w:proofErr w:type="spellStart"/>
            <w:r w:rsidRPr="00120426">
              <w:t>gwmi</w:t>
            </w:r>
            <w:proofErr w:type="spellEnd"/>
            <w:r w:rsidRPr="00120426">
              <w:t xml:space="preserve"> win32_share</w:t>
            </w:r>
          </w:p>
        </w:tc>
      </w:tr>
      <w:tr w:rsidR="00D30857" w14:paraId="371B7AC7" w14:textId="77777777" w:rsidTr="00F534C3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2120108241"/>
              <w:placeholder>
                <w:docPart w:val="2FBF4A2BAFB44E4AACEAE206A92CF415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357726E2" w14:textId="5EB5052C" w:rsidR="00D30857" w:rsidRPr="001D18D1" w:rsidRDefault="001D18D1" w:rsidP="001D18D1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D30857" w14:paraId="30937319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61270263" w14:textId="033EC1DE" w:rsidR="00D30857" w:rsidRPr="00120426" w:rsidRDefault="00D30857" w:rsidP="008B7496">
            <w:pPr>
              <w:pStyle w:val="Code"/>
            </w:pPr>
            <w:proofErr w:type="spellStart"/>
            <w:r w:rsidRPr="00120426">
              <w:t>gwmi</w:t>
            </w:r>
            <w:proofErr w:type="spellEnd"/>
            <w:r w:rsidRPr="00120426">
              <w:t xml:space="preserve"> win32_share | </w:t>
            </w:r>
            <w:proofErr w:type="spellStart"/>
            <w:r w:rsidRPr="00120426">
              <w:t>fl</w:t>
            </w:r>
            <w:proofErr w:type="spellEnd"/>
            <w:r w:rsidRPr="00120426">
              <w:t xml:space="preserve"> *</w:t>
            </w:r>
          </w:p>
        </w:tc>
      </w:tr>
      <w:tr w:rsidR="00D30857" w14:paraId="697815C4" w14:textId="77777777" w:rsidTr="00F534C3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1836648515"/>
              <w:placeholder>
                <w:docPart w:val="C8CEFDF034DE43AEAB539C9AA0BB5C4E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2F7D000F" w14:textId="17E0EC65" w:rsidR="00D30857" w:rsidRPr="00527B9B" w:rsidRDefault="00527B9B" w:rsidP="00527B9B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4C0B38" w14:paraId="28575667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4177B494" w14:textId="09C38BA0" w:rsidR="004C0B38" w:rsidRPr="00120426" w:rsidRDefault="004C0B38" w:rsidP="008B7496">
            <w:pPr>
              <w:pStyle w:val="Code"/>
            </w:pPr>
            <w:proofErr w:type="spellStart"/>
            <w:r w:rsidRPr="00651CAA">
              <w:t>gwmi</w:t>
            </w:r>
            <w:proofErr w:type="spellEnd"/>
            <w:r w:rsidRPr="00651CAA">
              <w:t xml:space="preserve"> win32_networkadapterconfiguration</w:t>
            </w:r>
          </w:p>
        </w:tc>
      </w:tr>
      <w:tr w:rsidR="004C0B38" w14:paraId="3B57C43F" w14:textId="77777777" w:rsidTr="00F534C3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1437791356"/>
              <w:placeholder>
                <w:docPart w:val="B716F39976224129BB247B773912DD1B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74B76983" w14:textId="7E86D685" w:rsidR="004C0B38" w:rsidRPr="00527B9B" w:rsidRDefault="00527B9B" w:rsidP="00527B9B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4C0B38" w14:paraId="6DA7788F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5EA150D9" w14:textId="2DD024E2" w:rsidR="004C0B38" w:rsidRPr="00120426" w:rsidRDefault="004C0B38" w:rsidP="008B7496">
            <w:pPr>
              <w:pStyle w:val="Code"/>
            </w:pPr>
            <w:proofErr w:type="spellStart"/>
            <w:r w:rsidRPr="00651CAA">
              <w:t>gwmi</w:t>
            </w:r>
            <w:proofErr w:type="spellEnd"/>
            <w:r w:rsidRPr="00651CAA">
              <w:t xml:space="preserve"> win32_networkadapterconfiguration | </w:t>
            </w:r>
            <w:proofErr w:type="spellStart"/>
            <w:r w:rsidRPr="00651CAA">
              <w:t>fl</w:t>
            </w:r>
            <w:proofErr w:type="spellEnd"/>
            <w:r w:rsidRPr="00651CAA">
              <w:t xml:space="preserve"> *</w:t>
            </w:r>
          </w:p>
        </w:tc>
      </w:tr>
      <w:tr w:rsidR="004C0B38" w14:paraId="440BDF77" w14:textId="77777777" w:rsidTr="00F534C3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734122619"/>
              <w:placeholder>
                <w:docPart w:val="2243EC08FE16444FA1D700DBE93317DE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55A207A3" w14:textId="61B31C68" w:rsidR="004C0B38" w:rsidRPr="00527B9B" w:rsidRDefault="00527B9B" w:rsidP="00527B9B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4C0B38" w14:paraId="7E695A2A" w14:textId="77777777" w:rsidTr="0054436F">
        <w:tc>
          <w:tcPr>
            <w:tcW w:w="9350" w:type="dxa"/>
            <w:shd w:val="clear" w:color="auto" w:fill="E2EFD9" w:themeFill="accent6" w:themeFillTint="33"/>
          </w:tcPr>
          <w:p w14:paraId="16DEDA4C" w14:textId="055025BA" w:rsidR="004C0B38" w:rsidRPr="00120426" w:rsidRDefault="004C0B38" w:rsidP="008B7496">
            <w:pPr>
              <w:pStyle w:val="Code"/>
            </w:pPr>
            <w:proofErr w:type="spellStart"/>
            <w:r w:rsidRPr="00651CAA">
              <w:t>gwmi</w:t>
            </w:r>
            <w:proofErr w:type="spellEnd"/>
            <w:r w:rsidRPr="00651CAA">
              <w:t xml:space="preserve"> win32_desktop</w:t>
            </w:r>
          </w:p>
        </w:tc>
      </w:tr>
      <w:tr w:rsidR="004C0B38" w14:paraId="44740701" w14:textId="77777777" w:rsidTr="00F534C3">
        <w:tc>
          <w:tcPr>
            <w:tcW w:w="9350" w:type="dxa"/>
            <w:shd w:val="clear" w:color="auto" w:fill="FFFFFF" w:themeFill="background1"/>
          </w:tcPr>
          <w:sdt>
            <w:sdtPr>
              <w:rPr>
                <w:rStyle w:val="Red"/>
              </w:rPr>
              <w:id w:val="1782461247"/>
              <w:placeholder>
                <w:docPart w:val="15E12EF278054FFC8053EE1910167E96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7D947C5D" w14:textId="2C9BF0B2" w:rsidR="004C0B38" w:rsidRPr="00C92A19" w:rsidRDefault="00C92A19" w:rsidP="00C92A19">
                <w:pPr>
                  <w:rPr>
                    <w:color w:val="FF0000"/>
                  </w:rPr>
                </w:pPr>
                <w:r w:rsidRPr="00455D62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</w:tbl>
    <w:p w14:paraId="0D6DF93C" w14:textId="038E041F" w:rsidR="00074BEF" w:rsidRPr="005A6F38" w:rsidRDefault="0054436F" w:rsidP="005A6F38">
      <w:r>
        <w:br/>
      </w:r>
      <w:r w:rsidR="00074BEF" w:rsidRPr="005A6F38">
        <w:t>Close Windows PowerShell.</w:t>
      </w:r>
    </w:p>
    <w:p w14:paraId="707A5FC7" w14:textId="2BE7C39A" w:rsidR="00074BEF" w:rsidRDefault="00870E77" w:rsidP="00074BEF">
      <w:pPr>
        <w:pStyle w:val="Heading1"/>
      </w:pPr>
      <w:bookmarkStart w:id="7" w:name="_Toc81376174"/>
      <w:bookmarkStart w:id="8" w:name="_Toc113950713"/>
      <w:bookmarkStart w:id="9" w:name="_Toc145874758"/>
      <w:bookmarkEnd w:id="6"/>
      <w:r>
        <w:t xml:space="preserve">Tutorial </w:t>
      </w:r>
      <w:r w:rsidR="00E5506F">
        <w:t>2</w:t>
      </w:r>
      <w:r w:rsidR="00074BEF">
        <w:t xml:space="preserve">: </w:t>
      </w:r>
      <w:bookmarkEnd w:id="7"/>
      <w:bookmarkEnd w:id="8"/>
      <w:r w:rsidR="00366461">
        <w:t>Process Query</w:t>
      </w:r>
      <w:r w:rsidR="005403D8">
        <w:t xml:space="preserve"> Script</w:t>
      </w:r>
      <w:bookmarkEnd w:id="9"/>
    </w:p>
    <w:p w14:paraId="122582E7" w14:textId="54D84EB1" w:rsidR="00C85F81" w:rsidRPr="00C85F81" w:rsidRDefault="00C85F81" w:rsidP="00C85F81">
      <w:r>
        <w:t>Use Server 2022.</w:t>
      </w:r>
    </w:p>
    <w:p w14:paraId="21B942B1" w14:textId="77777777" w:rsidR="00074BEF" w:rsidRDefault="00074BEF" w:rsidP="00074BEF">
      <w:r w:rsidRPr="00616D98">
        <w:lastRenderedPageBreak/>
        <w:t>In this Hands-On Project, you create and execute a basic PowerShell script using Windows PowerShell ISE, and execute it on the system.</w:t>
      </w:r>
    </w:p>
    <w:p w14:paraId="5B403B45" w14:textId="77777777" w:rsidR="00074BEF" w:rsidRDefault="00074BEF" w:rsidP="00F4157D">
      <w:pPr>
        <w:pStyle w:val="ListParagraph"/>
        <w:numPr>
          <w:ilvl w:val="0"/>
          <w:numId w:val="6"/>
        </w:numPr>
      </w:pPr>
      <w:r w:rsidRPr="00616D98">
        <w:t>Click Start. Next, right-click Windows PowerShell IS</w:t>
      </w:r>
      <w:r>
        <w:t>E</w:t>
      </w:r>
      <w:r w:rsidRPr="00616D98">
        <w:t xml:space="preserve"> and click More, Run as administrator.</w:t>
      </w:r>
    </w:p>
    <w:p w14:paraId="55912A44" w14:textId="77777777" w:rsidR="00581DCD" w:rsidRDefault="00074BEF" w:rsidP="00F4157D">
      <w:pPr>
        <w:pStyle w:val="ListParagraph"/>
        <w:numPr>
          <w:ilvl w:val="0"/>
          <w:numId w:val="6"/>
        </w:numPr>
      </w:pPr>
      <w:r w:rsidRPr="00616D98">
        <w:t>Click the New Script button above the Windows PowerShell pane, and enter the following contents</w:t>
      </w:r>
      <w:r w:rsidR="00C25742">
        <w:t>.</w:t>
      </w:r>
    </w:p>
    <w:p w14:paraId="2701BC47" w14:textId="7C05320D" w:rsidR="00015591" w:rsidRDefault="00C25742" w:rsidP="00F4157D">
      <w:pPr>
        <w:pStyle w:val="ListParagraph"/>
        <w:numPr>
          <w:ilvl w:val="0"/>
          <w:numId w:val="6"/>
        </w:numPr>
      </w:pPr>
      <w:r>
        <w:t>C</w:t>
      </w:r>
      <w:r w:rsidRPr="00EE56A1">
        <w:t xml:space="preserve">lick File, Save As </w:t>
      </w:r>
      <w:r w:rsidR="00DD34AB">
        <w:sym w:font="Wingdings" w:char="F0E0"/>
      </w:r>
      <w:r w:rsidR="00DD34AB">
        <w:t xml:space="preserve"> </w:t>
      </w:r>
      <w:r w:rsidR="00DD34AB" w:rsidRPr="00DD34AB">
        <w:rPr>
          <w:b/>
          <w:bCs/>
        </w:rPr>
        <w:t>query_process.ps1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15591" w14:paraId="24C0EA62" w14:textId="77777777" w:rsidTr="00BA6A3E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446BC2E7" w14:textId="63EBF2D3" w:rsidR="00260F0A" w:rsidRDefault="00260F0A" w:rsidP="00BA6A3E">
            <w:pPr>
              <w:pStyle w:val="Code"/>
            </w:pPr>
            <w:r w:rsidRPr="00260F0A">
              <w:t># Filename: process_query.ps1</w:t>
            </w:r>
          </w:p>
          <w:p w14:paraId="0CD54CDF" w14:textId="1BEBE98F" w:rsidR="00015591" w:rsidRDefault="00015591" w:rsidP="00BA6A3E">
            <w:pPr>
              <w:pStyle w:val="Code"/>
            </w:pPr>
            <w:r>
              <w:t># This script prints process information to the screen for</w:t>
            </w:r>
            <w:r w:rsidR="00130AB9">
              <w:t xml:space="preserve"> a</w:t>
            </w:r>
          </w:p>
          <w:p w14:paraId="130BC90B" w14:textId="5665B0C0" w:rsidR="00015591" w:rsidRDefault="00015591" w:rsidP="00BA6A3E">
            <w:pPr>
              <w:pStyle w:val="Code"/>
            </w:pPr>
            <w:r>
              <w:t>#</w:t>
            </w:r>
            <w:r w:rsidR="00130AB9">
              <w:t xml:space="preserve"> </w:t>
            </w:r>
            <w:r>
              <w:t>process that the user is prompted to supply during</w:t>
            </w:r>
            <w:r w:rsidR="00130AB9">
              <w:t xml:space="preserve"> </w:t>
            </w:r>
            <w:r>
              <w:t>script execution</w:t>
            </w:r>
          </w:p>
          <w:p w14:paraId="6B3A565F" w14:textId="77777777" w:rsidR="000F2CAB" w:rsidRDefault="000F2CAB" w:rsidP="00BA6A3E">
            <w:pPr>
              <w:pStyle w:val="Code"/>
            </w:pPr>
          </w:p>
          <w:p w14:paraId="64346471" w14:textId="1C32FDAB" w:rsidR="00BA6A3E" w:rsidRDefault="000F2CAB" w:rsidP="00BA6A3E">
            <w:pPr>
              <w:pStyle w:val="Code"/>
            </w:pPr>
            <w:r w:rsidRPr="000F2CAB">
              <w:t># Read process name into the $</w:t>
            </w:r>
            <w:proofErr w:type="spellStart"/>
            <w:r w:rsidRPr="000F2CAB">
              <w:t>ans</w:t>
            </w:r>
            <w:proofErr w:type="spellEnd"/>
            <w:r w:rsidRPr="000F2CAB">
              <w:t xml:space="preserve"> variable</w:t>
            </w:r>
          </w:p>
          <w:p w14:paraId="462C6883" w14:textId="77777777" w:rsidR="00015591" w:rsidRDefault="00015591" w:rsidP="00BA6A3E">
            <w:pPr>
              <w:pStyle w:val="Code"/>
            </w:pPr>
            <w:r>
              <w:t>$</w:t>
            </w:r>
            <w:proofErr w:type="spellStart"/>
            <w:r>
              <w:t>ans</w:t>
            </w:r>
            <w:proofErr w:type="spellEnd"/>
            <w:r>
              <w:t xml:space="preserve"> = Read-Host "What process would you like to query?"</w:t>
            </w:r>
          </w:p>
          <w:p w14:paraId="695C03B2" w14:textId="77777777" w:rsidR="00B612EA" w:rsidRDefault="00B612EA" w:rsidP="00BA6A3E">
            <w:pPr>
              <w:pStyle w:val="Code"/>
            </w:pPr>
          </w:p>
          <w:p w14:paraId="4B58AC2D" w14:textId="581426DA" w:rsidR="00BA6A3E" w:rsidRPr="00BA6A3E" w:rsidRDefault="00BA6A3E" w:rsidP="00BA6A3E">
            <w:pPr>
              <w:pStyle w:val="Code"/>
            </w:pPr>
            <w:r w:rsidRPr="00BA6A3E">
              <w:t># Query the process using the value in th</w:t>
            </w:r>
            <w:r w:rsidR="00A0013B">
              <w:t>e</w:t>
            </w:r>
            <w:r w:rsidRPr="00BA6A3E">
              <w:t xml:space="preserve"> $</w:t>
            </w:r>
            <w:proofErr w:type="spellStart"/>
            <w:r w:rsidRPr="00BA6A3E">
              <w:t>ans</w:t>
            </w:r>
            <w:proofErr w:type="spellEnd"/>
            <w:r w:rsidRPr="00BA6A3E">
              <w:t xml:space="preserve"> variable</w:t>
            </w:r>
          </w:p>
          <w:p w14:paraId="0A06B4CF" w14:textId="77777777" w:rsidR="00B612EA" w:rsidRDefault="00B612EA" w:rsidP="00A0013B">
            <w:pPr>
              <w:pStyle w:val="Code"/>
            </w:pPr>
            <w:r>
              <w:t xml:space="preserve"># This </w:t>
            </w:r>
            <w:r w:rsidRPr="00A0013B">
              <w:t>command</w:t>
            </w:r>
            <w:r>
              <w:t xml:space="preserve"> is all on one line</w:t>
            </w:r>
          </w:p>
          <w:p w14:paraId="1653B7DA" w14:textId="30B2484D" w:rsidR="00015591" w:rsidRDefault="00015591" w:rsidP="00BA6A3E">
            <w:pPr>
              <w:pStyle w:val="Code"/>
            </w:pPr>
            <w:r>
              <w:t>Get-</w:t>
            </w:r>
            <w:proofErr w:type="spellStart"/>
            <w:r>
              <w:t>WmiObject</w:t>
            </w:r>
            <w:proofErr w:type="spellEnd"/>
            <w:r>
              <w:t xml:space="preserve"> win32_process -Filter "name='$</w:t>
            </w:r>
            <w:proofErr w:type="spellStart"/>
            <w:r>
              <w:t>ans</w:t>
            </w:r>
            <w:proofErr w:type="spellEnd"/>
            <w:r>
              <w:t xml:space="preserve">'" | Format-Table </w:t>
            </w:r>
            <w:proofErr w:type="spellStart"/>
            <w:r>
              <w:t>HandleCount</w:t>
            </w:r>
            <w:proofErr w:type="spellEnd"/>
            <w:r>
              <w:t xml:space="preserve">, </w:t>
            </w:r>
            <w:proofErr w:type="spellStart"/>
            <w:r>
              <w:t>VirtualSize</w:t>
            </w:r>
            <w:proofErr w:type="spellEnd"/>
            <w:r>
              <w:t xml:space="preserve">, </w:t>
            </w:r>
            <w:proofErr w:type="spellStart"/>
            <w:r>
              <w:t>UserModeTime</w:t>
            </w:r>
            <w:proofErr w:type="spellEnd"/>
            <w:r>
              <w:t xml:space="preserve">, </w:t>
            </w:r>
            <w:proofErr w:type="spellStart"/>
            <w:r>
              <w:t>KernelModeTime</w:t>
            </w:r>
            <w:proofErr w:type="spellEnd"/>
            <w:r>
              <w:t xml:space="preserve">, </w:t>
            </w:r>
            <w:proofErr w:type="spellStart"/>
            <w:r>
              <w:t>ProcessID</w:t>
            </w:r>
            <w:proofErr w:type="spellEnd"/>
            <w:r>
              <w:t>, Name</w:t>
            </w:r>
          </w:p>
        </w:tc>
      </w:tr>
    </w:tbl>
    <w:p w14:paraId="167C221A" w14:textId="77777777" w:rsidR="0000498E" w:rsidRDefault="00074BEF" w:rsidP="00F4157D">
      <w:pPr>
        <w:pStyle w:val="ListParagraph"/>
        <w:numPr>
          <w:ilvl w:val="0"/>
          <w:numId w:val="6"/>
        </w:numPr>
      </w:pPr>
      <w:r w:rsidRPr="00EE56A1">
        <w:t>Click the Run Script button (or press F5) to test your script in the Windows PowerShell console.</w:t>
      </w:r>
    </w:p>
    <w:p w14:paraId="79717C2F" w14:textId="0D154D3E" w:rsidR="00074BEF" w:rsidRDefault="00074BEF" w:rsidP="00F4157D">
      <w:pPr>
        <w:pStyle w:val="ListParagraph"/>
        <w:numPr>
          <w:ilvl w:val="0"/>
          <w:numId w:val="6"/>
        </w:numPr>
      </w:pPr>
      <w:r w:rsidRPr="00EE56A1">
        <w:t xml:space="preserve">Type the value </w:t>
      </w:r>
      <w:r w:rsidRPr="0000498E">
        <w:rPr>
          <w:b/>
          <w:bCs/>
        </w:rPr>
        <w:t>svchost.exe</w:t>
      </w:r>
      <w:r w:rsidRPr="00EE56A1">
        <w:t xml:space="preserve"> and press enter when prompted.</w:t>
      </w:r>
      <w:r w:rsidRPr="00EE56A1">
        <w:cr/>
        <w:t>Note If there are errors in your script, fix the typos in your script.</w:t>
      </w:r>
    </w:p>
    <w:p w14:paraId="0FC7C611" w14:textId="77777777" w:rsidR="00074BEF" w:rsidRDefault="00074BEF" w:rsidP="00F4157D">
      <w:pPr>
        <w:pStyle w:val="ListParagraph"/>
        <w:numPr>
          <w:ilvl w:val="0"/>
          <w:numId w:val="6"/>
        </w:numPr>
      </w:pPr>
      <w:r w:rsidRPr="00EE56A1">
        <w:t>Close Windows PowerShell ISE.</w:t>
      </w:r>
    </w:p>
    <w:p w14:paraId="7E062AE0" w14:textId="77777777" w:rsidR="00074BEF" w:rsidRDefault="00074BEF" w:rsidP="00F4157D">
      <w:pPr>
        <w:pStyle w:val="ListParagraph"/>
        <w:numPr>
          <w:ilvl w:val="0"/>
          <w:numId w:val="6"/>
        </w:numPr>
      </w:pPr>
      <w:r w:rsidRPr="00EE56A1">
        <w:t>Right-click the Start menu and choose Windows PowerShell (Admin) to open Windows PowerShell.</w:t>
      </w:r>
    </w:p>
    <w:p w14:paraId="4DA7D620" w14:textId="77777777" w:rsidR="00074BEF" w:rsidRDefault="00074BEF" w:rsidP="00F4157D">
      <w:pPr>
        <w:pStyle w:val="ListParagraph"/>
        <w:numPr>
          <w:ilvl w:val="0"/>
          <w:numId w:val="6"/>
        </w:numPr>
      </w:pPr>
      <w:r w:rsidRPr="00EE56A1">
        <w:t xml:space="preserve">At the prompt, type cd \ and press enter to switch to the root of C:\. </w:t>
      </w:r>
    </w:p>
    <w:p w14:paraId="3ACE621E" w14:textId="25E138E0" w:rsidR="00074BEF" w:rsidRDefault="00074BEF" w:rsidP="00F4157D">
      <w:pPr>
        <w:pStyle w:val="ListParagraph"/>
        <w:numPr>
          <w:ilvl w:val="0"/>
          <w:numId w:val="6"/>
        </w:numPr>
      </w:pPr>
      <w:r>
        <w:t>t</w:t>
      </w:r>
      <w:r w:rsidRPr="00EE56A1">
        <w:t xml:space="preserve">ype </w:t>
      </w:r>
      <w:r w:rsidRPr="004676CA">
        <w:rPr>
          <w:b/>
          <w:bCs/>
        </w:rPr>
        <w:t>.</w:t>
      </w:r>
      <w:r w:rsidR="00A54D18">
        <w:rPr>
          <w:b/>
          <w:bCs/>
        </w:rPr>
        <w:t>\</w:t>
      </w:r>
      <w:r w:rsidR="000922F3">
        <w:rPr>
          <w:b/>
          <w:bCs/>
        </w:rPr>
        <w:t>process_query</w:t>
      </w:r>
      <w:r w:rsidRPr="004676CA">
        <w:rPr>
          <w:b/>
          <w:bCs/>
        </w:rPr>
        <w:t>.ps1</w:t>
      </w:r>
      <w:r w:rsidRPr="00EE56A1">
        <w:t xml:space="preserve"> and press enter to execute your script again. Type the value svchost.exe and press enter when prompted.</w:t>
      </w:r>
    </w:p>
    <w:p w14:paraId="6337B18D" w14:textId="1848BE46" w:rsidR="00AC4D00" w:rsidRDefault="00AC4D00" w:rsidP="00F4157D">
      <w:pPr>
        <w:pStyle w:val="ListParagraph"/>
        <w:numPr>
          <w:ilvl w:val="0"/>
          <w:numId w:val="6"/>
        </w:numPr>
      </w:pPr>
      <w:r>
        <w:t>Insert a screenshot:</w:t>
      </w:r>
    </w:p>
    <w:sdt>
      <w:sdtPr>
        <w:rPr>
          <w:rStyle w:val="Red"/>
        </w:rPr>
        <w:id w:val="-1268618500"/>
        <w:placeholder>
          <w:docPart w:val="1FF5A46865ED4716B1627200AEEC8BA8"/>
        </w:placeholder>
        <w:showingPlcHdr/>
      </w:sdtPr>
      <w:sdtEndPr>
        <w:rPr>
          <w:rStyle w:val="Red"/>
        </w:rPr>
      </w:sdtEndPr>
      <w:sdtContent>
        <w:p w14:paraId="57BAF513" w14:textId="77777777" w:rsidR="00AC4D00" w:rsidRDefault="00AC4D00" w:rsidP="00AC4D00">
          <w:pPr>
            <w:ind w:left="360"/>
            <w:rPr>
              <w:rStyle w:val="Red"/>
            </w:rPr>
          </w:pPr>
          <w:r w:rsidRPr="00AC4D00">
            <w:rPr>
              <w:rStyle w:val="PlaceholderText"/>
              <w:color w:val="FF0000"/>
            </w:rPr>
            <w:t>Click or tap here to enter text.</w:t>
          </w:r>
        </w:p>
      </w:sdtContent>
    </w:sdt>
    <w:p w14:paraId="1A489FB6" w14:textId="27CE5803" w:rsidR="00AC446F" w:rsidRDefault="00C54560" w:rsidP="00AC446F">
      <w:pPr>
        <w:pStyle w:val="Heading1"/>
      </w:pPr>
      <w:bookmarkStart w:id="10" w:name="_Toc144559887"/>
      <w:bookmarkStart w:id="11" w:name="_Toc145874759"/>
      <w:r>
        <w:lastRenderedPageBreak/>
        <w:t>Tutorial</w:t>
      </w:r>
      <w:r w:rsidR="00AC446F">
        <w:t xml:space="preserve"> </w:t>
      </w:r>
      <w:r w:rsidR="002D2B74">
        <w:t>3</w:t>
      </w:r>
      <w:r w:rsidR="00AC446F">
        <w:t>: PowerShell Cmdlet Output</w:t>
      </w:r>
      <w:bookmarkEnd w:id="10"/>
      <w:bookmarkEnd w:id="11"/>
    </w:p>
    <w:p w14:paraId="3C4D1723" w14:textId="77777777" w:rsidR="004154A7" w:rsidRPr="00C85F81" w:rsidRDefault="004154A7" w:rsidP="004154A7">
      <w:r>
        <w:t>Use Server 2022.</w:t>
      </w:r>
    </w:p>
    <w:p w14:paraId="6F23BF5D" w14:textId="77777777" w:rsidR="00AC446F" w:rsidRPr="00A11784" w:rsidRDefault="00AC446F" w:rsidP="00AC446F">
      <w:r w:rsidRPr="00786104">
        <w:t>In this Hands-On Project, you modify the output of Windows PowerShell cmdlets.</w:t>
      </w:r>
    </w:p>
    <w:p w14:paraId="4971401B" w14:textId="77777777" w:rsidR="00AC446F" w:rsidRDefault="00AC446F" w:rsidP="00F4157D">
      <w:pPr>
        <w:pStyle w:val="ListParagraph"/>
        <w:numPr>
          <w:ilvl w:val="0"/>
          <w:numId w:val="3"/>
        </w:numPr>
      </w:pPr>
      <w:r w:rsidRPr="00E93C40">
        <w:t xml:space="preserve">At the prompt, type </w:t>
      </w:r>
      <w:r w:rsidRPr="00455D62">
        <w:rPr>
          <w:b/>
          <w:bCs/>
        </w:rPr>
        <w:t>cd \</w:t>
      </w:r>
      <w:r w:rsidRPr="00E93C40">
        <w:t xml:space="preserve"> and press enter to switch to the root directory.</w:t>
      </w:r>
      <w:r>
        <w:t xml:space="preserve"> (There is a space between cd and \)</w:t>
      </w:r>
    </w:p>
    <w:p w14:paraId="18B52640" w14:textId="77777777" w:rsidR="00AC446F" w:rsidRDefault="00AC446F" w:rsidP="00F4157D">
      <w:pPr>
        <w:pStyle w:val="ListParagraph"/>
        <w:numPr>
          <w:ilvl w:val="0"/>
          <w:numId w:val="3"/>
        </w:numPr>
      </w:pPr>
      <w:r>
        <w:t>T</w:t>
      </w:r>
      <w:r w:rsidRPr="00E93C40">
        <w:t xml:space="preserve">ype </w:t>
      </w:r>
      <w:proofErr w:type="spellStart"/>
      <w:r w:rsidRPr="00455D62">
        <w:rPr>
          <w:b/>
          <w:bCs/>
        </w:rPr>
        <w:t>dir</w:t>
      </w:r>
      <w:proofErr w:type="spellEnd"/>
      <w:r w:rsidRPr="00E93C40">
        <w:t xml:space="preserve"> and press enter to list the contents of this directory.</w:t>
      </w:r>
    </w:p>
    <w:p w14:paraId="788921F0" w14:textId="77777777" w:rsidR="00AC446F" w:rsidRDefault="00AC446F" w:rsidP="00F4157D">
      <w:pPr>
        <w:pStyle w:val="ListParagraph"/>
        <w:numPr>
          <w:ilvl w:val="0"/>
          <w:numId w:val="3"/>
        </w:numPr>
      </w:pPr>
      <w:r w:rsidRPr="00E93C40">
        <w:t xml:space="preserve">At the prompt, type </w:t>
      </w:r>
      <w:r w:rsidRPr="00455D62">
        <w:rPr>
          <w:b/>
          <w:bCs/>
        </w:rPr>
        <w:t xml:space="preserve">alias </w:t>
      </w:r>
      <w:proofErr w:type="spellStart"/>
      <w:r w:rsidRPr="00455D62">
        <w:rPr>
          <w:b/>
          <w:bCs/>
        </w:rPr>
        <w:t>dir</w:t>
      </w:r>
      <w:proofErr w:type="spellEnd"/>
      <w:r w:rsidRPr="00E93C40">
        <w:t xml:space="preserve"> and press enter.</w:t>
      </w:r>
    </w:p>
    <w:p w14:paraId="3FE7F956" w14:textId="77777777" w:rsidR="00AC446F" w:rsidRDefault="00AC446F" w:rsidP="00F4157D">
      <w:pPr>
        <w:pStyle w:val="ListParagraph"/>
        <w:numPr>
          <w:ilvl w:val="0"/>
          <w:numId w:val="3"/>
        </w:numPr>
      </w:pPr>
      <w:r>
        <w:t>T</w:t>
      </w:r>
      <w:r w:rsidRPr="00E93C40">
        <w:t xml:space="preserve">ype </w:t>
      </w:r>
      <w:r w:rsidRPr="00F512B7">
        <w:rPr>
          <w:b/>
          <w:bCs/>
        </w:rPr>
        <w:t xml:space="preserve">alias </w:t>
      </w:r>
      <w:proofErr w:type="spellStart"/>
      <w:r w:rsidRPr="00F512B7">
        <w:rPr>
          <w:b/>
          <w:bCs/>
        </w:rPr>
        <w:t>gci</w:t>
      </w:r>
      <w:proofErr w:type="spellEnd"/>
      <w:r w:rsidRPr="00E93C40">
        <w:t xml:space="preserve"> and press enter. Note that </w:t>
      </w:r>
      <w:proofErr w:type="spellStart"/>
      <w:r w:rsidRPr="00E93C40">
        <w:t>dir</w:t>
      </w:r>
      <w:proofErr w:type="spellEnd"/>
      <w:r w:rsidRPr="00E93C40">
        <w:t xml:space="preserve"> and </w:t>
      </w:r>
      <w:proofErr w:type="spellStart"/>
      <w:r w:rsidRPr="00E93C40">
        <w:t>gci</w:t>
      </w:r>
      <w:proofErr w:type="spellEnd"/>
      <w:r w:rsidRPr="00E93C40">
        <w:t xml:space="preserve"> are aliases to the Get-</w:t>
      </w:r>
      <w:proofErr w:type="spellStart"/>
      <w:r w:rsidRPr="00E93C40">
        <w:t>ChildItem</w:t>
      </w:r>
      <w:proofErr w:type="spellEnd"/>
      <w:r w:rsidRPr="00E93C40">
        <w:t xml:space="preserve"> cmdlet.</w:t>
      </w:r>
    </w:p>
    <w:p w14:paraId="4155298A" w14:textId="77777777" w:rsidR="00AC446F" w:rsidRPr="00E362C6" w:rsidRDefault="00AC446F" w:rsidP="00F4157D">
      <w:pPr>
        <w:pStyle w:val="ListParagraph"/>
        <w:numPr>
          <w:ilvl w:val="0"/>
          <w:numId w:val="3"/>
        </w:numPr>
      </w:pPr>
      <w:r w:rsidRPr="00DD5041">
        <w:rPr>
          <w:b/>
        </w:rPr>
        <w:t>Insert a screenshot:</w:t>
      </w:r>
    </w:p>
    <w:sdt>
      <w:sdtPr>
        <w:rPr>
          <w:rStyle w:val="Red"/>
        </w:rPr>
        <w:id w:val="-1711563223"/>
        <w:placeholder>
          <w:docPart w:val="9ECD6BBFFCCE49C680B6F8F2285C9E8C"/>
        </w:placeholder>
        <w:showingPlcHdr/>
      </w:sdtPr>
      <w:sdtEndPr>
        <w:rPr>
          <w:rStyle w:val="Red"/>
        </w:rPr>
      </w:sdtEndPr>
      <w:sdtContent>
        <w:p w14:paraId="7B27700A" w14:textId="77777777" w:rsidR="00AC446F" w:rsidRDefault="00AC446F" w:rsidP="00AC446F">
          <w:pPr>
            <w:ind w:left="360"/>
          </w:pPr>
          <w:r w:rsidRPr="00455D62">
            <w:rPr>
              <w:rStyle w:val="PlaceholderText"/>
              <w:color w:val="FF0000"/>
            </w:rPr>
            <w:t>Click or tap here to enter text.</w:t>
          </w:r>
        </w:p>
      </w:sdtContent>
    </w:sdt>
    <w:p w14:paraId="330238D4" w14:textId="77777777" w:rsidR="00AC446F" w:rsidRDefault="00AC446F" w:rsidP="00F4157D">
      <w:pPr>
        <w:pStyle w:val="ListParagraph"/>
        <w:numPr>
          <w:ilvl w:val="0"/>
          <w:numId w:val="3"/>
        </w:numPr>
      </w:pPr>
      <w:r w:rsidRPr="00E93C40">
        <w:t>Execute the following commands at the command prompt, in turn. For each one, interpret</w:t>
      </w:r>
      <w:r>
        <w:t>/explain</w:t>
      </w:r>
      <w:r w:rsidRPr="00E93C40">
        <w:t xml:space="preserve"> the output (referencing the aliases and cmdlets within this module, as necessary).</w:t>
      </w:r>
    </w:p>
    <w:p w14:paraId="774AE6F8" w14:textId="77777777" w:rsidR="00AC446F" w:rsidRDefault="00AC446F" w:rsidP="00F4157D">
      <w:pPr>
        <w:pStyle w:val="ListParagraph"/>
        <w:numPr>
          <w:ilvl w:val="0"/>
          <w:numId w:val="3"/>
        </w:numPr>
      </w:pPr>
      <w:r w:rsidRPr="00101EAB">
        <w:rPr>
          <w:b/>
          <w:bCs/>
        </w:rPr>
        <w:t>Get-</w:t>
      </w:r>
      <w:proofErr w:type="spellStart"/>
      <w:r w:rsidRPr="00101EAB">
        <w:rPr>
          <w:b/>
          <w:bCs/>
        </w:rPr>
        <w:t>ChildItem</w:t>
      </w:r>
      <w:proofErr w:type="spellEnd"/>
      <w:r>
        <w:t xml:space="preserve"> (For example, Get-</w:t>
      </w:r>
      <w:proofErr w:type="spellStart"/>
      <w:r>
        <w:t>ChildItem</w:t>
      </w:r>
      <w:proofErr w:type="spellEnd"/>
      <w:r>
        <w:t xml:space="preserve"> is an alias for </w:t>
      </w:r>
      <w:proofErr w:type="spellStart"/>
      <w:r>
        <w:t>dir</w:t>
      </w:r>
      <w:proofErr w:type="spellEnd"/>
      <w:r>
        <w:t>)</w:t>
      </w:r>
    </w:p>
    <w:sdt>
      <w:sdtPr>
        <w:rPr>
          <w:rStyle w:val="Red"/>
        </w:rPr>
        <w:id w:val="215559612"/>
        <w:placeholder>
          <w:docPart w:val="6F771F9AC3F5406A89EF1FB1EDCA5F3D"/>
        </w:placeholder>
        <w:showingPlcHdr/>
      </w:sdtPr>
      <w:sdtEndPr>
        <w:rPr>
          <w:rStyle w:val="Red"/>
        </w:rPr>
      </w:sdtEndPr>
      <w:sdtContent>
        <w:p w14:paraId="0F8B9CA7" w14:textId="77777777" w:rsidR="00AC446F" w:rsidRDefault="00AC446F" w:rsidP="00AC446F">
          <w:pPr>
            <w:ind w:left="360"/>
            <w:rPr>
              <w:rStyle w:val="Red"/>
            </w:rPr>
          </w:pPr>
          <w:r w:rsidRPr="00A24CAF">
            <w:rPr>
              <w:rStyle w:val="PlaceholderText"/>
              <w:color w:val="FF0000"/>
            </w:rPr>
            <w:t>Click or tap here to enter text.</w:t>
          </w:r>
        </w:p>
      </w:sdtContent>
    </w:sdt>
    <w:p w14:paraId="7A055D26" w14:textId="77777777" w:rsidR="00AC446F" w:rsidRPr="00DB6EDD" w:rsidRDefault="00AC446F" w:rsidP="00F4157D">
      <w:pPr>
        <w:pStyle w:val="ListParagraph"/>
        <w:numPr>
          <w:ilvl w:val="0"/>
          <w:numId w:val="3"/>
        </w:numPr>
      </w:pPr>
      <w:proofErr w:type="spellStart"/>
      <w:r w:rsidRPr="00101EAB">
        <w:rPr>
          <w:b/>
          <w:bCs/>
        </w:rPr>
        <w:t>gci</w:t>
      </w:r>
      <w:proofErr w:type="spellEnd"/>
    </w:p>
    <w:sdt>
      <w:sdtPr>
        <w:rPr>
          <w:rStyle w:val="Red"/>
        </w:rPr>
        <w:id w:val="-469285978"/>
        <w:placeholder>
          <w:docPart w:val="47B30AB4624345A180E468346C3B82AF"/>
        </w:placeholder>
        <w:showingPlcHdr/>
      </w:sdtPr>
      <w:sdtEndPr>
        <w:rPr>
          <w:rStyle w:val="Red"/>
        </w:rPr>
      </w:sdtEndPr>
      <w:sdtContent>
        <w:p w14:paraId="3AD37AA2" w14:textId="77777777" w:rsidR="00AC446F" w:rsidRDefault="00AC446F" w:rsidP="00AC446F">
          <w:pPr>
            <w:ind w:left="360"/>
            <w:rPr>
              <w:rStyle w:val="Red"/>
            </w:rPr>
          </w:pPr>
          <w:r w:rsidRPr="00101EAB">
            <w:rPr>
              <w:rStyle w:val="PlaceholderText"/>
              <w:color w:val="FF0000"/>
            </w:rPr>
            <w:t>Click or tap here to enter text.</w:t>
          </w:r>
        </w:p>
      </w:sdtContent>
    </w:sdt>
    <w:p w14:paraId="5E146E32" w14:textId="77777777" w:rsidR="00AC446F" w:rsidRPr="000E752C" w:rsidRDefault="00AC446F" w:rsidP="00F4157D">
      <w:pPr>
        <w:pStyle w:val="ListParagraph"/>
        <w:numPr>
          <w:ilvl w:val="0"/>
          <w:numId w:val="3"/>
        </w:numPr>
      </w:pPr>
      <w:proofErr w:type="spellStart"/>
      <w:r w:rsidRPr="000E752C">
        <w:rPr>
          <w:b/>
          <w:bCs/>
        </w:rPr>
        <w:t>gci</w:t>
      </w:r>
      <w:proofErr w:type="spellEnd"/>
      <w:r w:rsidRPr="000E752C">
        <w:rPr>
          <w:b/>
          <w:bCs/>
        </w:rPr>
        <w:t xml:space="preserve"> | sort </w:t>
      </w:r>
      <w:r>
        <w:rPr>
          <w:b/>
          <w:bCs/>
        </w:rPr>
        <w:t>-</w:t>
      </w:r>
      <w:r w:rsidRPr="000E752C">
        <w:rPr>
          <w:b/>
          <w:bCs/>
        </w:rPr>
        <w:t>property name</w:t>
      </w:r>
    </w:p>
    <w:sdt>
      <w:sdtPr>
        <w:rPr>
          <w:rStyle w:val="Red"/>
        </w:rPr>
        <w:id w:val="-1278416023"/>
        <w:placeholder>
          <w:docPart w:val="A82B3921B12C43CBB32CFB079191AEC9"/>
        </w:placeholder>
        <w:showingPlcHdr/>
      </w:sdtPr>
      <w:sdtEndPr>
        <w:rPr>
          <w:rStyle w:val="Red"/>
        </w:rPr>
      </w:sdtEndPr>
      <w:sdtContent>
        <w:p w14:paraId="50D449BB" w14:textId="77777777" w:rsidR="00AC446F" w:rsidRDefault="00AC446F" w:rsidP="00AC446F">
          <w:pPr>
            <w:ind w:left="360"/>
            <w:rPr>
              <w:rStyle w:val="Red"/>
            </w:rPr>
          </w:pPr>
          <w:r w:rsidRPr="00101EAB">
            <w:rPr>
              <w:rStyle w:val="PlaceholderText"/>
              <w:color w:val="FF0000"/>
            </w:rPr>
            <w:t>Click or tap here to enter text.</w:t>
          </w:r>
        </w:p>
      </w:sdtContent>
    </w:sdt>
    <w:p w14:paraId="7B1D7567" w14:textId="77777777" w:rsidR="00AC446F" w:rsidRPr="00EA7E21" w:rsidRDefault="00AC446F" w:rsidP="00F4157D">
      <w:pPr>
        <w:pStyle w:val="ListParagraph"/>
        <w:numPr>
          <w:ilvl w:val="0"/>
          <w:numId w:val="3"/>
        </w:numPr>
      </w:pPr>
      <w:proofErr w:type="spellStart"/>
      <w:r w:rsidRPr="000E752C">
        <w:rPr>
          <w:b/>
          <w:bCs/>
        </w:rPr>
        <w:t>gci</w:t>
      </w:r>
      <w:proofErr w:type="spellEnd"/>
      <w:r w:rsidRPr="000E752C">
        <w:rPr>
          <w:b/>
          <w:bCs/>
        </w:rPr>
        <w:t xml:space="preserve"> | Format-List</w:t>
      </w:r>
    </w:p>
    <w:sdt>
      <w:sdtPr>
        <w:rPr>
          <w:rStyle w:val="Red"/>
        </w:rPr>
        <w:id w:val="1483962875"/>
        <w:placeholder>
          <w:docPart w:val="4E754626C62D45B7A97477083A8CE033"/>
        </w:placeholder>
        <w:showingPlcHdr/>
      </w:sdtPr>
      <w:sdtEndPr>
        <w:rPr>
          <w:rStyle w:val="Red"/>
        </w:rPr>
      </w:sdtEndPr>
      <w:sdtContent>
        <w:p w14:paraId="342DF4E4" w14:textId="77777777" w:rsidR="00AC446F" w:rsidRDefault="00AC446F" w:rsidP="00AC446F">
          <w:pPr>
            <w:ind w:left="360"/>
            <w:rPr>
              <w:rStyle w:val="Red"/>
            </w:rPr>
          </w:pPr>
          <w:r w:rsidRPr="00EA7E21">
            <w:rPr>
              <w:rStyle w:val="PlaceholderText"/>
              <w:color w:val="FF0000"/>
            </w:rPr>
            <w:t>Click or tap here to enter text.</w:t>
          </w:r>
        </w:p>
      </w:sdtContent>
    </w:sdt>
    <w:p w14:paraId="6218AE0F" w14:textId="5457D585" w:rsidR="00AC446F" w:rsidRPr="00EA7E21" w:rsidRDefault="00AC446F" w:rsidP="00F4157D">
      <w:pPr>
        <w:pStyle w:val="ListParagraph"/>
        <w:numPr>
          <w:ilvl w:val="0"/>
          <w:numId w:val="3"/>
        </w:numPr>
      </w:pPr>
      <w:proofErr w:type="spellStart"/>
      <w:r w:rsidRPr="00EA7E21">
        <w:rPr>
          <w:b/>
          <w:bCs/>
        </w:rPr>
        <w:t>gci</w:t>
      </w:r>
      <w:proofErr w:type="spellEnd"/>
      <w:r w:rsidRPr="00EA7E21">
        <w:rPr>
          <w:b/>
          <w:bCs/>
        </w:rPr>
        <w:t xml:space="preserve"> | Format-List </w:t>
      </w:r>
      <w:r>
        <w:rPr>
          <w:b/>
          <w:bCs/>
        </w:rPr>
        <w:t>-</w:t>
      </w:r>
      <w:r w:rsidRPr="00EA7E21">
        <w:rPr>
          <w:b/>
          <w:bCs/>
        </w:rPr>
        <w:t>property name,</w:t>
      </w:r>
      <w:r w:rsidR="00462814">
        <w:rPr>
          <w:b/>
          <w:bCs/>
        </w:rPr>
        <w:t xml:space="preserve"> </w:t>
      </w:r>
      <w:proofErr w:type="spellStart"/>
      <w:r w:rsidRPr="00EA7E21">
        <w:rPr>
          <w:b/>
          <w:bCs/>
        </w:rPr>
        <w:t>lastwritetime</w:t>
      </w:r>
      <w:proofErr w:type="spellEnd"/>
    </w:p>
    <w:sdt>
      <w:sdtPr>
        <w:rPr>
          <w:rStyle w:val="Red"/>
        </w:rPr>
        <w:id w:val="1139455981"/>
        <w:placeholder>
          <w:docPart w:val="E2AA623F10A54274891E1E5024745FB7"/>
        </w:placeholder>
        <w:showingPlcHdr/>
      </w:sdtPr>
      <w:sdtEndPr>
        <w:rPr>
          <w:rStyle w:val="Red"/>
        </w:rPr>
      </w:sdtEndPr>
      <w:sdtContent>
        <w:p w14:paraId="67DA707B" w14:textId="77777777" w:rsidR="00AC446F" w:rsidRDefault="00AC446F" w:rsidP="00AC446F">
          <w:pPr>
            <w:ind w:left="360"/>
            <w:rPr>
              <w:rStyle w:val="Red"/>
            </w:rPr>
          </w:pPr>
          <w:r w:rsidRPr="00EA7E21">
            <w:rPr>
              <w:rStyle w:val="PlaceholderText"/>
              <w:color w:val="FF0000"/>
            </w:rPr>
            <w:t>Click or tap here to enter text.</w:t>
          </w:r>
        </w:p>
      </w:sdtContent>
    </w:sdt>
    <w:p w14:paraId="421A0243" w14:textId="77777777" w:rsidR="00AC446F" w:rsidRPr="003D4B81" w:rsidRDefault="00AC446F" w:rsidP="00F4157D">
      <w:pPr>
        <w:pStyle w:val="ListParagraph"/>
        <w:numPr>
          <w:ilvl w:val="0"/>
          <w:numId w:val="3"/>
        </w:numPr>
      </w:pPr>
      <w:proofErr w:type="spellStart"/>
      <w:r w:rsidRPr="003D4B81">
        <w:rPr>
          <w:b/>
          <w:bCs/>
        </w:rPr>
        <w:t>gci</w:t>
      </w:r>
      <w:proofErr w:type="spellEnd"/>
      <w:r w:rsidRPr="003D4B81">
        <w:rPr>
          <w:b/>
          <w:bCs/>
        </w:rPr>
        <w:t xml:space="preserve"> | Format-Wide</w:t>
      </w:r>
    </w:p>
    <w:sdt>
      <w:sdtPr>
        <w:rPr>
          <w:rStyle w:val="Red"/>
        </w:rPr>
        <w:id w:val="-1234157828"/>
        <w:placeholder>
          <w:docPart w:val="757BAA395A314EC7BDF0328550755D64"/>
        </w:placeholder>
        <w:showingPlcHdr/>
      </w:sdtPr>
      <w:sdtEndPr>
        <w:rPr>
          <w:rStyle w:val="Red"/>
        </w:rPr>
      </w:sdtEndPr>
      <w:sdtContent>
        <w:p w14:paraId="7AD5AD89" w14:textId="77777777" w:rsidR="00AC446F" w:rsidRDefault="00AC446F" w:rsidP="00AC446F">
          <w:pPr>
            <w:ind w:left="360"/>
            <w:rPr>
              <w:rStyle w:val="Red"/>
            </w:rPr>
          </w:pPr>
          <w:r w:rsidRPr="00EA7E21">
            <w:rPr>
              <w:rStyle w:val="PlaceholderText"/>
              <w:color w:val="FF0000"/>
            </w:rPr>
            <w:t>Click or tap here to enter text.</w:t>
          </w:r>
        </w:p>
      </w:sdtContent>
    </w:sdt>
    <w:p w14:paraId="726F61DE" w14:textId="77777777" w:rsidR="00AC446F" w:rsidRPr="003D4B81" w:rsidRDefault="00AC446F" w:rsidP="00F4157D">
      <w:pPr>
        <w:pStyle w:val="ListParagraph"/>
        <w:numPr>
          <w:ilvl w:val="0"/>
          <w:numId w:val="3"/>
        </w:numPr>
      </w:pPr>
      <w:proofErr w:type="spellStart"/>
      <w:r w:rsidRPr="003D4B81">
        <w:rPr>
          <w:b/>
          <w:bCs/>
        </w:rPr>
        <w:t>gci</w:t>
      </w:r>
      <w:proofErr w:type="spellEnd"/>
      <w:r w:rsidRPr="003D4B81">
        <w:rPr>
          <w:b/>
          <w:bCs/>
        </w:rPr>
        <w:t xml:space="preserve"> | Format-Wide –column 3</w:t>
      </w:r>
    </w:p>
    <w:sdt>
      <w:sdtPr>
        <w:rPr>
          <w:rStyle w:val="Red"/>
        </w:rPr>
        <w:id w:val="-917014058"/>
        <w:placeholder>
          <w:docPart w:val="060E5FF0C46947028EBCBAA888B35E8B"/>
        </w:placeholder>
        <w:showingPlcHdr/>
      </w:sdtPr>
      <w:sdtEndPr>
        <w:rPr>
          <w:rStyle w:val="Red"/>
        </w:rPr>
      </w:sdtEndPr>
      <w:sdtContent>
        <w:p w14:paraId="360A80A7" w14:textId="77777777" w:rsidR="00AC446F" w:rsidRDefault="00AC446F" w:rsidP="00AC446F">
          <w:pPr>
            <w:ind w:left="360"/>
            <w:rPr>
              <w:rStyle w:val="Red"/>
            </w:rPr>
          </w:pPr>
          <w:r w:rsidRPr="00EA7E21">
            <w:rPr>
              <w:rStyle w:val="PlaceholderText"/>
              <w:color w:val="FF0000"/>
            </w:rPr>
            <w:t>Click or tap here to enter text.</w:t>
          </w:r>
        </w:p>
      </w:sdtContent>
    </w:sdt>
    <w:p w14:paraId="4BF65C03" w14:textId="77777777" w:rsidR="00AC446F" w:rsidRPr="003D4B81" w:rsidRDefault="00AC446F" w:rsidP="00F4157D">
      <w:pPr>
        <w:pStyle w:val="ListParagraph"/>
        <w:numPr>
          <w:ilvl w:val="0"/>
          <w:numId w:val="3"/>
        </w:numPr>
      </w:pPr>
      <w:proofErr w:type="spellStart"/>
      <w:r w:rsidRPr="003D4B81">
        <w:rPr>
          <w:b/>
          <w:bCs/>
        </w:rPr>
        <w:t>gci</w:t>
      </w:r>
      <w:proofErr w:type="spellEnd"/>
      <w:r w:rsidRPr="003D4B81">
        <w:rPr>
          <w:b/>
          <w:bCs/>
        </w:rPr>
        <w:t xml:space="preserve"> | Format-Wide –column 3 –property length</w:t>
      </w:r>
    </w:p>
    <w:sdt>
      <w:sdtPr>
        <w:rPr>
          <w:rStyle w:val="Red"/>
        </w:rPr>
        <w:id w:val="-800539989"/>
        <w:placeholder>
          <w:docPart w:val="44B64E195EA242ABB9F8CE6069C45646"/>
        </w:placeholder>
        <w:showingPlcHdr/>
      </w:sdtPr>
      <w:sdtEndPr>
        <w:rPr>
          <w:rStyle w:val="Red"/>
        </w:rPr>
      </w:sdtEndPr>
      <w:sdtContent>
        <w:p w14:paraId="4534B4A8" w14:textId="77777777" w:rsidR="00AC446F" w:rsidRDefault="00AC446F" w:rsidP="00AC446F">
          <w:pPr>
            <w:ind w:left="360"/>
            <w:rPr>
              <w:rStyle w:val="Red"/>
            </w:rPr>
          </w:pPr>
          <w:r w:rsidRPr="00EA7E21">
            <w:rPr>
              <w:rStyle w:val="PlaceholderText"/>
              <w:color w:val="FF0000"/>
            </w:rPr>
            <w:t>Click or tap here to enter text.</w:t>
          </w:r>
        </w:p>
      </w:sdtContent>
    </w:sdt>
    <w:p w14:paraId="12037B82" w14:textId="77777777" w:rsidR="00AC446F" w:rsidRPr="003D4B81" w:rsidRDefault="00AC446F" w:rsidP="00F4157D">
      <w:pPr>
        <w:pStyle w:val="ListParagraph"/>
        <w:numPr>
          <w:ilvl w:val="0"/>
          <w:numId w:val="3"/>
        </w:numPr>
      </w:pPr>
      <w:proofErr w:type="spellStart"/>
      <w:r w:rsidRPr="003D4B81">
        <w:rPr>
          <w:b/>
          <w:bCs/>
        </w:rPr>
        <w:t>gci</w:t>
      </w:r>
      <w:proofErr w:type="spellEnd"/>
      <w:r w:rsidRPr="003D4B81">
        <w:rPr>
          <w:b/>
          <w:bCs/>
        </w:rPr>
        <w:t xml:space="preserve"> | Format-Wide –column 3 –property name –</w:t>
      </w:r>
      <w:proofErr w:type="spellStart"/>
      <w:r w:rsidRPr="003D4B81">
        <w:rPr>
          <w:b/>
          <w:bCs/>
        </w:rPr>
        <w:t>groupby</w:t>
      </w:r>
      <w:proofErr w:type="spellEnd"/>
      <w:r w:rsidRPr="003D4B81">
        <w:rPr>
          <w:b/>
          <w:bCs/>
        </w:rPr>
        <w:t xml:space="preserve"> length</w:t>
      </w:r>
    </w:p>
    <w:sdt>
      <w:sdtPr>
        <w:rPr>
          <w:rStyle w:val="Red"/>
        </w:rPr>
        <w:id w:val="-526333708"/>
        <w:placeholder>
          <w:docPart w:val="6AEF0DBCE4FC4489B52D1C4173AF8E9D"/>
        </w:placeholder>
        <w:showingPlcHdr/>
      </w:sdtPr>
      <w:sdtEndPr>
        <w:rPr>
          <w:rStyle w:val="Red"/>
        </w:rPr>
      </w:sdtEndPr>
      <w:sdtContent>
        <w:p w14:paraId="2AA5E1FA" w14:textId="77777777" w:rsidR="00AC446F" w:rsidRDefault="00AC446F" w:rsidP="00AC446F">
          <w:pPr>
            <w:ind w:left="360"/>
            <w:rPr>
              <w:rStyle w:val="Red"/>
            </w:rPr>
          </w:pPr>
          <w:r w:rsidRPr="00EA7E21">
            <w:rPr>
              <w:rStyle w:val="PlaceholderText"/>
              <w:color w:val="FF0000"/>
            </w:rPr>
            <w:t>Click or tap here to enter text.</w:t>
          </w:r>
        </w:p>
      </w:sdtContent>
    </w:sdt>
    <w:p w14:paraId="38DAECB1" w14:textId="77777777" w:rsidR="00AC446F" w:rsidRPr="003D4B81" w:rsidRDefault="00AC446F" w:rsidP="00F4157D">
      <w:pPr>
        <w:pStyle w:val="ListParagraph"/>
        <w:numPr>
          <w:ilvl w:val="0"/>
          <w:numId w:val="3"/>
        </w:numPr>
      </w:pPr>
      <w:proofErr w:type="spellStart"/>
      <w:r w:rsidRPr="003D4B81">
        <w:rPr>
          <w:b/>
          <w:bCs/>
        </w:rPr>
        <w:t>gci</w:t>
      </w:r>
      <w:proofErr w:type="spellEnd"/>
      <w:r w:rsidRPr="003D4B81">
        <w:rPr>
          <w:b/>
          <w:bCs/>
        </w:rPr>
        <w:t xml:space="preserve"> | Format-Table</w:t>
      </w:r>
    </w:p>
    <w:sdt>
      <w:sdtPr>
        <w:rPr>
          <w:rStyle w:val="Red"/>
        </w:rPr>
        <w:id w:val="-2083281475"/>
        <w:placeholder>
          <w:docPart w:val="BF720174AC024027990F200B2D049815"/>
        </w:placeholder>
        <w:showingPlcHdr/>
      </w:sdtPr>
      <w:sdtEndPr>
        <w:rPr>
          <w:rStyle w:val="Red"/>
        </w:rPr>
      </w:sdtEndPr>
      <w:sdtContent>
        <w:p w14:paraId="41B716F8" w14:textId="77777777" w:rsidR="00AC446F" w:rsidRDefault="00AC446F" w:rsidP="00AC446F">
          <w:pPr>
            <w:ind w:left="360"/>
            <w:rPr>
              <w:rStyle w:val="Red"/>
            </w:rPr>
          </w:pPr>
          <w:r w:rsidRPr="00EA7E2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7F90BAD" w14:textId="1D9985EE" w:rsidR="00AC446F" w:rsidRPr="003D4B81" w:rsidRDefault="00AC446F" w:rsidP="00F4157D">
      <w:pPr>
        <w:pStyle w:val="ListParagraph"/>
        <w:numPr>
          <w:ilvl w:val="0"/>
          <w:numId w:val="3"/>
        </w:numPr>
      </w:pPr>
      <w:proofErr w:type="spellStart"/>
      <w:r w:rsidRPr="003D4B81">
        <w:rPr>
          <w:b/>
          <w:bCs/>
        </w:rPr>
        <w:t>gci</w:t>
      </w:r>
      <w:proofErr w:type="spellEnd"/>
      <w:r w:rsidRPr="003D4B81">
        <w:rPr>
          <w:b/>
          <w:bCs/>
        </w:rPr>
        <w:t xml:space="preserve"> | Format-Table –property name,</w:t>
      </w:r>
      <w:r w:rsidR="00D83FFF">
        <w:rPr>
          <w:b/>
          <w:bCs/>
        </w:rPr>
        <w:t xml:space="preserve"> </w:t>
      </w:r>
      <w:r w:rsidRPr="003D4B81">
        <w:rPr>
          <w:b/>
          <w:bCs/>
        </w:rPr>
        <w:t>length,</w:t>
      </w:r>
      <w:r w:rsidR="00D83FFF">
        <w:rPr>
          <w:b/>
          <w:bCs/>
        </w:rPr>
        <w:t xml:space="preserve"> </w:t>
      </w:r>
      <w:proofErr w:type="spellStart"/>
      <w:r w:rsidRPr="003D4B81">
        <w:rPr>
          <w:b/>
          <w:bCs/>
        </w:rPr>
        <w:t>lastwritetime</w:t>
      </w:r>
      <w:proofErr w:type="spellEnd"/>
    </w:p>
    <w:sdt>
      <w:sdtPr>
        <w:rPr>
          <w:rStyle w:val="Red"/>
        </w:rPr>
        <w:id w:val="1150786824"/>
        <w:placeholder>
          <w:docPart w:val="F0B06C9E0BBD41E3AAC8DBC2A5A21A4E"/>
        </w:placeholder>
        <w:showingPlcHdr/>
      </w:sdtPr>
      <w:sdtEndPr>
        <w:rPr>
          <w:rStyle w:val="Red"/>
        </w:rPr>
      </w:sdtEndPr>
      <w:sdtContent>
        <w:p w14:paraId="1841AEB0" w14:textId="77777777" w:rsidR="00AC446F" w:rsidRDefault="00AC446F" w:rsidP="00AC446F">
          <w:pPr>
            <w:ind w:left="360"/>
            <w:rPr>
              <w:rStyle w:val="Red"/>
            </w:rPr>
          </w:pPr>
          <w:r w:rsidRPr="00EA7E2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AD74A50" w14:textId="77777777" w:rsidR="00AC446F" w:rsidRPr="003D4B81" w:rsidRDefault="00AC446F" w:rsidP="00F4157D">
      <w:pPr>
        <w:pStyle w:val="ListParagraph"/>
        <w:numPr>
          <w:ilvl w:val="0"/>
          <w:numId w:val="3"/>
        </w:numPr>
      </w:pPr>
      <w:proofErr w:type="spellStart"/>
      <w:r w:rsidRPr="003D4B81">
        <w:rPr>
          <w:b/>
          <w:bCs/>
        </w:rPr>
        <w:t>gci</w:t>
      </w:r>
      <w:proofErr w:type="spellEnd"/>
      <w:r w:rsidRPr="003D4B81">
        <w:rPr>
          <w:b/>
          <w:bCs/>
        </w:rPr>
        <w:t xml:space="preserve"> -recurse</w:t>
      </w:r>
    </w:p>
    <w:sdt>
      <w:sdtPr>
        <w:rPr>
          <w:rStyle w:val="Red"/>
        </w:rPr>
        <w:id w:val="464628953"/>
        <w:placeholder>
          <w:docPart w:val="59038A6F1FD24464A7C37DF32486BC23"/>
        </w:placeholder>
        <w:showingPlcHdr/>
      </w:sdtPr>
      <w:sdtEndPr>
        <w:rPr>
          <w:rStyle w:val="Red"/>
        </w:rPr>
      </w:sdtEndPr>
      <w:sdtContent>
        <w:p w14:paraId="204AB7A1" w14:textId="77777777" w:rsidR="00AC446F" w:rsidRDefault="00AC446F" w:rsidP="00AC446F">
          <w:pPr>
            <w:ind w:left="360"/>
            <w:rPr>
              <w:rStyle w:val="Red"/>
            </w:rPr>
          </w:pPr>
          <w:r w:rsidRPr="00EA7E21">
            <w:rPr>
              <w:rStyle w:val="PlaceholderText"/>
              <w:color w:val="FF0000"/>
            </w:rPr>
            <w:t>Click or tap here to enter text.</w:t>
          </w:r>
        </w:p>
      </w:sdtContent>
    </w:sdt>
    <w:p w14:paraId="6D7369C9" w14:textId="77777777" w:rsidR="00AC446F" w:rsidRPr="003D4B81" w:rsidRDefault="00AC446F" w:rsidP="00F4157D">
      <w:pPr>
        <w:pStyle w:val="ListParagraph"/>
        <w:numPr>
          <w:ilvl w:val="0"/>
          <w:numId w:val="3"/>
        </w:numPr>
      </w:pPr>
      <w:proofErr w:type="spellStart"/>
      <w:r w:rsidRPr="003D4B81">
        <w:rPr>
          <w:b/>
          <w:bCs/>
        </w:rPr>
        <w:t>gci</w:t>
      </w:r>
      <w:proofErr w:type="spellEnd"/>
      <w:r w:rsidRPr="003D4B81">
        <w:rPr>
          <w:b/>
          <w:bCs/>
        </w:rPr>
        <w:t xml:space="preserve"> –recurse –include *.txt</w:t>
      </w:r>
    </w:p>
    <w:sdt>
      <w:sdtPr>
        <w:rPr>
          <w:rStyle w:val="Red"/>
        </w:rPr>
        <w:id w:val="-414698962"/>
        <w:placeholder>
          <w:docPart w:val="E1EE25EAE20E4B36934B58BA3B6C0CFE"/>
        </w:placeholder>
        <w:showingPlcHdr/>
      </w:sdtPr>
      <w:sdtEndPr>
        <w:rPr>
          <w:rStyle w:val="Red"/>
        </w:rPr>
      </w:sdtEndPr>
      <w:sdtContent>
        <w:p w14:paraId="7FAE3D1A" w14:textId="77777777" w:rsidR="00AC446F" w:rsidRDefault="00AC446F" w:rsidP="00AC446F">
          <w:pPr>
            <w:ind w:left="360"/>
            <w:rPr>
              <w:rStyle w:val="Red"/>
            </w:rPr>
          </w:pPr>
          <w:r w:rsidRPr="00EA7E21">
            <w:rPr>
              <w:rStyle w:val="PlaceholderText"/>
              <w:color w:val="FF0000"/>
            </w:rPr>
            <w:t>Click or tap here to enter text.</w:t>
          </w:r>
        </w:p>
      </w:sdtContent>
    </w:sdt>
    <w:p w14:paraId="5A6AFCAA" w14:textId="77777777" w:rsidR="00AC446F" w:rsidRDefault="00AC446F" w:rsidP="00AC446F">
      <w:pPr>
        <w:ind w:left="360"/>
      </w:pPr>
      <w:r w:rsidRPr="00E93C40">
        <w:t>Other cmdlets that generate a large amount of information may require that you use additional Windows PowerShell features to modify command output for organization and readability.</w:t>
      </w:r>
    </w:p>
    <w:p w14:paraId="556BE717" w14:textId="77777777" w:rsidR="00AC446F" w:rsidRDefault="00AC446F" w:rsidP="00F4157D">
      <w:pPr>
        <w:pStyle w:val="ListParagraph"/>
        <w:numPr>
          <w:ilvl w:val="0"/>
          <w:numId w:val="3"/>
        </w:numPr>
      </w:pPr>
      <w:r w:rsidRPr="00E93C40">
        <w:t>Execute the following commands at the command prompt, in turn. For each one, interpret</w:t>
      </w:r>
      <w:r>
        <w:t>/explain</w:t>
      </w:r>
      <w:r w:rsidRPr="00E93C40">
        <w:t xml:space="preserve"> the output (referencing the aliases and cmdlets within this module, as necessary).</w:t>
      </w:r>
    </w:p>
    <w:p w14:paraId="278D3553" w14:textId="77777777" w:rsidR="00AC446F" w:rsidRPr="003D4B81" w:rsidRDefault="00AC446F" w:rsidP="00F4157D">
      <w:pPr>
        <w:pStyle w:val="ListParagraph"/>
        <w:numPr>
          <w:ilvl w:val="0"/>
          <w:numId w:val="3"/>
        </w:numPr>
      </w:pPr>
      <w:r w:rsidRPr="003D4B81">
        <w:rPr>
          <w:b/>
          <w:bCs/>
        </w:rPr>
        <w:t>Get-</w:t>
      </w:r>
      <w:proofErr w:type="spellStart"/>
      <w:r w:rsidRPr="003D4B81">
        <w:rPr>
          <w:b/>
          <w:bCs/>
        </w:rPr>
        <w:t>EventLog</w:t>
      </w:r>
      <w:proofErr w:type="spellEnd"/>
      <w:r w:rsidRPr="003D4B81">
        <w:rPr>
          <w:b/>
          <w:bCs/>
        </w:rPr>
        <w:t xml:space="preserve"> System | more</w:t>
      </w:r>
    </w:p>
    <w:sdt>
      <w:sdtPr>
        <w:rPr>
          <w:rStyle w:val="Red"/>
        </w:rPr>
        <w:id w:val="-1007754955"/>
        <w:placeholder>
          <w:docPart w:val="A4F6218593C6436287D47098C6CCBF07"/>
        </w:placeholder>
        <w:showingPlcHdr/>
      </w:sdtPr>
      <w:sdtEndPr>
        <w:rPr>
          <w:rStyle w:val="Red"/>
        </w:rPr>
      </w:sdtEndPr>
      <w:sdtContent>
        <w:p w14:paraId="6F436E11" w14:textId="77777777" w:rsidR="00AC446F" w:rsidRDefault="00AC446F" w:rsidP="00AC446F">
          <w:pPr>
            <w:ind w:left="360"/>
            <w:rPr>
              <w:rStyle w:val="Red"/>
            </w:rPr>
          </w:pPr>
          <w:r w:rsidRPr="0046624A">
            <w:rPr>
              <w:rStyle w:val="PlaceholderText"/>
              <w:color w:val="FF0000"/>
            </w:rPr>
            <w:t>Click or tap here to enter text.</w:t>
          </w:r>
        </w:p>
      </w:sdtContent>
    </w:sdt>
    <w:p w14:paraId="08E275DE" w14:textId="77777777" w:rsidR="00AC446F" w:rsidRPr="003D4B81" w:rsidRDefault="00AC446F" w:rsidP="00F4157D">
      <w:pPr>
        <w:pStyle w:val="ListParagraph"/>
        <w:numPr>
          <w:ilvl w:val="0"/>
          <w:numId w:val="3"/>
        </w:numPr>
      </w:pPr>
      <w:r w:rsidRPr="00CA29B1">
        <w:rPr>
          <w:b/>
          <w:bCs/>
        </w:rPr>
        <w:t>Get-</w:t>
      </w:r>
      <w:proofErr w:type="spellStart"/>
      <w:r w:rsidRPr="00CA29B1">
        <w:rPr>
          <w:b/>
          <w:bCs/>
        </w:rPr>
        <w:t>EventLog</w:t>
      </w:r>
      <w:proofErr w:type="spellEnd"/>
      <w:r w:rsidRPr="00CA29B1">
        <w:rPr>
          <w:b/>
          <w:bCs/>
        </w:rPr>
        <w:t xml:space="preserve"> System | Group-Object </w:t>
      </w:r>
      <w:proofErr w:type="spellStart"/>
      <w:r w:rsidRPr="00CA29B1">
        <w:rPr>
          <w:b/>
          <w:bCs/>
        </w:rPr>
        <w:t>eventid</w:t>
      </w:r>
      <w:proofErr w:type="spellEnd"/>
      <w:r w:rsidRPr="00CA29B1">
        <w:rPr>
          <w:b/>
          <w:bCs/>
        </w:rPr>
        <w:t xml:space="preserve"> | more</w:t>
      </w:r>
    </w:p>
    <w:sdt>
      <w:sdtPr>
        <w:rPr>
          <w:rStyle w:val="Red"/>
        </w:rPr>
        <w:id w:val="1367952300"/>
        <w:placeholder>
          <w:docPart w:val="9458EC499DB04B6DB67EA74CF81A3CB7"/>
        </w:placeholder>
        <w:showingPlcHdr/>
      </w:sdtPr>
      <w:sdtEndPr>
        <w:rPr>
          <w:rStyle w:val="Red"/>
        </w:rPr>
      </w:sdtEndPr>
      <w:sdtContent>
        <w:p w14:paraId="72D08A81" w14:textId="77777777" w:rsidR="00AC446F" w:rsidRDefault="00AC446F" w:rsidP="00AC446F">
          <w:pPr>
            <w:ind w:left="360"/>
            <w:rPr>
              <w:rStyle w:val="Red"/>
            </w:rPr>
          </w:pPr>
          <w:r w:rsidRPr="0046624A">
            <w:rPr>
              <w:rStyle w:val="PlaceholderText"/>
              <w:color w:val="FF0000"/>
            </w:rPr>
            <w:t>Click or tap here to enter text.</w:t>
          </w:r>
        </w:p>
      </w:sdtContent>
    </w:sdt>
    <w:p w14:paraId="455E744B" w14:textId="77777777" w:rsidR="00AC446F" w:rsidRDefault="00AC446F" w:rsidP="00F4157D">
      <w:pPr>
        <w:pStyle w:val="ListParagraph"/>
        <w:numPr>
          <w:ilvl w:val="0"/>
          <w:numId w:val="3"/>
        </w:numPr>
      </w:pPr>
      <w:r w:rsidRPr="00CA29B1">
        <w:rPr>
          <w:b/>
          <w:bCs/>
        </w:rPr>
        <w:t>Get-</w:t>
      </w:r>
      <w:proofErr w:type="spellStart"/>
      <w:r w:rsidRPr="00CA29B1">
        <w:rPr>
          <w:b/>
          <w:bCs/>
        </w:rPr>
        <w:t>EventLog</w:t>
      </w:r>
      <w:proofErr w:type="spellEnd"/>
      <w:r w:rsidRPr="00CA29B1">
        <w:rPr>
          <w:b/>
          <w:bCs/>
        </w:rPr>
        <w:t xml:space="preserve"> System | Group-Object </w:t>
      </w:r>
      <w:proofErr w:type="spellStart"/>
      <w:r w:rsidRPr="00CA29B1">
        <w:rPr>
          <w:b/>
          <w:bCs/>
        </w:rPr>
        <w:t>eventid</w:t>
      </w:r>
      <w:proofErr w:type="spellEnd"/>
      <w:r w:rsidRPr="00CA29B1">
        <w:rPr>
          <w:b/>
          <w:bCs/>
        </w:rPr>
        <w:t xml:space="preserve"> | Out-</w:t>
      </w:r>
      <w:proofErr w:type="spellStart"/>
      <w:r w:rsidRPr="00CA29B1">
        <w:rPr>
          <w:b/>
          <w:bCs/>
        </w:rPr>
        <w:t>GridView</w:t>
      </w:r>
      <w:proofErr w:type="spellEnd"/>
      <w:r>
        <w:br/>
      </w:r>
      <w:r w:rsidRPr="00E93C40">
        <w:t xml:space="preserve">(Close the </w:t>
      </w:r>
      <w:proofErr w:type="spellStart"/>
      <w:r w:rsidRPr="00E93C40">
        <w:t>GridView</w:t>
      </w:r>
      <w:proofErr w:type="spellEnd"/>
      <w:r w:rsidRPr="00E93C40">
        <w:t xml:space="preserve"> window when finished.)</w:t>
      </w:r>
    </w:p>
    <w:sdt>
      <w:sdtPr>
        <w:rPr>
          <w:rStyle w:val="Red"/>
        </w:rPr>
        <w:id w:val="1827929381"/>
        <w:placeholder>
          <w:docPart w:val="37EACE7576BE47AC9F53BDDC1C17B5C9"/>
        </w:placeholder>
        <w:showingPlcHdr/>
      </w:sdtPr>
      <w:sdtEndPr>
        <w:rPr>
          <w:rStyle w:val="Red"/>
        </w:rPr>
      </w:sdtEndPr>
      <w:sdtContent>
        <w:p w14:paraId="53A03DC8" w14:textId="77777777" w:rsidR="00AC446F" w:rsidRDefault="00AC446F" w:rsidP="00AC446F">
          <w:pPr>
            <w:ind w:left="360"/>
            <w:rPr>
              <w:rStyle w:val="Red"/>
            </w:rPr>
          </w:pPr>
          <w:r w:rsidRPr="0046624A">
            <w:rPr>
              <w:rStyle w:val="PlaceholderText"/>
              <w:color w:val="FF0000"/>
            </w:rPr>
            <w:t>Click or tap here to enter text.</w:t>
          </w:r>
        </w:p>
      </w:sdtContent>
    </w:sdt>
    <w:p w14:paraId="456F0802" w14:textId="77777777" w:rsidR="00AC446F" w:rsidRDefault="00AC446F" w:rsidP="00F4157D">
      <w:pPr>
        <w:pStyle w:val="ListParagraph"/>
        <w:numPr>
          <w:ilvl w:val="0"/>
          <w:numId w:val="3"/>
        </w:numPr>
      </w:pPr>
      <w:r w:rsidRPr="00CA29B1">
        <w:rPr>
          <w:b/>
          <w:bCs/>
        </w:rPr>
        <w:t>Get-</w:t>
      </w:r>
      <w:proofErr w:type="spellStart"/>
      <w:r w:rsidRPr="00CA29B1">
        <w:rPr>
          <w:b/>
          <w:bCs/>
        </w:rPr>
        <w:t>EventLog</w:t>
      </w:r>
      <w:proofErr w:type="spellEnd"/>
      <w:r w:rsidRPr="00CA29B1">
        <w:rPr>
          <w:b/>
          <w:bCs/>
        </w:rPr>
        <w:t xml:space="preserve"> System | Group-Object </w:t>
      </w:r>
      <w:proofErr w:type="spellStart"/>
      <w:r w:rsidRPr="00CA29B1">
        <w:rPr>
          <w:b/>
          <w:bCs/>
        </w:rPr>
        <w:t>eventid</w:t>
      </w:r>
      <w:proofErr w:type="spellEnd"/>
      <w:r w:rsidRPr="00CA29B1">
        <w:rPr>
          <w:b/>
          <w:bCs/>
        </w:rPr>
        <w:t xml:space="preserve"> | </w:t>
      </w:r>
      <w:proofErr w:type="spellStart"/>
      <w:r w:rsidRPr="00CA29B1">
        <w:rPr>
          <w:b/>
          <w:bCs/>
        </w:rPr>
        <w:t>ogvse</w:t>
      </w:r>
      <w:proofErr w:type="spellEnd"/>
      <w:r>
        <w:br/>
        <w:t>(Close</w:t>
      </w:r>
      <w:r w:rsidRPr="0046666A">
        <w:t xml:space="preserve"> the </w:t>
      </w:r>
      <w:proofErr w:type="spellStart"/>
      <w:r w:rsidRPr="0046666A">
        <w:t>GridView</w:t>
      </w:r>
      <w:proofErr w:type="spellEnd"/>
      <w:r w:rsidRPr="0046666A">
        <w:t xml:space="preserve"> window when finished.)</w:t>
      </w:r>
    </w:p>
    <w:sdt>
      <w:sdtPr>
        <w:rPr>
          <w:rStyle w:val="Red"/>
        </w:rPr>
        <w:id w:val="-2056923998"/>
        <w:placeholder>
          <w:docPart w:val="CC3197698098442CA3AA7C70F40E2167"/>
        </w:placeholder>
        <w:showingPlcHdr/>
      </w:sdtPr>
      <w:sdtEndPr>
        <w:rPr>
          <w:rStyle w:val="Red"/>
        </w:rPr>
      </w:sdtEndPr>
      <w:sdtContent>
        <w:p w14:paraId="4F931336" w14:textId="77777777" w:rsidR="00AC446F" w:rsidRDefault="00AC446F" w:rsidP="00AC446F">
          <w:pPr>
            <w:ind w:left="360"/>
            <w:rPr>
              <w:rStyle w:val="Red"/>
            </w:rPr>
          </w:pPr>
          <w:r w:rsidRPr="007E0632">
            <w:rPr>
              <w:rStyle w:val="PlaceholderText"/>
              <w:color w:val="FF0000"/>
            </w:rPr>
            <w:t>Click or tap here to enter text.</w:t>
          </w:r>
        </w:p>
      </w:sdtContent>
    </w:sdt>
    <w:p w14:paraId="5854DA54" w14:textId="77777777" w:rsidR="00AC446F" w:rsidRDefault="00AC446F" w:rsidP="00F4157D">
      <w:pPr>
        <w:pStyle w:val="ListParagraph"/>
        <w:numPr>
          <w:ilvl w:val="0"/>
          <w:numId w:val="3"/>
        </w:numPr>
      </w:pPr>
      <w:r w:rsidRPr="00CA29B1">
        <w:rPr>
          <w:b/>
          <w:bCs/>
        </w:rPr>
        <w:t xml:space="preserve">Get-Process | </w:t>
      </w:r>
      <w:proofErr w:type="spellStart"/>
      <w:r w:rsidRPr="00CA29B1">
        <w:rPr>
          <w:b/>
          <w:bCs/>
        </w:rPr>
        <w:t>ogv</w:t>
      </w:r>
      <w:proofErr w:type="spellEnd"/>
      <w:r>
        <w:br/>
      </w:r>
      <w:r w:rsidRPr="0046666A">
        <w:t xml:space="preserve">(Close the </w:t>
      </w:r>
      <w:proofErr w:type="spellStart"/>
      <w:r w:rsidRPr="0046666A">
        <w:t>GridView</w:t>
      </w:r>
      <w:proofErr w:type="spellEnd"/>
      <w:r w:rsidRPr="0046666A">
        <w:t xml:space="preserve"> window when finished.)</w:t>
      </w:r>
    </w:p>
    <w:sdt>
      <w:sdtPr>
        <w:rPr>
          <w:rStyle w:val="Red"/>
        </w:rPr>
        <w:id w:val="694973394"/>
        <w:placeholder>
          <w:docPart w:val="A80276B6715A4F84B82C767311B302C1"/>
        </w:placeholder>
        <w:showingPlcHdr/>
      </w:sdtPr>
      <w:sdtEndPr>
        <w:rPr>
          <w:rStyle w:val="Red"/>
        </w:rPr>
      </w:sdtEndPr>
      <w:sdtContent>
        <w:p w14:paraId="4A48AEF1" w14:textId="77777777" w:rsidR="00AC446F" w:rsidRDefault="00AC446F" w:rsidP="00AC446F">
          <w:pPr>
            <w:ind w:left="360"/>
            <w:rPr>
              <w:rStyle w:val="Red"/>
            </w:rPr>
          </w:pPr>
          <w:r w:rsidRPr="007E0632">
            <w:rPr>
              <w:rStyle w:val="PlaceholderText"/>
              <w:color w:val="FF0000"/>
            </w:rPr>
            <w:t>Click or tap here to enter text.</w:t>
          </w:r>
        </w:p>
      </w:sdtContent>
    </w:sdt>
    <w:p w14:paraId="616C3901" w14:textId="77777777" w:rsidR="00AC446F" w:rsidRDefault="00AC446F" w:rsidP="00F4157D">
      <w:pPr>
        <w:pStyle w:val="ListParagraph"/>
        <w:numPr>
          <w:ilvl w:val="0"/>
          <w:numId w:val="3"/>
        </w:numPr>
      </w:pPr>
      <w:r w:rsidRPr="00CA29B1">
        <w:rPr>
          <w:b/>
          <w:bCs/>
        </w:rPr>
        <w:t xml:space="preserve">Get-Process | </w:t>
      </w:r>
      <w:proofErr w:type="spellStart"/>
      <w:r w:rsidRPr="00CA29B1">
        <w:rPr>
          <w:b/>
          <w:bCs/>
        </w:rPr>
        <w:t>ConvertTo</w:t>
      </w:r>
      <w:proofErr w:type="spellEnd"/>
      <w:r w:rsidRPr="00CA29B1">
        <w:rPr>
          <w:b/>
          <w:bCs/>
        </w:rPr>
        <w:t>-HTML | Out-File C:\PList.html</w:t>
      </w:r>
      <w:r>
        <w:br/>
      </w:r>
      <w:r w:rsidRPr="00CA29B1">
        <w:rPr>
          <w:b/>
          <w:bCs/>
        </w:rPr>
        <w:t>Invoke-Item C:\PList.html</w:t>
      </w:r>
      <w:r>
        <w:br/>
      </w:r>
      <w:r w:rsidRPr="0046666A">
        <w:t>(</w:t>
      </w:r>
      <w:r>
        <w:t>This should open in your default web browser</w:t>
      </w:r>
      <w:r w:rsidRPr="0046666A">
        <w:t>.)</w:t>
      </w:r>
    </w:p>
    <w:sdt>
      <w:sdtPr>
        <w:rPr>
          <w:rStyle w:val="Red"/>
        </w:rPr>
        <w:id w:val="-1845857497"/>
        <w:placeholder>
          <w:docPart w:val="FB43606AA1FE41FF8F7FE57D438CD57B"/>
        </w:placeholder>
        <w:showingPlcHdr/>
      </w:sdtPr>
      <w:sdtEndPr>
        <w:rPr>
          <w:rStyle w:val="Red"/>
        </w:rPr>
      </w:sdtEndPr>
      <w:sdtContent>
        <w:p w14:paraId="0FD3B2F5" w14:textId="77777777" w:rsidR="00AC446F" w:rsidRDefault="00AC446F" w:rsidP="00AC446F">
          <w:pPr>
            <w:ind w:left="360"/>
            <w:rPr>
              <w:rStyle w:val="Red"/>
            </w:rPr>
          </w:pPr>
          <w:r w:rsidRPr="005D1E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47852171" w14:textId="77777777" w:rsidR="00AC446F" w:rsidRDefault="00AC446F" w:rsidP="00F4157D">
      <w:pPr>
        <w:pStyle w:val="ListParagraph"/>
        <w:numPr>
          <w:ilvl w:val="0"/>
          <w:numId w:val="3"/>
        </w:numPr>
      </w:pPr>
      <w:r w:rsidRPr="00CA29B1">
        <w:rPr>
          <w:b/>
          <w:bCs/>
        </w:rPr>
        <w:t>Get-Process | Export-CSV C:\PList.csv</w:t>
      </w:r>
      <w:r>
        <w:br/>
      </w:r>
      <w:r w:rsidRPr="00CA29B1">
        <w:rPr>
          <w:b/>
          <w:bCs/>
        </w:rPr>
        <w:t>Invoke-Item C:\PList.csv</w:t>
      </w:r>
      <w:r>
        <w:br/>
      </w:r>
      <w:r w:rsidRPr="0046666A">
        <w:t>(</w:t>
      </w:r>
      <w:r>
        <w:t>This should open in Excel</w:t>
      </w:r>
      <w:r w:rsidRPr="0046666A">
        <w:t>.</w:t>
      </w:r>
      <w:r>
        <w:t>)</w:t>
      </w:r>
    </w:p>
    <w:sdt>
      <w:sdtPr>
        <w:rPr>
          <w:rStyle w:val="Red"/>
        </w:rPr>
        <w:id w:val="235591040"/>
        <w:placeholder>
          <w:docPart w:val="168009537B564DC1ACB28587246D1366"/>
        </w:placeholder>
        <w:showingPlcHdr/>
      </w:sdtPr>
      <w:sdtEndPr>
        <w:rPr>
          <w:rStyle w:val="Red"/>
        </w:rPr>
      </w:sdtEndPr>
      <w:sdtContent>
        <w:p w14:paraId="5960CDFB" w14:textId="77777777" w:rsidR="00AC446F" w:rsidRDefault="00AC446F" w:rsidP="00AC446F">
          <w:pPr>
            <w:ind w:left="360"/>
            <w:rPr>
              <w:rStyle w:val="Red"/>
            </w:rPr>
          </w:pPr>
          <w:r w:rsidRPr="005D1E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75AF184B" w14:textId="1EA0D8C8" w:rsidR="00A647E5" w:rsidRDefault="00A647E5" w:rsidP="00A647E5">
      <w:pPr>
        <w:pStyle w:val="Heading1"/>
      </w:pPr>
      <w:bookmarkStart w:id="12" w:name="_Toc145874760"/>
      <w:r w:rsidRPr="00A647E5">
        <w:t>Tutorial</w:t>
      </w:r>
      <w:r>
        <w:t xml:space="preserve"> 4: Manage Active Directory Users</w:t>
      </w:r>
      <w:bookmarkEnd w:id="12"/>
    </w:p>
    <w:p w14:paraId="1E9191F7" w14:textId="77777777" w:rsidR="00493C29" w:rsidRPr="00C85F81" w:rsidRDefault="00493C29" w:rsidP="00493C29">
      <w:r>
        <w:t>Use Server 2022.</w:t>
      </w:r>
    </w:p>
    <w:p w14:paraId="3764DAD1" w14:textId="28A2125A" w:rsidR="00882540" w:rsidRPr="00882540" w:rsidRDefault="00F4157D" w:rsidP="00F4157D">
      <w:pPr>
        <w:pStyle w:val="ListParagraph"/>
        <w:numPr>
          <w:ilvl w:val="0"/>
          <w:numId w:val="7"/>
        </w:numPr>
      </w:pPr>
      <w:r>
        <w:t>Connect to Active Directory.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57D" w14:paraId="2E986F40" w14:textId="77777777" w:rsidTr="00F4157D">
        <w:tc>
          <w:tcPr>
            <w:tcW w:w="9350" w:type="dxa"/>
            <w:shd w:val="clear" w:color="auto" w:fill="E2EFD9" w:themeFill="accent6" w:themeFillTint="33"/>
          </w:tcPr>
          <w:p w14:paraId="344AA493" w14:textId="44C91EE3" w:rsidR="00F4157D" w:rsidRDefault="00F4157D" w:rsidP="00F4157D">
            <w:pPr>
              <w:pStyle w:val="Code"/>
            </w:pPr>
            <w:r w:rsidRPr="00F4157D">
              <w:t xml:space="preserve">Import-Module </w:t>
            </w:r>
            <w:proofErr w:type="spellStart"/>
            <w:r w:rsidRPr="00F4157D">
              <w:t>ActiveDirectory</w:t>
            </w:r>
            <w:proofErr w:type="spellEnd"/>
          </w:p>
        </w:tc>
      </w:tr>
    </w:tbl>
    <w:p w14:paraId="0904BDB3" w14:textId="61AB2B92" w:rsidR="00AC446F" w:rsidRDefault="00F4157D" w:rsidP="00F4157D">
      <w:pPr>
        <w:pStyle w:val="ListParagraph"/>
        <w:numPr>
          <w:ilvl w:val="0"/>
          <w:numId w:val="7"/>
        </w:numPr>
      </w:pPr>
      <w:r>
        <w:t xml:space="preserve">To create a new user, use the </w:t>
      </w:r>
      <w:r w:rsidRPr="00B11819">
        <w:rPr>
          <w:b/>
          <w:bCs/>
        </w:rPr>
        <w:t>New-</w:t>
      </w:r>
      <w:proofErr w:type="spellStart"/>
      <w:r w:rsidRPr="00B11819">
        <w:rPr>
          <w:b/>
          <w:bCs/>
        </w:rPr>
        <w:t>ADUser</w:t>
      </w:r>
      <w:proofErr w:type="spellEnd"/>
      <w:r>
        <w:t xml:space="preserve"> cmdlet.</w:t>
      </w:r>
      <w:r w:rsidR="00915B3E">
        <w:t xml:space="preserve"> </w:t>
      </w:r>
      <w:r w:rsidR="00DE5FF9">
        <w:t>T</w:t>
      </w:r>
      <w:r w:rsidR="00915B3E">
        <w:t>his command is all one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18FF" w14:paraId="0DC37898" w14:textId="77777777" w:rsidTr="00F03357">
        <w:tc>
          <w:tcPr>
            <w:tcW w:w="9350" w:type="dxa"/>
            <w:shd w:val="clear" w:color="auto" w:fill="E2EFD9" w:themeFill="accent6" w:themeFillTint="33"/>
          </w:tcPr>
          <w:p w14:paraId="1E5714BE" w14:textId="6EB5D6DD" w:rsidR="00A418FF" w:rsidRDefault="00024DC6" w:rsidP="00F1114F">
            <w:pPr>
              <w:pStyle w:val="Code"/>
            </w:pPr>
            <w:r w:rsidRPr="00024DC6">
              <w:t>New-</w:t>
            </w:r>
            <w:proofErr w:type="spellStart"/>
            <w:r w:rsidRPr="00024DC6">
              <w:t>ADUser</w:t>
            </w:r>
            <w:proofErr w:type="spellEnd"/>
            <w:r w:rsidRPr="00024DC6">
              <w:t xml:space="preserve"> -Name "John Doe" -</w:t>
            </w:r>
            <w:proofErr w:type="spellStart"/>
            <w:r w:rsidRPr="00024DC6">
              <w:t>SamAccountName</w:t>
            </w:r>
            <w:proofErr w:type="spellEnd"/>
            <w:r w:rsidRPr="00024DC6">
              <w:t xml:space="preserve"> "</w:t>
            </w:r>
            <w:proofErr w:type="spellStart"/>
            <w:r w:rsidRPr="00024DC6">
              <w:t>johndoe</w:t>
            </w:r>
            <w:proofErr w:type="spellEnd"/>
            <w:r w:rsidRPr="00024DC6">
              <w:t>" -</w:t>
            </w:r>
            <w:proofErr w:type="spellStart"/>
            <w:r w:rsidRPr="00024DC6">
              <w:t>UserPrincipalName</w:t>
            </w:r>
            <w:proofErr w:type="spellEnd"/>
            <w:r w:rsidRPr="00024DC6">
              <w:t xml:space="preserve"> "johndoe@mydomain.com" -Path "OU=</w:t>
            </w:r>
            <w:proofErr w:type="spellStart"/>
            <w:r w:rsidRPr="00024DC6">
              <w:t>Employees,DC</w:t>
            </w:r>
            <w:proofErr w:type="spellEnd"/>
            <w:r w:rsidRPr="00024DC6">
              <w:t>=</w:t>
            </w:r>
            <w:proofErr w:type="spellStart"/>
            <w:r w:rsidRPr="00024DC6">
              <w:t>mydomain,DC</w:t>
            </w:r>
            <w:proofErr w:type="spellEnd"/>
            <w:r w:rsidRPr="00024DC6">
              <w:t>=local" -</w:t>
            </w:r>
            <w:proofErr w:type="spellStart"/>
            <w:r w:rsidRPr="00024DC6">
              <w:t>AccountPassword</w:t>
            </w:r>
            <w:proofErr w:type="spellEnd"/>
            <w:r w:rsidRPr="00024DC6">
              <w:t xml:space="preserve"> (</w:t>
            </w:r>
            <w:proofErr w:type="spellStart"/>
            <w:r w:rsidRPr="00024DC6">
              <w:t>ConvertTo-SecureString</w:t>
            </w:r>
            <w:proofErr w:type="spellEnd"/>
            <w:r w:rsidRPr="00024DC6">
              <w:t xml:space="preserve"> "Password01" -</w:t>
            </w:r>
            <w:proofErr w:type="spellStart"/>
            <w:r w:rsidRPr="00024DC6">
              <w:t>AsPlainText</w:t>
            </w:r>
            <w:proofErr w:type="spellEnd"/>
            <w:r w:rsidRPr="00024DC6">
              <w:t xml:space="preserve"> -Force) -Enabled $true</w:t>
            </w:r>
          </w:p>
        </w:tc>
      </w:tr>
    </w:tbl>
    <w:p w14:paraId="43BAA590" w14:textId="081F1A74" w:rsidR="00CC3171" w:rsidRDefault="00CC3171" w:rsidP="00BA55AC">
      <w:pPr>
        <w:pStyle w:val="ListParagraph"/>
        <w:numPr>
          <w:ilvl w:val="0"/>
          <w:numId w:val="7"/>
        </w:numPr>
      </w:pPr>
      <w:r>
        <w:t>Insert a screenshot of Active directory showing the new user.</w:t>
      </w:r>
    </w:p>
    <w:sdt>
      <w:sdtPr>
        <w:rPr>
          <w:rStyle w:val="Red"/>
        </w:rPr>
        <w:id w:val="-52238356"/>
        <w:placeholder>
          <w:docPart w:val="14F3A50A9B964BB590E0B1E1E26D9287"/>
        </w:placeholder>
        <w:showingPlcHdr/>
      </w:sdtPr>
      <w:sdtEndPr>
        <w:rPr>
          <w:rStyle w:val="Red"/>
        </w:rPr>
      </w:sdtEndPr>
      <w:sdtContent>
        <w:p w14:paraId="5A4DE450" w14:textId="77777777" w:rsidR="00CC3171" w:rsidRDefault="00CC3171" w:rsidP="00CC3171">
          <w:pPr>
            <w:rPr>
              <w:rStyle w:val="Red"/>
            </w:rPr>
          </w:pPr>
          <w:r w:rsidRPr="00CC3171">
            <w:rPr>
              <w:rStyle w:val="PlaceholderText"/>
              <w:color w:val="FF0000"/>
            </w:rPr>
            <w:t>Click or tap here to enter text.</w:t>
          </w:r>
        </w:p>
      </w:sdtContent>
    </w:sdt>
    <w:p w14:paraId="4178F981" w14:textId="057DBCA4" w:rsidR="00B11819" w:rsidRDefault="00BA55AC" w:rsidP="00BA55AC">
      <w:pPr>
        <w:pStyle w:val="ListParagraph"/>
        <w:numPr>
          <w:ilvl w:val="0"/>
          <w:numId w:val="7"/>
        </w:numPr>
      </w:pPr>
      <w:r>
        <w:t xml:space="preserve">Retrieve user information with </w:t>
      </w:r>
      <w:r w:rsidRPr="00BA55AC">
        <w:rPr>
          <w:b/>
          <w:bCs/>
        </w:rPr>
        <w:t>Get-</w:t>
      </w:r>
      <w:proofErr w:type="spellStart"/>
      <w:r w:rsidRPr="00BA55AC">
        <w:rPr>
          <w:b/>
          <w:bCs/>
        </w:rPr>
        <w:t>ADUser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C00" w14:paraId="22F7E1C2" w14:textId="77777777" w:rsidTr="00F03357">
        <w:tc>
          <w:tcPr>
            <w:tcW w:w="9350" w:type="dxa"/>
            <w:shd w:val="clear" w:color="auto" w:fill="E2EFD9" w:themeFill="accent6" w:themeFillTint="33"/>
          </w:tcPr>
          <w:p w14:paraId="6DDF1A11" w14:textId="280EF423" w:rsidR="00326C00" w:rsidRDefault="00326C00" w:rsidP="00F03357">
            <w:pPr>
              <w:pStyle w:val="Code"/>
            </w:pPr>
            <w:r w:rsidRPr="00326C00">
              <w:t>Get-</w:t>
            </w:r>
            <w:proofErr w:type="spellStart"/>
            <w:r w:rsidRPr="00326C00">
              <w:t>ADUser</w:t>
            </w:r>
            <w:proofErr w:type="spellEnd"/>
            <w:r w:rsidRPr="00326C00">
              <w:t xml:space="preserve"> -Identity "</w:t>
            </w:r>
            <w:proofErr w:type="spellStart"/>
            <w:r w:rsidRPr="00326C00">
              <w:t>johndoe</w:t>
            </w:r>
            <w:proofErr w:type="spellEnd"/>
            <w:r w:rsidRPr="00326C00">
              <w:t>" -Properties *</w:t>
            </w:r>
          </w:p>
        </w:tc>
      </w:tr>
    </w:tbl>
    <w:p w14:paraId="45C0D38B" w14:textId="6499BBF0" w:rsidR="00902251" w:rsidRDefault="00902251" w:rsidP="00902251">
      <w:pPr>
        <w:pStyle w:val="ListParagraph"/>
        <w:numPr>
          <w:ilvl w:val="0"/>
          <w:numId w:val="7"/>
        </w:numPr>
      </w:pPr>
      <w:r>
        <w:t>Insert a screenshot</w:t>
      </w:r>
      <w:r w:rsidR="00636176">
        <w:t xml:space="preserve"> of the results</w:t>
      </w:r>
      <w:r>
        <w:t>.</w:t>
      </w:r>
    </w:p>
    <w:sdt>
      <w:sdtPr>
        <w:rPr>
          <w:rStyle w:val="Red"/>
        </w:rPr>
        <w:id w:val="1583407569"/>
        <w:placeholder>
          <w:docPart w:val="5640DE08BB78454997B4878DD0041850"/>
        </w:placeholder>
        <w:showingPlcHdr/>
      </w:sdtPr>
      <w:sdtEndPr>
        <w:rPr>
          <w:rStyle w:val="Red"/>
        </w:rPr>
      </w:sdtEndPr>
      <w:sdtContent>
        <w:p w14:paraId="118058A3" w14:textId="77777777" w:rsidR="00902251" w:rsidRDefault="00902251" w:rsidP="00902251">
          <w:pPr>
            <w:rPr>
              <w:rStyle w:val="Red"/>
            </w:rPr>
          </w:pPr>
          <w:r w:rsidRPr="00CC3171">
            <w:rPr>
              <w:rStyle w:val="PlaceholderText"/>
              <w:color w:val="FF0000"/>
            </w:rPr>
            <w:t>Click or tap here to enter text.</w:t>
          </w:r>
        </w:p>
      </w:sdtContent>
    </w:sdt>
    <w:p w14:paraId="4D0A46CE" w14:textId="259D4646" w:rsidR="00AC09E8" w:rsidRDefault="00F046B9" w:rsidP="00F046B9">
      <w:pPr>
        <w:pStyle w:val="ListParagraph"/>
        <w:numPr>
          <w:ilvl w:val="0"/>
          <w:numId w:val="7"/>
        </w:numPr>
      </w:pPr>
      <w:r w:rsidRPr="00F046B9">
        <w:t xml:space="preserve">Use </w:t>
      </w:r>
      <w:r w:rsidRPr="00F046B9">
        <w:rPr>
          <w:b/>
          <w:bCs/>
        </w:rPr>
        <w:t>Set-</w:t>
      </w:r>
      <w:proofErr w:type="spellStart"/>
      <w:r w:rsidRPr="00F046B9">
        <w:rPr>
          <w:b/>
          <w:bCs/>
        </w:rPr>
        <w:t>ADUser</w:t>
      </w:r>
      <w:proofErr w:type="spellEnd"/>
      <w:r w:rsidRPr="00F046B9">
        <w:t xml:space="preserve"> to update user attributes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CF4" w14:paraId="275E6921" w14:textId="77777777" w:rsidTr="006F78E9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7056AC7C" w14:textId="77777777" w:rsidR="00544CF4" w:rsidRDefault="00544CF4" w:rsidP="00F03357">
            <w:pPr>
              <w:pStyle w:val="Code"/>
            </w:pPr>
            <w:r w:rsidRPr="00544CF4">
              <w:lastRenderedPageBreak/>
              <w:t>Set-</w:t>
            </w:r>
            <w:proofErr w:type="spellStart"/>
            <w:r w:rsidRPr="00544CF4">
              <w:t>ADUser</w:t>
            </w:r>
            <w:proofErr w:type="spellEnd"/>
            <w:r w:rsidRPr="00544CF4">
              <w:t xml:space="preserve"> -Identity "</w:t>
            </w:r>
            <w:proofErr w:type="spellStart"/>
            <w:r w:rsidRPr="00544CF4">
              <w:t>johndoe</w:t>
            </w:r>
            <w:proofErr w:type="spellEnd"/>
            <w:r w:rsidRPr="00544CF4">
              <w:t>" -Description "New description"</w:t>
            </w:r>
          </w:p>
          <w:p w14:paraId="19BDF4A0" w14:textId="57C3EF36" w:rsidR="006A7341" w:rsidRDefault="006A7341" w:rsidP="00F03357">
            <w:pPr>
              <w:pStyle w:val="Code"/>
            </w:pPr>
            <w:r w:rsidRPr="00326C00">
              <w:t>Get-</w:t>
            </w:r>
            <w:proofErr w:type="spellStart"/>
            <w:r w:rsidRPr="00326C00">
              <w:t>ADUser</w:t>
            </w:r>
            <w:proofErr w:type="spellEnd"/>
            <w:r w:rsidRPr="00326C00">
              <w:t xml:space="preserve"> -Identity "</w:t>
            </w:r>
            <w:proofErr w:type="spellStart"/>
            <w:r w:rsidRPr="00326C00">
              <w:t>johndoe</w:t>
            </w:r>
            <w:proofErr w:type="spellEnd"/>
            <w:r w:rsidRPr="00326C00">
              <w:t>" -Properties *</w:t>
            </w:r>
          </w:p>
        </w:tc>
      </w:tr>
    </w:tbl>
    <w:p w14:paraId="6F13DE2E" w14:textId="587A5A03" w:rsidR="00B7783E" w:rsidRDefault="00B7783E" w:rsidP="00B7783E">
      <w:pPr>
        <w:pStyle w:val="ListParagraph"/>
        <w:numPr>
          <w:ilvl w:val="0"/>
          <w:numId w:val="7"/>
        </w:numPr>
      </w:pPr>
      <w:r>
        <w:t>Insert a screenshot</w:t>
      </w:r>
      <w:r w:rsidR="00636176">
        <w:t xml:space="preserve"> of the results</w:t>
      </w:r>
      <w:r>
        <w:t>.</w:t>
      </w:r>
    </w:p>
    <w:sdt>
      <w:sdtPr>
        <w:rPr>
          <w:rStyle w:val="Red"/>
        </w:rPr>
        <w:id w:val="-340551158"/>
        <w:placeholder>
          <w:docPart w:val="BF7D218A7DB14998BF5A4949307B86CB"/>
        </w:placeholder>
        <w:showingPlcHdr/>
      </w:sdtPr>
      <w:sdtEndPr>
        <w:rPr>
          <w:rStyle w:val="Red"/>
        </w:rPr>
      </w:sdtEndPr>
      <w:sdtContent>
        <w:p w14:paraId="683F8EBC" w14:textId="77777777" w:rsidR="00B7783E" w:rsidRDefault="00B7783E" w:rsidP="00B7783E">
          <w:pPr>
            <w:rPr>
              <w:rStyle w:val="Red"/>
            </w:rPr>
          </w:pPr>
          <w:r w:rsidRPr="00CC3171">
            <w:rPr>
              <w:rStyle w:val="PlaceholderText"/>
              <w:color w:val="FF0000"/>
            </w:rPr>
            <w:t>Click or tap here to enter text.</w:t>
          </w:r>
        </w:p>
      </w:sdtContent>
    </w:sdt>
    <w:p w14:paraId="5D754678" w14:textId="20FD62B2" w:rsidR="004B36A9" w:rsidRPr="00D9372D" w:rsidRDefault="00D9372D" w:rsidP="00D9372D">
      <w:pPr>
        <w:pStyle w:val="ListParagraph"/>
        <w:numPr>
          <w:ilvl w:val="0"/>
          <w:numId w:val="7"/>
        </w:numPr>
      </w:pPr>
      <w:r w:rsidRPr="00D9372D">
        <w:t xml:space="preserve">Disable a user account with </w:t>
      </w:r>
      <w:r w:rsidRPr="00D9372D">
        <w:rPr>
          <w:b/>
          <w:bCs/>
        </w:rPr>
        <w:t>Disable-</w:t>
      </w:r>
      <w:proofErr w:type="spellStart"/>
      <w:r w:rsidRPr="00D9372D">
        <w:rPr>
          <w:b/>
          <w:bCs/>
        </w:rPr>
        <w:t>ADAccount</w:t>
      </w:r>
      <w:proofErr w:type="spellEnd"/>
      <w:r w:rsidR="001410D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8B8" w14:paraId="7EDFD59B" w14:textId="77777777" w:rsidTr="00F03357">
        <w:tc>
          <w:tcPr>
            <w:tcW w:w="9350" w:type="dxa"/>
            <w:shd w:val="clear" w:color="auto" w:fill="E2EFD9" w:themeFill="accent6" w:themeFillTint="33"/>
          </w:tcPr>
          <w:p w14:paraId="3398DE1A" w14:textId="77777777" w:rsidR="002468B8" w:rsidRDefault="002468B8" w:rsidP="00F03357">
            <w:pPr>
              <w:pStyle w:val="Code"/>
            </w:pPr>
            <w:r w:rsidRPr="002468B8">
              <w:t>Disable-</w:t>
            </w:r>
            <w:proofErr w:type="spellStart"/>
            <w:r w:rsidRPr="002468B8">
              <w:t>ADAccount</w:t>
            </w:r>
            <w:proofErr w:type="spellEnd"/>
            <w:r w:rsidRPr="002468B8">
              <w:t xml:space="preserve"> -Identity "</w:t>
            </w:r>
            <w:proofErr w:type="spellStart"/>
            <w:r w:rsidRPr="002468B8">
              <w:t>johndoe</w:t>
            </w:r>
            <w:proofErr w:type="spellEnd"/>
            <w:r w:rsidRPr="002468B8">
              <w:t>"</w:t>
            </w:r>
          </w:p>
          <w:p w14:paraId="0D2C7DB9" w14:textId="1C2ADE24" w:rsidR="002468B8" w:rsidRDefault="002468B8" w:rsidP="00F03357">
            <w:pPr>
              <w:pStyle w:val="Code"/>
            </w:pPr>
            <w:r w:rsidRPr="00326C00">
              <w:t>Get-</w:t>
            </w:r>
            <w:proofErr w:type="spellStart"/>
            <w:r w:rsidRPr="00326C00">
              <w:t>ADUser</w:t>
            </w:r>
            <w:proofErr w:type="spellEnd"/>
            <w:r w:rsidRPr="00326C00">
              <w:t xml:space="preserve"> -Identity "</w:t>
            </w:r>
            <w:proofErr w:type="spellStart"/>
            <w:r w:rsidRPr="00326C00">
              <w:t>johndoe</w:t>
            </w:r>
            <w:proofErr w:type="spellEnd"/>
            <w:r w:rsidRPr="00326C00">
              <w:t>" -Properties *</w:t>
            </w:r>
          </w:p>
        </w:tc>
      </w:tr>
    </w:tbl>
    <w:p w14:paraId="4CED8612" w14:textId="4D268E7C" w:rsidR="00636176" w:rsidRDefault="00636176" w:rsidP="00636176">
      <w:pPr>
        <w:pStyle w:val="ListParagraph"/>
        <w:numPr>
          <w:ilvl w:val="0"/>
          <w:numId w:val="7"/>
        </w:numPr>
      </w:pPr>
      <w:r>
        <w:t>Insert a screenshot of the results.</w:t>
      </w:r>
    </w:p>
    <w:sdt>
      <w:sdtPr>
        <w:rPr>
          <w:rStyle w:val="Red"/>
        </w:rPr>
        <w:id w:val="106172866"/>
        <w:placeholder>
          <w:docPart w:val="F2F60BED122049A18C702E74F00AE01A"/>
        </w:placeholder>
        <w:showingPlcHdr/>
      </w:sdtPr>
      <w:sdtEndPr>
        <w:rPr>
          <w:rStyle w:val="Red"/>
        </w:rPr>
      </w:sdtEndPr>
      <w:sdtContent>
        <w:p w14:paraId="4832BEE9" w14:textId="4F3D40A9" w:rsidR="00F046B9" w:rsidRDefault="00636176" w:rsidP="00636176">
          <w:pPr>
            <w:rPr>
              <w:rStyle w:val="Red"/>
            </w:rPr>
          </w:pPr>
          <w:r w:rsidRPr="00CC3171">
            <w:rPr>
              <w:rStyle w:val="PlaceholderText"/>
              <w:color w:val="FF0000"/>
            </w:rPr>
            <w:t>Click or tap here to enter text.</w:t>
          </w:r>
        </w:p>
      </w:sdtContent>
    </w:sdt>
    <w:p w14:paraId="1DCE9E93" w14:textId="00A2D31E" w:rsidR="00925D6A" w:rsidRDefault="001410D1" w:rsidP="001410D1">
      <w:pPr>
        <w:pStyle w:val="ListParagraph"/>
        <w:numPr>
          <w:ilvl w:val="0"/>
          <w:numId w:val="7"/>
        </w:numPr>
      </w:pPr>
      <w:r w:rsidRPr="001410D1">
        <w:t xml:space="preserve">To enable a disabled user account, use </w:t>
      </w:r>
      <w:r w:rsidRPr="001410D1">
        <w:rPr>
          <w:b/>
          <w:bCs/>
        </w:rPr>
        <w:t>Enable-</w:t>
      </w:r>
      <w:proofErr w:type="spellStart"/>
      <w:r w:rsidRPr="001410D1">
        <w:rPr>
          <w:b/>
          <w:bCs/>
        </w:rPr>
        <w:t>ADAccount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C23" w14:paraId="7C5E986B" w14:textId="77777777" w:rsidTr="00F03357">
        <w:tc>
          <w:tcPr>
            <w:tcW w:w="9350" w:type="dxa"/>
            <w:shd w:val="clear" w:color="auto" w:fill="E2EFD9" w:themeFill="accent6" w:themeFillTint="33"/>
          </w:tcPr>
          <w:p w14:paraId="33543915" w14:textId="77777777" w:rsidR="00004C23" w:rsidRDefault="00004C23" w:rsidP="00F03357">
            <w:pPr>
              <w:pStyle w:val="Code"/>
            </w:pPr>
            <w:r w:rsidRPr="00004C23">
              <w:t>Enable-</w:t>
            </w:r>
            <w:proofErr w:type="spellStart"/>
            <w:r w:rsidRPr="00004C23">
              <w:t>ADAccount</w:t>
            </w:r>
            <w:proofErr w:type="spellEnd"/>
            <w:r w:rsidRPr="00004C23">
              <w:t xml:space="preserve"> -Identity "</w:t>
            </w:r>
            <w:proofErr w:type="spellStart"/>
            <w:r w:rsidRPr="00004C23">
              <w:t>johndoe</w:t>
            </w:r>
            <w:proofErr w:type="spellEnd"/>
            <w:r w:rsidRPr="00004C23">
              <w:t>"</w:t>
            </w:r>
          </w:p>
          <w:p w14:paraId="77F7E6CF" w14:textId="4F4208B0" w:rsidR="00004C23" w:rsidRDefault="00004C23" w:rsidP="00F03357">
            <w:pPr>
              <w:pStyle w:val="Code"/>
            </w:pPr>
            <w:r w:rsidRPr="00326C00">
              <w:t>Get-</w:t>
            </w:r>
            <w:proofErr w:type="spellStart"/>
            <w:r w:rsidRPr="00326C00">
              <w:t>ADUser</w:t>
            </w:r>
            <w:proofErr w:type="spellEnd"/>
            <w:r w:rsidRPr="00326C00">
              <w:t xml:space="preserve"> -Identity "</w:t>
            </w:r>
            <w:proofErr w:type="spellStart"/>
            <w:r w:rsidRPr="00326C00">
              <w:t>johndoe</w:t>
            </w:r>
            <w:proofErr w:type="spellEnd"/>
            <w:r w:rsidRPr="00326C00">
              <w:t>" -Properties *</w:t>
            </w:r>
          </w:p>
        </w:tc>
      </w:tr>
    </w:tbl>
    <w:p w14:paraId="3DE57EBE" w14:textId="77777777" w:rsidR="0073518A" w:rsidRDefault="0073518A" w:rsidP="00546F10">
      <w:pPr>
        <w:pStyle w:val="ListParagraph"/>
        <w:numPr>
          <w:ilvl w:val="0"/>
          <w:numId w:val="7"/>
        </w:numPr>
      </w:pPr>
      <w:r>
        <w:t>Insert a screenshot of the results.</w:t>
      </w:r>
    </w:p>
    <w:sdt>
      <w:sdtPr>
        <w:rPr>
          <w:rStyle w:val="Red"/>
        </w:rPr>
        <w:id w:val="-554632923"/>
        <w:placeholder>
          <w:docPart w:val="907767A2EDFB4FE09DA83E784890DBE3"/>
        </w:placeholder>
        <w:showingPlcHdr/>
      </w:sdtPr>
      <w:sdtEndPr>
        <w:rPr>
          <w:rStyle w:val="Red"/>
        </w:rPr>
      </w:sdtEndPr>
      <w:sdtContent>
        <w:p w14:paraId="123AA92A" w14:textId="283C2634" w:rsidR="0073518A" w:rsidRDefault="0073518A" w:rsidP="0073518A">
          <w:r w:rsidRPr="0073518A">
            <w:rPr>
              <w:rStyle w:val="PlaceholderText"/>
              <w:color w:val="FF0000"/>
            </w:rPr>
            <w:t>Click or tap here to enter text.</w:t>
          </w:r>
        </w:p>
      </w:sdtContent>
    </w:sdt>
    <w:p w14:paraId="3E5675AD" w14:textId="23E7E4A1" w:rsidR="00004C23" w:rsidRDefault="008A3114" w:rsidP="00546F10">
      <w:pPr>
        <w:pStyle w:val="ListParagraph"/>
        <w:numPr>
          <w:ilvl w:val="0"/>
          <w:numId w:val="7"/>
        </w:numPr>
      </w:pPr>
      <w:r w:rsidRPr="008A3114">
        <w:t xml:space="preserve">Reset a user's password using </w:t>
      </w:r>
      <w:r w:rsidRPr="008A3114">
        <w:rPr>
          <w:b/>
          <w:bCs/>
        </w:rPr>
        <w:t>Set-</w:t>
      </w:r>
      <w:proofErr w:type="spellStart"/>
      <w:r w:rsidRPr="008A3114">
        <w:rPr>
          <w:b/>
          <w:bCs/>
        </w:rPr>
        <w:t>ADAccountPassword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787" w14:paraId="1E332FE7" w14:textId="77777777" w:rsidTr="00F03357">
        <w:tc>
          <w:tcPr>
            <w:tcW w:w="9350" w:type="dxa"/>
            <w:shd w:val="clear" w:color="auto" w:fill="E2EFD9" w:themeFill="accent6" w:themeFillTint="33"/>
          </w:tcPr>
          <w:p w14:paraId="775F4DA8" w14:textId="68C5187B" w:rsidR="00357787" w:rsidRDefault="00D46A23" w:rsidP="00F03357">
            <w:pPr>
              <w:pStyle w:val="Code"/>
            </w:pPr>
            <w:r w:rsidRPr="00D46A23">
              <w:t>Set-</w:t>
            </w:r>
            <w:proofErr w:type="spellStart"/>
            <w:r w:rsidRPr="00D46A23">
              <w:t>ADAccountPassword</w:t>
            </w:r>
            <w:proofErr w:type="spellEnd"/>
            <w:r w:rsidRPr="00D46A23">
              <w:t xml:space="preserve"> -Identity "</w:t>
            </w:r>
            <w:proofErr w:type="spellStart"/>
            <w:r w:rsidRPr="00D46A23">
              <w:t>johndoe</w:t>
            </w:r>
            <w:proofErr w:type="spellEnd"/>
            <w:r w:rsidRPr="00D46A23">
              <w:t>" -</w:t>
            </w:r>
            <w:proofErr w:type="spellStart"/>
            <w:r w:rsidRPr="00D46A23">
              <w:t>NewPassword</w:t>
            </w:r>
            <w:proofErr w:type="spellEnd"/>
            <w:r w:rsidRPr="00D46A23">
              <w:t xml:space="preserve"> (</w:t>
            </w:r>
            <w:proofErr w:type="spellStart"/>
            <w:r w:rsidRPr="00D46A23">
              <w:t>ConvertTo-SecureString</w:t>
            </w:r>
            <w:proofErr w:type="spellEnd"/>
            <w:r w:rsidRPr="00D46A23">
              <w:t xml:space="preserve"> "NewP@ssw0rd" -</w:t>
            </w:r>
            <w:proofErr w:type="spellStart"/>
            <w:r w:rsidRPr="00D46A23">
              <w:t>AsPlainText</w:t>
            </w:r>
            <w:proofErr w:type="spellEnd"/>
            <w:r w:rsidRPr="00D46A23">
              <w:t xml:space="preserve"> -Force)</w:t>
            </w:r>
          </w:p>
        </w:tc>
      </w:tr>
    </w:tbl>
    <w:p w14:paraId="3EFC69E9" w14:textId="77777777" w:rsidR="009A3D87" w:rsidRDefault="009A3D87" w:rsidP="009A3D87">
      <w:pPr>
        <w:pStyle w:val="ListParagraph"/>
        <w:numPr>
          <w:ilvl w:val="0"/>
          <w:numId w:val="7"/>
        </w:numPr>
      </w:pPr>
      <w:r>
        <w:t>Insert a screenshot of the results.</w:t>
      </w:r>
    </w:p>
    <w:sdt>
      <w:sdtPr>
        <w:rPr>
          <w:rStyle w:val="Red"/>
        </w:rPr>
        <w:id w:val="1199350854"/>
        <w:placeholder>
          <w:docPart w:val="F684328BD43841BE8C08F2A69AC2A5A6"/>
        </w:placeholder>
        <w:showingPlcHdr/>
      </w:sdtPr>
      <w:sdtEndPr>
        <w:rPr>
          <w:rStyle w:val="Red"/>
        </w:rPr>
      </w:sdtEndPr>
      <w:sdtContent>
        <w:p w14:paraId="23F25BF3" w14:textId="7477E9DB" w:rsidR="009A3D87" w:rsidRDefault="009A3D87" w:rsidP="009A3D87">
          <w:r w:rsidRPr="009A3D87">
            <w:rPr>
              <w:rStyle w:val="PlaceholderText"/>
              <w:color w:val="FF0000"/>
            </w:rPr>
            <w:t>Click or tap here to enter text.</w:t>
          </w:r>
        </w:p>
      </w:sdtContent>
    </w:sdt>
    <w:p w14:paraId="2F8F2C72" w14:textId="1DCB8678" w:rsidR="00357787" w:rsidRDefault="00C465A9" w:rsidP="009A3D87">
      <w:pPr>
        <w:pStyle w:val="ListParagraph"/>
        <w:numPr>
          <w:ilvl w:val="0"/>
          <w:numId w:val="7"/>
        </w:numPr>
      </w:pPr>
      <w:r w:rsidRPr="00C465A9">
        <w:t xml:space="preserve">Remove a user account with </w:t>
      </w:r>
      <w:r w:rsidRPr="00C465A9">
        <w:rPr>
          <w:b/>
          <w:bCs/>
        </w:rPr>
        <w:t>Remove-</w:t>
      </w:r>
      <w:proofErr w:type="spellStart"/>
      <w:r w:rsidRPr="00C465A9">
        <w:rPr>
          <w:b/>
          <w:bCs/>
        </w:rPr>
        <w:t>ADUser</w:t>
      </w:r>
      <w:proofErr w:type="spellEnd"/>
      <w:r w:rsidRPr="00C465A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018" w14:paraId="7A2E9784" w14:textId="77777777" w:rsidTr="00F03357">
        <w:tc>
          <w:tcPr>
            <w:tcW w:w="9350" w:type="dxa"/>
            <w:shd w:val="clear" w:color="auto" w:fill="E2EFD9" w:themeFill="accent6" w:themeFillTint="33"/>
          </w:tcPr>
          <w:p w14:paraId="68149F42" w14:textId="7764E305" w:rsidR="00A53018" w:rsidRDefault="00A53018" w:rsidP="00F03357">
            <w:pPr>
              <w:pStyle w:val="Code"/>
            </w:pPr>
            <w:r w:rsidRPr="00A53018">
              <w:t>Remove-</w:t>
            </w:r>
            <w:proofErr w:type="spellStart"/>
            <w:r w:rsidRPr="00A53018">
              <w:t>ADUser</w:t>
            </w:r>
            <w:proofErr w:type="spellEnd"/>
            <w:r w:rsidRPr="00A53018">
              <w:t xml:space="preserve"> -Identity "</w:t>
            </w:r>
            <w:proofErr w:type="spellStart"/>
            <w:r w:rsidRPr="00A53018">
              <w:t>johndoe</w:t>
            </w:r>
            <w:proofErr w:type="spellEnd"/>
            <w:r w:rsidRPr="00A53018">
              <w:t>" -Confirm:$false</w:t>
            </w:r>
          </w:p>
        </w:tc>
      </w:tr>
    </w:tbl>
    <w:p w14:paraId="55C40FD8" w14:textId="77777777" w:rsidR="009A3D87" w:rsidRDefault="009A3D87" w:rsidP="009A3D87">
      <w:pPr>
        <w:pStyle w:val="ListParagraph"/>
        <w:numPr>
          <w:ilvl w:val="0"/>
          <w:numId w:val="7"/>
        </w:numPr>
      </w:pPr>
      <w:r>
        <w:t>Insert a screenshot of the results.</w:t>
      </w:r>
    </w:p>
    <w:sdt>
      <w:sdtPr>
        <w:rPr>
          <w:rStyle w:val="Red"/>
        </w:rPr>
        <w:id w:val="-691069277"/>
        <w:placeholder>
          <w:docPart w:val="88511804F4884C46B9E10507EF14871F"/>
        </w:placeholder>
        <w:showingPlcHdr/>
      </w:sdtPr>
      <w:sdtEndPr>
        <w:rPr>
          <w:rStyle w:val="Red"/>
        </w:rPr>
      </w:sdtEndPr>
      <w:sdtContent>
        <w:p w14:paraId="28315355" w14:textId="5DA0C276" w:rsidR="00C465A9" w:rsidRPr="00C465A9" w:rsidRDefault="009A3D87" w:rsidP="009A3D87">
          <w:r w:rsidRPr="00CC3171">
            <w:rPr>
              <w:rStyle w:val="PlaceholderText"/>
              <w:color w:val="FF0000"/>
            </w:rPr>
            <w:t>Click or tap here to enter text.</w:t>
          </w:r>
        </w:p>
      </w:sdtContent>
    </w:sdt>
    <w:p w14:paraId="354222E4" w14:textId="77777777" w:rsidR="00F1424A" w:rsidRDefault="00F1424A" w:rsidP="00F1424A">
      <w:pPr>
        <w:pStyle w:val="Heading2"/>
      </w:pPr>
      <w:bookmarkStart w:id="13" w:name="_Toc143946600"/>
      <w:bookmarkStart w:id="14" w:name="_Toc143957089"/>
      <w:bookmarkStart w:id="15" w:name="_Toc144560928"/>
      <w:bookmarkStart w:id="16" w:name="_Toc145874761"/>
      <w:r>
        <w:t>Assignment Submission</w:t>
      </w:r>
      <w:bookmarkEnd w:id="13"/>
      <w:bookmarkEnd w:id="14"/>
      <w:bookmarkEnd w:id="15"/>
      <w:bookmarkEnd w:id="16"/>
    </w:p>
    <w:p w14:paraId="45414D6F" w14:textId="77777777" w:rsidR="00F1424A" w:rsidRDefault="00F1424A" w:rsidP="00F4157D">
      <w:pPr>
        <w:pStyle w:val="ListParagraph"/>
        <w:numPr>
          <w:ilvl w:val="0"/>
          <w:numId w:val="4"/>
        </w:numPr>
      </w:pPr>
      <w:r>
        <w:t>Attach the program files.</w:t>
      </w:r>
    </w:p>
    <w:p w14:paraId="75447589" w14:textId="7D266D97" w:rsidR="00F1424A" w:rsidRDefault="00F1424A" w:rsidP="00F4157D">
      <w:pPr>
        <w:pStyle w:val="ListParagraph"/>
        <w:numPr>
          <w:ilvl w:val="0"/>
          <w:numId w:val="4"/>
        </w:numPr>
      </w:pPr>
      <w:r>
        <w:t>A</w:t>
      </w:r>
      <w:r w:rsidR="00637B99">
        <w:t>ttach this completed document.</w:t>
      </w:r>
    </w:p>
    <w:p w14:paraId="39B4E035" w14:textId="40A71FC7" w:rsidR="00074BEF" w:rsidRPr="001B0B71" w:rsidRDefault="00F1424A" w:rsidP="006F78E9">
      <w:pPr>
        <w:pStyle w:val="ListParagraph"/>
        <w:numPr>
          <w:ilvl w:val="0"/>
          <w:numId w:val="4"/>
        </w:numPr>
      </w:pPr>
      <w:r>
        <w:t>Submit in Blackboard.</w:t>
      </w:r>
    </w:p>
    <w:sectPr w:rsidR="00074BEF" w:rsidRPr="001B0B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B0735" w14:textId="77777777" w:rsidR="00CA3580" w:rsidRDefault="00CA3580" w:rsidP="00CA3580">
      <w:pPr>
        <w:spacing w:before="0" w:after="0" w:line="240" w:lineRule="auto"/>
      </w:pPr>
      <w:r>
        <w:separator/>
      </w:r>
    </w:p>
  </w:endnote>
  <w:endnote w:type="continuationSeparator" w:id="0">
    <w:p w14:paraId="5C9411BC" w14:textId="77777777" w:rsidR="00CA3580" w:rsidRDefault="00CA3580" w:rsidP="00CA35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1AF44" w14:textId="77777777" w:rsidR="0053203E" w:rsidRDefault="005320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D6EBF" w14:textId="6F37BEDC" w:rsidR="00CA3580" w:rsidRDefault="00CA3580" w:rsidP="00CA3580">
    <w:pPr>
      <w:pStyle w:val="Footer"/>
      <w:tabs>
        <w:tab w:val="right" w:pos="10080"/>
      </w:tabs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  <w:r>
      <w:t xml:space="preserve"> of </w:t>
    </w:r>
    <w:fldSimple w:instr=" NUMPAGES ">
      <w:r>
        <w:t>6</w:t>
      </w:r>
    </w:fldSimple>
    <w:r>
      <w:tab/>
      <w:t xml:space="preserve">Revised: </w:t>
    </w:r>
    <w:r>
      <w:fldChar w:fldCharType="begin"/>
    </w:r>
    <w:r>
      <w:instrText xml:space="preserve"> SAVEDATE \@ "M/d/yyyy" \* MERGEFORMAT </w:instrText>
    </w:r>
    <w:r>
      <w:fldChar w:fldCharType="separate"/>
    </w:r>
    <w:r w:rsidR="0053203E">
      <w:rPr>
        <w:noProof/>
      </w:rPr>
      <w:t>9/22/2024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C2678" w14:textId="77777777" w:rsidR="0053203E" w:rsidRDefault="00532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58D54" w14:textId="77777777" w:rsidR="00CA3580" w:rsidRDefault="00CA3580" w:rsidP="00CA3580">
      <w:pPr>
        <w:spacing w:before="0" w:after="0" w:line="240" w:lineRule="auto"/>
      </w:pPr>
      <w:r>
        <w:separator/>
      </w:r>
    </w:p>
  </w:footnote>
  <w:footnote w:type="continuationSeparator" w:id="0">
    <w:p w14:paraId="39015EB1" w14:textId="77777777" w:rsidR="00CA3580" w:rsidRDefault="00CA3580" w:rsidP="00CA35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C02E7" w14:textId="77777777" w:rsidR="0053203E" w:rsidRDefault="005320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89308" w14:textId="77777777" w:rsidR="0053203E" w:rsidRDefault="005320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0041F" w14:textId="77777777" w:rsidR="0053203E" w:rsidRDefault="00532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3A27B3"/>
    <w:multiLevelType w:val="hybridMultilevel"/>
    <w:tmpl w:val="D1844F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212253E"/>
    <w:multiLevelType w:val="hybridMultilevel"/>
    <w:tmpl w:val="704CA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0A24603"/>
    <w:multiLevelType w:val="hybridMultilevel"/>
    <w:tmpl w:val="06680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8AE0716"/>
    <w:multiLevelType w:val="hybridMultilevel"/>
    <w:tmpl w:val="20943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592711115">
    <w:abstractNumId w:val="23"/>
  </w:num>
  <w:num w:numId="2" w16cid:durableId="1518807449">
    <w:abstractNumId w:val="25"/>
  </w:num>
  <w:num w:numId="3" w16cid:durableId="1270428717">
    <w:abstractNumId w:val="32"/>
  </w:num>
  <w:num w:numId="4" w16cid:durableId="810636594">
    <w:abstractNumId w:val="3"/>
  </w:num>
  <w:num w:numId="5" w16cid:durableId="1307786094">
    <w:abstractNumId w:val="17"/>
  </w:num>
  <w:num w:numId="6" w16cid:durableId="1133327331">
    <w:abstractNumId w:val="39"/>
  </w:num>
  <w:num w:numId="7" w16cid:durableId="368646550">
    <w:abstractNumId w:val="14"/>
  </w:num>
  <w:num w:numId="8" w16cid:durableId="281696028">
    <w:abstractNumId w:val="20"/>
  </w:num>
  <w:num w:numId="9" w16cid:durableId="1986736208">
    <w:abstractNumId w:val="44"/>
  </w:num>
  <w:num w:numId="10" w16cid:durableId="370571343">
    <w:abstractNumId w:val="12"/>
  </w:num>
  <w:num w:numId="11" w16cid:durableId="300891670">
    <w:abstractNumId w:val="38"/>
  </w:num>
  <w:num w:numId="12" w16cid:durableId="2086874489">
    <w:abstractNumId w:val="13"/>
  </w:num>
  <w:num w:numId="13" w16cid:durableId="996961119">
    <w:abstractNumId w:val="26"/>
  </w:num>
  <w:num w:numId="14" w16cid:durableId="1202403444">
    <w:abstractNumId w:val="11"/>
  </w:num>
  <w:num w:numId="15" w16cid:durableId="817265466">
    <w:abstractNumId w:val="10"/>
  </w:num>
  <w:num w:numId="16" w16cid:durableId="2134782448">
    <w:abstractNumId w:val="0"/>
  </w:num>
  <w:num w:numId="17" w16cid:durableId="1833176846">
    <w:abstractNumId w:val="33"/>
  </w:num>
  <w:num w:numId="18" w16cid:durableId="1609700888">
    <w:abstractNumId w:val="36"/>
  </w:num>
  <w:num w:numId="19" w16cid:durableId="1235430265">
    <w:abstractNumId w:val="30"/>
  </w:num>
  <w:num w:numId="20" w16cid:durableId="219050524">
    <w:abstractNumId w:val="27"/>
  </w:num>
  <w:num w:numId="21" w16cid:durableId="1567571545">
    <w:abstractNumId w:val="43"/>
  </w:num>
  <w:num w:numId="22" w16cid:durableId="1950238620">
    <w:abstractNumId w:val="16"/>
  </w:num>
  <w:num w:numId="23" w16cid:durableId="993222571">
    <w:abstractNumId w:val="19"/>
  </w:num>
  <w:num w:numId="24" w16cid:durableId="1503279092">
    <w:abstractNumId w:val="5"/>
  </w:num>
  <w:num w:numId="25" w16cid:durableId="1684822985">
    <w:abstractNumId w:val="18"/>
  </w:num>
  <w:num w:numId="26" w16cid:durableId="1425111947">
    <w:abstractNumId w:val="35"/>
  </w:num>
  <w:num w:numId="27" w16cid:durableId="36901462">
    <w:abstractNumId w:val="40"/>
  </w:num>
  <w:num w:numId="28" w16cid:durableId="1497304006">
    <w:abstractNumId w:val="8"/>
  </w:num>
  <w:num w:numId="29" w16cid:durableId="1596549066">
    <w:abstractNumId w:val="42"/>
  </w:num>
  <w:num w:numId="30" w16cid:durableId="1770930155">
    <w:abstractNumId w:val="6"/>
  </w:num>
  <w:num w:numId="31" w16cid:durableId="2094858967">
    <w:abstractNumId w:val="41"/>
  </w:num>
  <w:num w:numId="32" w16cid:durableId="413019453">
    <w:abstractNumId w:val="24"/>
  </w:num>
  <w:num w:numId="33" w16cid:durableId="1975018387">
    <w:abstractNumId w:val="15"/>
  </w:num>
  <w:num w:numId="34" w16cid:durableId="140581492">
    <w:abstractNumId w:val="7"/>
  </w:num>
  <w:num w:numId="35" w16cid:durableId="1097991284">
    <w:abstractNumId w:val="22"/>
  </w:num>
  <w:num w:numId="36" w16cid:durableId="1768840537">
    <w:abstractNumId w:val="31"/>
  </w:num>
  <w:num w:numId="37" w16cid:durableId="1903245767">
    <w:abstractNumId w:val="1"/>
  </w:num>
  <w:num w:numId="38" w16cid:durableId="411120941">
    <w:abstractNumId w:val="37"/>
  </w:num>
  <w:num w:numId="39" w16cid:durableId="1347637836">
    <w:abstractNumId w:val="21"/>
  </w:num>
  <w:num w:numId="40" w16cid:durableId="10571433">
    <w:abstractNumId w:val="9"/>
  </w:num>
  <w:num w:numId="41" w16cid:durableId="2035887727">
    <w:abstractNumId w:val="29"/>
  </w:num>
  <w:num w:numId="42" w16cid:durableId="1078869486">
    <w:abstractNumId w:val="2"/>
  </w:num>
  <w:num w:numId="43" w16cid:durableId="600068983">
    <w:abstractNumId w:val="28"/>
  </w:num>
  <w:num w:numId="44" w16cid:durableId="430706698">
    <w:abstractNumId w:val="34"/>
  </w:num>
  <w:num w:numId="45" w16cid:durableId="171927682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45"/>
    <w:rsid w:val="0000498E"/>
    <w:rsid w:val="00004C23"/>
    <w:rsid w:val="00004E24"/>
    <w:rsid w:val="00015591"/>
    <w:rsid w:val="000233AA"/>
    <w:rsid w:val="00024DC6"/>
    <w:rsid w:val="000262FD"/>
    <w:rsid w:val="00043219"/>
    <w:rsid w:val="00074BEF"/>
    <w:rsid w:val="000922F3"/>
    <w:rsid w:val="000A135C"/>
    <w:rsid w:val="000B75F5"/>
    <w:rsid w:val="000E2341"/>
    <w:rsid w:val="000F2CAB"/>
    <w:rsid w:val="00120306"/>
    <w:rsid w:val="00130AB9"/>
    <w:rsid w:val="001410D1"/>
    <w:rsid w:val="00174655"/>
    <w:rsid w:val="00194983"/>
    <w:rsid w:val="001B0B71"/>
    <w:rsid w:val="001C032D"/>
    <w:rsid w:val="001D18D1"/>
    <w:rsid w:val="001F52DF"/>
    <w:rsid w:val="00203D5E"/>
    <w:rsid w:val="00205B14"/>
    <w:rsid w:val="0022486D"/>
    <w:rsid w:val="002308E5"/>
    <w:rsid w:val="002370CD"/>
    <w:rsid w:val="002468B8"/>
    <w:rsid w:val="00260F0A"/>
    <w:rsid w:val="002615F1"/>
    <w:rsid w:val="002940D3"/>
    <w:rsid w:val="002B7C2A"/>
    <w:rsid w:val="002C0FDF"/>
    <w:rsid w:val="002D2B74"/>
    <w:rsid w:val="002E4163"/>
    <w:rsid w:val="002E47CF"/>
    <w:rsid w:val="002F22EA"/>
    <w:rsid w:val="002F7823"/>
    <w:rsid w:val="00324CAB"/>
    <w:rsid w:val="00326C00"/>
    <w:rsid w:val="003562EC"/>
    <w:rsid w:val="00357787"/>
    <w:rsid w:val="00366461"/>
    <w:rsid w:val="003B5B4B"/>
    <w:rsid w:val="003C177B"/>
    <w:rsid w:val="003F6E78"/>
    <w:rsid w:val="004154A7"/>
    <w:rsid w:val="00435496"/>
    <w:rsid w:val="00462814"/>
    <w:rsid w:val="00466BD9"/>
    <w:rsid w:val="00493C29"/>
    <w:rsid w:val="004B36A9"/>
    <w:rsid w:val="004C0B38"/>
    <w:rsid w:val="004E33CE"/>
    <w:rsid w:val="005160D4"/>
    <w:rsid w:val="00527B9B"/>
    <w:rsid w:val="0053203E"/>
    <w:rsid w:val="005403D8"/>
    <w:rsid w:val="00540532"/>
    <w:rsid w:val="00540CB8"/>
    <w:rsid w:val="0054436F"/>
    <w:rsid w:val="00544CF4"/>
    <w:rsid w:val="00546F10"/>
    <w:rsid w:val="00555E1B"/>
    <w:rsid w:val="00573686"/>
    <w:rsid w:val="00581DCD"/>
    <w:rsid w:val="00584443"/>
    <w:rsid w:val="00595E13"/>
    <w:rsid w:val="005A4883"/>
    <w:rsid w:val="005A6F38"/>
    <w:rsid w:val="005B10B7"/>
    <w:rsid w:val="005C3B28"/>
    <w:rsid w:val="00617FCA"/>
    <w:rsid w:val="00634326"/>
    <w:rsid w:val="006345C5"/>
    <w:rsid w:val="00636176"/>
    <w:rsid w:val="00637B99"/>
    <w:rsid w:val="00657577"/>
    <w:rsid w:val="00666A2D"/>
    <w:rsid w:val="00694415"/>
    <w:rsid w:val="006A5B2A"/>
    <w:rsid w:val="006A7341"/>
    <w:rsid w:val="006D7C2A"/>
    <w:rsid w:val="006E1F97"/>
    <w:rsid w:val="006F78E9"/>
    <w:rsid w:val="007008E8"/>
    <w:rsid w:val="00704613"/>
    <w:rsid w:val="00705D58"/>
    <w:rsid w:val="0073518A"/>
    <w:rsid w:val="00773255"/>
    <w:rsid w:val="00783B45"/>
    <w:rsid w:val="007B3186"/>
    <w:rsid w:val="007B66A5"/>
    <w:rsid w:val="007C13DE"/>
    <w:rsid w:val="007C4C10"/>
    <w:rsid w:val="007D7406"/>
    <w:rsid w:val="00836AD3"/>
    <w:rsid w:val="00837A06"/>
    <w:rsid w:val="008406D9"/>
    <w:rsid w:val="00851827"/>
    <w:rsid w:val="00862F85"/>
    <w:rsid w:val="00870E77"/>
    <w:rsid w:val="00882540"/>
    <w:rsid w:val="008850FD"/>
    <w:rsid w:val="00892176"/>
    <w:rsid w:val="008A3114"/>
    <w:rsid w:val="008B0DE7"/>
    <w:rsid w:val="008B7496"/>
    <w:rsid w:val="008C308A"/>
    <w:rsid w:val="008C5B89"/>
    <w:rsid w:val="008E6312"/>
    <w:rsid w:val="00902251"/>
    <w:rsid w:val="00903FC0"/>
    <w:rsid w:val="00907F1B"/>
    <w:rsid w:val="00915B3E"/>
    <w:rsid w:val="009254DF"/>
    <w:rsid w:val="00925D6A"/>
    <w:rsid w:val="009378CC"/>
    <w:rsid w:val="00954AA6"/>
    <w:rsid w:val="00972519"/>
    <w:rsid w:val="00973BF7"/>
    <w:rsid w:val="009A3D87"/>
    <w:rsid w:val="009B30B1"/>
    <w:rsid w:val="009F544C"/>
    <w:rsid w:val="00A0013B"/>
    <w:rsid w:val="00A00BD4"/>
    <w:rsid w:val="00A2238C"/>
    <w:rsid w:val="00A35C8C"/>
    <w:rsid w:val="00A365D9"/>
    <w:rsid w:val="00A418FF"/>
    <w:rsid w:val="00A513D3"/>
    <w:rsid w:val="00A53018"/>
    <w:rsid w:val="00A54D18"/>
    <w:rsid w:val="00A647E5"/>
    <w:rsid w:val="00A719FD"/>
    <w:rsid w:val="00AC09E8"/>
    <w:rsid w:val="00AC446F"/>
    <w:rsid w:val="00AC4D00"/>
    <w:rsid w:val="00AD0646"/>
    <w:rsid w:val="00B11819"/>
    <w:rsid w:val="00B42E88"/>
    <w:rsid w:val="00B612EA"/>
    <w:rsid w:val="00B7783E"/>
    <w:rsid w:val="00BA55AC"/>
    <w:rsid w:val="00BA6A3E"/>
    <w:rsid w:val="00BB0BA0"/>
    <w:rsid w:val="00BB0FDB"/>
    <w:rsid w:val="00BD0D57"/>
    <w:rsid w:val="00BD4302"/>
    <w:rsid w:val="00BF09F0"/>
    <w:rsid w:val="00BF328F"/>
    <w:rsid w:val="00C15572"/>
    <w:rsid w:val="00C25742"/>
    <w:rsid w:val="00C33AE7"/>
    <w:rsid w:val="00C36A14"/>
    <w:rsid w:val="00C465A9"/>
    <w:rsid w:val="00C474C9"/>
    <w:rsid w:val="00C54560"/>
    <w:rsid w:val="00C64E62"/>
    <w:rsid w:val="00C66562"/>
    <w:rsid w:val="00C85F81"/>
    <w:rsid w:val="00C92A19"/>
    <w:rsid w:val="00CA3580"/>
    <w:rsid w:val="00CB3415"/>
    <w:rsid w:val="00CB5835"/>
    <w:rsid w:val="00CC3171"/>
    <w:rsid w:val="00CD510F"/>
    <w:rsid w:val="00CE40F3"/>
    <w:rsid w:val="00D007F4"/>
    <w:rsid w:val="00D13C4F"/>
    <w:rsid w:val="00D30857"/>
    <w:rsid w:val="00D46A23"/>
    <w:rsid w:val="00D62A78"/>
    <w:rsid w:val="00D8242F"/>
    <w:rsid w:val="00D83FFF"/>
    <w:rsid w:val="00D92B5F"/>
    <w:rsid w:val="00D9372D"/>
    <w:rsid w:val="00DA19D7"/>
    <w:rsid w:val="00DC4074"/>
    <w:rsid w:val="00DD34AB"/>
    <w:rsid w:val="00DD55C6"/>
    <w:rsid w:val="00DE5FF9"/>
    <w:rsid w:val="00DF213F"/>
    <w:rsid w:val="00DF301D"/>
    <w:rsid w:val="00E051AD"/>
    <w:rsid w:val="00E13A7B"/>
    <w:rsid w:val="00E13EE6"/>
    <w:rsid w:val="00E248D9"/>
    <w:rsid w:val="00E400EF"/>
    <w:rsid w:val="00E53637"/>
    <w:rsid w:val="00E5506F"/>
    <w:rsid w:val="00E70C09"/>
    <w:rsid w:val="00E92595"/>
    <w:rsid w:val="00EA4BEF"/>
    <w:rsid w:val="00EB51FC"/>
    <w:rsid w:val="00ED052E"/>
    <w:rsid w:val="00EE2CF5"/>
    <w:rsid w:val="00EF478B"/>
    <w:rsid w:val="00F00BEF"/>
    <w:rsid w:val="00F046B9"/>
    <w:rsid w:val="00F10D8D"/>
    <w:rsid w:val="00F1114F"/>
    <w:rsid w:val="00F1424A"/>
    <w:rsid w:val="00F1443A"/>
    <w:rsid w:val="00F233C3"/>
    <w:rsid w:val="00F36670"/>
    <w:rsid w:val="00F4157D"/>
    <w:rsid w:val="00F534C3"/>
    <w:rsid w:val="00F70545"/>
    <w:rsid w:val="00F7668B"/>
    <w:rsid w:val="00F9643F"/>
    <w:rsid w:val="00FE28C8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0145"/>
  <w15:chartTrackingRefBased/>
  <w15:docId w15:val="{08E579FE-1A63-4191-B503-79B25005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4DF"/>
    <w:pPr>
      <w:spacing w:before="160" w:after="80" w:line="336" w:lineRule="auto"/>
    </w:pPr>
    <w:rPr>
      <w:rFonts w:ascii="Verdana" w:eastAsia="Times New Roman" w:hAnsi="Verdana" w:cs="Times New Roman"/>
      <w:kern w:val="0"/>
      <w:sz w:val="2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254DF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9254DF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254DF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9254D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254DF"/>
  </w:style>
  <w:style w:type="character" w:customStyle="1" w:styleId="Heading1Char">
    <w:name w:val="Heading 1 Char"/>
    <w:basedOn w:val="DefaultParagraphFont"/>
    <w:link w:val="Heading1"/>
    <w:rsid w:val="007C13DE"/>
    <w:rPr>
      <w:rFonts w:ascii="Arial" w:eastAsia="Arial Unicode MS" w:hAnsi="Arial" w:cs="Times New Roman"/>
      <w:b/>
      <w:kern w:val="28"/>
      <w:sz w:val="28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9254D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7C13DE"/>
    <w:rPr>
      <w:color w:val="808080"/>
    </w:rPr>
  </w:style>
  <w:style w:type="character" w:customStyle="1" w:styleId="Red">
    <w:name w:val="Red"/>
    <w:basedOn w:val="DefaultParagraphFont"/>
    <w:uiPriority w:val="1"/>
    <w:rsid w:val="007C13DE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9254DF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254DF"/>
    <w:pPr>
      <w:spacing w:after="100" w:line="240" w:lineRule="auto"/>
    </w:pPr>
  </w:style>
  <w:style w:type="character" w:styleId="Hyperlink">
    <w:name w:val="Hyperlink"/>
    <w:rsid w:val="009254D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174655"/>
    <w:rPr>
      <w:rFonts w:ascii="Arial" w:eastAsia="Times New Roman" w:hAnsi="Arial" w:cs="Arial"/>
      <w:b/>
      <w:bCs/>
      <w:iCs/>
      <w:kern w:val="0"/>
      <w:sz w:val="24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174655"/>
    <w:rPr>
      <w:rFonts w:ascii="Arial" w:eastAsia="Times New Roman" w:hAnsi="Arial" w:cs="Times New Roman"/>
      <w:b/>
      <w:bCs/>
      <w:kern w:val="0"/>
      <w:szCs w:val="24"/>
      <w14:ligatures w14:val="none"/>
    </w:rPr>
  </w:style>
  <w:style w:type="paragraph" w:styleId="Footer">
    <w:name w:val="footer"/>
    <w:basedOn w:val="Normal"/>
    <w:link w:val="FooterChar"/>
    <w:rsid w:val="009254DF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174655"/>
    <w:rPr>
      <w:rFonts w:ascii="Verdana" w:eastAsia="Times New Roman" w:hAnsi="Verdana" w:cs="Times New Roman"/>
      <w:kern w:val="0"/>
      <w:sz w:val="16"/>
      <w:szCs w:val="24"/>
      <w14:ligatures w14:val="none"/>
    </w:rPr>
  </w:style>
  <w:style w:type="paragraph" w:styleId="Header">
    <w:name w:val="header"/>
    <w:basedOn w:val="Normal"/>
    <w:link w:val="HeaderChar"/>
    <w:rsid w:val="009254DF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174655"/>
    <w:rPr>
      <w:rFonts w:ascii="Verdana" w:eastAsia="Times New Roman" w:hAnsi="Verdana" w:cs="Times New Roman"/>
      <w:kern w:val="0"/>
      <w:sz w:val="16"/>
      <w:szCs w:val="24"/>
      <w14:ligatures w14:val="none"/>
    </w:rPr>
  </w:style>
  <w:style w:type="paragraph" w:customStyle="1" w:styleId="Outlinenumbering">
    <w:name w:val="Outline numbering"/>
    <w:basedOn w:val="Normal"/>
    <w:rsid w:val="009254DF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9254DF"/>
    <w:pPr>
      <w:numPr>
        <w:numId w:val="2"/>
      </w:numPr>
    </w:pPr>
  </w:style>
  <w:style w:type="character" w:styleId="PageNumber">
    <w:name w:val="page number"/>
    <w:basedOn w:val="DefaultParagraphFont"/>
    <w:rsid w:val="009254DF"/>
  </w:style>
  <w:style w:type="character" w:styleId="FollowedHyperlink">
    <w:name w:val="FollowedHyperlink"/>
    <w:rsid w:val="009254DF"/>
    <w:rPr>
      <w:color w:val="800080"/>
      <w:u w:val="single"/>
    </w:rPr>
  </w:style>
  <w:style w:type="paragraph" w:customStyle="1" w:styleId="Code">
    <w:name w:val="Code"/>
    <w:basedOn w:val="Normal"/>
    <w:qFormat/>
    <w:rsid w:val="009254DF"/>
    <w:pPr>
      <w:spacing w:before="80" w:line="240" w:lineRule="auto"/>
    </w:pPr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unhideWhenUsed/>
    <w:rsid w:val="009254DF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54DF"/>
    <w:pPr>
      <w:spacing w:after="100" w:line="240" w:lineRule="auto"/>
      <w:ind w:left="403"/>
    </w:pPr>
  </w:style>
  <w:style w:type="table" w:styleId="TableGrid">
    <w:name w:val="Table Grid"/>
    <w:basedOn w:val="TableNormal"/>
    <w:uiPriority w:val="39"/>
    <w:rsid w:val="00F7668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415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3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5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ECD6BBFFCCE49C680B6F8F2285C9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6BB30-C49B-413B-8B9E-AB5638FBF783}"/>
      </w:docPartPr>
      <w:docPartBody>
        <w:p w:rsidR="0090332F" w:rsidRDefault="0090332F" w:rsidP="0090332F">
          <w:pPr>
            <w:pStyle w:val="9ECD6BBFFCCE49C680B6F8F2285C9E8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771F9AC3F5406A89EF1FB1EDCA5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B6DCF-4CD7-4B76-8AFE-0E58ECF2E527}"/>
      </w:docPartPr>
      <w:docPartBody>
        <w:p w:rsidR="0090332F" w:rsidRDefault="0090332F" w:rsidP="0090332F">
          <w:pPr>
            <w:pStyle w:val="6F771F9AC3F5406A89EF1FB1EDCA5F3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B30AB4624345A180E468346C3B8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BB255-D7E4-487F-BD6C-053DA5EDC1C7}"/>
      </w:docPartPr>
      <w:docPartBody>
        <w:p w:rsidR="0090332F" w:rsidRDefault="0090332F" w:rsidP="0090332F">
          <w:pPr>
            <w:pStyle w:val="47B30AB4624345A180E468346C3B82A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2B3921B12C43CBB32CFB079191A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3065-A3EB-40E1-AD31-C8E8AC374C6C}"/>
      </w:docPartPr>
      <w:docPartBody>
        <w:p w:rsidR="0090332F" w:rsidRDefault="0090332F" w:rsidP="0090332F">
          <w:pPr>
            <w:pStyle w:val="A82B3921B12C43CBB32CFB079191AEC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754626C62D45B7A97477083A8CE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B0FEE-8163-4731-953F-D2FD9AF2E969}"/>
      </w:docPartPr>
      <w:docPartBody>
        <w:p w:rsidR="0090332F" w:rsidRDefault="0090332F" w:rsidP="0090332F">
          <w:pPr>
            <w:pStyle w:val="4E754626C62D45B7A97477083A8CE03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AA623F10A54274891E1E5024745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B8A6C-0C1F-475F-8ED1-FA4CEC3D6662}"/>
      </w:docPartPr>
      <w:docPartBody>
        <w:p w:rsidR="0090332F" w:rsidRDefault="0090332F" w:rsidP="0090332F">
          <w:pPr>
            <w:pStyle w:val="E2AA623F10A54274891E1E5024745FB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7BAA395A314EC7BDF0328550755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E9908-C9D0-46C5-9DCF-8372596461C2}"/>
      </w:docPartPr>
      <w:docPartBody>
        <w:p w:rsidR="0090332F" w:rsidRDefault="0090332F" w:rsidP="0090332F">
          <w:pPr>
            <w:pStyle w:val="757BAA395A314EC7BDF0328550755D6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0E5FF0C46947028EBCBAA888B35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57E96-324B-4F78-AC9B-628F9E6EEC21}"/>
      </w:docPartPr>
      <w:docPartBody>
        <w:p w:rsidR="0090332F" w:rsidRDefault="0090332F" w:rsidP="0090332F">
          <w:pPr>
            <w:pStyle w:val="060E5FF0C46947028EBCBAA888B35E8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64E195EA242ABB9F8CE6069C45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D0B7B-FF6D-4305-950E-42716E245B19}"/>
      </w:docPartPr>
      <w:docPartBody>
        <w:p w:rsidR="0090332F" w:rsidRDefault="0090332F" w:rsidP="0090332F">
          <w:pPr>
            <w:pStyle w:val="44B64E195EA242ABB9F8CE6069C4564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EF0DBCE4FC4489B52D1C4173AF8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C0A05-D93B-41CA-B414-7DA778547D81}"/>
      </w:docPartPr>
      <w:docPartBody>
        <w:p w:rsidR="0090332F" w:rsidRDefault="0090332F" w:rsidP="0090332F">
          <w:pPr>
            <w:pStyle w:val="6AEF0DBCE4FC4489B52D1C4173AF8E9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720174AC024027990F200B2D049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46D47-92A9-4628-AFA2-9240C1CB3ED5}"/>
      </w:docPartPr>
      <w:docPartBody>
        <w:p w:rsidR="0090332F" w:rsidRDefault="0090332F" w:rsidP="0090332F">
          <w:pPr>
            <w:pStyle w:val="BF720174AC024027990F200B2D04981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B06C9E0BBD41E3AAC8DBC2A5A21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AD839-7AD9-4085-B067-1558239FBE23}"/>
      </w:docPartPr>
      <w:docPartBody>
        <w:p w:rsidR="0090332F" w:rsidRDefault="0090332F" w:rsidP="0090332F">
          <w:pPr>
            <w:pStyle w:val="F0B06C9E0BBD41E3AAC8DBC2A5A21A4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038A6F1FD24464A7C37DF32486B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32AA2-AC9F-400E-92B8-E15CE468A76F}"/>
      </w:docPartPr>
      <w:docPartBody>
        <w:p w:rsidR="0090332F" w:rsidRDefault="0090332F" w:rsidP="0090332F">
          <w:pPr>
            <w:pStyle w:val="59038A6F1FD24464A7C37DF32486BC2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EE25EAE20E4B36934B58BA3B6C0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0ED8A-0317-43CA-9E37-16042270D235}"/>
      </w:docPartPr>
      <w:docPartBody>
        <w:p w:rsidR="0090332F" w:rsidRDefault="0090332F" w:rsidP="0090332F">
          <w:pPr>
            <w:pStyle w:val="E1EE25EAE20E4B36934B58BA3B6C0CF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F6218593C6436287D47098C6CCB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F7D8C-709B-4C6D-A720-8FA3C1C2CEC0}"/>
      </w:docPartPr>
      <w:docPartBody>
        <w:p w:rsidR="0090332F" w:rsidRDefault="0090332F" w:rsidP="0090332F">
          <w:pPr>
            <w:pStyle w:val="A4F6218593C6436287D47098C6CCBF0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58EC499DB04B6DB67EA74CF81A3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526DB-3F6C-4822-90AA-8B9E3994CCD0}"/>
      </w:docPartPr>
      <w:docPartBody>
        <w:p w:rsidR="0090332F" w:rsidRDefault="0090332F" w:rsidP="0090332F">
          <w:pPr>
            <w:pStyle w:val="9458EC499DB04B6DB67EA74CF81A3CB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ACE7576BE47AC9F53BDDC1C17B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FB344-4B0B-4AE4-968C-D62817D39224}"/>
      </w:docPartPr>
      <w:docPartBody>
        <w:p w:rsidR="0090332F" w:rsidRDefault="0090332F" w:rsidP="0090332F">
          <w:pPr>
            <w:pStyle w:val="37EACE7576BE47AC9F53BDDC1C17B5C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3197698098442CA3AA7C70F40E2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C8097-7408-4A31-91FE-1AD331186C28}"/>
      </w:docPartPr>
      <w:docPartBody>
        <w:p w:rsidR="0090332F" w:rsidRDefault="0090332F" w:rsidP="0090332F">
          <w:pPr>
            <w:pStyle w:val="CC3197698098442CA3AA7C70F40E216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0276B6715A4F84B82C767311B30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0DF77-FBE0-48D0-B5D9-D05107CBFC31}"/>
      </w:docPartPr>
      <w:docPartBody>
        <w:p w:rsidR="0090332F" w:rsidRDefault="0090332F" w:rsidP="0090332F">
          <w:pPr>
            <w:pStyle w:val="A80276B6715A4F84B82C767311B302C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43606AA1FE41FF8F7FE57D438CD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5BDEF-690B-4150-8F08-291D0BE05D37}"/>
      </w:docPartPr>
      <w:docPartBody>
        <w:p w:rsidR="0090332F" w:rsidRDefault="0090332F" w:rsidP="0090332F">
          <w:pPr>
            <w:pStyle w:val="FB43606AA1FE41FF8F7FE57D438CD57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8009537B564DC1ACB28587246D1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CCF6B-A38D-490A-B529-3AA00B9FAD3B}"/>
      </w:docPartPr>
      <w:docPartBody>
        <w:p w:rsidR="0090332F" w:rsidRDefault="0090332F" w:rsidP="0090332F">
          <w:pPr>
            <w:pStyle w:val="168009537B564DC1ACB28587246D136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F3A50A9B964BB590E0B1E1E26D9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85645-F3BA-430C-B7CD-16416CA21714}"/>
      </w:docPartPr>
      <w:docPartBody>
        <w:p w:rsidR="00083A63" w:rsidRDefault="00083A63" w:rsidP="00083A63">
          <w:pPr>
            <w:pStyle w:val="14F3A50A9B964BB590E0B1E1E26D928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40DE08BB78454997B4878DD0041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C8173-B7BB-4372-9938-3F41D87C2FD3}"/>
      </w:docPartPr>
      <w:docPartBody>
        <w:p w:rsidR="00083A63" w:rsidRDefault="00083A63" w:rsidP="00083A63">
          <w:pPr>
            <w:pStyle w:val="5640DE08BB78454997B4878DD004185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7D218A7DB14998BF5A4949307B8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15660-4D5A-44B8-A364-2D1FD50EDC58}"/>
      </w:docPartPr>
      <w:docPartBody>
        <w:p w:rsidR="00083A63" w:rsidRDefault="00083A63" w:rsidP="00083A63">
          <w:pPr>
            <w:pStyle w:val="BF7D218A7DB14998BF5A4949307B86C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F60BED122049A18C702E74F00AE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CA507-F067-4824-ADF7-5420221601AE}"/>
      </w:docPartPr>
      <w:docPartBody>
        <w:p w:rsidR="00083A63" w:rsidRDefault="00083A63" w:rsidP="00083A63">
          <w:pPr>
            <w:pStyle w:val="F2F60BED122049A18C702E74F00AE01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7767A2EDFB4FE09DA83E784890D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77ECA-C927-453D-8E82-19E7D2A5072C}"/>
      </w:docPartPr>
      <w:docPartBody>
        <w:p w:rsidR="00083A63" w:rsidRDefault="00083A63" w:rsidP="00083A63">
          <w:pPr>
            <w:pStyle w:val="907767A2EDFB4FE09DA83E784890DBE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84328BD43841BE8C08F2A69AC2A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F59F8-A8CA-4190-81AF-69D87807D7EF}"/>
      </w:docPartPr>
      <w:docPartBody>
        <w:p w:rsidR="00083A63" w:rsidRDefault="00083A63" w:rsidP="00083A63">
          <w:pPr>
            <w:pStyle w:val="F684328BD43841BE8C08F2A69AC2A5A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511804F4884C46B9E10507EF148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3A34B-8E38-42C8-AEEB-C730CAE0D5E6}"/>
      </w:docPartPr>
      <w:docPartBody>
        <w:p w:rsidR="00083A63" w:rsidRDefault="00083A63" w:rsidP="00083A63">
          <w:pPr>
            <w:pStyle w:val="88511804F4884C46B9E10507EF14871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57AEE56CD145538D7610BF0B7B6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12BFC-32FB-4B2B-A9A5-F40A0236FD4A}"/>
      </w:docPartPr>
      <w:docPartBody>
        <w:p w:rsidR="0031291F" w:rsidRDefault="0031291F" w:rsidP="0031291F">
          <w:pPr>
            <w:pStyle w:val="1E57AEE56CD145538D7610BF0B7B67A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09172D5E784359BCD3A5B86FCD7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B10A0-6E51-41B7-8BC1-5169721D76A7}"/>
      </w:docPartPr>
      <w:docPartBody>
        <w:p w:rsidR="0031291F" w:rsidRDefault="0031291F" w:rsidP="0031291F">
          <w:pPr>
            <w:pStyle w:val="FF09172D5E784359BCD3A5B86FCD79E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4E942BC3954E15B259FD7E46474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3ADA-0237-479F-B667-066F8030E204}"/>
      </w:docPartPr>
      <w:docPartBody>
        <w:p w:rsidR="0031291F" w:rsidRDefault="0031291F" w:rsidP="0031291F">
          <w:pPr>
            <w:pStyle w:val="FA4E942BC3954E15B259FD7E46474B9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796853406348669E0437FCDAC80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80DE1-ABF6-486E-94AE-685DF510AE84}"/>
      </w:docPartPr>
      <w:docPartBody>
        <w:p w:rsidR="0031291F" w:rsidRDefault="0031291F" w:rsidP="0031291F">
          <w:pPr>
            <w:pStyle w:val="B8796853406348669E0437FCDAC800C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EA1C8DAE9C45AABF2FD35F3886D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2231-0DF6-4E15-BC8F-B200FF9A9CFC}"/>
      </w:docPartPr>
      <w:docPartBody>
        <w:p w:rsidR="0031291F" w:rsidRDefault="0031291F" w:rsidP="0031291F">
          <w:pPr>
            <w:pStyle w:val="E7EA1C8DAE9C45AABF2FD35F3886D5D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4698945452474C940DB284FEB2A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9ECA2-D6D1-45B4-AF2C-0309B9367119}"/>
      </w:docPartPr>
      <w:docPartBody>
        <w:p w:rsidR="0031291F" w:rsidRDefault="0031291F" w:rsidP="0031291F">
          <w:pPr>
            <w:pStyle w:val="EF4698945452474C940DB284FEB2AC7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C8198BB9A94A599CFD1202C3144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42B14-67FC-43D3-AB65-779239572FBE}"/>
      </w:docPartPr>
      <w:docPartBody>
        <w:p w:rsidR="0031291F" w:rsidRDefault="0031291F" w:rsidP="0031291F">
          <w:pPr>
            <w:pStyle w:val="34C8198BB9A94A599CFD1202C3144E8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80916DD3AF4B3F9B497E2BC407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38A10-95D6-44B6-82CC-E4F6476A6930}"/>
      </w:docPartPr>
      <w:docPartBody>
        <w:p w:rsidR="0031291F" w:rsidRDefault="0031291F" w:rsidP="0031291F">
          <w:pPr>
            <w:pStyle w:val="7780916DD3AF4B3F9B497E2BC407F43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BF4A2BAFB44E4AACEAE206A92CF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1679B-4E59-4DED-8D8C-8C3C9CC671E2}"/>
      </w:docPartPr>
      <w:docPartBody>
        <w:p w:rsidR="0031291F" w:rsidRDefault="0031291F" w:rsidP="0031291F">
          <w:pPr>
            <w:pStyle w:val="2FBF4A2BAFB44E4AACEAE206A92CF41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CEFDF034DE43AEAB539C9AA0BB5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5D0D3-FF2F-48ED-9725-C3A23FD7C983}"/>
      </w:docPartPr>
      <w:docPartBody>
        <w:p w:rsidR="0031291F" w:rsidRDefault="0031291F" w:rsidP="0031291F">
          <w:pPr>
            <w:pStyle w:val="C8CEFDF034DE43AEAB539C9AA0BB5C4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16F39976224129BB247B773912D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527A4-2801-406F-9F45-7B9792140029}"/>
      </w:docPartPr>
      <w:docPartBody>
        <w:p w:rsidR="0031291F" w:rsidRDefault="0031291F" w:rsidP="0031291F">
          <w:pPr>
            <w:pStyle w:val="B716F39976224129BB247B773912DD1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43EC08FE16444FA1D700DBE9331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D553C-9ADD-43EA-BD55-2E9A54015621}"/>
      </w:docPartPr>
      <w:docPartBody>
        <w:p w:rsidR="0031291F" w:rsidRDefault="0031291F" w:rsidP="0031291F">
          <w:pPr>
            <w:pStyle w:val="2243EC08FE16444FA1D700DBE93317D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E12EF278054FFC8053EE1910167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1236E-00EB-4B9B-8AC8-7EF74B798D12}"/>
      </w:docPartPr>
      <w:docPartBody>
        <w:p w:rsidR="0031291F" w:rsidRDefault="0031291F" w:rsidP="0031291F">
          <w:pPr>
            <w:pStyle w:val="15E12EF278054FFC8053EE1910167E9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F5A46865ED4716B1627200AEEC8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39CF7-C9E6-4A36-985C-BE83E19C8621}"/>
      </w:docPartPr>
      <w:docPartBody>
        <w:p w:rsidR="0031291F" w:rsidRDefault="0031291F" w:rsidP="0031291F">
          <w:pPr>
            <w:pStyle w:val="1FF5A46865ED4716B1627200AEEC8BA8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99"/>
    <w:rsid w:val="00083A63"/>
    <w:rsid w:val="002F7823"/>
    <w:rsid w:val="0031291F"/>
    <w:rsid w:val="00324CAB"/>
    <w:rsid w:val="00462363"/>
    <w:rsid w:val="0090332F"/>
    <w:rsid w:val="00D8242F"/>
    <w:rsid w:val="00F5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291F"/>
  </w:style>
  <w:style w:type="paragraph" w:customStyle="1" w:styleId="9ECD6BBFFCCE49C680B6F8F2285C9E8C">
    <w:name w:val="9ECD6BBFFCCE49C680B6F8F2285C9E8C"/>
    <w:rsid w:val="0090332F"/>
  </w:style>
  <w:style w:type="paragraph" w:customStyle="1" w:styleId="6F771F9AC3F5406A89EF1FB1EDCA5F3D">
    <w:name w:val="6F771F9AC3F5406A89EF1FB1EDCA5F3D"/>
    <w:rsid w:val="0090332F"/>
  </w:style>
  <w:style w:type="paragraph" w:customStyle="1" w:styleId="47B30AB4624345A180E468346C3B82AF">
    <w:name w:val="47B30AB4624345A180E468346C3B82AF"/>
    <w:rsid w:val="0090332F"/>
  </w:style>
  <w:style w:type="paragraph" w:customStyle="1" w:styleId="A82B3921B12C43CBB32CFB079191AEC9">
    <w:name w:val="A82B3921B12C43CBB32CFB079191AEC9"/>
    <w:rsid w:val="0090332F"/>
  </w:style>
  <w:style w:type="paragraph" w:customStyle="1" w:styleId="4E754626C62D45B7A97477083A8CE033">
    <w:name w:val="4E754626C62D45B7A97477083A8CE033"/>
    <w:rsid w:val="0090332F"/>
  </w:style>
  <w:style w:type="paragraph" w:customStyle="1" w:styleId="E2AA623F10A54274891E1E5024745FB7">
    <w:name w:val="E2AA623F10A54274891E1E5024745FB7"/>
    <w:rsid w:val="0090332F"/>
  </w:style>
  <w:style w:type="paragraph" w:customStyle="1" w:styleId="757BAA395A314EC7BDF0328550755D64">
    <w:name w:val="757BAA395A314EC7BDF0328550755D64"/>
    <w:rsid w:val="0090332F"/>
  </w:style>
  <w:style w:type="paragraph" w:customStyle="1" w:styleId="060E5FF0C46947028EBCBAA888B35E8B">
    <w:name w:val="060E5FF0C46947028EBCBAA888B35E8B"/>
    <w:rsid w:val="0090332F"/>
  </w:style>
  <w:style w:type="paragraph" w:customStyle="1" w:styleId="44B64E195EA242ABB9F8CE6069C45646">
    <w:name w:val="44B64E195EA242ABB9F8CE6069C45646"/>
    <w:rsid w:val="0090332F"/>
  </w:style>
  <w:style w:type="paragraph" w:customStyle="1" w:styleId="6AEF0DBCE4FC4489B52D1C4173AF8E9D">
    <w:name w:val="6AEF0DBCE4FC4489B52D1C4173AF8E9D"/>
    <w:rsid w:val="0090332F"/>
  </w:style>
  <w:style w:type="paragraph" w:customStyle="1" w:styleId="BF720174AC024027990F200B2D049815">
    <w:name w:val="BF720174AC024027990F200B2D049815"/>
    <w:rsid w:val="0090332F"/>
  </w:style>
  <w:style w:type="paragraph" w:customStyle="1" w:styleId="F0B06C9E0BBD41E3AAC8DBC2A5A21A4E">
    <w:name w:val="F0B06C9E0BBD41E3AAC8DBC2A5A21A4E"/>
    <w:rsid w:val="0090332F"/>
  </w:style>
  <w:style w:type="paragraph" w:customStyle="1" w:styleId="59038A6F1FD24464A7C37DF32486BC23">
    <w:name w:val="59038A6F1FD24464A7C37DF32486BC23"/>
    <w:rsid w:val="0090332F"/>
  </w:style>
  <w:style w:type="paragraph" w:customStyle="1" w:styleId="E1EE25EAE20E4B36934B58BA3B6C0CFE">
    <w:name w:val="E1EE25EAE20E4B36934B58BA3B6C0CFE"/>
    <w:rsid w:val="0090332F"/>
  </w:style>
  <w:style w:type="paragraph" w:customStyle="1" w:styleId="A4F6218593C6436287D47098C6CCBF07">
    <w:name w:val="A4F6218593C6436287D47098C6CCBF07"/>
    <w:rsid w:val="0090332F"/>
  </w:style>
  <w:style w:type="paragraph" w:customStyle="1" w:styleId="9458EC499DB04B6DB67EA74CF81A3CB7">
    <w:name w:val="9458EC499DB04B6DB67EA74CF81A3CB7"/>
    <w:rsid w:val="0090332F"/>
  </w:style>
  <w:style w:type="paragraph" w:customStyle="1" w:styleId="37EACE7576BE47AC9F53BDDC1C17B5C9">
    <w:name w:val="37EACE7576BE47AC9F53BDDC1C17B5C9"/>
    <w:rsid w:val="0090332F"/>
  </w:style>
  <w:style w:type="paragraph" w:customStyle="1" w:styleId="CC3197698098442CA3AA7C70F40E2167">
    <w:name w:val="CC3197698098442CA3AA7C70F40E2167"/>
    <w:rsid w:val="0090332F"/>
  </w:style>
  <w:style w:type="paragraph" w:customStyle="1" w:styleId="A80276B6715A4F84B82C767311B302C1">
    <w:name w:val="A80276B6715A4F84B82C767311B302C1"/>
    <w:rsid w:val="0090332F"/>
  </w:style>
  <w:style w:type="paragraph" w:customStyle="1" w:styleId="FB43606AA1FE41FF8F7FE57D438CD57B">
    <w:name w:val="FB43606AA1FE41FF8F7FE57D438CD57B"/>
    <w:rsid w:val="0090332F"/>
  </w:style>
  <w:style w:type="paragraph" w:customStyle="1" w:styleId="168009537B564DC1ACB28587246D1366">
    <w:name w:val="168009537B564DC1ACB28587246D1366"/>
    <w:rsid w:val="0090332F"/>
  </w:style>
  <w:style w:type="paragraph" w:customStyle="1" w:styleId="14F3A50A9B964BB590E0B1E1E26D9287">
    <w:name w:val="14F3A50A9B964BB590E0B1E1E26D9287"/>
    <w:rsid w:val="00083A63"/>
  </w:style>
  <w:style w:type="paragraph" w:customStyle="1" w:styleId="5640DE08BB78454997B4878DD0041850">
    <w:name w:val="5640DE08BB78454997B4878DD0041850"/>
    <w:rsid w:val="00083A63"/>
  </w:style>
  <w:style w:type="paragraph" w:customStyle="1" w:styleId="BF7D218A7DB14998BF5A4949307B86CB">
    <w:name w:val="BF7D218A7DB14998BF5A4949307B86CB"/>
    <w:rsid w:val="00083A63"/>
  </w:style>
  <w:style w:type="paragraph" w:customStyle="1" w:styleId="F2F60BED122049A18C702E74F00AE01A">
    <w:name w:val="F2F60BED122049A18C702E74F00AE01A"/>
    <w:rsid w:val="00083A63"/>
  </w:style>
  <w:style w:type="paragraph" w:customStyle="1" w:styleId="907767A2EDFB4FE09DA83E784890DBE3">
    <w:name w:val="907767A2EDFB4FE09DA83E784890DBE3"/>
    <w:rsid w:val="00083A63"/>
  </w:style>
  <w:style w:type="paragraph" w:customStyle="1" w:styleId="F684328BD43841BE8C08F2A69AC2A5A6">
    <w:name w:val="F684328BD43841BE8C08F2A69AC2A5A6"/>
    <w:rsid w:val="00083A63"/>
  </w:style>
  <w:style w:type="paragraph" w:customStyle="1" w:styleId="88511804F4884C46B9E10507EF14871F">
    <w:name w:val="88511804F4884C46B9E10507EF14871F"/>
    <w:rsid w:val="00083A63"/>
  </w:style>
  <w:style w:type="paragraph" w:customStyle="1" w:styleId="1E57AEE56CD145538D7610BF0B7B67A9">
    <w:name w:val="1E57AEE56CD145538D7610BF0B7B67A9"/>
    <w:rsid w:val="0031291F"/>
    <w:pPr>
      <w:spacing w:line="278" w:lineRule="auto"/>
    </w:pPr>
    <w:rPr>
      <w:sz w:val="24"/>
      <w:szCs w:val="24"/>
    </w:rPr>
  </w:style>
  <w:style w:type="paragraph" w:customStyle="1" w:styleId="FF09172D5E784359BCD3A5B86FCD79E6">
    <w:name w:val="FF09172D5E784359BCD3A5B86FCD79E6"/>
    <w:rsid w:val="0031291F"/>
    <w:pPr>
      <w:spacing w:line="278" w:lineRule="auto"/>
    </w:pPr>
    <w:rPr>
      <w:sz w:val="24"/>
      <w:szCs w:val="24"/>
    </w:rPr>
  </w:style>
  <w:style w:type="paragraph" w:customStyle="1" w:styleId="FA4E942BC3954E15B259FD7E46474B91">
    <w:name w:val="FA4E942BC3954E15B259FD7E46474B91"/>
    <w:rsid w:val="0031291F"/>
    <w:pPr>
      <w:spacing w:line="278" w:lineRule="auto"/>
    </w:pPr>
    <w:rPr>
      <w:sz w:val="24"/>
      <w:szCs w:val="24"/>
    </w:rPr>
  </w:style>
  <w:style w:type="paragraph" w:customStyle="1" w:styleId="FA9D87302F6A438693842EF78A39957D">
    <w:name w:val="FA9D87302F6A438693842EF78A39957D"/>
    <w:rsid w:val="0031291F"/>
    <w:pPr>
      <w:spacing w:line="278" w:lineRule="auto"/>
    </w:pPr>
    <w:rPr>
      <w:sz w:val="24"/>
      <w:szCs w:val="24"/>
    </w:rPr>
  </w:style>
  <w:style w:type="paragraph" w:customStyle="1" w:styleId="B8796853406348669E0437FCDAC800C4">
    <w:name w:val="B8796853406348669E0437FCDAC800C4"/>
    <w:rsid w:val="0031291F"/>
    <w:pPr>
      <w:spacing w:line="278" w:lineRule="auto"/>
    </w:pPr>
    <w:rPr>
      <w:sz w:val="24"/>
      <w:szCs w:val="24"/>
    </w:rPr>
  </w:style>
  <w:style w:type="paragraph" w:customStyle="1" w:styleId="E7EA1C8DAE9C45AABF2FD35F3886D5D9">
    <w:name w:val="E7EA1C8DAE9C45AABF2FD35F3886D5D9"/>
    <w:rsid w:val="0031291F"/>
    <w:pPr>
      <w:spacing w:line="278" w:lineRule="auto"/>
    </w:pPr>
    <w:rPr>
      <w:sz w:val="24"/>
      <w:szCs w:val="24"/>
    </w:rPr>
  </w:style>
  <w:style w:type="paragraph" w:customStyle="1" w:styleId="EF4698945452474C940DB284FEB2AC75">
    <w:name w:val="EF4698945452474C940DB284FEB2AC75"/>
    <w:rsid w:val="0031291F"/>
    <w:pPr>
      <w:spacing w:line="278" w:lineRule="auto"/>
    </w:pPr>
    <w:rPr>
      <w:sz w:val="24"/>
      <w:szCs w:val="24"/>
    </w:rPr>
  </w:style>
  <w:style w:type="paragraph" w:customStyle="1" w:styleId="34C8198BB9A94A599CFD1202C3144E8E">
    <w:name w:val="34C8198BB9A94A599CFD1202C3144E8E"/>
    <w:rsid w:val="0031291F"/>
    <w:pPr>
      <w:spacing w:line="278" w:lineRule="auto"/>
    </w:pPr>
    <w:rPr>
      <w:sz w:val="24"/>
      <w:szCs w:val="24"/>
    </w:rPr>
  </w:style>
  <w:style w:type="paragraph" w:customStyle="1" w:styleId="7780916DD3AF4B3F9B497E2BC407F432">
    <w:name w:val="7780916DD3AF4B3F9B497E2BC407F432"/>
    <w:rsid w:val="0031291F"/>
    <w:pPr>
      <w:spacing w:line="278" w:lineRule="auto"/>
    </w:pPr>
    <w:rPr>
      <w:sz w:val="24"/>
      <w:szCs w:val="24"/>
    </w:rPr>
  </w:style>
  <w:style w:type="paragraph" w:customStyle="1" w:styleId="2FBF4A2BAFB44E4AACEAE206A92CF415">
    <w:name w:val="2FBF4A2BAFB44E4AACEAE206A92CF415"/>
    <w:rsid w:val="0031291F"/>
    <w:pPr>
      <w:spacing w:line="278" w:lineRule="auto"/>
    </w:pPr>
    <w:rPr>
      <w:sz w:val="24"/>
      <w:szCs w:val="24"/>
    </w:rPr>
  </w:style>
  <w:style w:type="paragraph" w:customStyle="1" w:styleId="C8CEFDF034DE43AEAB539C9AA0BB5C4E">
    <w:name w:val="C8CEFDF034DE43AEAB539C9AA0BB5C4E"/>
    <w:rsid w:val="0031291F"/>
    <w:pPr>
      <w:spacing w:line="278" w:lineRule="auto"/>
    </w:pPr>
    <w:rPr>
      <w:sz w:val="24"/>
      <w:szCs w:val="24"/>
    </w:rPr>
  </w:style>
  <w:style w:type="paragraph" w:customStyle="1" w:styleId="B716F39976224129BB247B773912DD1B">
    <w:name w:val="B716F39976224129BB247B773912DD1B"/>
    <w:rsid w:val="0031291F"/>
    <w:pPr>
      <w:spacing w:line="278" w:lineRule="auto"/>
    </w:pPr>
    <w:rPr>
      <w:sz w:val="24"/>
      <w:szCs w:val="24"/>
    </w:rPr>
  </w:style>
  <w:style w:type="paragraph" w:customStyle="1" w:styleId="2243EC08FE16444FA1D700DBE93317DE">
    <w:name w:val="2243EC08FE16444FA1D700DBE93317DE"/>
    <w:rsid w:val="0031291F"/>
    <w:pPr>
      <w:spacing w:line="278" w:lineRule="auto"/>
    </w:pPr>
    <w:rPr>
      <w:sz w:val="24"/>
      <w:szCs w:val="24"/>
    </w:rPr>
  </w:style>
  <w:style w:type="paragraph" w:customStyle="1" w:styleId="15E12EF278054FFC8053EE1910167E96">
    <w:name w:val="15E12EF278054FFC8053EE1910167E96"/>
    <w:rsid w:val="0031291F"/>
    <w:pPr>
      <w:spacing w:line="278" w:lineRule="auto"/>
    </w:pPr>
    <w:rPr>
      <w:sz w:val="24"/>
      <w:szCs w:val="24"/>
    </w:rPr>
  </w:style>
  <w:style w:type="paragraph" w:customStyle="1" w:styleId="D01F60E31BD9496ABD1E5307798ED136">
    <w:name w:val="D01F60E31BD9496ABD1E5307798ED136"/>
    <w:rsid w:val="0031291F"/>
    <w:pPr>
      <w:spacing w:line="278" w:lineRule="auto"/>
    </w:pPr>
    <w:rPr>
      <w:sz w:val="24"/>
      <w:szCs w:val="24"/>
    </w:rPr>
  </w:style>
  <w:style w:type="paragraph" w:customStyle="1" w:styleId="2972B78A84964C1C92359913D25A4B57">
    <w:name w:val="2972B78A84964C1C92359913D25A4B57"/>
    <w:rsid w:val="0031291F"/>
    <w:pPr>
      <w:spacing w:line="278" w:lineRule="auto"/>
    </w:pPr>
    <w:rPr>
      <w:sz w:val="24"/>
      <w:szCs w:val="24"/>
    </w:rPr>
  </w:style>
  <w:style w:type="paragraph" w:customStyle="1" w:styleId="F3FE0B5C5B2D40CBA105AC437A2DC802">
    <w:name w:val="F3FE0B5C5B2D40CBA105AC437A2DC802"/>
    <w:rsid w:val="0031291F"/>
    <w:pPr>
      <w:spacing w:line="278" w:lineRule="auto"/>
    </w:pPr>
    <w:rPr>
      <w:sz w:val="24"/>
      <w:szCs w:val="24"/>
    </w:rPr>
  </w:style>
  <w:style w:type="paragraph" w:customStyle="1" w:styleId="1FF5A46865ED4716B1627200AEEC8BA8">
    <w:name w:val="1FF5A46865ED4716B1627200AEEC8BA8"/>
    <w:rsid w:val="0031291F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926DF-9EA1-4F21-AC2A-12A8D032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181</TotalTime>
  <Pages>7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Loring</dc:creator>
  <cp:keywords/>
  <dc:description/>
  <cp:lastModifiedBy>William Loring</cp:lastModifiedBy>
  <cp:revision>119</cp:revision>
  <cp:lastPrinted>2023-09-09T23:53:00Z</cp:lastPrinted>
  <dcterms:created xsi:type="dcterms:W3CDTF">2023-09-10T14:16:00Z</dcterms:created>
  <dcterms:modified xsi:type="dcterms:W3CDTF">2024-09-22T20:35:00Z</dcterms:modified>
</cp:coreProperties>
</file>