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CDD9D" w14:textId="77777777" w:rsidR="00A6489C" w:rsidRDefault="00A6489C" w:rsidP="00A6489C">
      <w:pPr>
        <w:pStyle w:val="Heading1"/>
      </w:pPr>
      <w:bookmarkStart w:id="0" w:name="_Toc178828996"/>
      <w:r>
        <w:t>Project Planning Outline</w:t>
      </w:r>
      <w:bookmarkEnd w:id="0"/>
    </w:p>
    <w:p w14:paraId="048EA4DC" w14:textId="77777777" w:rsidR="00A6489C" w:rsidRDefault="00A6489C" w:rsidP="00A6489C">
      <w:r>
        <w:t>Please use this outline to plan your project.</w:t>
      </w:r>
    </w:p>
    <w:p w14:paraId="08AC023A" w14:textId="5D28CA25" w:rsidR="00CD3BE8" w:rsidRDefault="00CD3BE8" w:rsidP="00A6489C">
      <w:r>
        <w:t xml:space="preserve">You can also use other products such as </w:t>
      </w:r>
      <w:hyperlink r:id="rId7" w:history="1">
        <w:r w:rsidRPr="00281BE2">
          <w:rPr>
            <w:rStyle w:val="Hyperlink"/>
          </w:rPr>
          <w:t>www.clickup.com</w:t>
        </w:r>
      </w:hyperlink>
      <w:r>
        <w:t xml:space="preserve"> </w:t>
      </w:r>
    </w:p>
    <w:p w14:paraId="52D357B0" w14:textId="77777777" w:rsidR="002C159B" w:rsidRPr="002C159B" w:rsidRDefault="002C159B" w:rsidP="002C159B">
      <w:pPr>
        <w:pStyle w:val="Heading1"/>
      </w:pPr>
      <w:r w:rsidRPr="002C159B">
        <w:t>Project Overview</w:t>
      </w:r>
    </w:p>
    <w:p w14:paraId="10D7DE5F" w14:textId="77777777" w:rsidR="002C159B" w:rsidRPr="002C159B" w:rsidRDefault="002C159B" w:rsidP="002C159B">
      <w:pPr>
        <w:numPr>
          <w:ilvl w:val="0"/>
          <w:numId w:val="10"/>
        </w:numPr>
      </w:pPr>
      <w:r w:rsidRPr="002C159B">
        <w:rPr>
          <w:b/>
          <w:bCs/>
        </w:rPr>
        <w:t>Project Name</w:t>
      </w:r>
      <w:r w:rsidRPr="002C159B">
        <w:t>: [Project Name]</w:t>
      </w:r>
    </w:p>
    <w:p w14:paraId="447A9769" w14:textId="77777777" w:rsidR="002C159B" w:rsidRPr="002C159B" w:rsidRDefault="002C159B" w:rsidP="002C159B">
      <w:pPr>
        <w:numPr>
          <w:ilvl w:val="0"/>
          <w:numId w:val="10"/>
        </w:numPr>
      </w:pPr>
      <w:r w:rsidRPr="002C159B">
        <w:rPr>
          <w:b/>
          <w:bCs/>
        </w:rPr>
        <w:t>Project Owner</w:t>
      </w:r>
      <w:r w:rsidRPr="002C159B">
        <w:t>: [Owner Name]</w:t>
      </w:r>
    </w:p>
    <w:p w14:paraId="2E0F7A20" w14:textId="77777777" w:rsidR="002C159B" w:rsidRPr="002C159B" w:rsidRDefault="002C159B" w:rsidP="002C159B">
      <w:pPr>
        <w:numPr>
          <w:ilvl w:val="0"/>
          <w:numId w:val="10"/>
        </w:numPr>
      </w:pPr>
      <w:r w:rsidRPr="002C159B">
        <w:rPr>
          <w:b/>
          <w:bCs/>
        </w:rPr>
        <w:t>Project Goal</w:t>
      </w:r>
      <w:r w:rsidRPr="002C159B">
        <w:t>: [High-level goal of the software]</w:t>
      </w:r>
    </w:p>
    <w:p w14:paraId="22CCF571" w14:textId="77777777" w:rsidR="002C159B" w:rsidRDefault="002C159B" w:rsidP="002C159B">
      <w:pPr>
        <w:numPr>
          <w:ilvl w:val="0"/>
          <w:numId w:val="10"/>
        </w:numPr>
      </w:pPr>
      <w:r w:rsidRPr="002C159B">
        <w:rPr>
          <w:b/>
          <w:bCs/>
        </w:rPr>
        <w:t>Stakeholders</w:t>
      </w:r>
      <w:r w:rsidRPr="002C159B">
        <w:t>: [List of key stakeholders]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158B" w14:paraId="607E076F" w14:textId="77777777" w:rsidTr="00085D2E">
        <w:trPr>
          <w:trHeight w:val="4067"/>
        </w:trPr>
        <w:tc>
          <w:tcPr>
            <w:tcW w:w="9350" w:type="dxa"/>
            <w:shd w:val="clear" w:color="auto" w:fill="FFFFFF" w:themeFill="background1"/>
          </w:tcPr>
          <w:p w14:paraId="4316E5E3" w14:textId="77777777" w:rsidR="00D7158B" w:rsidRDefault="00D7158B" w:rsidP="00D7158B">
            <w:bookmarkStart w:id="1" w:name="_Hlk178830875"/>
          </w:p>
        </w:tc>
      </w:tr>
    </w:tbl>
    <w:p w14:paraId="6F5730B6" w14:textId="77777777" w:rsidR="00A6489C" w:rsidRDefault="00A6489C" w:rsidP="00C25FC4">
      <w:pPr>
        <w:pStyle w:val="Heading1"/>
      </w:pPr>
      <w:bookmarkStart w:id="2" w:name="_Toc178828997"/>
      <w:bookmarkEnd w:id="1"/>
      <w:r>
        <w:t>Customer Story</w:t>
      </w:r>
      <w:bookmarkEnd w:id="2"/>
    </w:p>
    <w:p w14:paraId="7EF49712" w14:textId="6BDA8653" w:rsidR="00A6489C" w:rsidRDefault="00A6489C" w:rsidP="00A6489C">
      <w:r>
        <w:t xml:space="preserve">The customer scenario </w:t>
      </w:r>
      <w:r w:rsidR="002C159B">
        <w:t>can</w:t>
      </w:r>
      <w:r>
        <w:t xml:space="preserve"> also called the business requirements. </w:t>
      </w:r>
    </w:p>
    <w:p w14:paraId="08548F8B" w14:textId="77777777" w:rsidR="00A6489C" w:rsidRDefault="00A6489C" w:rsidP="00A6489C">
      <w:pPr>
        <w:pStyle w:val="ListParagraph"/>
        <w:numPr>
          <w:ilvl w:val="0"/>
          <w:numId w:val="4"/>
        </w:numPr>
      </w:pPr>
      <w:r>
        <w:t>Develop a creative story about your customer.</w:t>
      </w:r>
    </w:p>
    <w:p w14:paraId="2F1380AB" w14:textId="396008C7" w:rsidR="00A6489C" w:rsidRDefault="00A6489C" w:rsidP="00A6489C">
      <w:pPr>
        <w:pStyle w:val="ListParagraph"/>
        <w:numPr>
          <w:ilvl w:val="0"/>
          <w:numId w:val="4"/>
        </w:numPr>
      </w:pPr>
      <w:r>
        <w:t>Describe the challenges faced by the customer</w:t>
      </w:r>
      <w:r w:rsidR="002C159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5D2E" w14:paraId="02FDFD6C" w14:textId="77777777" w:rsidTr="00DB0870">
        <w:trPr>
          <w:trHeight w:val="4067"/>
        </w:trPr>
        <w:tc>
          <w:tcPr>
            <w:tcW w:w="9350" w:type="dxa"/>
            <w:shd w:val="clear" w:color="auto" w:fill="FFFFFF" w:themeFill="background1"/>
          </w:tcPr>
          <w:p w14:paraId="200F38AD" w14:textId="77777777" w:rsidR="00085D2E" w:rsidRDefault="00085D2E" w:rsidP="00DB0870"/>
        </w:tc>
      </w:tr>
    </w:tbl>
    <w:p w14:paraId="6D0EEA4D" w14:textId="77777777" w:rsidR="00085D2E" w:rsidRDefault="00085D2E" w:rsidP="00085D2E"/>
    <w:p w14:paraId="1A3BEA4E" w14:textId="77777777" w:rsidR="00A6489C" w:rsidRDefault="00A6489C" w:rsidP="00C25FC4">
      <w:pPr>
        <w:pStyle w:val="Heading1"/>
      </w:pPr>
      <w:bookmarkStart w:id="3" w:name="_Toc178828998"/>
      <w:r>
        <w:t>Project Plan</w:t>
      </w:r>
      <w:bookmarkEnd w:id="3"/>
    </w:p>
    <w:p w14:paraId="07985F12" w14:textId="77777777" w:rsidR="00A6489C" w:rsidRDefault="00A6489C" w:rsidP="00A6489C">
      <w:pPr>
        <w:pStyle w:val="ListParagraph"/>
        <w:numPr>
          <w:ilvl w:val="0"/>
          <w:numId w:val="3"/>
        </w:numPr>
      </w:pPr>
      <w:r>
        <w:t>Define project scope and requirements.</w:t>
      </w:r>
    </w:p>
    <w:p w14:paraId="7B83F9DF" w14:textId="77777777" w:rsidR="00A6489C" w:rsidRDefault="00A6489C" w:rsidP="00A6489C">
      <w:pPr>
        <w:pStyle w:val="ListParagraph"/>
        <w:numPr>
          <w:ilvl w:val="0"/>
          <w:numId w:val="3"/>
        </w:numPr>
      </w:pPr>
      <w:r>
        <w:t>Create a project plan with milestones and deadlines.</w:t>
      </w:r>
    </w:p>
    <w:p w14:paraId="1115D308" w14:textId="4CE2445F" w:rsidR="00A6489C" w:rsidRDefault="00A6489C" w:rsidP="009947B1">
      <w:pPr>
        <w:pStyle w:val="Heading1"/>
      </w:pPr>
      <w:r w:rsidRPr="00140D7A">
        <w:t>Project Milestones</w:t>
      </w:r>
    </w:p>
    <w:p w14:paraId="5FB1B923" w14:textId="77777777" w:rsidR="00D5254E" w:rsidRDefault="000E3EE1" w:rsidP="000E3EE1">
      <w:r>
        <w:t>A project milestone is a significant event or achievement that marks progress towards a project's overall goal. It serves as a checkpoint to track the project's advancement, measure performance, and identify potential issues.</w:t>
      </w:r>
    </w:p>
    <w:p w14:paraId="110F84B5" w14:textId="77777777" w:rsidR="00945023" w:rsidRPr="00945023" w:rsidRDefault="00945023" w:rsidP="00945023">
      <w:r w:rsidRPr="00945023">
        <w:t>Milestones can be used to:</w:t>
      </w:r>
    </w:p>
    <w:p w14:paraId="1B62C8A8" w14:textId="77777777" w:rsidR="00945023" w:rsidRPr="00945023" w:rsidRDefault="00945023" w:rsidP="00F547E9">
      <w:pPr>
        <w:numPr>
          <w:ilvl w:val="0"/>
          <w:numId w:val="12"/>
        </w:numPr>
      </w:pPr>
      <w:r w:rsidRPr="00945023">
        <w:rPr>
          <w:b/>
          <w:bCs/>
        </w:rPr>
        <w:t>Measure progress:</w:t>
      </w:r>
      <w:r w:rsidRPr="00945023">
        <w:t xml:space="preserve"> They provide a clear indication of how far a project has come and whether it is on schedule.</w:t>
      </w:r>
    </w:p>
    <w:p w14:paraId="37B891A6" w14:textId="77777777" w:rsidR="00945023" w:rsidRPr="00945023" w:rsidRDefault="00945023" w:rsidP="00F547E9">
      <w:pPr>
        <w:numPr>
          <w:ilvl w:val="0"/>
          <w:numId w:val="12"/>
        </w:numPr>
      </w:pPr>
      <w:r w:rsidRPr="00945023">
        <w:rPr>
          <w:b/>
          <w:bCs/>
        </w:rPr>
        <w:t>Manage expectations:</w:t>
      </w:r>
      <w:r w:rsidRPr="00945023">
        <w:t xml:space="preserve"> Milestones help set realistic expectations for stakeholders and keep them informed about the project's progress.</w:t>
      </w:r>
    </w:p>
    <w:p w14:paraId="3EB8651F" w14:textId="77777777" w:rsidR="00945023" w:rsidRPr="00945023" w:rsidRDefault="00945023" w:rsidP="00F547E9">
      <w:pPr>
        <w:numPr>
          <w:ilvl w:val="0"/>
          <w:numId w:val="12"/>
        </w:numPr>
      </w:pPr>
      <w:r w:rsidRPr="00945023">
        <w:rPr>
          <w:b/>
          <w:bCs/>
        </w:rPr>
        <w:t>Identify risks:</w:t>
      </w:r>
      <w:r w:rsidRPr="00945023">
        <w:t xml:space="preserve"> By tracking milestones, you can identify potential risks or challenges that may impact the project's timeline or outcome.</w:t>
      </w:r>
    </w:p>
    <w:p w14:paraId="430C2B9B" w14:textId="77777777" w:rsidR="00945023" w:rsidRPr="00945023" w:rsidRDefault="00945023" w:rsidP="00F547E9">
      <w:pPr>
        <w:numPr>
          <w:ilvl w:val="0"/>
          <w:numId w:val="12"/>
        </w:numPr>
      </w:pPr>
      <w:r w:rsidRPr="00945023">
        <w:rPr>
          <w:b/>
          <w:bCs/>
        </w:rPr>
        <w:t>Allocate resources:</w:t>
      </w:r>
      <w:r w:rsidRPr="00945023">
        <w:t xml:space="preserve"> Milestones can be used to allocate resources effectively and ensure that the project has the necessary support to meet its objectives.</w:t>
      </w:r>
    </w:p>
    <w:p w14:paraId="3C1B9E27" w14:textId="37568AFF" w:rsidR="00945023" w:rsidRPr="00945023" w:rsidRDefault="00945023" w:rsidP="00945023">
      <w:r w:rsidRPr="00945023">
        <w:rPr>
          <w:b/>
          <w:bCs/>
        </w:rPr>
        <w:t>Key characteristics of effective milestones</w:t>
      </w:r>
    </w:p>
    <w:p w14:paraId="0A8F18E9" w14:textId="77777777" w:rsidR="00945023" w:rsidRPr="00945023" w:rsidRDefault="00945023" w:rsidP="00F547E9">
      <w:pPr>
        <w:numPr>
          <w:ilvl w:val="0"/>
          <w:numId w:val="13"/>
        </w:numPr>
      </w:pPr>
      <w:r w:rsidRPr="00945023">
        <w:rPr>
          <w:b/>
          <w:bCs/>
        </w:rPr>
        <w:lastRenderedPageBreak/>
        <w:t>Specific:</w:t>
      </w:r>
      <w:r w:rsidRPr="00945023">
        <w:t xml:space="preserve"> Clearly defined and measurable.</w:t>
      </w:r>
    </w:p>
    <w:p w14:paraId="2EBB54D9" w14:textId="77777777" w:rsidR="00945023" w:rsidRPr="00945023" w:rsidRDefault="00945023" w:rsidP="00F547E9">
      <w:pPr>
        <w:numPr>
          <w:ilvl w:val="0"/>
          <w:numId w:val="13"/>
        </w:numPr>
      </w:pPr>
      <w:r w:rsidRPr="00945023">
        <w:rPr>
          <w:b/>
          <w:bCs/>
        </w:rPr>
        <w:t>Achievable:</w:t>
      </w:r>
      <w:r w:rsidRPr="00945023">
        <w:t xml:space="preserve"> Realistic and attainable within the project's timeline and resources.</w:t>
      </w:r>
    </w:p>
    <w:p w14:paraId="63B2D721" w14:textId="77777777" w:rsidR="00945023" w:rsidRPr="00945023" w:rsidRDefault="00945023" w:rsidP="00F547E9">
      <w:pPr>
        <w:numPr>
          <w:ilvl w:val="0"/>
          <w:numId w:val="13"/>
        </w:numPr>
      </w:pPr>
      <w:r w:rsidRPr="00945023">
        <w:rPr>
          <w:b/>
          <w:bCs/>
        </w:rPr>
        <w:t>Relevant:</w:t>
      </w:r>
      <w:r w:rsidRPr="00945023">
        <w:t xml:space="preserve"> Aligned with the project's overall goals and objectives.</w:t>
      </w:r>
    </w:p>
    <w:p w14:paraId="5EF40612" w14:textId="77777777" w:rsidR="00945023" w:rsidRPr="00945023" w:rsidRDefault="00945023" w:rsidP="00F547E9">
      <w:pPr>
        <w:numPr>
          <w:ilvl w:val="0"/>
          <w:numId w:val="13"/>
        </w:numPr>
      </w:pPr>
      <w:r w:rsidRPr="00945023">
        <w:rPr>
          <w:b/>
          <w:bCs/>
        </w:rPr>
        <w:t>Time-bound:</w:t>
      </w:r>
      <w:r w:rsidRPr="00945023">
        <w:t xml:space="preserve"> Assigned a specific deadline.</w:t>
      </w:r>
    </w:p>
    <w:p w14:paraId="50F29E40" w14:textId="1360539A" w:rsidR="00945023" w:rsidRPr="00BF5A24" w:rsidRDefault="00945023" w:rsidP="000E3EE1">
      <w:pPr>
        <w:rPr>
          <w:b/>
          <w:bCs/>
        </w:rPr>
      </w:pPr>
      <w:r w:rsidRPr="00BF5A24">
        <w:rPr>
          <w:b/>
          <w:bCs/>
        </w:rPr>
        <w:t>Example milestones</w:t>
      </w:r>
    </w:p>
    <w:p w14:paraId="0D4D867E" w14:textId="692F8943" w:rsidR="00A6489C" w:rsidRPr="00140D7A" w:rsidRDefault="00A6489C" w:rsidP="00D5254E">
      <w:pPr>
        <w:pStyle w:val="ListParagraph"/>
        <w:numPr>
          <w:ilvl w:val="0"/>
          <w:numId w:val="11"/>
        </w:numPr>
      </w:pPr>
      <w:r w:rsidRPr="00140D7A">
        <w:t xml:space="preserve">Project kick-off and customer interview. </w:t>
      </w:r>
    </w:p>
    <w:p w14:paraId="722D462B" w14:textId="030015E1" w:rsidR="00A6489C" w:rsidRDefault="00A6489C" w:rsidP="00A6489C">
      <w:pPr>
        <w:pStyle w:val="ListParagraph"/>
        <w:numPr>
          <w:ilvl w:val="0"/>
          <w:numId w:val="9"/>
        </w:numPr>
      </w:pPr>
      <w:r w:rsidRPr="00140D7A">
        <w:t xml:space="preserve">UI design and database schema development. </w:t>
      </w:r>
    </w:p>
    <w:p w14:paraId="5BFCA3A1" w14:textId="77777777" w:rsidR="00A6489C" w:rsidRPr="00140D7A" w:rsidRDefault="00A6489C" w:rsidP="00A6489C">
      <w:pPr>
        <w:pStyle w:val="ListParagraph"/>
        <w:numPr>
          <w:ilvl w:val="0"/>
          <w:numId w:val="9"/>
        </w:numPr>
      </w:pPr>
      <w:r w:rsidRPr="00140D7A">
        <w:t xml:space="preserve">Integration, testing, and bug fixing. </w:t>
      </w:r>
    </w:p>
    <w:p w14:paraId="061E2F3C" w14:textId="77777777" w:rsidR="00A6489C" w:rsidRPr="00140D7A" w:rsidRDefault="00A6489C" w:rsidP="00A6489C">
      <w:pPr>
        <w:pStyle w:val="ListParagraph"/>
        <w:numPr>
          <w:ilvl w:val="0"/>
          <w:numId w:val="9"/>
        </w:numPr>
      </w:pPr>
      <w:r w:rsidRPr="00140D7A">
        <w:t xml:space="preserve">User training and documentation. </w:t>
      </w:r>
    </w:p>
    <w:p w14:paraId="4F06B8CF" w14:textId="5F318F72" w:rsidR="00A6489C" w:rsidRDefault="00A6489C" w:rsidP="00A6489C">
      <w:pPr>
        <w:pStyle w:val="ListParagraph"/>
        <w:numPr>
          <w:ilvl w:val="0"/>
          <w:numId w:val="9"/>
        </w:numPr>
      </w:pPr>
      <w:r w:rsidRPr="00140D7A">
        <w:t xml:space="preserve">Final project presentation and handover to </w:t>
      </w:r>
      <w:r w:rsidR="0008328A">
        <w:t>customer</w:t>
      </w:r>
      <w:r w:rsidRPr="00140D7A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5D2E" w14:paraId="7BA8F9B2" w14:textId="77777777" w:rsidTr="00DB0870">
        <w:trPr>
          <w:trHeight w:val="4067"/>
        </w:trPr>
        <w:tc>
          <w:tcPr>
            <w:tcW w:w="9350" w:type="dxa"/>
            <w:shd w:val="clear" w:color="auto" w:fill="FFFFFF" w:themeFill="background1"/>
          </w:tcPr>
          <w:p w14:paraId="156FC36D" w14:textId="77777777" w:rsidR="00085D2E" w:rsidRDefault="00085D2E" w:rsidP="00DB0870"/>
        </w:tc>
      </w:tr>
    </w:tbl>
    <w:p w14:paraId="4FECB6E3" w14:textId="77777777" w:rsidR="00A6489C" w:rsidRPr="00E64E28" w:rsidRDefault="00A6489C" w:rsidP="00C25FC4">
      <w:pPr>
        <w:pStyle w:val="Heading1"/>
      </w:pPr>
      <w:bookmarkStart w:id="4" w:name="_Toc178828999"/>
      <w:r w:rsidRPr="00E64E28">
        <w:t>System Design</w:t>
      </w:r>
      <w:bookmarkEnd w:id="4"/>
      <w:r w:rsidRPr="00E64E28">
        <w:t xml:space="preserve"> </w:t>
      </w:r>
    </w:p>
    <w:p w14:paraId="47310C90" w14:textId="77777777" w:rsidR="00A6489C" w:rsidRPr="00E64E28" w:rsidRDefault="00A6489C" w:rsidP="00A6489C">
      <w:pPr>
        <w:pStyle w:val="ListParagraph"/>
        <w:numPr>
          <w:ilvl w:val="0"/>
          <w:numId w:val="5"/>
        </w:numPr>
      </w:pPr>
      <w:r w:rsidRPr="00E64E28">
        <w:t xml:space="preserve">Define the system's architecture and modules. </w:t>
      </w:r>
    </w:p>
    <w:p w14:paraId="3FBBD1F2" w14:textId="77777777" w:rsidR="00A6489C" w:rsidRPr="00E64E28" w:rsidRDefault="00A6489C" w:rsidP="00A6489C">
      <w:pPr>
        <w:pStyle w:val="ListParagraph"/>
        <w:numPr>
          <w:ilvl w:val="0"/>
          <w:numId w:val="5"/>
        </w:numPr>
      </w:pPr>
      <w:r w:rsidRPr="00E64E28">
        <w:t xml:space="preserve">Create a high-level flowchart illustrating the software's operation. </w:t>
      </w:r>
    </w:p>
    <w:p w14:paraId="2371FE64" w14:textId="77777777" w:rsidR="00A6489C" w:rsidRDefault="00A6489C" w:rsidP="00A6489C">
      <w:pPr>
        <w:pStyle w:val="ListParagraph"/>
        <w:numPr>
          <w:ilvl w:val="0"/>
          <w:numId w:val="5"/>
        </w:numPr>
      </w:pPr>
      <w:r w:rsidRPr="00E64E28">
        <w:t xml:space="preserve">Discuss data storage and security considerations. </w:t>
      </w:r>
    </w:p>
    <w:p w14:paraId="6739151F" w14:textId="77777777" w:rsidR="00A6489C" w:rsidRDefault="00A6489C" w:rsidP="00A6489C">
      <w:pPr>
        <w:pStyle w:val="ListParagraph"/>
        <w:numPr>
          <w:ilvl w:val="0"/>
          <w:numId w:val="5"/>
        </w:numPr>
      </w:pPr>
      <w:r>
        <w:t xml:space="preserve">Ensure data integrity and error handling. </w:t>
      </w:r>
    </w:p>
    <w:p w14:paraId="13EC3B74" w14:textId="77777777" w:rsidR="00A6489C" w:rsidRDefault="00A6489C" w:rsidP="00A6489C">
      <w:pPr>
        <w:pStyle w:val="ListParagraph"/>
        <w:numPr>
          <w:ilvl w:val="0"/>
          <w:numId w:val="5"/>
        </w:numPr>
      </w:pPr>
      <w:r>
        <w:t>Create pseudocode.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7485" w14:paraId="7AB5F325" w14:textId="77777777" w:rsidTr="00DB0870">
        <w:trPr>
          <w:trHeight w:val="4067"/>
        </w:trPr>
        <w:tc>
          <w:tcPr>
            <w:tcW w:w="9350" w:type="dxa"/>
            <w:shd w:val="clear" w:color="auto" w:fill="FFFFFF" w:themeFill="background1"/>
          </w:tcPr>
          <w:p w14:paraId="0A585B5F" w14:textId="77777777" w:rsidR="00027485" w:rsidRDefault="00027485" w:rsidP="00DB0870"/>
        </w:tc>
      </w:tr>
    </w:tbl>
    <w:p w14:paraId="68B187E9" w14:textId="77777777" w:rsidR="00A6489C" w:rsidRDefault="00A6489C" w:rsidP="00C25FC4">
      <w:pPr>
        <w:pStyle w:val="Heading1"/>
      </w:pPr>
      <w:bookmarkStart w:id="5" w:name="_Toc178829000"/>
      <w:r>
        <w:t>User Interface Design</w:t>
      </w:r>
      <w:bookmarkEnd w:id="5"/>
    </w:p>
    <w:p w14:paraId="7DB7ED60" w14:textId="2668D897" w:rsidR="00A6489C" w:rsidRDefault="00A6489C" w:rsidP="00A6489C">
      <w:r>
        <w:t>Get out a pencil and paper to design and mockup what you think the interface will be based on the Customer Story.</w:t>
      </w:r>
      <w:r w:rsidR="00C20706">
        <w:t xml:space="preserve"> Scan the sketches and paste into this document.</w:t>
      </w:r>
    </w:p>
    <w:p w14:paraId="141A861F" w14:textId="77777777" w:rsidR="00A6489C" w:rsidRPr="00E64E28" w:rsidRDefault="00A6489C" w:rsidP="00A6489C">
      <w:pPr>
        <w:pStyle w:val="ListParagraph"/>
        <w:numPr>
          <w:ilvl w:val="0"/>
          <w:numId w:val="6"/>
        </w:numPr>
      </w:pPr>
      <w:r w:rsidRPr="00E64E28">
        <w:t xml:space="preserve">Design the user interface of the </w:t>
      </w:r>
      <w:r>
        <w:t>application</w:t>
      </w:r>
      <w:r w:rsidRPr="00E64E28">
        <w:t xml:space="preserve">. </w:t>
      </w:r>
    </w:p>
    <w:p w14:paraId="58980BAE" w14:textId="77777777" w:rsidR="00A6489C" w:rsidRPr="00E64E28" w:rsidRDefault="00A6489C" w:rsidP="00A6489C">
      <w:pPr>
        <w:pStyle w:val="ListParagraph"/>
        <w:numPr>
          <w:ilvl w:val="0"/>
          <w:numId w:val="6"/>
        </w:numPr>
      </w:pPr>
      <w:r w:rsidRPr="00E64E28">
        <w:t xml:space="preserve">Create wireframes and mockups. </w:t>
      </w:r>
    </w:p>
    <w:p w14:paraId="5C0509CC" w14:textId="77777777" w:rsidR="00A6489C" w:rsidRDefault="00A6489C" w:rsidP="00A6489C">
      <w:pPr>
        <w:pStyle w:val="ListParagraph"/>
        <w:numPr>
          <w:ilvl w:val="0"/>
          <w:numId w:val="6"/>
        </w:numPr>
      </w:pPr>
      <w:r w:rsidRPr="00E64E28">
        <w:t xml:space="preserve">Consider user experience and accessibility.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0706" w14:paraId="53E2D1E5" w14:textId="77777777" w:rsidTr="00DB0870">
        <w:trPr>
          <w:trHeight w:val="4067"/>
        </w:trPr>
        <w:tc>
          <w:tcPr>
            <w:tcW w:w="9350" w:type="dxa"/>
            <w:shd w:val="clear" w:color="auto" w:fill="FFFFFF" w:themeFill="background1"/>
          </w:tcPr>
          <w:p w14:paraId="3556896C" w14:textId="77777777" w:rsidR="00C20706" w:rsidRDefault="00C20706" w:rsidP="00DB0870"/>
        </w:tc>
      </w:tr>
    </w:tbl>
    <w:p w14:paraId="06A5DA3D" w14:textId="77777777" w:rsidR="00C20706" w:rsidRPr="00E64E28" w:rsidRDefault="00C20706" w:rsidP="00C20706"/>
    <w:p w14:paraId="4855AD0D" w14:textId="77777777" w:rsidR="00A6489C" w:rsidRPr="00EB7157" w:rsidRDefault="00A6489C" w:rsidP="00C25FC4">
      <w:pPr>
        <w:pStyle w:val="Heading1"/>
      </w:pPr>
      <w:bookmarkStart w:id="6" w:name="_Toc178829001"/>
      <w:r w:rsidRPr="00EB7157">
        <w:lastRenderedPageBreak/>
        <w:t>Testing and Debugging</w:t>
      </w:r>
      <w:bookmarkEnd w:id="6"/>
      <w:r w:rsidRPr="00EB7157">
        <w:t xml:space="preserve"> </w:t>
      </w:r>
    </w:p>
    <w:p w14:paraId="19DCB2AD" w14:textId="77777777" w:rsidR="00A6489C" w:rsidRPr="00EB7157" w:rsidRDefault="00A6489C" w:rsidP="00A6489C">
      <w:pPr>
        <w:pStyle w:val="ListParagraph"/>
        <w:numPr>
          <w:ilvl w:val="0"/>
          <w:numId w:val="7"/>
        </w:numPr>
      </w:pPr>
      <w:r w:rsidRPr="00EB7157">
        <w:t xml:space="preserve">Conduct thorough testing to identify and fix bugs. </w:t>
      </w:r>
    </w:p>
    <w:p w14:paraId="42BF605A" w14:textId="77777777" w:rsidR="00A6489C" w:rsidRDefault="00A6489C" w:rsidP="00A6489C">
      <w:pPr>
        <w:pStyle w:val="ListParagraph"/>
        <w:numPr>
          <w:ilvl w:val="0"/>
          <w:numId w:val="7"/>
        </w:numPr>
      </w:pPr>
      <w:r w:rsidRPr="00EB7157">
        <w:t xml:space="preserve">Ensure data accuracy and software reliability.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0932" w14:paraId="1F17914D" w14:textId="77777777" w:rsidTr="00DB0870">
        <w:trPr>
          <w:trHeight w:val="4067"/>
        </w:trPr>
        <w:tc>
          <w:tcPr>
            <w:tcW w:w="9350" w:type="dxa"/>
            <w:shd w:val="clear" w:color="auto" w:fill="FFFFFF" w:themeFill="background1"/>
          </w:tcPr>
          <w:p w14:paraId="3905659A" w14:textId="77777777" w:rsidR="00D70932" w:rsidRDefault="00D70932" w:rsidP="00DB0870"/>
        </w:tc>
      </w:tr>
    </w:tbl>
    <w:p w14:paraId="42E03DCD" w14:textId="77777777" w:rsidR="00A6489C" w:rsidRPr="00E93BB0" w:rsidRDefault="00A6489C" w:rsidP="00C25FC4">
      <w:pPr>
        <w:pStyle w:val="Heading1"/>
      </w:pPr>
      <w:bookmarkStart w:id="7" w:name="_Toc178829002"/>
      <w:r w:rsidRPr="00E93BB0">
        <w:t>Documentation and Presentation</w:t>
      </w:r>
      <w:bookmarkEnd w:id="7"/>
      <w:r w:rsidRPr="00E93BB0">
        <w:t xml:space="preserve"> </w:t>
      </w:r>
    </w:p>
    <w:p w14:paraId="2FAFCAE6" w14:textId="77777777" w:rsidR="00A6489C" w:rsidRPr="00E93BB0" w:rsidRDefault="00A6489C" w:rsidP="00A6489C">
      <w:pPr>
        <w:pStyle w:val="ListParagraph"/>
        <w:numPr>
          <w:ilvl w:val="0"/>
          <w:numId w:val="8"/>
        </w:numPr>
      </w:pPr>
      <w:r w:rsidRPr="00E93BB0">
        <w:t xml:space="preserve">Document the project's code and functionalities. </w:t>
      </w:r>
    </w:p>
    <w:p w14:paraId="0607A2D7" w14:textId="77777777" w:rsidR="00A6489C" w:rsidRPr="00E93BB0" w:rsidRDefault="00A6489C" w:rsidP="00A6489C">
      <w:pPr>
        <w:pStyle w:val="ListParagraph"/>
        <w:numPr>
          <w:ilvl w:val="0"/>
          <w:numId w:val="8"/>
        </w:numPr>
      </w:pPr>
      <w:r w:rsidRPr="00E93BB0">
        <w:t xml:space="preserve">Prepare a presentation on the project's development and features.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0932" w14:paraId="362892C2" w14:textId="77777777" w:rsidTr="00DB0870">
        <w:trPr>
          <w:trHeight w:val="4067"/>
        </w:trPr>
        <w:tc>
          <w:tcPr>
            <w:tcW w:w="9350" w:type="dxa"/>
            <w:shd w:val="clear" w:color="auto" w:fill="FFFFFF" w:themeFill="background1"/>
          </w:tcPr>
          <w:p w14:paraId="10EED9DC" w14:textId="77777777" w:rsidR="00D70932" w:rsidRDefault="00D70932" w:rsidP="00DB0870"/>
        </w:tc>
      </w:tr>
    </w:tbl>
    <w:p w14:paraId="756FABA0" w14:textId="255F936A" w:rsidR="00E63B71" w:rsidRPr="00A6489C" w:rsidRDefault="00E63B71" w:rsidP="00A6489C"/>
    <w:sectPr w:rsidR="00E63B71" w:rsidRPr="00A6489C" w:rsidSect="00423C54">
      <w:footerReference w:type="default" r:id="rId8"/>
      <w:pgSz w:w="12240" w:h="15840" w:code="1"/>
      <w:pgMar w:top="1440" w:right="1440" w:bottom="1440" w:left="1440" w:header="432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54011F" w14:textId="77777777" w:rsidR="009D0F7E" w:rsidRDefault="009D0F7E">
      <w:r>
        <w:separator/>
      </w:r>
    </w:p>
  </w:endnote>
  <w:endnote w:type="continuationSeparator" w:id="0">
    <w:p w14:paraId="2AB35443" w14:textId="77777777" w:rsidR="009D0F7E" w:rsidRDefault="009D0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39016" w14:textId="5C0A1CCF" w:rsidR="004B2CB9" w:rsidRDefault="00115915" w:rsidP="00FB559E">
    <w:pPr>
      <w:pStyle w:val="Footer"/>
      <w:tabs>
        <w:tab w:val="right" w:pos="9900"/>
      </w:tabs>
    </w:pPr>
    <w:r>
      <w:t>Project Planning Outline</w:t>
    </w:r>
    <w:r w:rsidR="00C238F8">
      <w:tab/>
    </w:r>
    <w:r w:rsidR="00C238F8" w:rsidRPr="008E56FA">
      <w:t xml:space="preserve">Page </w:t>
    </w:r>
    <w:r w:rsidR="00C238F8" w:rsidRPr="008E56FA">
      <w:rPr>
        <w:bCs/>
      </w:rPr>
      <w:fldChar w:fldCharType="begin"/>
    </w:r>
    <w:r w:rsidR="00C238F8" w:rsidRPr="008E56FA">
      <w:rPr>
        <w:bCs/>
      </w:rPr>
      <w:instrText xml:space="preserve"> PAGE  \* Arabic  \* MERGEFORMAT </w:instrText>
    </w:r>
    <w:r w:rsidR="00C238F8" w:rsidRPr="008E56FA">
      <w:rPr>
        <w:bCs/>
      </w:rPr>
      <w:fldChar w:fldCharType="separate"/>
    </w:r>
    <w:r w:rsidR="002356BE">
      <w:rPr>
        <w:bCs/>
        <w:noProof/>
      </w:rPr>
      <w:t>2</w:t>
    </w:r>
    <w:r w:rsidR="00C238F8" w:rsidRPr="008E56FA">
      <w:rPr>
        <w:bCs/>
      </w:rPr>
      <w:fldChar w:fldCharType="end"/>
    </w:r>
    <w:r w:rsidR="00C238F8" w:rsidRPr="008E56FA">
      <w:t xml:space="preserve"> of </w:t>
    </w:r>
    <w:r w:rsidR="00C238F8" w:rsidRPr="008E56FA">
      <w:rPr>
        <w:bCs/>
      </w:rPr>
      <w:fldChar w:fldCharType="begin"/>
    </w:r>
    <w:r w:rsidR="00C238F8" w:rsidRPr="008E56FA">
      <w:rPr>
        <w:bCs/>
      </w:rPr>
      <w:instrText xml:space="preserve"> NUMPAGES  \* Arabic  \* MERGEFORMAT </w:instrText>
    </w:r>
    <w:r w:rsidR="00C238F8" w:rsidRPr="008E56FA">
      <w:rPr>
        <w:bCs/>
      </w:rPr>
      <w:fldChar w:fldCharType="separate"/>
    </w:r>
    <w:r w:rsidR="002356BE">
      <w:rPr>
        <w:bCs/>
        <w:noProof/>
      </w:rPr>
      <w:t>2</w:t>
    </w:r>
    <w:r w:rsidR="00C238F8" w:rsidRPr="008E56FA">
      <w:rPr>
        <w:bCs/>
      </w:rPr>
      <w:fldChar w:fldCharType="end"/>
    </w:r>
    <w:r w:rsidR="004B2CB9">
      <w:tab/>
      <w:t xml:space="preserve">Revised: </w:t>
    </w:r>
    <w:r w:rsidR="004B2CB9">
      <w:fldChar w:fldCharType="begin"/>
    </w:r>
    <w:r w:rsidR="004B2CB9">
      <w:instrText xml:space="preserve"> SAVEDATE  \@ "M/d/yyyy" \* MERGEFORMAT </w:instrText>
    </w:r>
    <w:r w:rsidR="004B2CB9">
      <w:fldChar w:fldCharType="separate"/>
    </w:r>
    <w:r w:rsidR="00CD3BE8">
      <w:rPr>
        <w:noProof/>
      </w:rPr>
      <w:t>10/3/2024</w:t>
    </w:r>
    <w:r w:rsidR="004B2CB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301CA" w14:textId="77777777" w:rsidR="009D0F7E" w:rsidRDefault="009D0F7E">
      <w:r>
        <w:separator/>
      </w:r>
    </w:p>
  </w:footnote>
  <w:footnote w:type="continuationSeparator" w:id="0">
    <w:p w14:paraId="0D4EB0DC" w14:textId="77777777" w:rsidR="009D0F7E" w:rsidRDefault="009D0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936FD"/>
    <w:multiLevelType w:val="hybridMultilevel"/>
    <w:tmpl w:val="12CE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03FE5"/>
    <w:multiLevelType w:val="hybridMultilevel"/>
    <w:tmpl w:val="E6CA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35F17"/>
    <w:multiLevelType w:val="multilevel"/>
    <w:tmpl w:val="8CC4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F57C6"/>
    <w:multiLevelType w:val="multilevel"/>
    <w:tmpl w:val="0BCC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45F63"/>
    <w:multiLevelType w:val="hybridMultilevel"/>
    <w:tmpl w:val="6480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708B1"/>
    <w:multiLevelType w:val="hybridMultilevel"/>
    <w:tmpl w:val="3D1A9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3303A"/>
    <w:multiLevelType w:val="hybridMultilevel"/>
    <w:tmpl w:val="BFC8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53C9B"/>
    <w:multiLevelType w:val="multilevel"/>
    <w:tmpl w:val="81B4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0" w15:restartNumberingAfterBreak="0">
    <w:nsid w:val="4F720A56"/>
    <w:multiLevelType w:val="hybridMultilevel"/>
    <w:tmpl w:val="6E36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C3A7F"/>
    <w:multiLevelType w:val="hybridMultilevel"/>
    <w:tmpl w:val="A3AA3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E1A7D"/>
    <w:multiLevelType w:val="hybridMultilevel"/>
    <w:tmpl w:val="A0F43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083088">
    <w:abstractNumId w:val="8"/>
  </w:num>
  <w:num w:numId="2" w16cid:durableId="174195106">
    <w:abstractNumId w:val="9"/>
  </w:num>
  <w:num w:numId="3" w16cid:durableId="1619527431">
    <w:abstractNumId w:val="6"/>
  </w:num>
  <w:num w:numId="4" w16cid:durableId="1144657337">
    <w:abstractNumId w:val="4"/>
  </w:num>
  <w:num w:numId="5" w16cid:durableId="2061857365">
    <w:abstractNumId w:val="0"/>
  </w:num>
  <w:num w:numId="6" w16cid:durableId="825242889">
    <w:abstractNumId w:val="10"/>
  </w:num>
  <w:num w:numId="7" w16cid:durableId="790250706">
    <w:abstractNumId w:val="11"/>
  </w:num>
  <w:num w:numId="8" w16cid:durableId="486868626">
    <w:abstractNumId w:val="5"/>
  </w:num>
  <w:num w:numId="9" w16cid:durableId="969436160">
    <w:abstractNumId w:val="12"/>
  </w:num>
  <w:num w:numId="10" w16cid:durableId="1165777808">
    <w:abstractNumId w:val="3"/>
  </w:num>
  <w:num w:numId="11" w16cid:durableId="1885630875">
    <w:abstractNumId w:val="1"/>
  </w:num>
  <w:num w:numId="12" w16cid:durableId="720057453">
    <w:abstractNumId w:val="7"/>
  </w:num>
  <w:num w:numId="13" w16cid:durableId="1795444250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embedSystemFonts/>
  <w:hideGrammaticalErrors/>
  <w:activeWritingStyle w:appName="MSWord" w:lang="en-US" w:vendorID="64" w:dllVersion="6" w:nlCheck="1" w:checkStyle="0"/>
  <w:activeWritingStyle w:appName="MSWord" w:lang="en-US" w:vendorID="64" w:dllVersion="5" w:nlCheck="1" w:checkStyle="1"/>
  <w:activeWritingStyle w:appName="MSWord" w:lang="en-US" w:vendorID="64" w:dllVersion="0" w:nlCheck="1" w:checkStyle="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cdsf.doc"/>
    <w:docVar w:name="VTBOLDON" w:val="0"/>
    <w:docVar w:name="VTCASE" w:val="4"/>
    <w:docVar w:name="VTCommandPending" w:val="NONE"/>
    <w:docVar w:name="VTCurMacroFlags$" w:val="NNNN"/>
    <w:docVar w:name="VTINIT" w:val="1"/>
    <w:docVar w:name="VTITALICON" w:val="0"/>
    <w:docVar w:name="VTUNDERLINEON" w:val="0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9D0F7E"/>
    <w:rsid w:val="00001A2C"/>
    <w:rsid w:val="00027485"/>
    <w:rsid w:val="000359E4"/>
    <w:rsid w:val="00044D22"/>
    <w:rsid w:val="00044F90"/>
    <w:rsid w:val="000708A9"/>
    <w:rsid w:val="0007253F"/>
    <w:rsid w:val="0008328A"/>
    <w:rsid w:val="0008373A"/>
    <w:rsid w:val="00085D2E"/>
    <w:rsid w:val="000E3EE1"/>
    <w:rsid w:val="00105FA1"/>
    <w:rsid w:val="00115915"/>
    <w:rsid w:val="001210A7"/>
    <w:rsid w:val="0014779F"/>
    <w:rsid w:val="0015652E"/>
    <w:rsid w:val="001A26E6"/>
    <w:rsid w:val="001C08FA"/>
    <w:rsid w:val="001C5A6D"/>
    <w:rsid w:val="001D46A3"/>
    <w:rsid w:val="00221584"/>
    <w:rsid w:val="002227C5"/>
    <w:rsid w:val="0023363E"/>
    <w:rsid w:val="002356BE"/>
    <w:rsid w:val="002423CE"/>
    <w:rsid w:val="00242A76"/>
    <w:rsid w:val="00247386"/>
    <w:rsid w:val="00255609"/>
    <w:rsid w:val="0025658F"/>
    <w:rsid w:val="00266692"/>
    <w:rsid w:val="00277D7C"/>
    <w:rsid w:val="002855B9"/>
    <w:rsid w:val="00292842"/>
    <w:rsid w:val="0029721B"/>
    <w:rsid w:val="002B155E"/>
    <w:rsid w:val="002C159B"/>
    <w:rsid w:val="002C5847"/>
    <w:rsid w:val="002E5609"/>
    <w:rsid w:val="002F5380"/>
    <w:rsid w:val="003021D7"/>
    <w:rsid w:val="0030281C"/>
    <w:rsid w:val="00302B99"/>
    <w:rsid w:val="0030734E"/>
    <w:rsid w:val="00350104"/>
    <w:rsid w:val="00372457"/>
    <w:rsid w:val="00375D58"/>
    <w:rsid w:val="00390C20"/>
    <w:rsid w:val="003A1006"/>
    <w:rsid w:val="003B6787"/>
    <w:rsid w:val="003B72AF"/>
    <w:rsid w:val="003D2A29"/>
    <w:rsid w:val="003D48AC"/>
    <w:rsid w:val="003F0567"/>
    <w:rsid w:val="003F6C8B"/>
    <w:rsid w:val="004156D9"/>
    <w:rsid w:val="00415CE9"/>
    <w:rsid w:val="0041722F"/>
    <w:rsid w:val="00422F54"/>
    <w:rsid w:val="00423C54"/>
    <w:rsid w:val="00424FAD"/>
    <w:rsid w:val="00436A87"/>
    <w:rsid w:val="0044407F"/>
    <w:rsid w:val="00477117"/>
    <w:rsid w:val="00487636"/>
    <w:rsid w:val="00497D01"/>
    <w:rsid w:val="004B299F"/>
    <w:rsid w:val="004B2CB9"/>
    <w:rsid w:val="004F4937"/>
    <w:rsid w:val="004F7F52"/>
    <w:rsid w:val="005003C8"/>
    <w:rsid w:val="005036F5"/>
    <w:rsid w:val="00516239"/>
    <w:rsid w:val="005171E8"/>
    <w:rsid w:val="00534B40"/>
    <w:rsid w:val="005404A6"/>
    <w:rsid w:val="00567A03"/>
    <w:rsid w:val="005760B6"/>
    <w:rsid w:val="0058461E"/>
    <w:rsid w:val="005849BF"/>
    <w:rsid w:val="00596FDD"/>
    <w:rsid w:val="005B55D6"/>
    <w:rsid w:val="005B739A"/>
    <w:rsid w:val="005E5AC1"/>
    <w:rsid w:val="00614055"/>
    <w:rsid w:val="006200CC"/>
    <w:rsid w:val="00627195"/>
    <w:rsid w:val="00631A62"/>
    <w:rsid w:val="00641804"/>
    <w:rsid w:val="006443EC"/>
    <w:rsid w:val="00651053"/>
    <w:rsid w:val="0065455C"/>
    <w:rsid w:val="0067120D"/>
    <w:rsid w:val="0067354D"/>
    <w:rsid w:val="00676487"/>
    <w:rsid w:val="00683845"/>
    <w:rsid w:val="006C2DD8"/>
    <w:rsid w:val="006C66B8"/>
    <w:rsid w:val="00700E53"/>
    <w:rsid w:val="00702885"/>
    <w:rsid w:val="00712803"/>
    <w:rsid w:val="007239C4"/>
    <w:rsid w:val="0075137B"/>
    <w:rsid w:val="00765E33"/>
    <w:rsid w:val="00784F6A"/>
    <w:rsid w:val="00791353"/>
    <w:rsid w:val="007A42C0"/>
    <w:rsid w:val="007D4E57"/>
    <w:rsid w:val="007E0B1C"/>
    <w:rsid w:val="007E4F8B"/>
    <w:rsid w:val="007E7B8F"/>
    <w:rsid w:val="007F432C"/>
    <w:rsid w:val="00801BA3"/>
    <w:rsid w:val="00812985"/>
    <w:rsid w:val="00831FB9"/>
    <w:rsid w:val="0083591E"/>
    <w:rsid w:val="00843B82"/>
    <w:rsid w:val="00847619"/>
    <w:rsid w:val="008626D7"/>
    <w:rsid w:val="00873C2F"/>
    <w:rsid w:val="0088036D"/>
    <w:rsid w:val="008956B1"/>
    <w:rsid w:val="008957BF"/>
    <w:rsid w:val="008E4C50"/>
    <w:rsid w:val="008E56FA"/>
    <w:rsid w:val="008E5A6F"/>
    <w:rsid w:val="008F7E77"/>
    <w:rsid w:val="00907623"/>
    <w:rsid w:val="009078C4"/>
    <w:rsid w:val="009112D0"/>
    <w:rsid w:val="00914D0E"/>
    <w:rsid w:val="00932252"/>
    <w:rsid w:val="0093360D"/>
    <w:rsid w:val="009376EF"/>
    <w:rsid w:val="00941798"/>
    <w:rsid w:val="00945023"/>
    <w:rsid w:val="009738D2"/>
    <w:rsid w:val="00982444"/>
    <w:rsid w:val="009947B1"/>
    <w:rsid w:val="009A021E"/>
    <w:rsid w:val="009A1203"/>
    <w:rsid w:val="009C5053"/>
    <w:rsid w:val="009D0F7E"/>
    <w:rsid w:val="009D6831"/>
    <w:rsid w:val="009D7DB7"/>
    <w:rsid w:val="00A22DFC"/>
    <w:rsid w:val="00A2491D"/>
    <w:rsid w:val="00A368E2"/>
    <w:rsid w:val="00A6372A"/>
    <w:rsid w:val="00A6489C"/>
    <w:rsid w:val="00A70A29"/>
    <w:rsid w:val="00A76E0A"/>
    <w:rsid w:val="00AA5023"/>
    <w:rsid w:val="00AC5C93"/>
    <w:rsid w:val="00AF234C"/>
    <w:rsid w:val="00B000AA"/>
    <w:rsid w:val="00B40E57"/>
    <w:rsid w:val="00B478BD"/>
    <w:rsid w:val="00B513C7"/>
    <w:rsid w:val="00B56D62"/>
    <w:rsid w:val="00B5798B"/>
    <w:rsid w:val="00B60F9C"/>
    <w:rsid w:val="00B72876"/>
    <w:rsid w:val="00B827C0"/>
    <w:rsid w:val="00BA412F"/>
    <w:rsid w:val="00BF5A24"/>
    <w:rsid w:val="00BF731A"/>
    <w:rsid w:val="00C20706"/>
    <w:rsid w:val="00C2162D"/>
    <w:rsid w:val="00C238F8"/>
    <w:rsid w:val="00C25FC4"/>
    <w:rsid w:val="00C50168"/>
    <w:rsid w:val="00CA346D"/>
    <w:rsid w:val="00CA503D"/>
    <w:rsid w:val="00CB1F20"/>
    <w:rsid w:val="00CB7970"/>
    <w:rsid w:val="00CC17B0"/>
    <w:rsid w:val="00CC3EE6"/>
    <w:rsid w:val="00CD232C"/>
    <w:rsid w:val="00CD3962"/>
    <w:rsid w:val="00CD3BE8"/>
    <w:rsid w:val="00CD62BB"/>
    <w:rsid w:val="00D00CD1"/>
    <w:rsid w:val="00D5254E"/>
    <w:rsid w:val="00D70932"/>
    <w:rsid w:val="00D7158B"/>
    <w:rsid w:val="00D8691C"/>
    <w:rsid w:val="00D953FD"/>
    <w:rsid w:val="00DA55A0"/>
    <w:rsid w:val="00DB5107"/>
    <w:rsid w:val="00DC6A9C"/>
    <w:rsid w:val="00DD1237"/>
    <w:rsid w:val="00DF40AA"/>
    <w:rsid w:val="00E032FD"/>
    <w:rsid w:val="00E32E65"/>
    <w:rsid w:val="00E3343E"/>
    <w:rsid w:val="00E36C7F"/>
    <w:rsid w:val="00E57094"/>
    <w:rsid w:val="00E63B71"/>
    <w:rsid w:val="00E85BFA"/>
    <w:rsid w:val="00EB33E5"/>
    <w:rsid w:val="00EC63E2"/>
    <w:rsid w:val="00EC6EA0"/>
    <w:rsid w:val="00EE2F7E"/>
    <w:rsid w:val="00F06E92"/>
    <w:rsid w:val="00F11F6E"/>
    <w:rsid w:val="00F41465"/>
    <w:rsid w:val="00F51581"/>
    <w:rsid w:val="00F547E9"/>
    <w:rsid w:val="00F62359"/>
    <w:rsid w:val="00F64AFD"/>
    <w:rsid w:val="00F80AB7"/>
    <w:rsid w:val="00F85E8C"/>
    <w:rsid w:val="00F95694"/>
    <w:rsid w:val="00FA3704"/>
    <w:rsid w:val="00FB559E"/>
    <w:rsid w:val="00FC1619"/>
    <w:rsid w:val="00FC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,"/>
  <w14:docId w14:val="3C2A7C1B"/>
  <w15:chartTrackingRefBased/>
  <w15:docId w15:val="{814B1B1F-855E-4B4B-A512-08B6ED63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BE8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CD3BE8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CD3BE8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CD3BE8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5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CD3BE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D3BE8"/>
  </w:style>
  <w:style w:type="paragraph" w:styleId="Footer">
    <w:name w:val="footer"/>
    <w:basedOn w:val="Normal"/>
    <w:rsid w:val="00CD3BE8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paragraph" w:styleId="Header">
    <w:name w:val="header"/>
    <w:basedOn w:val="Normal"/>
    <w:rsid w:val="00CD3BE8"/>
    <w:pPr>
      <w:tabs>
        <w:tab w:val="left" w:pos="5040"/>
        <w:tab w:val="left" w:pos="9720"/>
      </w:tabs>
    </w:pPr>
    <w:rPr>
      <w:sz w:val="16"/>
    </w:rPr>
  </w:style>
  <w:style w:type="paragraph" w:customStyle="1" w:styleId="Outlinenumbering">
    <w:name w:val="Outline numbering"/>
    <w:basedOn w:val="Normal"/>
    <w:rsid w:val="00CD3BE8"/>
    <w:pPr>
      <w:numPr>
        <w:numId w:val="1"/>
      </w:numPr>
      <w:tabs>
        <w:tab w:val="clear" w:pos="360"/>
        <w:tab w:val="num" w:pos="720"/>
      </w:tabs>
      <w:ind w:left="720"/>
    </w:pPr>
    <w:rPr>
      <w:szCs w:val="20"/>
    </w:rPr>
  </w:style>
  <w:style w:type="paragraph" w:customStyle="1" w:styleId="NumberedHeading2">
    <w:name w:val="Numbered Heading 2"/>
    <w:basedOn w:val="Normal"/>
    <w:rsid w:val="00CD3BE8"/>
    <w:pPr>
      <w:numPr>
        <w:numId w:val="2"/>
      </w:numPr>
    </w:pPr>
  </w:style>
  <w:style w:type="character" w:styleId="PageNumber">
    <w:name w:val="page number"/>
    <w:basedOn w:val="DefaultParagraphFont"/>
    <w:rsid w:val="00CD3BE8"/>
  </w:style>
  <w:style w:type="character" w:styleId="Hyperlink">
    <w:name w:val="Hyperlink"/>
    <w:rsid w:val="00CD3BE8"/>
    <w:rPr>
      <w:color w:val="0000FF"/>
      <w:u w:val="single"/>
    </w:rPr>
  </w:style>
  <w:style w:type="character" w:styleId="FollowedHyperlink">
    <w:name w:val="FollowedHyperlink"/>
    <w:rsid w:val="00CD3BE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D3BE8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9D0F7E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Emphasis">
    <w:name w:val="Emphasis"/>
    <w:basedOn w:val="DefaultParagraphFont"/>
    <w:uiPriority w:val="20"/>
    <w:qFormat/>
    <w:rsid w:val="009D0F7E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CD3BE8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CD3BE8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D3BE8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D3BE8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D3BE8"/>
    <w:pPr>
      <w:spacing w:after="100" w:line="240" w:lineRule="auto"/>
      <w:ind w:left="403"/>
    </w:pPr>
  </w:style>
  <w:style w:type="character" w:customStyle="1" w:styleId="Heading1Char">
    <w:name w:val="Heading 1 Char"/>
    <w:basedOn w:val="DefaultParagraphFont"/>
    <w:link w:val="Heading1"/>
    <w:locked/>
    <w:rsid w:val="00A6489C"/>
    <w:rPr>
      <w:rFonts w:ascii="Arial" w:eastAsia="Arial Unicode MS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locked/>
    <w:rsid w:val="00A6489C"/>
    <w:rPr>
      <w:rFonts w:ascii="Arial" w:hAnsi="Arial" w:cs="Arial"/>
      <w:b/>
      <w:bCs/>
      <w:iCs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59B"/>
    <w:rPr>
      <w:rFonts w:asciiTheme="majorHAnsi" w:eastAsiaTheme="majorEastAsia" w:hAnsiTheme="majorHAnsi" w:cstheme="majorBidi"/>
      <w:i/>
      <w:iCs/>
      <w:color w:val="2E74B5" w:themeColor="accent1" w:themeShade="BF"/>
      <w:szCs w:val="24"/>
    </w:rPr>
  </w:style>
  <w:style w:type="table" w:styleId="TableGrid">
    <w:name w:val="Table Grid"/>
    <w:basedOn w:val="TableNormal"/>
    <w:uiPriority w:val="59"/>
    <w:rsid w:val="00D71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3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licku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19</TotalTime>
  <Pages>5</Pages>
  <Words>379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Loring</dc:creator>
  <cp:keywords/>
  <cp:lastModifiedBy>William Loring</cp:lastModifiedBy>
  <cp:revision>29</cp:revision>
  <dcterms:created xsi:type="dcterms:W3CDTF">2024-10-03T12:23:00Z</dcterms:created>
  <dcterms:modified xsi:type="dcterms:W3CDTF">2024-10-03T13:06:00Z</dcterms:modified>
</cp:coreProperties>
</file>