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66DA" w14:textId="6A07E0CB" w:rsidR="00FF7FC1" w:rsidRDefault="00490D22" w:rsidP="00F31E5C">
      <w:pPr>
        <w:pStyle w:val="Heading1"/>
        <w:rPr>
          <w:bCs/>
        </w:rPr>
      </w:pPr>
      <w:r>
        <w:t>Detect ARP Spoofing</w:t>
      </w:r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5D469E3A" w14:textId="6B18B528" w:rsidR="009F0995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43719" w:history="1">
            <w:r w:rsidR="009F0995" w:rsidRPr="00576230">
              <w:rPr>
                <w:rStyle w:val="Hyperlink"/>
                <w:noProof/>
              </w:rPr>
              <w:t>Wireshark Capture Login Information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_Toc85743719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1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79310656" w14:textId="23C9DE46" w:rsidR="009F0995" w:rsidRDefault="004F0A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0" w:history="1">
            <w:r w:rsidR="009F0995" w:rsidRPr="00576230">
              <w:rPr>
                <w:rStyle w:val="Hyperlink"/>
                <w:noProof/>
              </w:rPr>
              <w:t>Lab Requirements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_Toc85743720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1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68CD0754" w14:textId="0B8A16DC" w:rsidR="009F0995" w:rsidRDefault="004F0A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1" w:history="1">
            <w:r w:rsidR="009F0995" w:rsidRPr="00576230">
              <w:rPr>
                <w:rStyle w:val="Hyperlink"/>
                <w:noProof/>
              </w:rPr>
              <w:t>1. View Local IP Address Information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_Toc85743721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2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1C9F058C" w14:textId="5B8F26D7" w:rsidR="009F0995" w:rsidRDefault="004F0A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2" w:history="1">
            <w:r w:rsidR="009F0995" w:rsidRPr="00576230">
              <w:rPr>
                <w:rStyle w:val="Hyperlink"/>
                <w:noProof/>
              </w:rPr>
              <w:t>2. MITM bettercap with a Caplet File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_Toc85743722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2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1BA49225" w14:textId="5162DBFD" w:rsidR="009F0995" w:rsidRDefault="004F0A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3" w:history="1">
            <w:r w:rsidR="009F0995" w:rsidRPr="00576230">
              <w:rPr>
                <w:rStyle w:val="Hyperlink"/>
                <w:noProof/>
              </w:rPr>
              <w:t>3: Wireshark Login Capture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_Toc85743723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3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13875775" w14:textId="29AA5688" w:rsidR="009F0995" w:rsidRDefault="004F0A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4" w:history="1">
            <w:r w:rsidR="009F0995" w:rsidRPr="00576230">
              <w:rPr>
                <w:rStyle w:val="Hyperlink"/>
                <w:noProof/>
              </w:rPr>
              <w:t>Assignment Submission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_Toc85743724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4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718B1A57" w14:textId="4A32D7F4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7F942637" w:rsidR="00074C1E" w:rsidRDefault="00074C1E" w:rsidP="00074C1E">
      <w:r>
        <w:t>Time required: 30 minutes</w:t>
      </w:r>
    </w:p>
    <w:p w14:paraId="7452A603" w14:textId="7BAFA406" w:rsidR="00165D51" w:rsidRDefault="00165D51" w:rsidP="00165D51">
      <w:pPr>
        <w:pStyle w:val="Heading1"/>
      </w:pPr>
      <w:bookmarkStart w:id="0" w:name="_Toc85743720"/>
      <w:r>
        <w:t>Lab Requirements</w:t>
      </w:r>
      <w:bookmarkEnd w:id="0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67DA6BF8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814D14">
        <w:t xml:space="preserve"> with Google Chrome</w:t>
      </w:r>
    </w:p>
    <w:p w14:paraId="6EF64792" w14:textId="14A953FA" w:rsidR="00165D51" w:rsidRP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814D14">
        <w:t>the same</w:t>
      </w:r>
      <w:r>
        <w:t xml:space="preserve"> NAT network</w:t>
      </w:r>
    </w:p>
    <w:p w14:paraId="6A08AC82" w14:textId="5F64776C" w:rsidR="00FF7FC1" w:rsidRPr="00FF7FC1" w:rsidRDefault="00FF7FC1" w:rsidP="00F31E5C">
      <w:r w:rsidRPr="00FF7FC1">
        <w:t xml:space="preserve">Man in the Middle attacks </w:t>
      </w:r>
      <w:r w:rsidR="000F0DEF">
        <w:t>are</w:t>
      </w:r>
      <w:r w:rsidRPr="00FF7FC1">
        <w:t xml:space="preserve"> some of the most frequently attempted attacks on networks. They’re used mostly to acquire login credentials or personal information, spy on the Victim, sabotage communications</w:t>
      </w:r>
      <w:r w:rsidR="00995737">
        <w:t>,</w:t>
      </w:r>
      <w:r w:rsidRPr="00FF7FC1">
        <w:t xml:space="preserve"> or corrupt data.</w:t>
      </w:r>
    </w:p>
    <w:p w14:paraId="69CEE5F8" w14:textId="24107655" w:rsidR="00FF7FC1" w:rsidRDefault="00FF7FC1" w:rsidP="00F31E5C">
      <w:r w:rsidRPr="00FF7FC1">
        <w:t xml:space="preserve">A man in the middle attack is the one where an attacker intercepts the stream of </w:t>
      </w:r>
      <w:r w:rsidR="00C62107" w:rsidRPr="00FF7FC1">
        <w:t>back-and-forth</w:t>
      </w:r>
      <w:r w:rsidRPr="00FF7FC1">
        <w:t xml:space="preserve"> messages between two parties to alter the messages or just read them.</w:t>
      </w:r>
    </w:p>
    <w:p w14:paraId="7684E09E" w14:textId="3DAB8E2F" w:rsidR="003106B9" w:rsidRPr="002F1B7D" w:rsidRDefault="003106B9" w:rsidP="003106B9">
      <w:pPr>
        <w:pStyle w:val="Heading1"/>
      </w:pPr>
      <w:bookmarkStart w:id="1" w:name="_Toc85743721"/>
      <w:r w:rsidRPr="006516E0">
        <w:t>1</w:t>
      </w:r>
      <w:r w:rsidR="00935C1A">
        <w:t>: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1"/>
    </w:p>
    <w:p w14:paraId="62AA00B6" w14:textId="022838B8" w:rsidR="003106B9" w:rsidRDefault="003106B9" w:rsidP="003106B9">
      <w:r>
        <w:t xml:space="preserve">On your Kali Linux: </w:t>
      </w:r>
      <w:r w:rsidR="00924504">
        <w:t>r</w:t>
      </w:r>
      <w:r w:rsidRPr="002F1B7D">
        <w:t>un the following command in the terminal to find out the name 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06E5A7C5" w:rsidR="003106B9" w:rsidRDefault="003106B9" w:rsidP="00DC3DD8">
            <w:pPr>
              <w:pStyle w:val="Code"/>
            </w:pPr>
            <w:r>
              <w:t xml:space="preserve">sudo </w:t>
            </w:r>
            <w:r w:rsidR="00BA6F94">
              <w:t>ip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5F8809" w14:textId="0FFF1943" w:rsidR="003106B9" w:rsidRDefault="003106B9" w:rsidP="003106B9">
      <w:r>
        <w:t xml:space="preserve">Find the </w:t>
      </w:r>
      <w:r w:rsidRPr="002F1B7D">
        <w:t xml:space="preserve">IP of the </w:t>
      </w:r>
      <w:r w:rsidR="00CE7100">
        <w:t>network r</w:t>
      </w:r>
      <w:r w:rsidRPr="002F1B7D">
        <w:t>outer</w:t>
      </w:r>
      <w:r w:rsidR="00CE7100">
        <w:t>/default gateway</w:t>
      </w:r>
      <w:r w:rsidRPr="002F1B7D">
        <w:t xml:space="preserve"> you’re using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FA2626B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58F2A4A0" w14:textId="77777777" w:rsidR="003106B9" w:rsidRPr="002B4471" w:rsidRDefault="003106B9" w:rsidP="00DC3DD8">
            <w:pPr>
              <w:pStyle w:val="Code"/>
            </w:pPr>
            <w:r w:rsidRPr="002F1B7D">
              <w:t>ip route show</w:t>
            </w:r>
          </w:p>
        </w:tc>
      </w:tr>
    </w:tbl>
    <w:p w14:paraId="43A689F9" w14:textId="761E1D4B" w:rsidR="003106B9" w:rsidRDefault="003106B9" w:rsidP="003106B9">
      <w:r w:rsidRPr="002F1B7D">
        <w:t>On the terminal you will be shown the IP of your network router</w:t>
      </w:r>
      <w:r w:rsidR="00CE7100">
        <w:t>/default gateway</w:t>
      </w:r>
      <w:r w:rsidRPr="002F1B7D">
        <w:t>.</w:t>
      </w:r>
    </w:p>
    <w:p w14:paraId="6707ECE5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1196843939"/>
        <w:placeholder>
          <w:docPart w:val="5CEEB4D2BAD145E089FCFBC2CB03EBBF"/>
        </w:placeholder>
        <w:showingPlcHdr/>
      </w:sdtPr>
      <w:sdtEndPr>
        <w:rPr>
          <w:rStyle w:val="Red"/>
        </w:rPr>
      </w:sdtEndPr>
      <w:sdtContent>
        <w:p w14:paraId="36180C6C" w14:textId="77777777" w:rsidR="003106B9" w:rsidRPr="002F1B7D" w:rsidRDefault="003106B9" w:rsidP="003106B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192118EE" w:rsidR="00A23C0D" w:rsidRDefault="009E775F" w:rsidP="00A23C0D">
      <w:pPr>
        <w:pStyle w:val="Heading1"/>
      </w:pPr>
      <w:bookmarkStart w:id="2" w:name="_Toc85743722"/>
      <w:r>
        <w:t>2</w:t>
      </w:r>
      <w:r w:rsidR="00935C1A">
        <w:t>:</w:t>
      </w:r>
      <w:r w:rsidRPr="00E65300">
        <w:t xml:space="preserve"> </w:t>
      </w:r>
      <w:r w:rsidR="002F0D00">
        <w:t xml:space="preserve">MITM </w:t>
      </w:r>
      <w:r w:rsidR="00A63CD0">
        <w:t>bettercap with a Caplet File</w:t>
      </w:r>
      <w:bookmarkEnd w:id="2"/>
    </w:p>
    <w:p w14:paraId="3A0CEC8D" w14:textId="77777777" w:rsidR="00A23C0D" w:rsidRPr="00214234" w:rsidRDefault="00A23C0D" w:rsidP="00A23C0D">
      <w:r>
        <w:t>We can automate the startup of bettercap with a caplet file.</w:t>
      </w:r>
    </w:p>
    <w:p w14:paraId="1CDBBAA9" w14:textId="2075FE99" w:rsidR="00A23C0D" w:rsidRDefault="00772396" w:rsidP="00AF063E">
      <w:pPr>
        <w:pStyle w:val="ListParagraph"/>
        <w:numPr>
          <w:ilvl w:val="0"/>
          <w:numId w:val="4"/>
        </w:numPr>
      </w:pPr>
      <w:r>
        <w:t>On your Kali Linux VM: c</w:t>
      </w:r>
      <w:r w:rsidR="00A23C0D">
        <w:t xml:space="preserve">reate a text file with the following code. (I like </w:t>
      </w:r>
      <w:r w:rsidR="003F61E4">
        <w:t xml:space="preserve">nano or </w:t>
      </w:r>
      <w:r w:rsidR="00A23C0D">
        <w:t>leafpad for text editing)</w:t>
      </w:r>
    </w:p>
    <w:p w14:paraId="3494AC47" w14:textId="77777777" w:rsidR="00A23C0D" w:rsidRDefault="00A23C0D" w:rsidP="00AF063E">
      <w:pPr>
        <w:pStyle w:val="ListParagraph"/>
        <w:numPr>
          <w:ilvl w:val="0"/>
          <w:numId w:val="4"/>
        </w:numPr>
      </w:pPr>
      <w:r>
        <w:t xml:space="preserve">Save the file as </w:t>
      </w:r>
      <w:r w:rsidRPr="00214234">
        <w:rPr>
          <w:b/>
          <w:bCs/>
        </w:rPr>
        <w:t>spoof.cap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C0D" w14:paraId="30648E1A" w14:textId="77777777" w:rsidTr="005B5888">
        <w:tc>
          <w:tcPr>
            <w:tcW w:w="9350" w:type="dxa"/>
            <w:shd w:val="clear" w:color="auto" w:fill="E2EFD9" w:themeFill="accent6" w:themeFillTint="33"/>
          </w:tcPr>
          <w:p w14:paraId="46A1F330" w14:textId="77777777" w:rsidR="00A23C0D" w:rsidRDefault="00A23C0D" w:rsidP="005B5888">
            <w:pPr>
              <w:pStyle w:val="Code"/>
            </w:pPr>
            <w:r>
              <w:t>net.probe on</w:t>
            </w:r>
          </w:p>
          <w:p w14:paraId="4DFB58A5" w14:textId="77777777" w:rsidR="00A23C0D" w:rsidRDefault="00A23C0D" w:rsidP="005B5888">
            <w:pPr>
              <w:pStyle w:val="Code"/>
            </w:pPr>
            <w:r>
              <w:t>set arp.spoof.fullduplex true</w:t>
            </w:r>
          </w:p>
          <w:p w14:paraId="3E849479" w14:textId="2A491DDE" w:rsidR="00A23C0D" w:rsidRDefault="00A23C0D" w:rsidP="005B5888">
            <w:pPr>
              <w:pStyle w:val="Code"/>
            </w:pPr>
            <w:r>
              <w:t>set arp.spoof.targets 10.10.1.</w:t>
            </w:r>
            <w:r w:rsidR="007D49A9">
              <w:t>11</w:t>
            </w:r>
          </w:p>
          <w:p w14:paraId="7F40BA53" w14:textId="77777777" w:rsidR="00A23C0D" w:rsidRDefault="00A23C0D" w:rsidP="005B5888">
            <w:pPr>
              <w:pStyle w:val="Code"/>
            </w:pPr>
            <w:r>
              <w:t>arp.spoof on</w:t>
            </w:r>
          </w:p>
          <w:p w14:paraId="7138F038" w14:textId="77777777" w:rsidR="00A23C0D" w:rsidRDefault="00A23C0D" w:rsidP="005B5888">
            <w:pPr>
              <w:pStyle w:val="Code"/>
            </w:pPr>
            <w:r>
              <w:t>net.sniff on</w:t>
            </w:r>
          </w:p>
        </w:tc>
      </w:tr>
    </w:tbl>
    <w:p w14:paraId="7EF1F782" w14:textId="654FCE3E" w:rsidR="00403709" w:rsidRDefault="00403709" w:rsidP="00AF063E">
      <w:pPr>
        <w:pStyle w:val="ListParagraph"/>
        <w:numPr>
          <w:ilvl w:val="0"/>
          <w:numId w:val="4"/>
        </w:numPr>
      </w:pPr>
      <w:r>
        <w:t>Type the following command at the terminal</w:t>
      </w:r>
      <w:r w:rsidR="00C71D52">
        <w:t xml:space="preserve"> start bettercap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709" w14:paraId="588AC323" w14:textId="77777777" w:rsidTr="00EF220A">
        <w:tc>
          <w:tcPr>
            <w:tcW w:w="9350" w:type="dxa"/>
            <w:shd w:val="clear" w:color="auto" w:fill="E2EFD9" w:themeFill="accent6" w:themeFillTint="33"/>
          </w:tcPr>
          <w:p w14:paraId="62EDD17E" w14:textId="0E3DD7BE" w:rsidR="00403709" w:rsidRPr="004D1B22" w:rsidRDefault="005E5850" w:rsidP="004D1B22">
            <w:pPr>
              <w:pStyle w:val="Code"/>
            </w:pPr>
            <w:bookmarkStart w:id="3" w:name="_Hlk84050432"/>
            <w:r>
              <w:t>s</w:t>
            </w:r>
            <w:r w:rsidR="000D3B39">
              <w:t xml:space="preserve">udo </w:t>
            </w:r>
            <w:r w:rsidR="00403709" w:rsidRPr="004D1B22">
              <w:t xml:space="preserve">bettercap -iface eth0 </w:t>
            </w:r>
            <w:r w:rsidR="003F55E9">
              <w:t>-</w:t>
            </w:r>
            <w:r w:rsidR="00403709" w:rsidRPr="004D1B22">
              <w:t>caplet spoof.cap</w:t>
            </w:r>
          </w:p>
        </w:tc>
      </w:tr>
    </w:tbl>
    <w:bookmarkEnd w:id="3"/>
    <w:p w14:paraId="7C813C1B" w14:textId="3578EA57" w:rsidR="00673346" w:rsidRDefault="00673346" w:rsidP="00673346">
      <w:r>
        <w:t>The result should look something like this.</w:t>
      </w:r>
    </w:p>
    <w:p w14:paraId="1744E630" w14:textId="6C4E8AFD" w:rsidR="008D47B2" w:rsidRDefault="00673346" w:rsidP="00673346">
      <w:r>
        <w:rPr>
          <w:noProof/>
        </w:rPr>
        <w:drawing>
          <wp:inline distT="0" distB="0" distL="0" distR="0" wp14:anchorId="55FA3DC8" wp14:editId="1A496CB7">
            <wp:extent cx="5943600" cy="1830070"/>
            <wp:effectExtent l="38100" t="38100" r="95250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B9F99" w14:textId="41563647" w:rsidR="006D7566" w:rsidRDefault="009F0995" w:rsidP="006D7566">
      <w:pPr>
        <w:pStyle w:val="Heading1"/>
      </w:pPr>
      <w:bookmarkStart w:id="4" w:name="_Toc85743723"/>
      <w:r>
        <w:lastRenderedPageBreak/>
        <w:t xml:space="preserve">3: </w:t>
      </w:r>
      <w:bookmarkEnd w:id="4"/>
      <w:r w:rsidR="00FD4190">
        <w:t>Detect ARP Spoofing with arp -a</w:t>
      </w:r>
    </w:p>
    <w:p w14:paraId="677E867C" w14:textId="06BCCD50" w:rsidR="009116E0" w:rsidRDefault="009116E0" w:rsidP="00C541A4">
      <w:pPr>
        <w:pStyle w:val="ListParagraph"/>
        <w:numPr>
          <w:ilvl w:val="0"/>
          <w:numId w:val="46"/>
        </w:numPr>
      </w:pPr>
      <w:r>
        <w:t xml:space="preserve">On Kali </w:t>
      </w:r>
      <w:r>
        <w:sym w:font="Wingdings" w:char="F0E0"/>
      </w:r>
      <w:r>
        <w:t xml:space="preserve"> quit bettercap.</w:t>
      </w:r>
    </w:p>
    <w:p w14:paraId="15E408FE" w14:textId="6D2CB73D" w:rsidR="006D7566" w:rsidRDefault="008F1A34" w:rsidP="00C541A4">
      <w:pPr>
        <w:pStyle w:val="ListParagraph"/>
        <w:numPr>
          <w:ilvl w:val="0"/>
          <w:numId w:val="46"/>
        </w:numPr>
      </w:pPr>
      <w:r>
        <w:t>On the target Windows machine run this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566" w14:paraId="55CEB978" w14:textId="77777777" w:rsidTr="003039AB">
        <w:tc>
          <w:tcPr>
            <w:tcW w:w="9350" w:type="dxa"/>
            <w:shd w:val="clear" w:color="auto" w:fill="E2EFD9" w:themeFill="accent6" w:themeFillTint="33"/>
          </w:tcPr>
          <w:p w14:paraId="79192C8B" w14:textId="0C6DF8D0" w:rsidR="006D7566" w:rsidRPr="004D1B22" w:rsidRDefault="008F1A34" w:rsidP="003039AB">
            <w:pPr>
              <w:pStyle w:val="Code"/>
            </w:pPr>
            <w:r>
              <w:t>arp -a</w:t>
            </w:r>
          </w:p>
        </w:tc>
      </w:tr>
    </w:tbl>
    <w:p w14:paraId="0A4856A8" w14:textId="7813ADF7" w:rsidR="006D7566" w:rsidRDefault="008F1A34" w:rsidP="00C541A4">
      <w:pPr>
        <w:pStyle w:val="ListParagraph"/>
        <w:numPr>
          <w:ilvl w:val="0"/>
          <w:numId w:val="46"/>
        </w:numPr>
      </w:pPr>
      <w:r>
        <w:t>This will show the current arp table with the correct mac addresses.</w:t>
      </w:r>
    </w:p>
    <w:p w14:paraId="2605DAE9" w14:textId="7A18B67F" w:rsidR="008F1A34" w:rsidRDefault="008F1A34" w:rsidP="00C541A4">
      <w:pPr>
        <w:pStyle w:val="ListParagraph"/>
        <w:numPr>
          <w:ilvl w:val="0"/>
          <w:numId w:val="46"/>
        </w:numPr>
      </w:pPr>
      <w:r>
        <w:t>Insert a screen shot.</w:t>
      </w:r>
    </w:p>
    <w:sdt>
      <w:sdtPr>
        <w:rPr>
          <w:rStyle w:val="Red"/>
        </w:rPr>
        <w:id w:val="-108971188"/>
        <w:placeholder>
          <w:docPart w:val="49B28829CB9442AF81AF106F22E6177B"/>
        </w:placeholder>
        <w:showingPlcHdr/>
      </w:sdtPr>
      <w:sdtEndPr>
        <w:rPr>
          <w:rStyle w:val="Red"/>
        </w:rPr>
      </w:sdtEndPr>
      <w:sdtContent>
        <w:p w14:paraId="092FF31F" w14:textId="77777777" w:rsidR="008F1A34" w:rsidRDefault="008F1A34" w:rsidP="008F1A34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0D491C" w14:textId="02BA323F" w:rsidR="005415AF" w:rsidRDefault="009116E0" w:rsidP="00C541A4">
      <w:pPr>
        <w:pStyle w:val="ListParagraph"/>
        <w:numPr>
          <w:ilvl w:val="0"/>
          <w:numId w:val="46"/>
        </w:numPr>
      </w:pPr>
      <w:r>
        <w:t xml:space="preserve">On Kali </w:t>
      </w:r>
      <w:r>
        <w:sym w:font="Wingdings" w:char="F0E0"/>
      </w:r>
      <w:r>
        <w:t xml:space="preserve"> start a spoofing attack with bettercap.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6E0" w14:paraId="7BE45B5A" w14:textId="77777777" w:rsidTr="00EC7ACC">
        <w:tc>
          <w:tcPr>
            <w:tcW w:w="9350" w:type="dxa"/>
            <w:shd w:val="clear" w:color="auto" w:fill="E2EFD9" w:themeFill="accent6" w:themeFillTint="33"/>
          </w:tcPr>
          <w:p w14:paraId="3B56616D" w14:textId="77777777" w:rsidR="009116E0" w:rsidRPr="004D1B22" w:rsidRDefault="009116E0" w:rsidP="00EC7ACC">
            <w:pPr>
              <w:pStyle w:val="Code"/>
            </w:pPr>
            <w:r>
              <w:t xml:space="preserve">sudo </w:t>
            </w:r>
            <w:r w:rsidRPr="004D1B22">
              <w:t xml:space="preserve">bettercap -iface eth0 </w:t>
            </w:r>
            <w:r>
              <w:t>-</w:t>
            </w:r>
            <w:r w:rsidRPr="004D1B22">
              <w:t>caplet spoof.cap</w:t>
            </w:r>
          </w:p>
        </w:tc>
      </w:tr>
    </w:tbl>
    <w:p w14:paraId="3C263F74" w14:textId="7593F840" w:rsidR="009116E0" w:rsidRDefault="00C24768" w:rsidP="00C541A4">
      <w:pPr>
        <w:pStyle w:val="ListParagraph"/>
        <w:numPr>
          <w:ilvl w:val="0"/>
          <w:numId w:val="46"/>
        </w:numPr>
      </w:pPr>
      <w:r>
        <w:t xml:space="preserve">On target </w:t>
      </w:r>
      <w:r>
        <w:sym w:font="Wingdings" w:char="F0E0"/>
      </w:r>
      <w:r>
        <w:t xml:space="preserve"> run </w:t>
      </w:r>
      <w:r w:rsidRPr="00496D5F">
        <w:rPr>
          <w:b/>
          <w:bCs/>
        </w:rPr>
        <w:t>arp -a</w:t>
      </w:r>
      <w:r>
        <w:t xml:space="preserve"> again. Notice that Kali and the gateway have the same mac address.</w:t>
      </w:r>
    </w:p>
    <w:p w14:paraId="2F26A584" w14:textId="77777777" w:rsidR="00C24768" w:rsidRDefault="00C24768" w:rsidP="00C24768">
      <w:pPr>
        <w:pStyle w:val="ListParagraph"/>
        <w:numPr>
          <w:ilvl w:val="0"/>
          <w:numId w:val="46"/>
        </w:numPr>
      </w:pPr>
      <w:r>
        <w:t>Insert a screen shot.</w:t>
      </w:r>
    </w:p>
    <w:sdt>
      <w:sdtPr>
        <w:rPr>
          <w:rStyle w:val="Red"/>
        </w:rPr>
        <w:id w:val="-1011913469"/>
        <w:placeholder>
          <w:docPart w:val="43B525C3A1764F6DAACF4A2F816C738A"/>
        </w:placeholder>
        <w:showingPlcHdr/>
      </w:sdtPr>
      <w:sdtEndPr>
        <w:rPr>
          <w:rStyle w:val="Red"/>
        </w:rPr>
      </w:sdtEndPr>
      <w:sdtContent>
        <w:p w14:paraId="78A87A96" w14:textId="77777777" w:rsidR="00C24768" w:rsidRDefault="00C24768" w:rsidP="00C24768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F7BA60" w14:textId="1629907E" w:rsidR="005415AF" w:rsidRDefault="00496D5F" w:rsidP="005415AF">
      <w:pPr>
        <w:ind w:left="360"/>
      </w:pPr>
      <w:r w:rsidRPr="00496D5F">
        <w:t>This method works, but it takes a lot of time to check your arp cache for an attack.</w:t>
      </w:r>
      <w:r>
        <w:t xml:space="preserve"> Let’s find a better way.</w:t>
      </w:r>
    </w:p>
    <w:p w14:paraId="5398F249" w14:textId="69D47D44" w:rsidR="00496D5F" w:rsidRDefault="00496D5F" w:rsidP="00496D5F">
      <w:pPr>
        <w:pStyle w:val="Heading1"/>
      </w:pPr>
      <w:r>
        <w:t>4: Detect ARP Spoofing with XArp</w:t>
      </w:r>
    </w:p>
    <w:p w14:paraId="17D69A82" w14:textId="2B243751" w:rsidR="00496D5F" w:rsidRDefault="004B0C22" w:rsidP="004B0C22">
      <w:pPr>
        <w:pStyle w:val="ListParagraph"/>
        <w:numPr>
          <w:ilvl w:val="0"/>
          <w:numId w:val="47"/>
        </w:numPr>
      </w:pPr>
      <w:r>
        <w:t xml:space="preserve">On </w:t>
      </w:r>
      <w:r w:rsidR="00F165A3">
        <w:t xml:space="preserve">the </w:t>
      </w:r>
      <w:r>
        <w:t>target</w:t>
      </w:r>
      <w:r w:rsidR="00F165A3">
        <w:t xml:space="preserve"> windows machine</w:t>
      </w:r>
      <w:r>
        <w:t xml:space="preserve"> </w:t>
      </w:r>
      <w:r>
        <w:sym w:font="Wingdings" w:char="F0E0"/>
      </w:r>
      <w:r>
        <w:t xml:space="preserve"> go to </w:t>
      </w:r>
      <w:hyperlink r:id="rId9" w:history="1">
        <w:r w:rsidR="00F165A3" w:rsidRPr="0007768B">
          <w:rPr>
            <w:rStyle w:val="Hyperlink"/>
          </w:rPr>
          <w:t>https://binaryplant.com/arp-monitor</w:t>
        </w:r>
      </w:hyperlink>
      <w:r w:rsidR="00F165A3">
        <w:t xml:space="preserve"> </w:t>
      </w:r>
    </w:p>
    <w:p w14:paraId="0470F6C2" w14:textId="0167977E" w:rsidR="004B0C22" w:rsidRDefault="004B0C22" w:rsidP="004B0C22">
      <w:pPr>
        <w:pStyle w:val="ListParagraph"/>
        <w:numPr>
          <w:ilvl w:val="0"/>
          <w:numId w:val="47"/>
        </w:numPr>
      </w:pPr>
      <w:r>
        <w:t xml:space="preserve">Download and install </w:t>
      </w:r>
      <w:r w:rsidR="00F165A3">
        <w:t>Arp Monitor</w:t>
      </w:r>
      <w:r>
        <w:t>.</w:t>
      </w:r>
    </w:p>
    <w:p w14:paraId="4A5029EF" w14:textId="0C54040D" w:rsidR="004B0C22" w:rsidRDefault="00860FAB" w:rsidP="004B0C22">
      <w:pPr>
        <w:pStyle w:val="ListParagraph"/>
        <w:numPr>
          <w:ilvl w:val="0"/>
          <w:numId w:val="47"/>
        </w:numPr>
      </w:pPr>
      <w:r>
        <w:t xml:space="preserve">Run </w:t>
      </w:r>
      <w:r w:rsidR="00F165A3">
        <w:t>Arp Monitor</w:t>
      </w:r>
      <w:r>
        <w:t>. All MAC addresses are normal.</w:t>
      </w:r>
    </w:p>
    <w:p w14:paraId="010CBCAB" w14:textId="77777777" w:rsidR="00860FAB" w:rsidRDefault="00860FAB" w:rsidP="00860FAB">
      <w:pPr>
        <w:pStyle w:val="ListParagraph"/>
        <w:numPr>
          <w:ilvl w:val="0"/>
          <w:numId w:val="47"/>
        </w:numPr>
      </w:pPr>
      <w:r>
        <w:t>Insert a screen shot.</w:t>
      </w:r>
    </w:p>
    <w:sdt>
      <w:sdtPr>
        <w:rPr>
          <w:rStyle w:val="Red"/>
        </w:rPr>
        <w:id w:val="1789937801"/>
        <w:placeholder>
          <w:docPart w:val="DA9E43D1CB57462F9E3382C125F28079"/>
        </w:placeholder>
        <w:showingPlcHdr/>
      </w:sdtPr>
      <w:sdtEndPr>
        <w:rPr>
          <w:rStyle w:val="Red"/>
        </w:rPr>
      </w:sdtEndPr>
      <w:sdtContent>
        <w:p w14:paraId="7A7C6590" w14:textId="134B17C4" w:rsidR="00860FAB" w:rsidRDefault="00860FAB" w:rsidP="00860FAB">
          <w:pPr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2DB8043" w14:textId="6C1FE730" w:rsidR="00860FAB" w:rsidRDefault="00860FAB" w:rsidP="00860FAB">
      <w:pPr>
        <w:pStyle w:val="ListParagraph"/>
        <w:numPr>
          <w:ilvl w:val="0"/>
          <w:numId w:val="47"/>
        </w:numPr>
      </w:pPr>
      <w:r>
        <w:t xml:space="preserve">On Kali </w:t>
      </w:r>
      <w:r>
        <w:sym w:font="Wingdings" w:char="F0E0"/>
      </w:r>
      <w:r>
        <w:t xml:space="preserve"> Run </w:t>
      </w:r>
      <w:r w:rsidRPr="00860FAB">
        <w:rPr>
          <w:b/>
          <w:bCs/>
        </w:rPr>
        <w:t>bettercap</w:t>
      </w:r>
    </w:p>
    <w:p w14:paraId="03D08922" w14:textId="44773951" w:rsidR="00860FAB" w:rsidRDefault="00860FAB" w:rsidP="00860FAB">
      <w:pPr>
        <w:pStyle w:val="ListParagraph"/>
        <w:numPr>
          <w:ilvl w:val="0"/>
          <w:numId w:val="47"/>
        </w:numPr>
      </w:pPr>
      <w:r>
        <w:t xml:space="preserve">On target </w:t>
      </w:r>
      <w:r>
        <w:sym w:font="Wingdings" w:char="F0E0"/>
      </w:r>
      <w:r>
        <w:t xml:space="preserve"> </w:t>
      </w:r>
      <w:r w:rsidR="00402E43">
        <w:t>Notice the red warnings.</w:t>
      </w:r>
    </w:p>
    <w:p w14:paraId="2A24BC5F" w14:textId="77777777" w:rsidR="00402E43" w:rsidRDefault="00402E43" w:rsidP="00402E43">
      <w:pPr>
        <w:pStyle w:val="ListParagraph"/>
        <w:numPr>
          <w:ilvl w:val="0"/>
          <w:numId w:val="47"/>
        </w:numPr>
      </w:pPr>
      <w:r>
        <w:t>Insert a screen shot.</w:t>
      </w:r>
    </w:p>
    <w:sdt>
      <w:sdtPr>
        <w:rPr>
          <w:rStyle w:val="Red"/>
        </w:rPr>
        <w:id w:val="-282192944"/>
        <w:placeholder>
          <w:docPart w:val="09159CA00C7F475FBDD326C64E60CE06"/>
        </w:placeholder>
        <w:showingPlcHdr/>
      </w:sdtPr>
      <w:sdtEndPr>
        <w:rPr>
          <w:rStyle w:val="Red"/>
        </w:rPr>
      </w:sdtEndPr>
      <w:sdtContent>
        <w:p w14:paraId="2CDEBA22" w14:textId="5E5B49B3" w:rsidR="00402E43" w:rsidRPr="00496D5F" w:rsidRDefault="00402E43" w:rsidP="00402E43"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B129FE3" w14:textId="7F91335E" w:rsidR="009F359F" w:rsidRDefault="009F359F" w:rsidP="009F359F">
      <w:pPr>
        <w:pStyle w:val="Heading2"/>
      </w:pPr>
      <w:bookmarkStart w:id="5" w:name="_Toc85743724"/>
      <w:r w:rsidRPr="009F359F">
        <w:lastRenderedPageBreak/>
        <w:t>Assignment Submission</w:t>
      </w:r>
      <w:bookmarkEnd w:id="5"/>
    </w:p>
    <w:p w14:paraId="006CA838" w14:textId="7EC8F2A9" w:rsidR="009F359F" w:rsidRPr="009F359F" w:rsidRDefault="009F359F" w:rsidP="009F359F">
      <w:r>
        <w:t>Attach this completed document to the assignment in BlackBoard.</w:t>
      </w:r>
    </w:p>
    <w:sectPr w:rsidR="009F359F" w:rsidRPr="009F35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8058" w14:textId="77777777" w:rsidR="00085A2E" w:rsidRDefault="0008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78F4" w14:textId="5FE41316" w:rsidR="006E7A40" w:rsidRDefault="00F101CD" w:rsidP="006E7A40">
    <w:pPr>
      <w:pStyle w:val="Footer"/>
      <w:tabs>
        <w:tab w:val="center" w:pos="5040"/>
        <w:tab w:val="right" w:pos="10080"/>
      </w:tabs>
    </w:pPr>
    <w:r>
      <w:t>Detect ARP Spoofing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 xml:space="preserve">Revised: </w:t>
    </w:r>
    <w:r w:rsidR="003E731B">
      <w:t>0</w:t>
    </w:r>
    <w:r w:rsidR="007E104B">
      <w:t>3</w:t>
    </w:r>
    <w:r w:rsidR="006E7A40">
      <w:t>/</w:t>
    </w:r>
    <w:r w:rsidR="007E104B">
      <w:t>24</w:t>
    </w:r>
    <w:r w:rsidR="006E7A40">
      <w:t>/202</w:t>
    </w:r>
    <w:r w:rsidR="003E731B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C76E" w14:textId="77777777" w:rsidR="00085A2E" w:rsidRDefault="00085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94AF" w14:textId="77777777" w:rsidR="00085A2E" w:rsidRDefault="0008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2050" w14:textId="77777777" w:rsidR="00085A2E" w:rsidRDefault="0008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98B6" w14:textId="77777777" w:rsidR="00085A2E" w:rsidRDefault="00085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FF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2E96ED4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4780B5E"/>
    <w:multiLevelType w:val="hybridMultilevel"/>
    <w:tmpl w:val="AFB8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EF00B02"/>
    <w:multiLevelType w:val="hybridMultilevel"/>
    <w:tmpl w:val="5E8A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14279051">
    <w:abstractNumId w:val="25"/>
  </w:num>
  <w:num w:numId="2" w16cid:durableId="133526150">
    <w:abstractNumId w:val="27"/>
  </w:num>
  <w:num w:numId="3" w16cid:durableId="1937395849">
    <w:abstractNumId w:val="31"/>
  </w:num>
  <w:num w:numId="4" w16cid:durableId="892693577">
    <w:abstractNumId w:val="0"/>
  </w:num>
  <w:num w:numId="5" w16cid:durableId="1399983323">
    <w:abstractNumId w:val="20"/>
  </w:num>
  <w:num w:numId="6" w16cid:durableId="1096095766">
    <w:abstractNumId w:val="2"/>
  </w:num>
  <w:num w:numId="7" w16cid:durableId="1905942408">
    <w:abstractNumId w:val="22"/>
  </w:num>
  <w:num w:numId="8" w16cid:durableId="474838481">
    <w:abstractNumId w:val="47"/>
  </w:num>
  <w:num w:numId="9" w16cid:durableId="142936821">
    <w:abstractNumId w:val="14"/>
  </w:num>
  <w:num w:numId="10" w16cid:durableId="1153253250">
    <w:abstractNumId w:val="42"/>
  </w:num>
  <w:num w:numId="11" w16cid:durableId="1128277873">
    <w:abstractNumId w:val="15"/>
  </w:num>
  <w:num w:numId="12" w16cid:durableId="841703628">
    <w:abstractNumId w:val="28"/>
  </w:num>
  <w:num w:numId="13" w16cid:durableId="1835340078">
    <w:abstractNumId w:val="13"/>
  </w:num>
  <w:num w:numId="14" w16cid:durableId="1943226633">
    <w:abstractNumId w:val="12"/>
  </w:num>
  <w:num w:numId="15" w16cid:durableId="600575779">
    <w:abstractNumId w:val="36"/>
  </w:num>
  <w:num w:numId="16" w16cid:durableId="28800674">
    <w:abstractNumId w:val="1"/>
  </w:num>
  <w:num w:numId="17" w16cid:durableId="1985699411">
    <w:abstractNumId w:val="37"/>
  </w:num>
  <w:num w:numId="18" w16cid:durableId="718944703">
    <w:abstractNumId w:val="40"/>
  </w:num>
  <w:num w:numId="19" w16cid:durableId="1556311144">
    <w:abstractNumId w:val="34"/>
  </w:num>
  <w:num w:numId="20" w16cid:durableId="1271818622">
    <w:abstractNumId w:val="30"/>
  </w:num>
  <w:num w:numId="21" w16cid:durableId="180976343">
    <w:abstractNumId w:val="46"/>
  </w:num>
  <w:num w:numId="22" w16cid:durableId="520359434">
    <w:abstractNumId w:val="18"/>
  </w:num>
  <w:num w:numId="23" w16cid:durableId="1776633360">
    <w:abstractNumId w:val="21"/>
  </w:num>
  <w:num w:numId="24" w16cid:durableId="307588260">
    <w:abstractNumId w:val="6"/>
  </w:num>
  <w:num w:numId="25" w16cid:durableId="1044061371">
    <w:abstractNumId w:val="19"/>
  </w:num>
  <w:num w:numId="26" w16cid:durableId="208302391">
    <w:abstractNumId w:val="39"/>
  </w:num>
  <w:num w:numId="27" w16cid:durableId="2043048515">
    <w:abstractNumId w:val="43"/>
  </w:num>
  <w:num w:numId="28" w16cid:durableId="245961710">
    <w:abstractNumId w:val="10"/>
  </w:num>
  <w:num w:numId="29" w16cid:durableId="1895652057">
    <w:abstractNumId w:val="45"/>
  </w:num>
  <w:num w:numId="30" w16cid:durableId="1409032695">
    <w:abstractNumId w:val="7"/>
  </w:num>
  <w:num w:numId="31" w16cid:durableId="1157957531">
    <w:abstractNumId w:val="44"/>
  </w:num>
  <w:num w:numId="32" w16cid:durableId="1932003438">
    <w:abstractNumId w:val="26"/>
  </w:num>
  <w:num w:numId="33" w16cid:durableId="2055419999">
    <w:abstractNumId w:val="17"/>
  </w:num>
  <w:num w:numId="34" w16cid:durableId="234709898">
    <w:abstractNumId w:val="8"/>
  </w:num>
  <w:num w:numId="35" w16cid:durableId="296687132">
    <w:abstractNumId w:val="24"/>
  </w:num>
  <w:num w:numId="36" w16cid:durableId="912424527">
    <w:abstractNumId w:val="35"/>
  </w:num>
  <w:num w:numId="37" w16cid:durableId="7560756">
    <w:abstractNumId w:val="3"/>
  </w:num>
  <w:num w:numId="38" w16cid:durableId="353387667">
    <w:abstractNumId w:val="41"/>
  </w:num>
  <w:num w:numId="39" w16cid:durableId="865948255">
    <w:abstractNumId w:val="23"/>
  </w:num>
  <w:num w:numId="40" w16cid:durableId="2030987181">
    <w:abstractNumId w:val="11"/>
  </w:num>
  <w:num w:numId="41" w16cid:durableId="794567830">
    <w:abstractNumId w:val="33"/>
  </w:num>
  <w:num w:numId="42" w16cid:durableId="256671604">
    <w:abstractNumId w:val="4"/>
  </w:num>
  <w:num w:numId="43" w16cid:durableId="1899851578">
    <w:abstractNumId w:val="32"/>
  </w:num>
  <w:num w:numId="44" w16cid:durableId="1282881159">
    <w:abstractNumId w:val="38"/>
  </w:num>
  <w:num w:numId="45" w16cid:durableId="1792674728">
    <w:abstractNumId w:val="5"/>
  </w:num>
  <w:num w:numId="46" w16cid:durableId="1303853401">
    <w:abstractNumId w:val="9"/>
  </w:num>
  <w:num w:numId="47" w16cid:durableId="1103189041">
    <w:abstractNumId w:val="29"/>
  </w:num>
  <w:num w:numId="48" w16cid:durableId="142252878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03090"/>
    <w:rsid w:val="00013441"/>
    <w:rsid w:val="00043AD7"/>
    <w:rsid w:val="00074C1E"/>
    <w:rsid w:val="00085A2E"/>
    <w:rsid w:val="000B54EA"/>
    <w:rsid w:val="000B5CF7"/>
    <w:rsid w:val="000D3B39"/>
    <w:rsid w:val="000F0DEF"/>
    <w:rsid w:val="001006B0"/>
    <w:rsid w:val="00102D57"/>
    <w:rsid w:val="00107E02"/>
    <w:rsid w:val="001119EB"/>
    <w:rsid w:val="00124E9E"/>
    <w:rsid w:val="00140BBA"/>
    <w:rsid w:val="00142128"/>
    <w:rsid w:val="00143987"/>
    <w:rsid w:val="00143EF1"/>
    <w:rsid w:val="00151FAB"/>
    <w:rsid w:val="00155EB4"/>
    <w:rsid w:val="00163AA0"/>
    <w:rsid w:val="00165D51"/>
    <w:rsid w:val="00182744"/>
    <w:rsid w:val="00193A87"/>
    <w:rsid w:val="00194EC2"/>
    <w:rsid w:val="00195A4D"/>
    <w:rsid w:val="001B4534"/>
    <w:rsid w:val="001B4DC2"/>
    <w:rsid w:val="001B675F"/>
    <w:rsid w:val="001D2365"/>
    <w:rsid w:val="001D77C8"/>
    <w:rsid w:val="001F2E2C"/>
    <w:rsid w:val="00214234"/>
    <w:rsid w:val="00215D0C"/>
    <w:rsid w:val="0021777C"/>
    <w:rsid w:val="00222604"/>
    <w:rsid w:val="002318C1"/>
    <w:rsid w:val="0024583D"/>
    <w:rsid w:val="00257348"/>
    <w:rsid w:val="002670E5"/>
    <w:rsid w:val="002A43C5"/>
    <w:rsid w:val="002B4471"/>
    <w:rsid w:val="002C05FD"/>
    <w:rsid w:val="002C7E4A"/>
    <w:rsid w:val="002F0D00"/>
    <w:rsid w:val="002F1B7D"/>
    <w:rsid w:val="002F4BA4"/>
    <w:rsid w:val="00303023"/>
    <w:rsid w:val="00304A2D"/>
    <w:rsid w:val="003106B9"/>
    <w:rsid w:val="003217DA"/>
    <w:rsid w:val="00325340"/>
    <w:rsid w:val="00330155"/>
    <w:rsid w:val="0034206E"/>
    <w:rsid w:val="00352DCC"/>
    <w:rsid w:val="003757AD"/>
    <w:rsid w:val="003901B6"/>
    <w:rsid w:val="003A4529"/>
    <w:rsid w:val="003B5516"/>
    <w:rsid w:val="003C0E8C"/>
    <w:rsid w:val="003C55A9"/>
    <w:rsid w:val="003C592A"/>
    <w:rsid w:val="003E0B7D"/>
    <w:rsid w:val="003E18E9"/>
    <w:rsid w:val="003E4572"/>
    <w:rsid w:val="003E731B"/>
    <w:rsid w:val="003F2A26"/>
    <w:rsid w:val="003F55E9"/>
    <w:rsid w:val="003F5D1B"/>
    <w:rsid w:val="003F61E4"/>
    <w:rsid w:val="00402E43"/>
    <w:rsid w:val="00403709"/>
    <w:rsid w:val="00414B56"/>
    <w:rsid w:val="00416C9D"/>
    <w:rsid w:val="004308B5"/>
    <w:rsid w:val="00432205"/>
    <w:rsid w:val="00433F3C"/>
    <w:rsid w:val="00435BF0"/>
    <w:rsid w:val="004744E8"/>
    <w:rsid w:val="004808B0"/>
    <w:rsid w:val="00484BD1"/>
    <w:rsid w:val="00487F9A"/>
    <w:rsid w:val="00490D22"/>
    <w:rsid w:val="00496D5F"/>
    <w:rsid w:val="004A053A"/>
    <w:rsid w:val="004A3484"/>
    <w:rsid w:val="004A5186"/>
    <w:rsid w:val="004B0C22"/>
    <w:rsid w:val="004B1659"/>
    <w:rsid w:val="004B38F2"/>
    <w:rsid w:val="004B4EDA"/>
    <w:rsid w:val="004B584E"/>
    <w:rsid w:val="004D1B22"/>
    <w:rsid w:val="004F0A16"/>
    <w:rsid w:val="004F0A26"/>
    <w:rsid w:val="00501C2B"/>
    <w:rsid w:val="0050392F"/>
    <w:rsid w:val="00516513"/>
    <w:rsid w:val="00516C0F"/>
    <w:rsid w:val="00517481"/>
    <w:rsid w:val="005415AF"/>
    <w:rsid w:val="005640D7"/>
    <w:rsid w:val="00586D2B"/>
    <w:rsid w:val="0059788E"/>
    <w:rsid w:val="005A33CF"/>
    <w:rsid w:val="005C2F9F"/>
    <w:rsid w:val="005D3A9F"/>
    <w:rsid w:val="005D3BEB"/>
    <w:rsid w:val="005D4012"/>
    <w:rsid w:val="005E5850"/>
    <w:rsid w:val="006309C8"/>
    <w:rsid w:val="006310BB"/>
    <w:rsid w:val="0063684D"/>
    <w:rsid w:val="00637535"/>
    <w:rsid w:val="00640EB0"/>
    <w:rsid w:val="006516E0"/>
    <w:rsid w:val="00673346"/>
    <w:rsid w:val="00687AC0"/>
    <w:rsid w:val="00693527"/>
    <w:rsid w:val="006A4767"/>
    <w:rsid w:val="006C3564"/>
    <w:rsid w:val="006D5306"/>
    <w:rsid w:val="006D7566"/>
    <w:rsid w:val="006E4721"/>
    <w:rsid w:val="006E7A40"/>
    <w:rsid w:val="006F5CE2"/>
    <w:rsid w:val="00712F1A"/>
    <w:rsid w:val="00721D14"/>
    <w:rsid w:val="0076572B"/>
    <w:rsid w:val="00772396"/>
    <w:rsid w:val="007816FB"/>
    <w:rsid w:val="007874F3"/>
    <w:rsid w:val="00795EA2"/>
    <w:rsid w:val="007A3504"/>
    <w:rsid w:val="007D37D0"/>
    <w:rsid w:val="007D49A9"/>
    <w:rsid w:val="007E104B"/>
    <w:rsid w:val="007E16A5"/>
    <w:rsid w:val="007E20D4"/>
    <w:rsid w:val="007F0C42"/>
    <w:rsid w:val="007F5792"/>
    <w:rsid w:val="00803366"/>
    <w:rsid w:val="0081268F"/>
    <w:rsid w:val="00813996"/>
    <w:rsid w:val="00814D14"/>
    <w:rsid w:val="00817D71"/>
    <w:rsid w:val="00826B8B"/>
    <w:rsid w:val="00827459"/>
    <w:rsid w:val="008277A0"/>
    <w:rsid w:val="00840459"/>
    <w:rsid w:val="008429DF"/>
    <w:rsid w:val="00845AC2"/>
    <w:rsid w:val="0084624C"/>
    <w:rsid w:val="00850D3F"/>
    <w:rsid w:val="00851740"/>
    <w:rsid w:val="00860FAB"/>
    <w:rsid w:val="00864790"/>
    <w:rsid w:val="00881D8B"/>
    <w:rsid w:val="00897986"/>
    <w:rsid w:val="008B2758"/>
    <w:rsid w:val="008C056E"/>
    <w:rsid w:val="008C0D5E"/>
    <w:rsid w:val="008D2C60"/>
    <w:rsid w:val="008D39C5"/>
    <w:rsid w:val="008D3B9B"/>
    <w:rsid w:val="008D47B2"/>
    <w:rsid w:val="008D4888"/>
    <w:rsid w:val="008E073E"/>
    <w:rsid w:val="008E1A72"/>
    <w:rsid w:val="008E35C9"/>
    <w:rsid w:val="008F1A34"/>
    <w:rsid w:val="009116E0"/>
    <w:rsid w:val="0092076D"/>
    <w:rsid w:val="0092199B"/>
    <w:rsid w:val="00922805"/>
    <w:rsid w:val="00924504"/>
    <w:rsid w:val="00927265"/>
    <w:rsid w:val="009315BF"/>
    <w:rsid w:val="00935C1A"/>
    <w:rsid w:val="00941B55"/>
    <w:rsid w:val="00962FEE"/>
    <w:rsid w:val="009829CA"/>
    <w:rsid w:val="00986CF7"/>
    <w:rsid w:val="009918F3"/>
    <w:rsid w:val="00995737"/>
    <w:rsid w:val="009C18D9"/>
    <w:rsid w:val="009D4827"/>
    <w:rsid w:val="009D53CE"/>
    <w:rsid w:val="009E775F"/>
    <w:rsid w:val="009F0995"/>
    <w:rsid w:val="009F359F"/>
    <w:rsid w:val="009F64B3"/>
    <w:rsid w:val="00A23C0D"/>
    <w:rsid w:val="00A24B6B"/>
    <w:rsid w:val="00A555FB"/>
    <w:rsid w:val="00A55BC1"/>
    <w:rsid w:val="00A608FE"/>
    <w:rsid w:val="00A63CD0"/>
    <w:rsid w:val="00A658AA"/>
    <w:rsid w:val="00A817B7"/>
    <w:rsid w:val="00AD5300"/>
    <w:rsid w:val="00AE46DA"/>
    <w:rsid w:val="00AF063E"/>
    <w:rsid w:val="00AF37CB"/>
    <w:rsid w:val="00B023F3"/>
    <w:rsid w:val="00B15295"/>
    <w:rsid w:val="00B15D1A"/>
    <w:rsid w:val="00B36150"/>
    <w:rsid w:val="00B41B53"/>
    <w:rsid w:val="00B4373D"/>
    <w:rsid w:val="00B52A46"/>
    <w:rsid w:val="00B63558"/>
    <w:rsid w:val="00B7186A"/>
    <w:rsid w:val="00B72314"/>
    <w:rsid w:val="00B90644"/>
    <w:rsid w:val="00B95D66"/>
    <w:rsid w:val="00BA06A2"/>
    <w:rsid w:val="00BA6305"/>
    <w:rsid w:val="00BA6F94"/>
    <w:rsid w:val="00BB2C18"/>
    <w:rsid w:val="00BB5260"/>
    <w:rsid w:val="00BC344E"/>
    <w:rsid w:val="00BD0154"/>
    <w:rsid w:val="00BD192B"/>
    <w:rsid w:val="00BD23E6"/>
    <w:rsid w:val="00BD4054"/>
    <w:rsid w:val="00BF214F"/>
    <w:rsid w:val="00C1178D"/>
    <w:rsid w:val="00C24768"/>
    <w:rsid w:val="00C474A9"/>
    <w:rsid w:val="00C541A4"/>
    <w:rsid w:val="00C62107"/>
    <w:rsid w:val="00C71D52"/>
    <w:rsid w:val="00C7451A"/>
    <w:rsid w:val="00C85832"/>
    <w:rsid w:val="00CA25D8"/>
    <w:rsid w:val="00CB5248"/>
    <w:rsid w:val="00CC6FDE"/>
    <w:rsid w:val="00CE51FE"/>
    <w:rsid w:val="00CE7100"/>
    <w:rsid w:val="00D03763"/>
    <w:rsid w:val="00D0638A"/>
    <w:rsid w:val="00D07D3C"/>
    <w:rsid w:val="00D13EF3"/>
    <w:rsid w:val="00D14482"/>
    <w:rsid w:val="00D167B2"/>
    <w:rsid w:val="00D32C3D"/>
    <w:rsid w:val="00D44D0F"/>
    <w:rsid w:val="00D459D0"/>
    <w:rsid w:val="00D52BF8"/>
    <w:rsid w:val="00D62270"/>
    <w:rsid w:val="00D7064B"/>
    <w:rsid w:val="00D73D8E"/>
    <w:rsid w:val="00D76F92"/>
    <w:rsid w:val="00D83882"/>
    <w:rsid w:val="00DA3025"/>
    <w:rsid w:val="00DD15D8"/>
    <w:rsid w:val="00DE39EB"/>
    <w:rsid w:val="00E00C97"/>
    <w:rsid w:val="00E06D19"/>
    <w:rsid w:val="00E14F7A"/>
    <w:rsid w:val="00E16F9D"/>
    <w:rsid w:val="00E26D09"/>
    <w:rsid w:val="00E4416E"/>
    <w:rsid w:val="00E50485"/>
    <w:rsid w:val="00E65300"/>
    <w:rsid w:val="00E8194A"/>
    <w:rsid w:val="00EA0DF0"/>
    <w:rsid w:val="00EA3B2C"/>
    <w:rsid w:val="00ED69B8"/>
    <w:rsid w:val="00F02967"/>
    <w:rsid w:val="00F101CD"/>
    <w:rsid w:val="00F1370D"/>
    <w:rsid w:val="00F165A3"/>
    <w:rsid w:val="00F27B22"/>
    <w:rsid w:val="00F31E5C"/>
    <w:rsid w:val="00F34999"/>
    <w:rsid w:val="00F37AED"/>
    <w:rsid w:val="00F432F5"/>
    <w:rsid w:val="00F7405B"/>
    <w:rsid w:val="00F86EA0"/>
    <w:rsid w:val="00F9280B"/>
    <w:rsid w:val="00FB2FE9"/>
    <w:rsid w:val="00FD4190"/>
    <w:rsid w:val="00FE01C1"/>
    <w:rsid w:val="00FE2AE3"/>
    <w:rsid w:val="00FE66DB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A26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F0A26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F0A26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F0A26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4F0A2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0A26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4F0A26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4F0A26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4F0A26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4F0A26"/>
    <w:pPr>
      <w:numPr>
        <w:numId w:val="2"/>
      </w:numPr>
    </w:pPr>
  </w:style>
  <w:style w:type="character" w:styleId="PageNumber">
    <w:name w:val="page number"/>
    <w:basedOn w:val="DefaultParagraphFont"/>
    <w:rsid w:val="004F0A26"/>
  </w:style>
  <w:style w:type="character" w:styleId="Hyperlink">
    <w:name w:val="Hyperlink"/>
    <w:rsid w:val="004F0A26"/>
    <w:rPr>
      <w:color w:val="0000FF"/>
      <w:u w:val="single"/>
    </w:rPr>
  </w:style>
  <w:style w:type="character" w:styleId="FollowedHyperlink">
    <w:name w:val="FollowedHyperlink"/>
    <w:rsid w:val="004F0A2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F0A2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4F0A26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F0A26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F0A26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F0A26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F0A26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naryplant.com/arp-monitor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CEEB4D2BAD145E089FCFBC2CB03E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14A95-B057-42EC-AA77-9BE02019EC9B}"/>
      </w:docPartPr>
      <w:docPartBody>
        <w:p w:rsidR="00171195" w:rsidRDefault="00BF4911" w:rsidP="00BF4911">
          <w:pPr>
            <w:pStyle w:val="5CEEB4D2BAD145E089FCFBC2CB03EBB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9B28829CB9442AF81AF106F22E61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3E74-927A-4FE7-9F23-7598CE956A18}"/>
      </w:docPartPr>
      <w:docPartBody>
        <w:p w:rsidR="00986F8B" w:rsidRDefault="00EE622E" w:rsidP="00EE622E">
          <w:pPr>
            <w:pStyle w:val="49B28829CB9442AF81AF106F22E6177B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3B525C3A1764F6DAACF4A2F816C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AA86-B2BD-41FC-88D6-CDD9733B0482}"/>
      </w:docPartPr>
      <w:docPartBody>
        <w:p w:rsidR="00986F8B" w:rsidRDefault="00EE622E" w:rsidP="00EE622E">
          <w:pPr>
            <w:pStyle w:val="43B525C3A1764F6DAACF4A2F816C738A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A9E43D1CB57462F9E3382C125F28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A4F55-3AF5-4B51-8DA8-B41C25B7736D}"/>
      </w:docPartPr>
      <w:docPartBody>
        <w:p w:rsidR="00986F8B" w:rsidRDefault="00EE622E" w:rsidP="00EE622E">
          <w:pPr>
            <w:pStyle w:val="DA9E43D1CB57462F9E3382C125F28079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9159CA00C7F475FBDD326C64E60C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1B476-CEBB-45F2-B395-6A42B60B5835}"/>
      </w:docPartPr>
      <w:docPartBody>
        <w:p w:rsidR="00986F8B" w:rsidRDefault="00EE622E" w:rsidP="00EE622E">
          <w:pPr>
            <w:pStyle w:val="09159CA00C7F475FBDD326C64E60CE06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A10FC"/>
    <w:rsid w:val="00150DFE"/>
    <w:rsid w:val="00171195"/>
    <w:rsid w:val="001B274F"/>
    <w:rsid w:val="004C17B1"/>
    <w:rsid w:val="00986F8B"/>
    <w:rsid w:val="00BF4911"/>
    <w:rsid w:val="00EE622E"/>
    <w:rsid w:val="00F32149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22E"/>
  </w:style>
  <w:style w:type="paragraph" w:customStyle="1" w:styleId="D12680978DF54D4A925FC9191275312C">
    <w:name w:val="D12680978DF54D4A925FC9191275312C"/>
    <w:rsid w:val="00BF4911"/>
  </w:style>
  <w:style w:type="paragraph" w:customStyle="1" w:styleId="5CEEB4D2BAD145E089FCFBC2CB03EBBF">
    <w:name w:val="5CEEB4D2BAD145E089FCFBC2CB03EBBF"/>
    <w:rsid w:val="00BF4911"/>
  </w:style>
  <w:style w:type="paragraph" w:customStyle="1" w:styleId="49B28829CB9442AF81AF106F22E6177B">
    <w:name w:val="49B28829CB9442AF81AF106F22E6177B"/>
    <w:rsid w:val="00EE622E"/>
  </w:style>
  <w:style w:type="paragraph" w:customStyle="1" w:styleId="43B525C3A1764F6DAACF4A2F816C738A">
    <w:name w:val="43B525C3A1764F6DAACF4A2F816C738A"/>
    <w:rsid w:val="00EE622E"/>
  </w:style>
  <w:style w:type="paragraph" w:customStyle="1" w:styleId="DA9E43D1CB57462F9E3382C125F28079">
    <w:name w:val="DA9E43D1CB57462F9E3382C125F28079"/>
    <w:rsid w:val="00EE622E"/>
  </w:style>
  <w:style w:type="paragraph" w:customStyle="1" w:styleId="09159CA00C7F475FBDD326C64E60CE06">
    <w:name w:val="09159CA00C7F475FBDD326C64E60CE06"/>
    <w:rsid w:val="00EE6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9082-1ED3-429B-B352-6EC9A8CB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295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282</cp:revision>
  <dcterms:created xsi:type="dcterms:W3CDTF">2021-07-18T22:03:00Z</dcterms:created>
  <dcterms:modified xsi:type="dcterms:W3CDTF">2023-02-19T14:54:00Z</dcterms:modified>
</cp:coreProperties>
</file>