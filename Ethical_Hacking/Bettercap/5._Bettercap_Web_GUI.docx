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66DA" w14:textId="420D019E" w:rsidR="00FF7FC1" w:rsidRDefault="00D44D0F" w:rsidP="00F31E5C">
      <w:pPr>
        <w:pStyle w:val="Heading1"/>
        <w:rPr>
          <w:bCs/>
        </w:rPr>
      </w:pPr>
      <w:bookmarkStart w:id="0" w:name="_Toc84705819"/>
      <w:r>
        <w:t>Bettercap</w:t>
      </w:r>
      <w:r w:rsidR="00C85832">
        <w:t xml:space="preserve"> </w:t>
      </w:r>
      <w:r w:rsidR="00E2640E">
        <w:t>Web GUI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9762962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505A8F" w14:textId="320AC9AE" w:rsidR="0021777C" w:rsidRDefault="0021777C">
          <w:pPr>
            <w:pStyle w:val="TOCHeading"/>
          </w:pPr>
          <w:r>
            <w:t>Contents</w:t>
          </w:r>
        </w:p>
        <w:p w14:paraId="1FB17F1D" w14:textId="5B0A92FD" w:rsidR="00B73C70" w:rsidRDefault="002177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05819" w:history="1">
            <w:r w:rsidR="00B73C70" w:rsidRPr="00F62059">
              <w:rPr>
                <w:rStyle w:val="Hyperlink"/>
                <w:noProof/>
              </w:rPr>
              <w:t>Bettercap Web GUI</w:t>
            </w:r>
            <w:r w:rsidR="00B73C70">
              <w:rPr>
                <w:noProof/>
                <w:webHidden/>
              </w:rPr>
              <w:tab/>
            </w:r>
            <w:r w:rsidR="00B73C70">
              <w:rPr>
                <w:noProof/>
                <w:webHidden/>
              </w:rPr>
              <w:fldChar w:fldCharType="begin"/>
            </w:r>
            <w:r w:rsidR="00B73C70">
              <w:rPr>
                <w:noProof/>
                <w:webHidden/>
              </w:rPr>
              <w:instrText xml:space="preserve"> PAGEREF _Toc84705819 \h </w:instrText>
            </w:r>
            <w:r w:rsidR="00B73C70">
              <w:rPr>
                <w:noProof/>
                <w:webHidden/>
              </w:rPr>
            </w:r>
            <w:r w:rsidR="00B73C70">
              <w:rPr>
                <w:noProof/>
                <w:webHidden/>
              </w:rPr>
              <w:fldChar w:fldCharType="separate"/>
            </w:r>
            <w:r w:rsidR="00B73C70">
              <w:rPr>
                <w:noProof/>
                <w:webHidden/>
              </w:rPr>
              <w:t>1</w:t>
            </w:r>
            <w:r w:rsidR="00B73C70">
              <w:rPr>
                <w:noProof/>
                <w:webHidden/>
              </w:rPr>
              <w:fldChar w:fldCharType="end"/>
            </w:r>
          </w:hyperlink>
        </w:p>
        <w:p w14:paraId="77663A3F" w14:textId="4065539A" w:rsidR="00B73C70" w:rsidRDefault="00DB0E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5820" w:history="1">
            <w:r w:rsidR="00B73C70" w:rsidRPr="00F62059">
              <w:rPr>
                <w:rStyle w:val="Hyperlink"/>
                <w:noProof/>
              </w:rPr>
              <w:t>Lab Requirements</w:t>
            </w:r>
            <w:r w:rsidR="00B73C70">
              <w:rPr>
                <w:noProof/>
                <w:webHidden/>
              </w:rPr>
              <w:tab/>
            </w:r>
            <w:r w:rsidR="00B73C70">
              <w:rPr>
                <w:noProof/>
                <w:webHidden/>
              </w:rPr>
              <w:fldChar w:fldCharType="begin"/>
            </w:r>
            <w:r w:rsidR="00B73C70">
              <w:rPr>
                <w:noProof/>
                <w:webHidden/>
              </w:rPr>
              <w:instrText xml:space="preserve"> PAGEREF _Toc84705820 \h </w:instrText>
            </w:r>
            <w:r w:rsidR="00B73C70">
              <w:rPr>
                <w:noProof/>
                <w:webHidden/>
              </w:rPr>
            </w:r>
            <w:r w:rsidR="00B73C70">
              <w:rPr>
                <w:noProof/>
                <w:webHidden/>
              </w:rPr>
              <w:fldChar w:fldCharType="separate"/>
            </w:r>
            <w:r w:rsidR="00B73C70">
              <w:rPr>
                <w:noProof/>
                <w:webHidden/>
              </w:rPr>
              <w:t>1</w:t>
            </w:r>
            <w:r w:rsidR="00B73C70">
              <w:rPr>
                <w:noProof/>
                <w:webHidden/>
              </w:rPr>
              <w:fldChar w:fldCharType="end"/>
            </w:r>
          </w:hyperlink>
        </w:p>
        <w:p w14:paraId="27D5845D" w14:textId="7002CD0C" w:rsidR="00B73C70" w:rsidRDefault="00DB0E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5821" w:history="1">
            <w:r w:rsidR="00B73C70" w:rsidRPr="00F62059">
              <w:rPr>
                <w:rStyle w:val="Hyperlink"/>
                <w:noProof/>
              </w:rPr>
              <w:t>Bettercap Web GUI</w:t>
            </w:r>
            <w:r w:rsidR="00B73C70">
              <w:rPr>
                <w:noProof/>
                <w:webHidden/>
              </w:rPr>
              <w:tab/>
            </w:r>
            <w:r w:rsidR="00B73C70">
              <w:rPr>
                <w:noProof/>
                <w:webHidden/>
              </w:rPr>
              <w:fldChar w:fldCharType="begin"/>
            </w:r>
            <w:r w:rsidR="00B73C70">
              <w:rPr>
                <w:noProof/>
                <w:webHidden/>
              </w:rPr>
              <w:instrText xml:space="preserve"> PAGEREF _Toc84705821 \h </w:instrText>
            </w:r>
            <w:r w:rsidR="00B73C70">
              <w:rPr>
                <w:noProof/>
                <w:webHidden/>
              </w:rPr>
            </w:r>
            <w:r w:rsidR="00B73C70">
              <w:rPr>
                <w:noProof/>
                <w:webHidden/>
              </w:rPr>
              <w:fldChar w:fldCharType="separate"/>
            </w:r>
            <w:r w:rsidR="00B73C70">
              <w:rPr>
                <w:noProof/>
                <w:webHidden/>
              </w:rPr>
              <w:t>1</w:t>
            </w:r>
            <w:r w:rsidR="00B73C70">
              <w:rPr>
                <w:noProof/>
                <w:webHidden/>
              </w:rPr>
              <w:fldChar w:fldCharType="end"/>
            </w:r>
          </w:hyperlink>
        </w:p>
        <w:p w14:paraId="4543B8D4" w14:textId="331A69BD" w:rsidR="00B73C70" w:rsidRDefault="00DB0E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5822" w:history="1">
            <w:r w:rsidR="00B73C70" w:rsidRPr="00F62059">
              <w:rPr>
                <w:rStyle w:val="Hyperlink"/>
                <w:noProof/>
              </w:rPr>
              <w:t>1. View Local IP Address Information</w:t>
            </w:r>
            <w:r w:rsidR="00B73C70">
              <w:rPr>
                <w:noProof/>
                <w:webHidden/>
              </w:rPr>
              <w:tab/>
            </w:r>
            <w:r w:rsidR="00B73C70">
              <w:rPr>
                <w:noProof/>
                <w:webHidden/>
              </w:rPr>
              <w:fldChar w:fldCharType="begin"/>
            </w:r>
            <w:r w:rsidR="00B73C70">
              <w:rPr>
                <w:noProof/>
                <w:webHidden/>
              </w:rPr>
              <w:instrText xml:space="preserve"> PAGEREF _Toc84705822 \h </w:instrText>
            </w:r>
            <w:r w:rsidR="00B73C70">
              <w:rPr>
                <w:noProof/>
                <w:webHidden/>
              </w:rPr>
            </w:r>
            <w:r w:rsidR="00B73C70">
              <w:rPr>
                <w:noProof/>
                <w:webHidden/>
              </w:rPr>
              <w:fldChar w:fldCharType="separate"/>
            </w:r>
            <w:r w:rsidR="00B73C70">
              <w:rPr>
                <w:noProof/>
                <w:webHidden/>
              </w:rPr>
              <w:t>1</w:t>
            </w:r>
            <w:r w:rsidR="00B73C70">
              <w:rPr>
                <w:noProof/>
                <w:webHidden/>
              </w:rPr>
              <w:fldChar w:fldCharType="end"/>
            </w:r>
          </w:hyperlink>
        </w:p>
        <w:p w14:paraId="52167D13" w14:textId="5F7C890D" w:rsidR="00B73C70" w:rsidRDefault="00DB0E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5823" w:history="1">
            <w:r w:rsidR="00B73C70" w:rsidRPr="00F62059">
              <w:rPr>
                <w:rStyle w:val="Hyperlink"/>
                <w:noProof/>
              </w:rPr>
              <w:t>2. bettercap Web GUI</w:t>
            </w:r>
            <w:r w:rsidR="00B73C70">
              <w:rPr>
                <w:noProof/>
                <w:webHidden/>
              </w:rPr>
              <w:tab/>
            </w:r>
            <w:r w:rsidR="00B73C70">
              <w:rPr>
                <w:noProof/>
                <w:webHidden/>
              </w:rPr>
              <w:fldChar w:fldCharType="begin"/>
            </w:r>
            <w:r w:rsidR="00B73C70">
              <w:rPr>
                <w:noProof/>
                <w:webHidden/>
              </w:rPr>
              <w:instrText xml:space="preserve"> PAGEREF _Toc84705823 \h </w:instrText>
            </w:r>
            <w:r w:rsidR="00B73C70">
              <w:rPr>
                <w:noProof/>
                <w:webHidden/>
              </w:rPr>
            </w:r>
            <w:r w:rsidR="00B73C70">
              <w:rPr>
                <w:noProof/>
                <w:webHidden/>
              </w:rPr>
              <w:fldChar w:fldCharType="separate"/>
            </w:r>
            <w:r w:rsidR="00B73C70">
              <w:rPr>
                <w:noProof/>
                <w:webHidden/>
              </w:rPr>
              <w:t>2</w:t>
            </w:r>
            <w:r w:rsidR="00B73C70">
              <w:rPr>
                <w:noProof/>
                <w:webHidden/>
              </w:rPr>
              <w:fldChar w:fldCharType="end"/>
            </w:r>
          </w:hyperlink>
        </w:p>
        <w:p w14:paraId="43C9167F" w14:textId="6FE122F4" w:rsidR="00B73C70" w:rsidRDefault="00DB0E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5824" w:history="1">
            <w:r w:rsidR="00B73C70" w:rsidRPr="00F62059">
              <w:rPr>
                <w:rStyle w:val="Hyperlink"/>
                <w:noProof/>
              </w:rPr>
              <w:t>Assignment Submission</w:t>
            </w:r>
            <w:r w:rsidR="00B73C70">
              <w:rPr>
                <w:noProof/>
                <w:webHidden/>
              </w:rPr>
              <w:tab/>
            </w:r>
            <w:r w:rsidR="00B73C70">
              <w:rPr>
                <w:noProof/>
                <w:webHidden/>
              </w:rPr>
              <w:fldChar w:fldCharType="begin"/>
            </w:r>
            <w:r w:rsidR="00B73C70">
              <w:rPr>
                <w:noProof/>
                <w:webHidden/>
              </w:rPr>
              <w:instrText xml:space="preserve"> PAGEREF _Toc84705824 \h </w:instrText>
            </w:r>
            <w:r w:rsidR="00B73C70">
              <w:rPr>
                <w:noProof/>
                <w:webHidden/>
              </w:rPr>
            </w:r>
            <w:r w:rsidR="00B73C70">
              <w:rPr>
                <w:noProof/>
                <w:webHidden/>
              </w:rPr>
              <w:fldChar w:fldCharType="separate"/>
            </w:r>
            <w:r w:rsidR="00B73C70">
              <w:rPr>
                <w:noProof/>
                <w:webHidden/>
              </w:rPr>
              <w:t>3</w:t>
            </w:r>
            <w:r w:rsidR="00B73C70">
              <w:rPr>
                <w:noProof/>
                <w:webHidden/>
              </w:rPr>
              <w:fldChar w:fldCharType="end"/>
            </w:r>
          </w:hyperlink>
        </w:p>
        <w:p w14:paraId="718B1A57" w14:textId="1470E2C0" w:rsidR="00803366" w:rsidRDefault="0021777C" w:rsidP="00074C1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C08EB9" w14:textId="7F942637" w:rsidR="00074C1E" w:rsidRDefault="00074C1E" w:rsidP="00074C1E">
      <w:r>
        <w:t>Time required: 30 minutes</w:t>
      </w:r>
    </w:p>
    <w:p w14:paraId="7452A603" w14:textId="7BAFA406" w:rsidR="00165D51" w:rsidRDefault="00165D51" w:rsidP="00165D51">
      <w:pPr>
        <w:pStyle w:val="Heading1"/>
      </w:pPr>
      <w:bookmarkStart w:id="1" w:name="_Toc84705820"/>
      <w:r>
        <w:t>Lab Requirements</w:t>
      </w:r>
      <w:bookmarkEnd w:id="1"/>
    </w:p>
    <w:p w14:paraId="1C346C39" w14:textId="1831A646" w:rsidR="00A24B6B" w:rsidRPr="00A24B6B" w:rsidRDefault="00A24B6B" w:rsidP="00A24B6B">
      <w:r>
        <w:t>This lab can disrupt network communications on a production network. We want to do this lab in a completely virtual environment.</w:t>
      </w:r>
    </w:p>
    <w:p w14:paraId="5F121E5B" w14:textId="19F57388" w:rsidR="00165D51" w:rsidRDefault="00165D51" w:rsidP="00AF063E">
      <w:pPr>
        <w:pStyle w:val="ListParagraph"/>
        <w:numPr>
          <w:ilvl w:val="0"/>
          <w:numId w:val="3"/>
        </w:numPr>
      </w:pPr>
      <w:r>
        <w:t>Kali Linux VM</w:t>
      </w:r>
    </w:p>
    <w:p w14:paraId="785DD536" w14:textId="09129FB5" w:rsidR="00165D51" w:rsidRDefault="00165D51" w:rsidP="00AF063E">
      <w:pPr>
        <w:pStyle w:val="ListParagraph"/>
        <w:numPr>
          <w:ilvl w:val="0"/>
          <w:numId w:val="3"/>
        </w:numPr>
      </w:pPr>
      <w:r>
        <w:t>Windows VM</w:t>
      </w:r>
      <w:r w:rsidR="00AB62DD">
        <w:t xml:space="preserve"> with Google Chrome</w:t>
      </w:r>
    </w:p>
    <w:p w14:paraId="6EF64792" w14:textId="14D2FE3E" w:rsidR="00165D51" w:rsidRDefault="00165D51" w:rsidP="00AF063E">
      <w:pPr>
        <w:pStyle w:val="ListParagraph"/>
        <w:numPr>
          <w:ilvl w:val="0"/>
          <w:numId w:val="3"/>
        </w:numPr>
      </w:pPr>
      <w:r>
        <w:t xml:space="preserve">Both VM’s on </w:t>
      </w:r>
      <w:r w:rsidR="0037474D">
        <w:t>same</w:t>
      </w:r>
      <w:r>
        <w:t xml:space="preserve"> NAT network</w:t>
      </w:r>
    </w:p>
    <w:p w14:paraId="380B2DE0" w14:textId="04773506" w:rsidR="00D1604B" w:rsidRDefault="00E2640E" w:rsidP="002A156D">
      <w:pPr>
        <w:pStyle w:val="Heading1"/>
      </w:pPr>
      <w:bookmarkStart w:id="2" w:name="_Toc84705821"/>
      <w:r>
        <w:t>Bettercap Web GUI</w:t>
      </w:r>
      <w:bookmarkEnd w:id="2"/>
    </w:p>
    <w:p w14:paraId="775357BB" w14:textId="736230A1" w:rsidR="002A156D" w:rsidRDefault="002A156D" w:rsidP="002A156D">
      <w:r>
        <w:t>We know how to be the man in the middle</w:t>
      </w:r>
      <w:r w:rsidR="00603570">
        <w:t xml:space="preserve"> and capture all the packets from a </w:t>
      </w:r>
      <w:r w:rsidR="009D3A71">
        <w:t xml:space="preserve">victim. We can </w:t>
      </w:r>
      <w:r w:rsidR="00E2640E">
        <w:t>do this from a GUI interface.</w:t>
      </w:r>
    </w:p>
    <w:p w14:paraId="18F08B73" w14:textId="34217344" w:rsidR="00AE56F5" w:rsidRPr="002A156D" w:rsidRDefault="00AE56F5" w:rsidP="002A156D">
      <w:r>
        <w:t>Connect both VM’s to the NAT network we created earlier.</w:t>
      </w:r>
    </w:p>
    <w:p w14:paraId="7684E09E" w14:textId="6ECD90EB" w:rsidR="003106B9" w:rsidRPr="002F1B7D" w:rsidRDefault="003106B9" w:rsidP="003106B9">
      <w:pPr>
        <w:pStyle w:val="Heading1"/>
      </w:pPr>
      <w:bookmarkStart w:id="3" w:name="_Toc84705822"/>
      <w:r w:rsidRPr="006516E0">
        <w:t>1</w:t>
      </w:r>
      <w:r w:rsidR="006309C8">
        <w:t>.</w:t>
      </w:r>
      <w:r w:rsidRPr="006516E0">
        <w:t xml:space="preserve"> </w:t>
      </w:r>
      <w:r w:rsidRPr="002F1B7D">
        <w:t>View</w:t>
      </w:r>
      <w:r>
        <w:t xml:space="preserve"> Local IP Address Information</w:t>
      </w:r>
      <w:bookmarkEnd w:id="3"/>
    </w:p>
    <w:p w14:paraId="62AA00B6" w14:textId="6B4D9CEB" w:rsidR="003106B9" w:rsidRDefault="003106B9" w:rsidP="003106B9">
      <w:r>
        <w:t xml:space="preserve">On your Kali Linux: </w:t>
      </w:r>
      <w:r w:rsidR="00924504">
        <w:t>r</w:t>
      </w:r>
      <w:r w:rsidRPr="002F1B7D">
        <w:t xml:space="preserve">un the following command in the terminal to find out the name </w:t>
      </w:r>
      <w:r w:rsidR="00943E78">
        <w:t xml:space="preserve">and IP address </w:t>
      </w:r>
      <w:r w:rsidRPr="002F1B7D">
        <w:t>of the network interface that you’re using</w:t>
      </w:r>
      <w:r>
        <w:t>. It is commonly eth0.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6B9" w14:paraId="69FDA776" w14:textId="77777777" w:rsidTr="00DC3DD8">
        <w:tc>
          <w:tcPr>
            <w:tcW w:w="9350" w:type="dxa"/>
            <w:shd w:val="clear" w:color="auto" w:fill="E2EFD9" w:themeFill="accent6" w:themeFillTint="33"/>
          </w:tcPr>
          <w:p w14:paraId="2EEA34F0" w14:textId="46D8292A" w:rsidR="003106B9" w:rsidRDefault="00D81BD5" w:rsidP="00DC3DD8">
            <w:pPr>
              <w:pStyle w:val="Code"/>
            </w:pPr>
            <w:r>
              <w:t>ip a</w:t>
            </w:r>
          </w:p>
        </w:tc>
      </w:tr>
    </w:tbl>
    <w:p w14:paraId="430E569F" w14:textId="77777777" w:rsidR="003106B9" w:rsidRPr="00D52BF8" w:rsidRDefault="003106B9" w:rsidP="003106B9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759374585"/>
        <w:placeholder>
          <w:docPart w:val="D12680978DF54D4A925FC9191275312C"/>
        </w:placeholder>
        <w:showingPlcHdr/>
      </w:sdtPr>
      <w:sdtEndPr>
        <w:rPr>
          <w:rStyle w:val="Red"/>
        </w:rPr>
      </w:sdtEndPr>
      <w:sdtContent>
        <w:p w14:paraId="181DFC2A" w14:textId="77777777" w:rsidR="003106B9" w:rsidRPr="002F1B7D" w:rsidRDefault="003106B9" w:rsidP="003106B9">
          <w:pPr>
            <w:spacing w:before="100" w:beforeAutospacing="1" w:after="100" w:afterAutospacing="1" w:line="240" w:lineRule="auto"/>
            <w:rPr>
              <w:rFonts w:ascii="Times New Roman" w:hAnsi="Times New Roman"/>
              <w:sz w:val="24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FE7C8BE" w14:textId="6974A354" w:rsidR="00A23C0D" w:rsidRDefault="00632217" w:rsidP="00A23C0D">
      <w:pPr>
        <w:pStyle w:val="Heading1"/>
      </w:pPr>
      <w:bookmarkStart w:id="4" w:name="_Toc84705823"/>
      <w:r>
        <w:t>2</w:t>
      </w:r>
      <w:r w:rsidR="002C7E4A">
        <w:t xml:space="preserve">. </w:t>
      </w:r>
      <w:r w:rsidR="00A63CD0">
        <w:t>bettercap</w:t>
      </w:r>
      <w:r w:rsidR="00E2640E">
        <w:t xml:space="preserve"> Web GUI</w:t>
      </w:r>
      <w:bookmarkEnd w:id="4"/>
    </w:p>
    <w:p w14:paraId="3AAAC507" w14:textId="2AECC729" w:rsidR="00153023" w:rsidRPr="00153023" w:rsidRDefault="00153023" w:rsidP="00153023">
      <w:r>
        <w:t>Bettercap that comes installed with Kali Linux doesn’t work right. It does if we do a clean build direct from the bettercap github.</w:t>
      </w:r>
    </w:p>
    <w:p w14:paraId="25F22337" w14:textId="6D5180CA" w:rsidR="00D51C7A" w:rsidRDefault="004115B3" w:rsidP="00D51C7A">
      <w:pPr>
        <w:pStyle w:val="ListParagraph"/>
        <w:numPr>
          <w:ilvl w:val="0"/>
          <w:numId w:val="4"/>
        </w:numPr>
      </w:pPr>
      <w:r>
        <w:t>Type the following commands separately at the terminal to do a clean install of bettercap.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D51C7A" w14:paraId="3D6274EA" w14:textId="77777777" w:rsidTr="00916C98">
        <w:tc>
          <w:tcPr>
            <w:tcW w:w="10255" w:type="dxa"/>
            <w:shd w:val="clear" w:color="auto" w:fill="E2EFD9" w:themeFill="accent6" w:themeFillTint="33"/>
          </w:tcPr>
          <w:p w14:paraId="2F55920A" w14:textId="74D159E1" w:rsidR="00DB0EF1" w:rsidRDefault="00DB0EF1" w:rsidP="00661C6B">
            <w:pPr>
              <w:pStyle w:val="Code"/>
            </w:pPr>
            <w:bookmarkStart w:id="5" w:name="_Hlk84050432"/>
            <w:r>
              <w:t>sudo apt update</w:t>
            </w:r>
          </w:p>
          <w:p w14:paraId="613277CB" w14:textId="0D87D726" w:rsidR="00661C6B" w:rsidRDefault="00661C6B" w:rsidP="00661C6B">
            <w:pPr>
              <w:pStyle w:val="Code"/>
            </w:pPr>
            <w:r>
              <w:t>sudo apt install -y golang git libusb-1.0-0-dev libpcap-dev libnetfilter-queue-dev</w:t>
            </w:r>
          </w:p>
          <w:p w14:paraId="682AA11A" w14:textId="77777777" w:rsidR="00661C6B" w:rsidRDefault="00661C6B" w:rsidP="00661C6B">
            <w:pPr>
              <w:pStyle w:val="Code"/>
            </w:pPr>
            <w:r>
              <w:t>git clone https://github.com/bettercap/bettercap.git</w:t>
            </w:r>
          </w:p>
          <w:p w14:paraId="46735409" w14:textId="77777777" w:rsidR="00661C6B" w:rsidRDefault="00661C6B" w:rsidP="00661C6B">
            <w:pPr>
              <w:pStyle w:val="Code"/>
            </w:pPr>
            <w:r>
              <w:t>cd bettercap</w:t>
            </w:r>
          </w:p>
          <w:p w14:paraId="516BC532" w14:textId="77777777" w:rsidR="00661C6B" w:rsidRDefault="00661C6B" w:rsidP="00661C6B">
            <w:pPr>
              <w:pStyle w:val="Code"/>
            </w:pPr>
            <w:r>
              <w:t>go install</w:t>
            </w:r>
          </w:p>
          <w:p w14:paraId="320C1521" w14:textId="77777777" w:rsidR="008F6812" w:rsidRDefault="00661C6B" w:rsidP="001E0417">
            <w:pPr>
              <w:pStyle w:val="Code"/>
            </w:pPr>
            <w:r>
              <w:t>go build</w:t>
            </w:r>
          </w:p>
          <w:p w14:paraId="610FFB02" w14:textId="240F73AD" w:rsidR="00AB5C0A" w:rsidRDefault="00461082" w:rsidP="001E0417">
            <w:pPr>
              <w:pStyle w:val="Code"/>
            </w:pPr>
            <w:r>
              <w:t xml:space="preserve">sudo </w:t>
            </w:r>
            <w:r w:rsidR="00AB5C0A">
              <w:t>./bettercap</w:t>
            </w:r>
          </w:p>
          <w:p w14:paraId="3D1D56FD" w14:textId="77777777" w:rsidR="006444A3" w:rsidRPr="00711648" w:rsidRDefault="006444A3" w:rsidP="006444A3">
            <w:pPr>
              <w:pStyle w:val="Code"/>
              <w:rPr>
                <w:rFonts w:cs="Courier New"/>
                <w:szCs w:val="20"/>
              </w:rPr>
            </w:pPr>
            <w:r w:rsidRPr="00711648">
              <w:rPr>
                <w:rFonts w:cs="Courier New"/>
                <w:szCs w:val="20"/>
              </w:rPr>
              <w:t>caplets.update</w:t>
            </w:r>
          </w:p>
          <w:p w14:paraId="553DC2AE" w14:textId="068BADB2" w:rsidR="00683AFD" w:rsidRPr="006444A3" w:rsidRDefault="006444A3" w:rsidP="001E0417">
            <w:pPr>
              <w:pStyle w:val="Code"/>
              <w:rPr>
                <w:rFonts w:cs="Courier New"/>
                <w:szCs w:val="20"/>
              </w:rPr>
            </w:pPr>
            <w:r w:rsidRPr="00711648">
              <w:rPr>
                <w:rFonts w:cs="Courier New"/>
                <w:szCs w:val="20"/>
              </w:rPr>
              <w:t>ui.update</w:t>
            </w:r>
          </w:p>
        </w:tc>
      </w:tr>
    </w:tbl>
    <w:bookmarkEnd w:id="5"/>
    <w:p w14:paraId="276B3B96" w14:textId="2DD2373F" w:rsidR="00E77C5E" w:rsidRDefault="00E77C5E" w:rsidP="00B067D8">
      <w:pPr>
        <w:pStyle w:val="ListParagraph"/>
        <w:numPr>
          <w:ilvl w:val="0"/>
          <w:numId w:val="4"/>
        </w:numPr>
      </w:pPr>
      <w:r w:rsidRPr="00B067D8">
        <w:rPr>
          <w:rFonts w:cs="Courier New"/>
          <w:szCs w:val="20"/>
        </w:rPr>
        <w:t>Quit bettercap</w:t>
      </w:r>
      <w:r w:rsidR="0022615C" w:rsidRPr="00B067D8">
        <w:rPr>
          <w:rFonts w:cs="Courier New"/>
          <w:szCs w:val="20"/>
        </w:rPr>
        <w:t>.</w:t>
      </w:r>
    </w:p>
    <w:p w14:paraId="1E3F0421" w14:textId="37934282" w:rsidR="005F34DE" w:rsidRDefault="005F34DE" w:rsidP="00BF6F45">
      <w:pPr>
        <w:pStyle w:val="ListParagraph"/>
        <w:numPr>
          <w:ilvl w:val="0"/>
          <w:numId w:val="4"/>
        </w:numPr>
      </w:pPr>
      <w:r>
        <w:t>Enter the following command to open the hstshijack.cap for editing.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4DE" w14:paraId="5177B231" w14:textId="77777777" w:rsidTr="00233723">
        <w:tc>
          <w:tcPr>
            <w:tcW w:w="9350" w:type="dxa"/>
            <w:shd w:val="clear" w:color="auto" w:fill="E2EFD9" w:themeFill="accent6" w:themeFillTint="33"/>
          </w:tcPr>
          <w:p w14:paraId="728E203D" w14:textId="70B68AAB" w:rsidR="005F34DE" w:rsidRDefault="005F34DE" w:rsidP="00233723">
            <w:pPr>
              <w:pStyle w:val="Code"/>
            </w:pPr>
            <w:r>
              <w:t xml:space="preserve">sudo </w:t>
            </w:r>
            <w:r w:rsidR="005B00BE">
              <w:t>geany</w:t>
            </w:r>
            <w:r>
              <w:t xml:space="preserve"> /usr/local/share/bettercap/caplets/hstshijack/hstshijack.cap</w:t>
            </w:r>
          </w:p>
        </w:tc>
      </w:tr>
    </w:tbl>
    <w:p w14:paraId="66DC5D69" w14:textId="02809C02" w:rsidR="000B505E" w:rsidRDefault="000B505E" w:rsidP="00B678EF">
      <w:r>
        <w:t>This is the contents of the alert.js file we created earlier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05E" w14:paraId="0CAAF554" w14:textId="77777777" w:rsidTr="008A0BBF">
        <w:tc>
          <w:tcPr>
            <w:tcW w:w="9350" w:type="dxa"/>
            <w:shd w:val="clear" w:color="auto" w:fill="E2EFD9" w:themeFill="accent6" w:themeFillTint="33"/>
          </w:tcPr>
          <w:p w14:paraId="2EF874F0" w14:textId="77777777" w:rsidR="000B505E" w:rsidRDefault="000B505E" w:rsidP="008A0BBF">
            <w:pPr>
              <w:pStyle w:val="Code"/>
            </w:pPr>
            <w:r>
              <w:t>alert(</w:t>
            </w:r>
            <w:r w:rsidRPr="00646D13">
              <w:t>'</w:t>
            </w:r>
            <w:r>
              <w:t>You have been hacked!</w:t>
            </w:r>
            <w:r w:rsidRPr="00646D13">
              <w:t>'</w:t>
            </w:r>
            <w:r>
              <w:t>)</w:t>
            </w:r>
          </w:p>
        </w:tc>
      </w:tr>
    </w:tbl>
    <w:p w14:paraId="2EAAD21B" w14:textId="1C116BAB" w:rsidR="000B505E" w:rsidRDefault="005F34DE" w:rsidP="008944FC">
      <w:pPr>
        <w:pStyle w:val="ListParagraph"/>
        <w:numPr>
          <w:ilvl w:val="0"/>
          <w:numId w:val="4"/>
        </w:numPr>
      </w:pPr>
      <w:r>
        <w:t xml:space="preserve">Go to the </w:t>
      </w:r>
      <w:r w:rsidR="002D0BCA" w:rsidRPr="002D0BCA">
        <w:rPr>
          <w:b/>
          <w:bCs/>
        </w:rPr>
        <w:t xml:space="preserve">set </w:t>
      </w:r>
      <w:r w:rsidR="002D0BCA">
        <w:rPr>
          <w:b/>
          <w:bCs/>
        </w:rPr>
        <w:t>h</w:t>
      </w:r>
      <w:r w:rsidR="002D0BCA" w:rsidRPr="002D0BCA">
        <w:rPr>
          <w:b/>
          <w:bCs/>
        </w:rPr>
        <w:t>stshijack.payloads</w:t>
      </w:r>
      <w:r w:rsidR="002D0BCA">
        <w:t xml:space="preserve"> </w:t>
      </w:r>
      <w:r>
        <w:t xml:space="preserve">line shown at the bottom, add the path to your </w:t>
      </w:r>
      <w:r w:rsidRPr="004F0DD7">
        <w:rPr>
          <w:b/>
          <w:bCs/>
        </w:rPr>
        <w:t>alert.js</w:t>
      </w:r>
      <w:r>
        <w:t xml:space="preserve"> file.</w:t>
      </w:r>
      <w:r w:rsidR="003F5A5E">
        <w:t xml:space="preserve"> </w:t>
      </w:r>
    </w:p>
    <w:p w14:paraId="158A6437" w14:textId="77777777" w:rsidR="005F34DE" w:rsidRPr="007216F2" w:rsidRDefault="005F34DE" w:rsidP="005F34DE">
      <w:pPr>
        <w:ind w:hanging="1080"/>
      </w:pPr>
      <w:r>
        <w:rPr>
          <w:noProof/>
        </w:rPr>
        <w:drawing>
          <wp:inline distT="0" distB="0" distL="0" distR="0" wp14:anchorId="2346C147" wp14:editId="6C718460">
            <wp:extent cx="7294425" cy="857250"/>
            <wp:effectExtent l="38100" t="38100" r="9715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3923" cy="85836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4DE" w14:paraId="42D93EB0" w14:textId="77777777" w:rsidTr="00233723">
        <w:tc>
          <w:tcPr>
            <w:tcW w:w="9350" w:type="dxa"/>
            <w:shd w:val="clear" w:color="auto" w:fill="E2EFD9" w:themeFill="accent6" w:themeFillTint="33"/>
          </w:tcPr>
          <w:p w14:paraId="79335F3A" w14:textId="77777777" w:rsidR="005F34DE" w:rsidRDefault="005F34DE" w:rsidP="00233723">
            <w:r w:rsidRPr="00725566">
              <w:t>,</w:t>
            </w:r>
            <w:r>
              <w:t>*:/home/user/alert.js</w:t>
            </w:r>
          </w:p>
        </w:tc>
      </w:tr>
    </w:tbl>
    <w:p w14:paraId="0435C7CF" w14:textId="4481E078" w:rsidR="005F34DE" w:rsidRDefault="00865B85" w:rsidP="008944FC">
      <w:pPr>
        <w:pStyle w:val="ListParagraph"/>
        <w:numPr>
          <w:ilvl w:val="0"/>
          <w:numId w:val="4"/>
        </w:numPr>
      </w:pPr>
      <w:r>
        <w:t>Run the following commands to start bettercap and the web 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EF2" w14:paraId="39250CC9" w14:textId="77777777" w:rsidTr="003B6ED5">
        <w:tc>
          <w:tcPr>
            <w:tcW w:w="9350" w:type="dxa"/>
            <w:shd w:val="clear" w:color="auto" w:fill="E2EFD9" w:themeFill="accent6" w:themeFillTint="33"/>
          </w:tcPr>
          <w:p w14:paraId="0B13194A" w14:textId="19F09D6D" w:rsidR="00C400EF" w:rsidRDefault="00C400EF" w:rsidP="00FD7E48">
            <w:pPr>
              <w:pStyle w:val="Code"/>
            </w:pPr>
            <w:r>
              <w:t>cd ./bettercap</w:t>
            </w:r>
          </w:p>
          <w:p w14:paraId="04C0624A" w14:textId="620C407E" w:rsidR="00CF6EF2" w:rsidRDefault="00CF6EF2" w:rsidP="00FD7E48">
            <w:pPr>
              <w:pStyle w:val="Code"/>
            </w:pPr>
            <w:r>
              <w:t>sudo ./</w:t>
            </w:r>
            <w:r w:rsidRPr="004D1B22">
              <w:t>bettercap -iface eth0</w:t>
            </w:r>
          </w:p>
          <w:p w14:paraId="6C7AABFD" w14:textId="63876B1A" w:rsidR="00CF6EF2" w:rsidRDefault="00CF6EF2" w:rsidP="00FD7E48">
            <w:pPr>
              <w:pStyle w:val="Code"/>
            </w:pPr>
            <w:r>
              <w:lastRenderedPageBreak/>
              <w:t>http-ui</w:t>
            </w:r>
          </w:p>
        </w:tc>
      </w:tr>
    </w:tbl>
    <w:p w14:paraId="5E74B493" w14:textId="008833BF" w:rsidR="003E64E1" w:rsidRPr="003E64E1" w:rsidRDefault="003E64E1" w:rsidP="008944FC">
      <w:pPr>
        <w:pStyle w:val="ListParagraph"/>
        <w:numPr>
          <w:ilvl w:val="0"/>
          <w:numId w:val="4"/>
        </w:numPr>
        <w:rPr>
          <w:b/>
        </w:rPr>
      </w:pPr>
      <w:r w:rsidRPr="003E64E1">
        <w:rPr>
          <w:b/>
        </w:rPr>
        <w:lastRenderedPageBreak/>
        <w:t>Insert a screenshot:</w:t>
      </w:r>
    </w:p>
    <w:sdt>
      <w:sdtPr>
        <w:rPr>
          <w:rStyle w:val="Red"/>
        </w:rPr>
        <w:id w:val="390549426"/>
        <w:placeholder>
          <w:docPart w:val="5504F915E218435EAF25D2A9D3249091"/>
        </w:placeholder>
        <w:showingPlcHdr/>
      </w:sdtPr>
      <w:sdtEndPr>
        <w:rPr>
          <w:rStyle w:val="Red"/>
        </w:rPr>
      </w:sdtEndPr>
      <w:sdtContent>
        <w:p w14:paraId="4909CECC" w14:textId="3E4048B0" w:rsidR="003E64E1" w:rsidRDefault="003E64E1" w:rsidP="003E64E1">
          <w:pPr>
            <w:ind w:left="360"/>
          </w:pPr>
          <w:r w:rsidRPr="003E64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62FA459" w14:textId="34373CF3" w:rsidR="00392034" w:rsidRDefault="00392034" w:rsidP="008944FC">
      <w:pPr>
        <w:pStyle w:val="ListParagraph"/>
        <w:numPr>
          <w:ilvl w:val="0"/>
          <w:numId w:val="4"/>
        </w:numPr>
      </w:pPr>
      <w:r>
        <w:t xml:space="preserve">In your web browser: go to </w:t>
      </w:r>
      <w:r w:rsidR="007302C9" w:rsidRPr="00C53BCE">
        <w:rPr>
          <w:b/>
          <w:bCs/>
        </w:rPr>
        <w:t>localhost</w:t>
      </w:r>
    </w:p>
    <w:p w14:paraId="7EE5FFE7" w14:textId="76AEAEF4" w:rsidR="00392034" w:rsidRDefault="00392034" w:rsidP="008944FC">
      <w:pPr>
        <w:pStyle w:val="ListParagraph"/>
        <w:numPr>
          <w:ilvl w:val="0"/>
          <w:numId w:val="4"/>
        </w:numPr>
      </w:pPr>
      <w:r>
        <w:t>You should see the bettercap web ui.</w:t>
      </w:r>
    </w:p>
    <w:p w14:paraId="267AB83C" w14:textId="7F0C8533" w:rsidR="00192022" w:rsidRDefault="00AB7AEB" w:rsidP="008944FC">
      <w:pPr>
        <w:pStyle w:val="ListParagraph"/>
        <w:numPr>
          <w:ilvl w:val="0"/>
          <w:numId w:val="4"/>
        </w:numPr>
      </w:pPr>
      <w:r>
        <w:t>U</w:t>
      </w:r>
      <w:r w:rsidR="00192022">
        <w:t>sername</w:t>
      </w:r>
      <w:r>
        <w:t>:</w:t>
      </w:r>
      <w:r w:rsidR="00192022">
        <w:t xml:space="preserve"> </w:t>
      </w:r>
      <w:r w:rsidRPr="00FF5552">
        <w:rPr>
          <w:b/>
          <w:bCs/>
        </w:rPr>
        <w:t>user</w:t>
      </w:r>
      <w:r>
        <w:t xml:space="preserve"> P</w:t>
      </w:r>
      <w:r w:rsidR="00192022">
        <w:t xml:space="preserve">assword: </w:t>
      </w:r>
      <w:r w:rsidR="00192022" w:rsidRPr="00FF5552">
        <w:rPr>
          <w:b/>
          <w:bCs/>
        </w:rPr>
        <w:t>pass</w:t>
      </w:r>
    </w:p>
    <w:p w14:paraId="76793AE0" w14:textId="76A6B325" w:rsidR="00392034" w:rsidRDefault="00392034" w:rsidP="00392034">
      <w:pPr>
        <w:ind w:left="360"/>
      </w:pPr>
      <w:r>
        <w:rPr>
          <w:noProof/>
        </w:rPr>
        <w:drawing>
          <wp:inline distT="0" distB="0" distL="0" distR="0" wp14:anchorId="74339869" wp14:editId="622A1810">
            <wp:extent cx="4809744" cy="3803904"/>
            <wp:effectExtent l="38100" t="38100" r="86360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380390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DD353" w14:textId="0B012384" w:rsidR="002F5935" w:rsidRDefault="0047014F" w:rsidP="002F5935">
      <w:pPr>
        <w:pStyle w:val="ListParagraph"/>
        <w:numPr>
          <w:ilvl w:val="0"/>
          <w:numId w:val="4"/>
        </w:numPr>
      </w:pPr>
      <w:r>
        <w:t xml:space="preserve">Click the </w:t>
      </w:r>
      <w:r w:rsidRPr="00176E80">
        <w:rPr>
          <w:b/>
          <w:bCs/>
        </w:rPr>
        <w:t>LAN</w:t>
      </w:r>
      <w:r>
        <w:t xml:space="preserve"> tab. </w:t>
      </w:r>
      <w:r w:rsidR="002F5935">
        <w:t xml:space="preserve">Click the play button for </w:t>
      </w:r>
      <w:r w:rsidR="002F5935" w:rsidRPr="00DB6E7A">
        <w:rPr>
          <w:b/>
          <w:bCs/>
        </w:rPr>
        <w:t>net.probe</w:t>
      </w:r>
      <w:r w:rsidR="002F5935">
        <w:rPr>
          <w:b/>
          <w:bCs/>
        </w:rPr>
        <w:t>.</w:t>
      </w:r>
      <w:r w:rsidR="002F5935">
        <w:t xml:space="preserve"> This will automatically start </w:t>
      </w:r>
      <w:r w:rsidR="002F5935" w:rsidRPr="00DB6E7A">
        <w:rPr>
          <w:b/>
          <w:bCs/>
        </w:rPr>
        <w:t>net.recon</w:t>
      </w:r>
      <w:r w:rsidR="002F5935">
        <w:t>. Those are the play buttons to the right of the trash can.</w:t>
      </w:r>
    </w:p>
    <w:p w14:paraId="1640FC62" w14:textId="77777777" w:rsidR="002F5935" w:rsidRDefault="002F5935" w:rsidP="002F5935">
      <w:pPr>
        <w:ind w:left="360"/>
      </w:pPr>
      <w:r>
        <w:rPr>
          <w:noProof/>
        </w:rPr>
        <w:drawing>
          <wp:inline distT="0" distB="0" distL="0" distR="0" wp14:anchorId="561EFE49" wp14:editId="7E0E29AE">
            <wp:extent cx="1280160" cy="950976"/>
            <wp:effectExtent l="38100" t="38100" r="91440" b="971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5097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1CA3B" w14:textId="555B8F3C" w:rsidR="00230DFB" w:rsidRDefault="00E31190" w:rsidP="0038703C">
      <w:pPr>
        <w:pStyle w:val="ListParagraph"/>
        <w:numPr>
          <w:ilvl w:val="0"/>
          <w:numId w:val="4"/>
        </w:numPr>
      </w:pPr>
      <w:r>
        <w:t>You should see your gateway</w:t>
      </w:r>
      <w:r w:rsidR="00176E80">
        <w:t xml:space="preserve">, </w:t>
      </w:r>
      <w:r>
        <w:t>your Kali machine</w:t>
      </w:r>
      <w:r w:rsidR="00176E80">
        <w:t xml:space="preserve">, .3 is the VirtualBox DHCP server and the victim </w:t>
      </w:r>
      <w:r w:rsidR="00230DFB">
        <w:t>computer</w:t>
      </w:r>
      <w:r w:rsidR="007E79EF">
        <w:t>’s IP address.</w:t>
      </w:r>
    </w:p>
    <w:p w14:paraId="49CAE395" w14:textId="7D4F6E13" w:rsidR="007E79EF" w:rsidRDefault="007E79EF" w:rsidP="008944FC">
      <w:pPr>
        <w:pStyle w:val="ListParagraph"/>
        <w:numPr>
          <w:ilvl w:val="0"/>
          <w:numId w:val="4"/>
        </w:numPr>
      </w:pPr>
      <w:r>
        <w:lastRenderedPageBreak/>
        <w:t xml:space="preserve">Click the downward pointing triangle next to the </w:t>
      </w:r>
      <w:r w:rsidR="008951B0">
        <w:t>v</w:t>
      </w:r>
      <w:r w:rsidR="00456B7D">
        <w:t xml:space="preserve">ictim computer’s </w:t>
      </w:r>
      <w:r>
        <w:t>IP address</w:t>
      </w:r>
      <w:r w:rsidR="00D642BD">
        <w:t xml:space="preserve"> </w:t>
      </w:r>
      <w:r w:rsidR="00D642BD">
        <w:sym w:font="Wingdings" w:char="F0E0"/>
      </w:r>
      <w:r>
        <w:t xml:space="preserve"> </w:t>
      </w:r>
      <w:r w:rsidR="00DB0938" w:rsidRPr="00DB0938">
        <w:rPr>
          <w:b/>
          <w:bCs/>
        </w:rPr>
        <w:t>A</w:t>
      </w:r>
      <w:r w:rsidRPr="00DB0938">
        <w:rPr>
          <w:b/>
          <w:bCs/>
        </w:rPr>
        <w:t>dd to arp.spoof.targets</w:t>
      </w:r>
      <w:r>
        <w:t>.</w:t>
      </w:r>
    </w:p>
    <w:p w14:paraId="2EDF1322" w14:textId="0909EF8F" w:rsidR="007E79EF" w:rsidRDefault="007E79EF" w:rsidP="003C196E">
      <w:pPr>
        <w:ind w:left="360"/>
      </w:pPr>
      <w:r>
        <w:rPr>
          <w:noProof/>
        </w:rPr>
        <w:drawing>
          <wp:inline distT="0" distB="0" distL="0" distR="0" wp14:anchorId="5D37F3C0" wp14:editId="4F39D8FC">
            <wp:extent cx="2176272" cy="813816"/>
            <wp:effectExtent l="38100" t="38100" r="90805" b="1009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81381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125F38" w14:textId="60D1E395" w:rsidR="00DC24E7" w:rsidRDefault="00DB0938" w:rsidP="008944FC">
      <w:pPr>
        <w:pStyle w:val="ListParagraph"/>
        <w:numPr>
          <w:ilvl w:val="0"/>
          <w:numId w:val="4"/>
        </w:numPr>
      </w:pPr>
      <w:r>
        <w:t xml:space="preserve">Click </w:t>
      </w:r>
      <w:r w:rsidRPr="00DB0938">
        <w:rPr>
          <w:b/>
          <w:bCs/>
        </w:rPr>
        <w:t>full-duplex spoofing</w:t>
      </w:r>
      <w:r>
        <w:t xml:space="preserve">. Click </w:t>
      </w:r>
      <w:r w:rsidRPr="00DB0938">
        <w:rPr>
          <w:b/>
          <w:bCs/>
        </w:rPr>
        <w:t>Start arp.spoof</w:t>
      </w:r>
      <w:r>
        <w:t>.</w:t>
      </w:r>
    </w:p>
    <w:p w14:paraId="6F14C64F" w14:textId="6E7DA991" w:rsidR="006121BC" w:rsidRDefault="0051785F" w:rsidP="008944FC">
      <w:pPr>
        <w:pStyle w:val="ListParagraph"/>
        <w:numPr>
          <w:ilvl w:val="0"/>
          <w:numId w:val="4"/>
        </w:numPr>
      </w:pPr>
      <w:r>
        <w:t>You will see a little red icon indicating that you are spoofing the target.</w:t>
      </w:r>
    </w:p>
    <w:p w14:paraId="65DF1636" w14:textId="75FE972D" w:rsidR="0051785F" w:rsidRDefault="0051785F" w:rsidP="008944FC">
      <w:pPr>
        <w:pStyle w:val="ListParagraph"/>
        <w:numPr>
          <w:ilvl w:val="0"/>
          <w:numId w:val="4"/>
        </w:numPr>
      </w:pPr>
      <w:r>
        <w:t>Go to your Win</w:t>
      </w:r>
      <w:r w:rsidR="003C2800">
        <w:t>dows</w:t>
      </w:r>
      <w:r>
        <w:t xml:space="preserve"> victim machine. At a command prompt: </w:t>
      </w:r>
      <w:r w:rsidRPr="0051785F">
        <w:rPr>
          <w:b/>
          <w:bCs/>
        </w:rPr>
        <w:t>ping google.com</w:t>
      </w:r>
    </w:p>
    <w:p w14:paraId="175E1009" w14:textId="18423715" w:rsidR="0051785F" w:rsidRDefault="0051785F" w:rsidP="008944FC">
      <w:pPr>
        <w:pStyle w:val="ListParagraph"/>
        <w:numPr>
          <w:ilvl w:val="0"/>
          <w:numId w:val="4"/>
        </w:numPr>
      </w:pPr>
      <w:r>
        <w:t xml:space="preserve">Run </w:t>
      </w:r>
      <w:r w:rsidRPr="0051785F">
        <w:rPr>
          <w:b/>
          <w:bCs/>
        </w:rPr>
        <w:t>arp -a</w:t>
      </w:r>
      <w:r>
        <w:t xml:space="preserve"> You should see that the gateway MAC address is the same as the Kali machine.</w:t>
      </w:r>
    </w:p>
    <w:p w14:paraId="3229B1E5" w14:textId="77777777" w:rsidR="00EF1A49" w:rsidRPr="003E64E1" w:rsidRDefault="00EF1A49" w:rsidP="008944FC">
      <w:pPr>
        <w:pStyle w:val="ListParagraph"/>
        <w:numPr>
          <w:ilvl w:val="0"/>
          <w:numId w:val="4"/>
        </w:numPr>
        <w:rPr>
          <w:b/>
        </w:rPr>
      </w:pPr>
      <w:r w:rsidRPr="003E64E1">
        <w:rPr>
          <w:b/>
        </w:rPr>
        <w:t>Insert a screenshot:</w:t>
      </w:r>
    </w:p>
    <w:sdt>
      <w:sdtPr>
        <w:rPr>
          <w:rStyle w:val="Red"/>
        </w:rPr>
        <w:id w:val="1807820690"/>
        <w:placeholder>
          <w:docPart w:val="D1AD2B1C20BD4BCAB701679E5DA9CDE4"/>
        </w:placeholder>
        <w:showingPlcHdr/>
      </w:sdtPr>
      <w:sdtEndPr>
        <w:rPr>
          <w:rStyle w:val="Red"/>
        </w:rPr>
      </w:sdtEndPr>
      <w:sdtContent>
        <w:p w14:paraId="049A6F1E" w14:textId="77777777" w:rsidR="00EF1A49" w:rsidRDefault="00EF1A49" w:rsidP="00EF1A49">
          <w:pPr>
            <w:ind w:left="360"/>
          </w:pPr>
          <w:r w:rsidRPr="003E64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F35967B" w14:textId="70B3AAD9" w:rsidR="005C692D" w:rsidRDefault="005C692D" w:rsidP="008944FC">
      <w:pPr>
        <w:pStyle w:val="ListParagraph"/>
        <w:numPr>
          <w:ilvl w:val="0"/>
          <w:numId w:val="4"/>
        </w:numPr>
      </w:pPr>
      <w:r>
        <w:t xml:space="preserve">On Kali: Click the </w:t>
      </w:r>
      <w:r w:rsidRPr="005C692D">
        <w:rPr>
          <w:b/>
          <w:bCs/>
        </w:rPr>
        <w:t>Caplets</w:t>
      </w:r>
      <w:r>
        <w:t xml:space="preserve"> tab. </w:t>
      </w:r>
      <w:r w:rsidR="007560A8">
        <w:t>C</w:t>
      </w:r>
      <w:r>
        <w:t xml:space="preserve">lick </w:t>
      </w:r>
      <w:r w:rsidRPr="005C692D">
        <w:rPr>
          <w:b/>
          <w:bCs/>
        </w:rPr>
        <w:t>hstshijack</w:t>
      </w:r>
    </w:p>
    <w:p w14:paraId="0172B80F" w14:textId="5825665B" w:rsidR="005C692D" w:rsidRDefault="00C32C40" w:rsidP="008944FC">
      <w:pPr>
        <w:pStyle w:val="ListParagraph"/>
        <w:numPr>
          <w:ilvl w:val="0"/>
          <w:numId w:val="4"/>
        </w:numPr>
      </w:pPr>
      <w:r>
        <w:t xml:space="preserve">Click the play button </w:t>
      </w:r>
      <w:r w:rsidR="00A06FE7">
        <w:t>above the display</w:t>
      </w:r>
      <w:r>
        <w:t xml:space="preserve"> of the </w:t>
      </w:r>
      <w:r w:rsidRPr="00C32C40">
        <w:rPr>
          <w:b/>
          <w:bCs/>
        </w:rPr>
        <w:t>hstshijack.cap</w:t>
      </w:r>
      <w:r>
        <w:t xml:space="preserve"> file.</w:t>
      </w:r>
    </w:p>
    <w:p w14:paraId="151C5B48" w14:textId="40B463BD" w:rsidR="00C32C40" w:rsidRDefault="00281D7E" w:rsidP="008944FC">
      <w:pPr>
        <w:pStyle w:val="ListParagraph"/>
        <w:numPr>
          <w:ilvl w:val="0"/>
          <w:numId w:val="4"/>
        </w:numPr>
      </w:pPr>
      <w:r>
        <w:t xml:space="preserve">Go to </w:t>
      </w:r>
      <w:hyperlink r:id="rId12" w:history="1">
        <w:r w:rsidR="0035757D" w:rsidRPr="006151D4">
          <w:rPr>
            <w:rStyle w:val="Hyperlink"/>
          </w:rPr>
          <w:t>www.vulnweb.com</w:t>
        </w:r>
      </w:hyperlink>
      <w:r w:rsidR="0035757D">
        <w:t xml:space="preserve"> </w:t>
      </w:r>
      <w:r w:rsidR="006139D7">
        <w:t xml:space="preserve"> </w:t>
      </w:r>
      <w:r w:rsidR="0035757D">
        <w:sym w:font="Wingdings" w:char="F0E0"/>
      </w:r>
      <w:r w:rsidR="0035757D">
        <w:t xml:space="preserve"> Click one of the websites </w:t>
      </w:r>
      <w:r>
        <w:t>to see the javascript file showing a</w:t>
      </w:r>
      <w:r w:rsidR="00A355C6">
        <w:t>n</w:t>
      </w:r>
      <w:r>
        <w:t xml:space="preserve"> alert.</w:t>
      </w:r>
    </w:p>
    <w:p w14:paraId="677A7CC9" w14:textId="77777777" w:rsidR="0056057B" w:rsidRPr="003E64E1" w:rsidRDefault="0056057B" w:rsidP="008944FC">
      <w:pPr>
        <w:pStyle w:val="ListParagraph"/>
        <w:numPr>
          <w:ilvl w:val="0"/>
          <w:numId w:val="4"/>
        </w:numPr>
        <w:rPr>
          <w:b/>
        </w:rPr>
      </w:pPr>
      <w:r w:rsidRPr="003E64E1">
        <w:rPr>
          <w:b/>
        </w:rPr>
        <w:t>Insert a screenshot:</w:t>
      </w:r>
    </w:p>
    <w:sdt>
      <w:sdtPr>
        <w:rPr>
          <w:rStyle w:val="Red"/>
        </w:rPr>
        <w:id w:val="1908111953"/>
        <w:placeholder>
          <w:docPart w:val="EF8486A8F1674641A054853CEE43E8EE"/>
        </w:placeholder>
        <w:showingPlcHdr/>
      </w:sdtPr>
      <w:sdtEndPr>
        <w:rPr>
          <w:rStyle w:val="Red"/>
        </w:rPr>
      </w:sdtEndPr>
      <w:sdtContent>
        <w:p w14:paraId="61121EEF" w14:textId="77777777" w:rsidR="0056057B" w:rsidRDefault="0056057B" w:rsidP="0056057B">
          <w:pPr>
            <w:ind w:left="360"/>
          </w:pPr>
          <w:r w:rsidRPr="003E64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F42A634" w14:textId="5EFA1575" w:rsidR="00CA7D5B" w:rsidRDefault="00B71025" w:rsidP="008944FC">
      <w:pPr>
        <w:pStyle w:val="ListParagraph"/>
        <w:numPr>
          <w:ilvl w:val="0"/>
          <w:numId w:val="4"/>
        </w:numPr>
      </w:pPr>
      <w:r>
        <w:t xml:space="preserve">Close the web browser. </w:t>
      </w:r>
      <w:r w:rsidR="00CA7D5B">
        <w:t xml:space="preserve">Type </w:t>
      </w:r>
      <w:r w:rsidR="00CA7D5B" w:rsidRPr="00B93099">
        <w:rPr>
          <w:b/>
          <w:bCs/>
        </w:rPr>
        <w:t>quit</w:t>
      </w:r>
      <w:r w:rsidR="00CA7D5B">
        <w:t xml:space="preserve"> to stop bettercap.</w:t>
      </w:r>
    </w:p>
    <w:p w14:paraId="4F756262" w14:textId="53F5E968" w:rsidR="008913E0" w:rsidRDefault="008913E0" w:rsidP="008913E0">
      <w:pPr>
        <w:pStyle w:val="Heading2"/>
      </w:pPr>
      <w:bookmarkStart w:id="6" w:name="_Toc84705824"/>
      <w:r>
        <w:t>Assignment Submission</w:t>
      </w:r>
      <w:bookmarkEnd w:id="6"/>
    </w:p>
    <w:p w14:paraId="1C081D04" w14:textId="760D7FCD" w:rsidR="008913E0" w:rsidRPr="008913E0" w:rsidRDefault="008913E0" w:rsidP="008913E0">
      <w:r>
        <w:t>Attach this completed document to the assignment in Blackboard.</w:t>
      </w:r>
    </w:p>
    <w:sectPr w:rsidR="008913E0" w:rsidRPr="008913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76CF" w14:textId="77777777" w:rsidR="006E7A40" w:rsidRDefault="006E7A40" w:rsidP="006E7A40">
      <w:pPr>
        <w:spacing w:before="0" w:after="0" w:line="240" w:lineRule="auto"/>
      </w:pPr>
      <w:r>
        <w:separator/>
      </w:r>
    </w:p>
  </w:endnote>
  <w:endnote w:type="continuationSeparator" w:id="0">
    <w:p w14:paraId="16BF3D36" w14:textId="77777777" w:rsidR="006E7A40" w:rsidRDefault="006E7A40" w:rsidP="006E7A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1E459" w14:textId="77777777" w:rsidR="00047643" w:rsidRDefault="000476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78F4" w14:textId="6644FE1C" w:rsidR="006E7A40" w:rsidRDefault="006D5306" w:rsidP="006E7A40">
    <w:pPr>
      <w:pStyle w:val="Footer"/>
      <w:tabs>
        <w:tab w:val="center" w:pos="5040"/>
        <w:tab w:val="right" w:pos="10080"/>
      </w:tabs>
    </w:pPr>
    <w:r>
      <w:t>Bettercap</w:t>
    </w:r>
    <w:r w:rsidR="00893AC1">
      <w:t xml:space="preserve"> </w:t>
    </w:r>
    <w:r w:rsidR="0072620C">
      <w:t>Web GUI</w:t>
    </w:r>
    <w:r w:rsidR="006E7A40">
      <w:tab/>
      <w:t xml:space="preserve">Page </w:t>
    </w:r>
    <w:r w:rsidR="006E7A40">
      <w:fldChar w:fldCharType="begin"/>
    </w:r>
    <w:r w:rsidR="006E7A40">
      <w:instrText xml:space="preserve"> PAGE </w:instrText>
    </w:r>
    <w:r w:rsidR="006E7A40">
      <w:fldChar w:fldCharType="separate"/>
    </w:r>
    <w:r w:rsidR="006E7A40">
      <w:t>1</w:t>
    </w:r>
    <w:r w:rsidR="006E7A40">
      <w:fldChar w:fldCharType="end"/>
    </w:r>
    <w:r w:rsidR="006E7A40">
      <w:t xml:space="preserve"> of </w:t>
    </w:r>
    <w:fldSimple w:instr=" NUMPAGES ">
      <w:r w:rsidR="006E7A40">
        <w:t>2</w:t>
      </w:r>
    </w:fldSimple>
    <w:r w:rsidR="006E7A40">
      <w:tab/>
      <w:t>Revised: 0</w:t>
    </w:r>
    <w:r w:rsidR="00047643">
      <w:t>3</w:t>
    </w:r>
    <w:r w:rsidR="006E7A40">
      <w:t>/</w:t>
    </w:r>
    <w:r w:rsidR="00047643">
      <w:t>0</w:t>
    </w:r>
    <w:r w:rsidR="00802132">
      <w:t>9</w:t>
    </w:r>
    <w:r w:rsidR="006E7A40">
      <w:t>/202</w:t>
    </w:r>
    <w:r w:rsidR="006116FA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1B" w14:textId="77777777" w:rsidR="00047643" w:rsidRDefault="00047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5815" w14:textId="77777777" w:rsidR="006E7A40" w:rsidRDefault="006E7A40" w:rsidP="006E7A40">
      <w:pPr>
        <w:spacing w:before="0" w:after="0" w:line="240" w:lineRule="auto"/>
      </w:pPr>
      <w:r>
        <w:separator/>
      </w:r>
    </w:p>
  </w:footnote>
  <w:footnote w:type="continuationSeparator" w:id="0">
    <w:p w14:paraId="0141DEAE" w14:textId="77777777" w:rsidR="006E7A40" w:rsidRDefault="006E7A40" w:rsidP="006E7A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3926C" w14:textId="77777777" w:rsidR="00047643" w:rsidRDefault="000476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1CB83" w14:textId="77777777" w:rsidR="00047643" w:rsidRDefault="000476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6A88" w14:textId="77777777" w:rsidR="00047643" w:rsidRDefault="000476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AFF"/>
    <w:multiLevelType w:val="hybridMultilevel"/>
    <w:tmpl w:val="31003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D982F73"/>
    <w:multiLevelType w:val="hybridMultilevel"/>
    <w:tmpl w:val="3C20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1D5AAE"/>
    <w:multiLevelType w:val="hybridMultilevel"/>
    <w:tmpl w:val="D9204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D932A4E"/>
    <w:multiLevelType w:val="hybridMultilevel"/>
    <w:tmpl w:val="46C2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8AF4848"/>
    <w:multiLevelType w:val="hybridMultilevel"/>
    <w:tmpl w:val="3DBEF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22956AE"/>
    <w:multiLevelType w:val="hybridMultilevel"/>
    <w:tmpl w:val="2EC80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C6BB2"/>
    <w:multiLevelType w:val="hybridMultilevel"/>
    <w:tmpl w:val="F044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52249EE"/>
    <w:multiLevelType w:val="hybridMultilevel"/>
    <w:tmpl w:val="E180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9EF735C"/>
    <w:multiLevelType w:val="hybridMultilevel"/>
    <w:tmpl w:val="8AF6A1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9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7"/>
  </w:num>
  <w:num w:numId="2">
    <w:abstractNumId w:val="29"/>
  </w:num>
  <w:num w:numId="3">
    <w:abstractNumId w:val="32"/>
  </w:num>
  <w:num w:numId="4">
    <w:abstractNumId w:val="0"/>
  </w:num>
  <w:num w:numId="5">
    <w:abstractNumId w:val="22"/>
  </w:num>
  <w:num w:numId="6">
    <w:abstractNumId w:val="2"/>
  </w:num>
  <w:num w:numId="7">
    <w:abstractNumId w:val="24"/>
  </w:num>
  <w:num w:numId="8">
    <w:abstractNumId w:val="49"/>
  </w:num>
  <w:num w:numId="9">
    <w:abstractNumId w:val="14"/>
  </w:num>
  <w:num w:numId="10">
    <w:abstractNumId w:val="44"/>
  </w:num>
  <w:num w:numId="11">
    <w:abstractNumId w:val="16"/>
  </w:num>
  <w:num w:numId="12">
    <w:abstractNumId w:val="30"/>
  </w:num>
  <w:num w:numId="13">
    <w:abstractNumId w:val="13"/>
  </w:num>
  <w:num w:numId="14">
    <w:abstractNumId w:val="12"/>
  </w:num>
  <w:num w:numId="15">
    <w:abstractNumId w:val="38"/>
  </w:num>
  <w:num w:numId="16">
    <w:abstractNumId w:val="1"/>
  </w:num>
  <w:num w:numId="17">
    <w:abstractNumId w:val="39"/>
  </w:num>
  <w:num w:numId="18">
    <w:abstractNumId w:val="42"/>
  </w:num>
  <w:num w:numId="19">
    <w:abstractNumId w:val="36"/>
  </w:num>
  <w:num w:numId="20">
    <w:abstractNumId w:val="31"/>
  </w:num>
  <w:num w:numId="21">
    <w:abstractNumId w:val="48"/>
  </w:num>
  <w:num w:numId="22">
    <w:abstractNumId w:val="19"/>
  </w:num>
  <w:num w:numId="23">
    <w:abstractNumId w:val="23"/>
  </w:num>
  <w:num w:numId="24">
    <w:abstractNumId w:val="6"/>
  </w:num>
  <w:num w:numId="25">
    <w:abstractNumId w:val="20"/>
  </w:num>
  <w:num w:numId="26">
    <w:abstractNumId w:val="41"/>
  </w:num>
  <w:num w:numId="27">
    <w:abstractNumId w:val="45"/>
  </w:num>
  <w:num w:numId="28">
    <w:abstractNumId w:val="10"/>
  </w:num>
  <w:num w:numId="29">
    <w:abstractNumId w:val="47"/>
  </w:num>
  <w:num w:numId="30">
    <w:abstractNumId w:val="8"/>
  </w:num>
  <w:num w:numId="31">
    <w:abstractNumId w:val="46"/>
  </w:num>
  <w:num w:numId="32">
    <w:abstractNumId w:val="28"/>
  </w:num>
  <w:num w:numId="33">
    <w:abstractNumId w:val="17"/>
  </w:num>
  <w:num w:numId="34">
    <w:abstractNumId w:val="9"/>
  </w:num>
  <w:num w:numId="35">
    <w:abstractNumId w:val="26"/>
  </w:num>
  <w:num w:numId="36">
    <w:abstractNumId w:val="37"/>
  </w:num>
  <w:num w:numId="37">
    <w:abstractNumId w:val="3"/>
  </w:num>
  <w:num w:numId="38">
    <w:abstractNumId w:val="43"/>
  </w:num>
  <w:num w:numId="39">
    <w:abstractNumId w:val="25"/>
  </w:num>
  <w:num w:numId="40">
    <w:abstractNumId w:val="11"/>
  </w:num>
  <w:num w:numId="41">
    <w:abstractNumId w:val="34"/>
  </w:num>
  <w:num w:numId="42">
    <w:abstractNumId w:val="4"/>
  </w:num>
  <w:num w:numId="43">
    <w:abstractNumId w:val="33"/>
  </w:num>
  <w:num w:numId="44">
    <w:abstractNumId w:val="40"/>
  </w:num>
  <w:num w:numId="45">
    <w:abstractNumId w:val="5"/>
  </w:num>
  <w:num w:numId="46">
    <w:abstractNumId w:val="15"/>
  </w:num>
  <w:num w:numId="47">
    <w:abstractNumId w:val="21"/>
  </w:num>
  <w:num w:numId="48">
    <w:abstractNumId w:val="18"/>
  </w:num>
  <w:num w:numId="49">
    <w:abstractNumId w:val="35"/>
  </w:num>
  <w:num w:numId="5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A9"/>
    <w:rsid w:val="00000090"/>
    <w:rsid w:val="00013441"/>
    <w:rsid w:val="00043AD7"/>
    <w:rsid w:val="00047643"/>
    <w:rsid w:val="00055732"/>
    <w:rsid w:val="00074C1E"/>
    <w:rsid w:val="00086BF0"/>
    <w:rsid w:val="0009235F"/>
    <w:rsid w:val="000B32D2"/>
    <w:rsid w:val="000B505E"/>
    <w:rsid w:val="000B5CF7"/>
    <w:rsid w:val="000D3B39"/>
    <w:rsid w:val="000D4263"/>
    <w:rsid w:val="000D5AB7"/>
    <w:rsid w:val="000F0DEF"/>
    <w:rsid w:val="000F289A"/>
    <w:rsid w:val="001006B0"/>
    <w:rsid w:val="00102D57"/>
    <w:rsid w:val="00107E02"/>
    <w:rsid w:val="001119EB"/>
    <w:rsid w:val="00113E10"/>
    <w:rsid w:val="00124E9E"/>
    <w:rsid w:val="0013060B"/>
    <w:rsid w:val="00132BAC"/>
    <w:rsid w:val="00140BBA"/>
    <w:rsid w:val="00142128"/>
    <w:rsid w:val="00143987"/>
    <w:rsid w:val="00143EF1"/>
    <w:rsid w:val="00153023"/>
    <w:rsid w:val="00155EB4"/>
    <w:rsid w:val="001560E1"/>
    <w:rsid w:val="001605E3"/>
    <w:rsid w:val="00163AA0"/>
    <w:rsid w:val="00165D51"/>
    <w:rsid w:val="00176E80"/>
    <w:rsid w:val="00192022"/>
    <w:rsid w:val="00193A87"/>
    <w:rsid w:val="00194EC2"/>
    <w:rsid w:val="00195A4D"/>
    <w:rsid w:val="001B4534"/>
    <w:rsid w:val="001B4DC2"/>
    <w:rsid w:val="001B675F"/>
    <w:rsid w:val="001C0C5A"/>
    <w:rsid w:val="001D2365"/>
    <w:rsid w:val="001D77C8"/>
    <w:rsid w:val="001E1B63"/>
    <w:rsid w:val="001F2E2C"/>
    <w:rsid w:val="00214234"/>
    <w:rsid w:val="00215D0C"/>
    <w:rsid w:val="0021777C"/>
    <w:rsid w:val="00222604"/>
    <w:rsid w:val="0022615C"/>
    <w:rsid w:val="00230DFB"/>
    <w:rsid w:val="002318C1"/>
    <w:rsid w:val="0024583D"/>
    <w:rsid w:val="00257348"/>
    <w:rsid w:val="00257918"/>
    <w:rsid w:val="002670E5"/>
    <w:rsid w:val="00281D7E"/>
    <w:rsid w:val="002A156D"/>
    <w:rsid w:val="002A43C5"/>
    <w:rsid w:val="002B4471"/>
    <w:rsid w:val="002C05FD"/>
    <w:rsid w:val="002C7E4A"/>
    <w:rsid w:val="002D0BCA"/>
    <w:rsid w:val="002F1B7D"/>
    <w:rsid w:val="002F4BA4"/>
    <w:rsid w:val="002F5935"/>
    <w:rsid w:val="002F60B9"/>
    <w:rsid w:val="00303023"/>
    <w:rsid w:val="00304A2D"/>
    <w:rsid w:val="003106B9"/>
    <w:rsid w:val="003217DA"/>
    <w:rsid w:val="00325340"/>
    <w:rsid w:val="00330155"/>
    <w:rsid w:val="0034206E"/>
    <w:rsid w:val="00352DCC"/>
    <w:rsid w:val="0035757D"/>
    <w:rsid w:val="00363346"/>
    <w:rsid w:val="0037474D"/>
    <w:rsid w:val="003757AD"/>
    <w:rsid w:val="003901B6"/>
    <w:rsid w:val="00392034"/>
    <w:rsid w:val="003966E0"/>
    <w:rsid w:val="003A173A"/>
    <w:rsid w:val="003A4529"/>
    <w:rsid w:val="003B5516"/>
    <w:rsid w:val="003B6ED5"/>
    <w:rsid w:val="003C0E8C"/>
    <w:rsid w:val="003C196E"/>
    <w:rsid w:val="003C2800"/>
    <w:rsid w:val="003C55A9"/>
    <w:rsid w:val="003C592A"/>
    <w:rsid w:val="003E0B7D"/>
    <w:rsid w:val="003E18E9"/>
    <w:rsid w:val="003E4572"/>
    <w:rsid w:val="003E64E1"/>
    <w:rsid w:val="003F2A26"/>
    <w:rsid w:val="003F55E9"/>
    <w:rsid w:val="003F5A5E"/>
    <w:rsid w:val="003F5D1B"/>
    <w:rsid w:val="003F61E4"/>
    <w:rsid w:val="00403709"/>
    <w:rsid w:val="004115B3"/>
    <w:rsid w:val="00414B56"/>
    <w:rsid w:val="00416C9D"/>
    <w:rsid w:val="004308B5"/>
    <w:rsid w:val="00432205"/>
    <w:rsid w:val="00433F3C"/>
    <w:rsid w:val="00435BF0"/>
    <w:rsid w:val="00456B7D"/>
    <w:rsid w:val="00461082"/>
    <w:rsid w:val="0047014F"/>
    <w:rsid w:val="004744E8"/>
    <w:rsid w:val="004808B0"/>
    <w:rsid w:val="00484BD1"/>
    <w:rsid w:val="00487F9A"/>
    <w:rsid w:val="00495A84"/>
    <w:rsid w:val="004A04BC"/>
    <w:rsid w:val="004A053A"/>
    <w:rsid w:val="004A3484"/>
    <w:rsid w:val="004A5186"/>
    <w:rsid w:val="004B1121"/>
    <w:rsid w:val="004B1659"/>
    <w:rsid w:val="004B38F2"/>
    <w:rsid w:val="004B4EDA"/>
    <w:rsid w:val="004B584E"/>
    <w:rsid w:val="004C5A8B"/>
    <w:rsid w:val="004D1B22"/>
    <w:rsid w:val="004F0A16"/>
    <w:rsid w:val="004F0DD7"/>
    <w:rsid w:val="00516513"/>
    <w:rsid w:val="00516A81"/>
    <w:rsid w:val="00517481"/>
    <w:rsid w:val="0051785F"/>
    <w:rsid w:val="0054122E"/>
    <w:rsid w:val="005415AF"/>
    <w:rsid w:val="0056057B"/>
    <w:rsid w:val="00563458"/>
    <w:rsid w:val="005640D7"/>
    <w:rsid w:val="00586D2B"/>
    <w:rsid w:val="0059788E"/>
    <w:rsid w:val="005A33CF"/>
    <w:rsid w:val="005B00BE"/>
    <w:rsid w:val="005C2F9F"/>
    <w:rsid w:val="005C692D"/>
    <w:rsid w:val="005D3A9F"/>
    <w:rsid w:val="005D3BC2"/>
    <w:rsid w:val="005D3BEB"/>
    <w:rsid w:val="005D4012"/>
    <w:rsid w:val="005E5850"/>
    <w:rsid w:val="005F34DE"/>
    <w:rsid w:val="00603570"/>
    <w:rsid w:val="006116FA"/>
    <w:rsid w:val="00611FE3"/>
    <w:rsid w:val="006121BC"/>
    <w:rsid w:val="00612369"/>
    <w:rsid w:val="006139D7"/>
    <w:rsid w:val="00621AD3"/>
    <w:rsid w:val="006309C8"/>
    <w:rsid w:val="006310BB"/>
    <w:rsid w:val="00632217"/>
    <w:rsid w:val="0063684D"/>
    <w:rsid w:val="00637535"/>
    <w:rsid w:val="00640EB0"/>
    <w:rsid w:val="006444A3"/>
    <w:rsid w:val="00646D13"/>
    <w:rsid w:val="006516E0"/>
    <w:rsid w:val="00661C6B"/>
    <w:rsid w:val="00673346"/>
    <w:rsid w:val="00674CBD"/>
    <w:rsid w:val="0068135F"/>
    <w:rsid w:val="00683AFD"/>
    <w:rsid w:val="00687AC0"/>
    <w:rsid w:val="00693527"/>
    <w:rsid w:val="006A2ECD"/>
    <w:rsid w:val="006A6B29"/>
    <w:rsid w:val="006C0FF5"/>
    <w:rsid w:val="006C3564"/>
    <w:rsid w:val="006D5306"/>
    <w:rsid w:val="006E4721"/>
    <w:rsid w:val="006E7A40"/>
    <w:rsid w:val="006F5CE2"/>
    <w:rsid w:val="00711648"/>
    <w:rsid w:val="00712F1A"/>
    <w:rsid w:val="007216F2"/>
    <w:rsid w:val="00721D14"/>
    <w:rsid w:val="0072620C"/>
    <w:rsid w:val="007302C9"/>
    <w:rsid w:val="007560A8"/>
    <w:rsid w:val="00772396"/>
    <w:rsid w:val="00776C04"/>
    <w:rsid w:val="007816FB"/>
    <w:rsid w:val="007874F3"/>
    <w:rsid w:val="007A3504"/>
    <w:rsid w:val="007A48AA"/>
    <w:rsid w:val="007D0933"/>
    <w:rsid w:val="007D37D0"/>
    <w:rsid w:val="007D49A9"/>
    <w:rsid w:val="007E16A5"/>
    <w:rsid w:val="007E20D4"/>
    <w:rsid w:val="007E5AF6"/>
    <w:rsid w:val="007E79EF"/>
    <w:rsid w:val="007E7B05"/>
    <w:rsid w:val="007F5792"/>
    <w:rsid w:val="00802132"/>
    <w:rsid w:val="00803366"/>
    <w:rsid w:val="0080641F"/>
    <w:rsid w:val="0081268F"/>
    <w:rsid w:val="00813996"/>
    <w:rsid w:val="00817D71"/>
    <w:rsid w:val="00826B8B"/>
    <w:rsid w:val="00827459"/>
    <w:rsid w:val="008277A0"/>
    <w:rsid w:val="00840459"/>
    <w:rsid w:val="008429DF"/>
    <w:rsid w:val="00845AC2"/>
    <w:rsid w:val="00845EB3"/>
    <w:rsid w:val="00850D3F"/>
    <w:rsid w:val="00851740"/>
    <w:rsid w:val="00864790"/>
    <w:rsid w:val="00865B85"/>
    <w:rsid w:val="008675F5"/>
    <w:rsid w:val="00881D8B"/>
    <w:rsid w:val="00886AAF"/>
    <w:rsid w:val="008913E0"/>
    <w:rsid w:val="00893AC1"/>
    <w:rsid w:val="008944FC"/>
    <w:rsid w:val="008951B0"/>
    <w:rsid w:val="00897986"/>
    <w:rsid w:val="008A109C"/>
    <w:rsid w:val="008B2758"/>
    <w:rsid w:val="008C056E"/>
    <w:rsid w:val="008C0D5E"/>
    <w:rsid w:val="008D25FE"/>
    <w:rsid w:val="008D2C60"/>
    <w:rsid w:val="008D39C5"/>
    <w:rsid w:val="008D3B9B"/>
    <w:rsid w:val="008D47B2"/>
    <w:rsid w:val="008D4888"/>
    <w:rsid w:val="008E073E"/>
    <w:rsid w:val="008E1A72"/>
    <w:rsid w:val="008E35C9"/>
    <w:rsid w:val="008F6812"/>
    <w:rsid w:val="00905DE3"/>
    <w:rsid w:val="009111AA"/>
    <w:rsid w:val="00916C98"/>
    <w:rsid w:val="0092076D"/>
    <w:rsid w:val="0092199B"/>
    <w:rsid w:val="00922805"/>
    <w:rsid w:val="00924504"/>
    <w:rsid w:val="0092507C"/>
    <w:rsid w:val="00927265"/>
    <w:rsid w:val="009315BF"/>
    <w:rsid w:val="00936993"/>
    <w:rsid w:val="00943E78"/>
    <w:rsid w:val="009653A4"/>
    <w:rsid w:val="00974F70"/>
    <w:rsid w:val="009829CA"/>
    <w:rsid w:val="009918F3"/>
    <w:rsid w:val="00995737"/>
    <w:rsid w:val="009A0F97"/>
    <w:rsid w:val="009A5AAA"/>
    <w:rsid w:val="009C18D9"/>
    <w:rsid w:val="009D3A71"/>
    <w:rsid w:val="009D4827"/>
    <w:rsid w:val="009D53CE"/>
    <w:rsid w:val="009E775F"/>
    <w:rsid w:val="009F64B3"/>
    <w:rsid w:val="00A02A0F"/>
    <w:rsid w:val="00A06FE7"/>
    <w:rsid w:val="00A23C0D"/>
    <w:rsid w:val="00A24B6B"/>
    <w:rsid w:val="00A305EA"/>
    <w:rsid w:val="00A355C6"/>
    <w:rsid w:val="00A5227F"/>
    <w:rsid w:val="00A555FB"/>
    <w:rsid w:val="00A55BC1"/>
    <w:rsid w:val="00A57994"/>
    <w:rsid w:val="00A608FE"/>
    <w:rsid w:val="00A63CD0"/>
    <w:rsid w:val="00A658AA"/>
    <w:rsid w:val="00A817B7"/>
    <w:rsid w:val="00AB5C0A"/>
    <w:rsid w:val="00AB62DD"/>
    <w:rsid w:val="00AB7AEB"/>
    <w:rsid w:val="00AC75A4"/>
    <w:rsid w:val="00AD5300"/>
    <w:rsid w:val="00AE46DA"/>
    <w:rsid w:val="00AE56F5"/>
    <w:rsid w:val="00AF063E"/>
    <w:rsid w:val="00AF37CB"/>
    <w:rsid w:val="00B025A4"/>
    <w:rsid w:val="00B067D8"/>
    <w:rsid w:val="00B15295"/>
    <w:rsid w:val="00B15D1A"/>
    <w:rsid w:val="00B41B53"/>
    <w:rsid w:val="00B4373D"/>
    <w:rsid w:val="00B52A46"/>
    <w:rsid w:val="00B63558"/>
    <w:rsid w:val="00B650DD"/>
    <w:rsid w:val="00B678EF"/>
    <w:rsid w:val="00B71025"/>
    <w:rsid w:val="00B7186A"/>
    <w:rsid w:val="00B72314"/>
    <w:rsid w:val="00B73C70"/>
    <w:rsid w:val="00BA06A2"/>
    <w:rsid w:val="00BA6305"/>
    <w:rsid w:val="00BB5260"/>
    <w:rsid w:val="00BC344E"/>
    <w:rsid w:val="00BD0154"/>
    <w:rsid w:val="00BD192B"/>
    <w:rsid w:val="00BD4054"/>
    <w:rsid w:val="00BF214F"/>
    <w:rsid w:val="00BF6F45"/>
    <w:rsid w:val="00C07E44"/>
    <w:rsid w:val="00C1178D"/>
    <w:rsid w:val="00C32C40"/>
    <w:rsid w:val="00C400EF"/>
    <w:rsid w:val="00C474A9"/>
    <w:rsid w:val="00C537AA"/>
    <w:rsid w:val="00C53BCE"/>
    <w:rsid w:val="00C62107"/>
    <w:rsid w:val="00C71D52"/>
    <w:rsid w:val="00C7451A"/>
    <w:rsid w:val="00C81780"/>
    <w:rsid w:val="00C85832"/>
    <w:rsid w:val="00C911DE"/>
    <w:rsid w:val="00CA04B1"/>
    <w:rsid w:val="00CA25D8"/>
    <w:rsid w:val="00CA7D5B"/>
    <w:rsid w:val="00CB33BE"/>
    <w:rsid w:val="00CB42F9"/>
    <w:rsid w:val="00CB5248"/>
    <w:rsid w:val="00CC6FDE"/>
    <w:rsid w:val="00CE2186"/>
    <w:rsid w:val="00CE51FE"/>
    <w:rsid w:val="00CF1A9B"/>
    <w:rsid w:val="00CF6EF2"/>
    <w:rsid w:val="00D03763"/>
    <w:rsid w:val="00D0638A"/>
    <w:rsid w:val="00D07D3C"/>
    <w:rsid w:val="00D13EF3"/>
    <w:rsid w:val="00D14482"/>
    <w:rsid w:val="00D1604B"/>
    <w:rsid w:val="00D167B2"/>
    <w:rsid w:val="00D1731D"/>
    <w:rsid w:val="00D26091"/>
    <w:rsid w:val="00D32C3D"/>
    <w:rsid w:val="00D40EED"/>
    <w:rsid w:val="00D44D0F"/>
    <w:rsid w:val="00D459D0"/>
    <w:rsid w:val="00D51C7A"/>
    <w:rsid w:val="00D52BF8"/>
    <w:rsid w:val="00D55293"/>
    <w:rsid w:val="00D62270"/>
    <w:rsid w:val="00D64226"/>
    <w:rsid w:val="00D642BD"/>
    <w:rsid w:val="00D7064B"/>
    <w:rsid w:val="00D73D8E"/>
    <w:rsid w:val="00D76F92"/>
    <w:rsid w:val="00D81BD5"/>
    <w:rsid w:val="00D83882"/>
    <w:rsid w:val="00DA3025"/>
    <w:rsid w:val="00DA4FCD"/>
    <w:rsid w:val="00DA7C60"/>
    <w:rsid w:val="00DB0938"/>
    <w:rsid w:val="00DB0EF1"/>
    <w:rsid w:val="00DB6E7A"/>
    <w:rsid w:val="00DC24E7"/>
    <w:rsid w:val="00DE39EB"/>
    <w:rsid w:val="00DE430E"/>
    <w:rsid w:val="00DF4A32"/>
    <w:rsid w:val="00E0045F"/>
    <w:rsid w:val="00E00C97"/>
    <w:rsid w:val="00E06D19"/>
    <w:rsid w:val="00E14F7A"/>
    <w:rsid w:val="00E16F9D"/>
    <w:rsid w:val="00E2640E"/>
    <w:rsid w:val="00E26D09"/>
    <w:rsid w:val="00E31190"/>
    <w:rsid w:val="00E4416E"/>
    <w:rsid w:val="00E50485"/>
    <w:rsid w:val="00E50C42"/>
    <w:rsid w:val="00E65300"/>
    <w:rsid w:val="00E77C5E"/>
    <w:rsid w:val="00E8194A"/>
    <w:rsid w:val="00EA0DF0"/>
    <w:rsid w:val="00EA3B2C"/>
    <w:rsid w:val="00ED0838"/>
    <w:rsid w:val="00ED27F2"/>
    <w:rsid w:val="00ED69B8"/>
    <w:rsid w:val="00ED6CC8"/>
    <w:rsid w:val="00EF1A49"/>
    <w:rsid w:val="00F02967"/>
    <w:rsid w:val="00F1370D"/>
    <w:rsid w:val="00F27B22"/>
    <w:rsid w:val="00F31E5C"/>
    <w:rsid w:val="00F34999"/>
    <w:rsid w:val="00F37AED"/>
    <w:rsid w:val="00F432F5"/>
    <w:rsid w:val="00F473DD"/>
    <w:rsid w:val="00F7405B"/>
    <w:rsid w:val="00F86EA0"/>
    <w:rsid w:val="00F9280B"/>
    <w:rsid w:val="00FA158B"/>
    <w:rsid w:val="00FB298C"/>
    <w:rsid w:val="00FB2FE9"/>
    <w:rsid w:val="00FD4DA6"/>
    <w:rsid w:val="00FD7E48"/>
    <w:rsid w:val="00FE01C1"/>
    <w:rsid w:val="00FE2AE3"/>
    <w:rsid w:val="00FE66DB"/>
    <w:rsid w:val="00FF5552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0AA8"/>
  <w15:chartTrackingRefBased/>
  <w15:docId w15:val="{2B7919BD-FEEE-4D72-A5ED-E8A9992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BC2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5D3BC2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D3BC2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D3BC2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F7FC1"/>
    <w:rPr>
      <w:rFonts w:ascii="Arial" w:eastAsia="Times New Roman" w:hAnsi="Arial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FF7FC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co4">
    <w:name w:val="co4"/>
    <w:basedOn w:val="DefaultParagraphFont"/>
    <w:rsid w:val="002F1B7D"/>
  </w:style>
  <w:style w:type="character" w:customStyle="1" w:styleId="kw2">
    <w:name w:val="kw2"/>
    <w:basedOn w:val="DefaultParagraphFont"/>
    <w:rsid w:val="002F1B7D"/>
  </w:style>
  <w:style w:type="character" w:customStyle="1" w:styleId="re5">
    <w:name w:val="re5"/>
    <w:basedOn w:val="DefaultParagraphFont"/>
    <w:rsid w:val="002F1B7D"/>
  </w:style>
  <w:style w:type="character" w:customStyle="1" w:styleId="nu0">
    <w:name w:val="nu0"/>
    <w:basedOn w:val="DefaultParagraphFont"/>
    <w:rsid w:val="002F1B7D"/>
  </w:style>
  <w:style w:type="character" w:customStyle="1" w:styleId="br0">
    <w:name w:val="br0"/>
    <w:basedOn w:val="DefaultParagraphFont"/>
    <w:rsid w:val="002F1B7D"/>
  </w:style>
  <w:style w:type="character" w:customStyle="1" w:styleId="Heading1Char">
    <w:name w:val="Heading 1 Char"/>
    <w:basedOn w:val="DefaultParagraphFont"/>
    <w:link w:val="Heading1"/>
    <w:rsid w:val="00640EB0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40EB0"/>
    <w:rPr>
      <w:rFonts w:ascii="Arial" w:eastAsia="Times New Roman" w:hAnsi="Arial" w:cs="Arial"/>
      <w:b/>
      <w:bCs/>
      <w:iCs/>
      <w:sz w:val="24"/>
      <w:szCs w:val="28"/>
    </w:rPr>
  </w:style>
  <w:style w:type="paragraph" w:styleId="Footer">
    <w:name w:val="footer"/>
    <w:basedOn w:val="Normal"/>
    <w:link w:val="FooterChar"/>
    <w:rsid w:val="005D3BC2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640EB0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5D3BC2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640EB0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5D3BC2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5D3BC2"/>
    <w:pPr>
      <w:numPr>
        <w:numId w:val="2"/>
      </w:numPr>
    </w:pPr>
  </w:style>
  <w:style w:type="character" w:styleId="PageNumber">
    <w:name w:val="page number"/>
    <w:basedOn w:val="DefaultParagraphFont"/>
    <w:rsid w:val="005D3BC2"/>
  </w:style>
  <w:style w:type="character" w:styleId="Hyperlink">
    <w:name w:val="Hyperlink"/>
    <w:rsid w:val="005D3BC2"/>
    <w:rPr>
      <w:color w:val="0000FF"/>
      <w:u w:val="single"/>
    </w:rPr>
  </w:style>
  <w:style w:type="character" w:styleId="FollowedHyperlink">
    <w:name w:val="FollowedHyperlink"/>
    <w:rsid w:val="005D3B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D3BC2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5D3BC2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5D3BC2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5D3BC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D3BC2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D3BC2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82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2805"/>
    <w:rPr>
      <w:color w:val="808080"/>
    </w:rPr>
  </w:style>
  <w:style w:type="character" w:customStyle="1" w:styleId="Red">
    <w:name w:val="Red"/>
    <w:basedOn w:val="DefaultParagraphFont"/>
    <w:uiPriority w:val="1"/>
    <w:rsid w:val="00922805"/>
    <w:rPr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5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4BA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11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vulnweb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2680978DF54D4A925FC91912753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570DF-E6C1-4B3D-B6CD-5FEE18AB7E80}"/>
      </w:docPartPr>
      <w:docPartBody>
        <w:p w:rsidR="00171195" w:rsidRDefault="00BF4911" w:rsidP="00BF4911">
          <w:pPr>
            <w:pStyle w:val="D12680978DF54D4A925FC9191275312C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504F915E218435EAF25D2A9D3249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752CA-4378-479B-B126-0DBC12620BEC}"/>
      </w:docPartPr>
      <w:docPartBody>
        <w:p w:rsidR="001D173C" w:rsidRDefault="0006568A" w:rsidP="0006568A">
          <w:pPr>
            <w:pStyle w:val="5504F915E218435EAF25D2A9D3249091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D1AD2B1C20BD4BCAB701679E5DA9C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7F440-42C9-48C7-A5E2-F92D180925B2}"/>
      </w:docPartPr>
      <w:docPartBody>
        <w:p w:rsidR="00FC4DB4" w:rsidRDefault="003850A8" w:rsidP="003850A8">
          <w:pPr>
            <w:pStyle w:val="D1AD2B1C20BD4BCAB701679E5DA9CDE4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EF8486A8F1674641A054853CEE43E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5ABA6-CEB7-436E-B438-B66ADA44FC38}"/>
      </w:docPartPr>
      <w:docPartBody>
        <w:p w:rsidR="00FC4DB4" w:rsidRDefault="003850A8" w:rsidP="003850A8">
          <w:pPr>
            <w:pStyle w:val="EF8486A8F1674641A054853CEE43E8EE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49"/>
    <w:rsid w:val="0006568A"/>
    <w:rsid w:val="000A10FC"/>
    <w:rsid w:val="00150DFE"/>
    <w:rsid w:val="00171195"/>
    <w:rsid w:val="001B274F"/>
    <w:rsid w:val="001D173C"/>
    <w:rsid w:val="003850A8"/>
    <w:rsid w:val="004C17B1"/>
    <w:rsid w:val="00BF4911"/>
    <w:rsid w:val="00F32149"/>
    <w:rsid w:val="00F91ECC"/>
    <w:rsid w:val="00FC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0A8"/>
  </w:style>
  <w:style w:type="paragraph" w:customStyle="1" w:styleId="D12680978DF54D4A925FC9191275312C">
    <w:name w:val="D12680978DF54D4A925FC9191275312C"/>
    <w:rsid w:val="00BF4911"/>
  </w:style>
  <w:style w:type="paragraph" w:customStyle="1" w:styleId="5504F915E218435EAF25D2A9D3249091">
    <w:name w:val="5504F915E218435EAF25D2A9D3249091"/>
    <w:rsid w:val="0006568A"/>
  </w:style>
  <w:style w:type="paragraph" w:customStyle="1" w:styleId="D1AD2B1C20BD4BCAB701679E5DA9CDE4">
    <w:name w:val="D1AD2B1C20BD4BCAB701679E5DA9CDE4"/>
    <w:rsid w:val="003850A8"/>
  </w:style>
  <w:style w:type="paragraph" w:customStyle="1" w:styleId="EF8486A8F1674641A054853CEE43E8EE">
    <w:name w:val="EF8486A8F1674641A054853CEE43E8EE"/>
    <w:rsid w:val="00385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8E41-17D6-4AD8-A87C-E6AF9E20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425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A. Loring</dc:creator>
  <cp:keywords/>
  <dc:description/>
  <cp:lastModifiedBy>William Loring</cp:lastModifiedBy>
  <cp:revision>407</cp:revision>
  <dcterms:created xsi:type="dcterms:W3CDTF">2021-07-18T22:03:00Z</dcterms:created>
  <dcterms:modified xsi:type="dcterms:W3CDTF">2023-03-09T15:53:00Z</dcterms:modified>
</cp:coreProperties>
</file>