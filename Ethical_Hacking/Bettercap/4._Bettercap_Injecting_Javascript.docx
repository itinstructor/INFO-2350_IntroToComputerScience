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66DA" w14:textId="67E712E4" w:rsidR="00FF7FC1" w:rsidRDefault="00D44D0F" w:rsidP="00F31E5C">
      <w:pPr>
        <w:pStyle w:val="Heading1"/>
        <w:rPr>
          <w:bCs/>
        </w:rPr>
      </w:pPr>
      <w:bookmarkStart w:id="0" w:name="_Toc84704217"/>
      <w:proofErr w:type="spellStart"/>
      <w:r>
        <w:t>Bettercap</w:t>
      </w:r>
      <w:proofErr w:type="spellEnd"/>
      <w:r w:rsidR="00C85832">
        <w:t xml:space="preserve"> </w:t>
      </w:r>
      <w:r w:rsidR="00C911DE">
        <w:t xml:space="preserve">Injecting </w:t>
      </w:r>
      <w:r w:rsidR="009D3A71">
        <w:t>JavaScript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20B03FA4" w14:textId="297C7460" w:rsidR="00055732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04217" w:history="1">
            <w:r w:rsidR="00055732" w:rsidRPr="001848D4">
              <w:rPr>
                <w:rStyle w:val="Hyperlink"/>
                <w:noProof/>
              </w:rPr>
              <w:t>Bettercap Injecting JavaScript</w:t>
            </w:r>
            <w:r w:rsidR="00055732">
              <w:rPr>
                <w:noProof/>
                <w:webHidden/>
              </w:rPr>
              <w:tab/>
            </w:r>
            <w:r w:rsidR="00055732">
              <w:rPr>
                <w:noProof/>
                <w:webHidden/>
              </w:rPr>
              <w:fldChar w:fldCharType="begin"/>
            </w:r>
            <w:r w:rsidR="00055732">
              <w:rPr>
                <w:noProof/>
                <w:webHidden/>
              </w:rPr>
              <w:instrText xml:space="preserve"> PAGEREF _Toc84704217 \h </w:instrText>
            </w:r>
            <w:r w:rsidR="00055732">
              <w:rPr>
                <w:noProof/>
                <w:webHidden/>
              </w:rPr>
            </w:r>
            <w:r w:rsidR="00055732">
              <w:rPr>
                <w:noProof/>
                <w:webHidden/>
              </w:rPr>
              <w:fldChar w:fldCharType="separate"/>
            </w:r>
            <w:r w:rsidR="00055732">
              <w:rPr>
                <w:noProof/>
                <w:webHidden/>
              </w:rPr>
              <w:t>1</w:t>
            </w:r>
            <w:r w:rsidR="00055732">
              <w:rPr>
                <w:noProof/>
                <w:webHidden/>
              </w:rPr>
              <w:fldChar w:fldCharType="end"/>
            </w:r>
          </w:hyperlink>
        </w:p>
        <w:p w14:paraId="24862B54" w14:textId="22870446" w:rsidR="00055732" w:rsidRDefault="0038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18" w:history="1">
            <w:r w:rsidR="00055732" w:rsidRPr="001848D4">
              <w:rPr>
                <w:rStyle w:val="Hyperlink"/>
                <w:noProof/>
              </w:rPr>
              <w:t>Lab Requirements</w:t>
            </w:r>
            <w:r w:rsidR="00055732">
              <w:rPr>
                <w:noProof/>
                <w:webHidden/>
              </w:rPr>
              <w:tab/>
            </w:r>
            <w:r w:rsidR="00055732">
              <w:rPr>
                <w:noProof/>
                <w:webHidden/>
              </w:rPr>
              <w:fldChar w:fldCharType="begin"/>
            </w:r>
            <w:r w:rsidR="00055732">
              <w:rPr>
                <w:noProof/>
                <w:webHidden/>
              </w:rPr>
              <w:instrText xml:space="preserve"> PAGEREF _Toc84704218 \h </w:instrText>
            </w:r>
            <w:r w:rsidR="00055732">
              <w:rPr>
                <w:noProof/>
                <w:webHidden/>
              </w:rPr>
            </w:r>
            <w:r w:rsidR="00055732">
              <w:rPr>
                <w:noProof/>
                <w:webHidden/>
              </w:rPr>
              <w:fldChar w:fldCharType="separate"/>
            </w:r>
            <w:r w:rsidR="00055732">
              <w:rPr>
                <w:noProof/>
                <w:webHidden/>
              </w:rPr>
              <w:t>1</w:t>
            </w:r>
            <w:r w:rsidR="00055732">
              <w:rPr>
                <w:noProof/>
                <w:webHidden/>
              </w:rPr>
              <w:fldChar w:fldCharType="end"/>
            </w:r>
          </w:hyperlink>
        </w:p>
        <w:p w14:paraId="4A390A8F" w14:textId="3CF4D7EB" w:rsidR="00055732" w:rsidRDefault="0038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19" w:history="1">
            <w:r w:rsidR="00055732" w:rsidRPr="001848D4">
              <w:rPr>
                <w:rStyle w:val="Hyperlink"/>
                <w:noProof/>
              </w:rPr>
              <w:t>Injecting JavaScript</w:t>
            </w:r>
            <w:r w:rsidR="00055732">
              <w:rPr>
                <w:noProof/>
                <w:webHidden/>
              </w:rPr>
              <w:tab/>
            </w:r>
            <w:r w:rsidR="00055732">
              <w:rPr>
                <w:noProof/>
                <w:webHidden/>
              </w:rPr>
              <w:fldChar w:fldCharType="begin"/>
            </w:r>
            <w:r w:rsidR="00055732">
              <w:rPr>
                <w:noProof/>
                <w:webHidden/>
              </w:rPr>
              <w:instrText xml:space="preserve"> PAGEREF _Toc84704219 \h </w:instrText>
            </w:r>
            <w:r w:rsidR="00055732">
              <w:rPr>
                <w:noProof/>
                <w:webHidden/>
              </w:rPr>
            </w:r>
            <w:r w:rsidR="00055732">
              <w:rPr>
                <w:noProof/>
                <w:webHidden/>
              </w:rPr>
              <w:fldChar w:fldCharType="separate"/>
            </w:r>
            <w:r w:rsidR="00055732">
              <w:rPr>
                <w:noProof/>
                <w:webHidden/>
              </w:rPr>
              <w:t>1</w:t>
            </w:r>
            <w:r w:rsidR="00055732">
              <w:rPr>
                <w:noProof/>
                <w:webHidden/>
              </w:rPr>
              <w:fldChar w:fldCharType="end"/>
            </w:r>
          </w:hyperlink>
        </w:p>
        <w:p w14:paraId="0956F003" w14:textId="2E35E2FA" w:rsidR="00055732" w:rsidRDefault="0038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20" w:history="1">
            <w:r w:rsidR="00055732" w:rsidRPr="001848D4">
              <w:rPr>
                <w:rStyle w:val="Hyperlink"/>
                <w:noProof/>
              </w:rPr>
              <w:t>1. View Local IP Address Information</w:t>
            </w:r>
            <w:r w:rsidR="00055732">
              <w:rPr>
                <w:noProof/>
                <w:webHidden/>
              </w:rPr>
              <w:tab/>
            </w:r>
            <w:r w:rsidR="00055732">
              <w:rPr>
                <w:noProof/>
                <w:webHidden/>
              </w:rPr>
              <w:fldChar w:fldCharType="begin"/>
            </w:r>
            <w:r w:rsidR="00055732">
              <w:rPr>
                <w:noProof/>
                <w:webHidden/>
              </w:rPr>
              <w:instrText xml:space="preserve"> PAGEREF _Toc84704220 \h </w:instrText>
            </w:r>
            <w:r w:rsidR="00055732">
              <w:rPr>
                <w:noProof/>
                <w:webHidden/>
              </w:rPr>
            </w:r>
            <w:r w:rsidR="00055732">
              <w:rPr>
                <w:noProof/>
                <w:webHidden/>
              </w:rPr>
              <w:fldChar w:fldCharType="separate"/>
            </w:r>
            <w:r w:rsidR="00055732">
              <w:rPr>
                <w:noProof/>
                <w:webHidden/>
              </w:rPr>
              <w:t>2</w:t>
            </w:r>
            <w:r w:rsidR="00055732">
              <w:rPr>
                <w:noProof/>
                <w:webHidden/>
              </w:rPr>
              <w:fldChar w:fldCharType="end"/>
            </w:r>
          </w:hyperlink>
        </w:p>
        <w:p w14:paraId="67425152" w14:textId="0E1A0EEE" w:rsidR="00055732" w:rsidRDefault="00383D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21" w:history="1">
            <w:r w:rsidR="00055732" w:rsidRPr="001848D4">
              <w:rPr>
                <w:rStyle w:val="Hyperlink"/>
                <w:noProof/>
              </w:rPr>
              <w:t>2. bettercap JavaScript Injection</w:t>
            </w:r>
            <w:r w:rsidR="00055732">
              <w:rPr>
                <w:noProof/>
                <w:webHidden/>
              </w:rPr>
              <w:tab/>
            </w:r>
            <w:r w:rsidR="00055732">
              <w:rPr>
                <w:noProof/>
                <w:webHidden/>
              </w:rPr>
              <w:fldChar w:fldCharType="begin"/>
            </w:r>
            <w:r w:rsidR="00055732">
              <w:rPr>
                <w:noProof/>
                <w:webHidden/>
              </w:rPr>
              <w:instrText xml:space="preserve"> PAGEREF _Toc84704221 \h </w:instrText>
            </w:r>
            <w:r w:rsidR="00055732">
              <w:rPr>
                <w:noProof/>
                <w:webHidden/>
              </w:rPr>
            </w:r>
            <w:r w:rsidR="00055732">
              <w:rPr>
                <w:noProof/>
                <w:webHidden/>
              </w:rPr>
              <w:fldChar w:fldCharType="separate"/>
            </w:r>
            <w:r w:rsidR="00055732">
              <w:rPr>
                <w:noProof/>
                <w:webHidden/>
              </w:rPr>
              <w:t>2</w:t>
            </w:r>
            <w:r w:rsidR="00055732">
              <w:rPr>
                <w:noProof/>
                <w:webHidden/>
              </w:rPr>
              <w:fldChar w:fldCharType="end"/>
            </w:r>
          </w:hyperlink>
        </w:p>
        <w:p w14:paraId="76369366" w14:textId="0B626E72" w:rsidR="00055732" w:rsidRDefault="00383D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704222" w:history="1">
            <w:r w:rsidR="00055732" w:rsidRPr="001848D4">
              <w:rPr>
                <w:rStyle w:val="Hyperlink"/>
                <w:noProof/>
              </w:rPr>
              <w:t>Assignment Submission</w:t>
            </w:r>
            <w:r w:rsidR="00055732">
              <w:rPr>
                <w:noProof/>
                <w:webHidden/>
              </w:rPr>
              <w:tab/>
            </w:r>
            <w:r w:rsidR="00055732">
              <w:rPr>
                <w:noProof/>
                <w:webHidden/>
              </w:rPr>
              <w:fldChar w:fldCharType="begin"/>
            </w:r>
            <w:r w:rsidR="00055732">
              <w:rPr>
                <w:noProof/>
                <w:webHidden/>
              </w:rPr>
              <w:instrText xml:space="preserve"> PAGEREF _Toc84704222 \h </w:instrText>
            </w:r>
            <w:r w:rsidR="00055732">
              <w:rPr>
                <w:noProof/>
                <w:webHidden/>
              </w:rPr>
            </w:r>
            <w:r w:rsidR="00055732">
              <w:rPr>
                <w:noProof/>
                <w:webHidden/>
              </w:rPr>
              <w:fldChar w:fldCharType="separate"/>
            </w:r>
            <w:r w:rsidR="00055732">
              <w:rPr>
                <w:noProof/>
                <w:webHidden/>
              </w:rPr>
              <w:t>3</w:t>
            </w:r>
            <w:r w:rsidR="00055732">
              <w:rPr>
                <w:noProof/>
                <w:webHidden/>
              </w:rPr>
              <w:fldChar w:fldCharType="end"/>
            </w:r>
          </w:hyperlink>
        </w:p>
        <w:p w14:paraId="718B1A57" w14:textId="26C19D60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7F942637" w:rsidR="00074C1E" w:rsidRDefault="00074C1E" w:rsidP="00074C1E">
      <w:r>
        <w:t>Time required: 30 minutes</w:t>
      </w:r>
    </w:p>
    <w:p w14:paraId="7452A603" w14:textId="7BAFA406" w:rsidR="00165D51" w:rsidRDefault="00165D51" w:rsidP="00165D51">
      <w:pPr>
        <w:pStyle w:val="Heading1"/>
      </w:pPr>
      <w:bookmarkStart w:id="1" w:name="_Toc84704218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0B07BEBD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0B37A5">
        <w:t xml:space="preserve"> with Google Chrome</w:t>
      </w:r>
    </w:p>
    <w:p w14:paraId="6EF64792" w14:textId="1ED6D971" w:rsid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0B37A5">
        <w:t>the same</w:t>
      </w:r>
      <w:r w:rsidR="00ED27F2">
        <w:t xml:space="preserve"> </w:t>
      </w:r>
      <w:r>
        <w:t>NAT network</w:t>
      </w:r>
    </w:p>
    <w:p w14:paraId="380B2DE0" w14:textId="7F08F4CF" w:rsidR="00D1604B" w:rsidRDefault="009D3A71" w:rsidP="002A156D">
      <w:pPr>
        <w:pStyle w:val="Heading1"/>
      </w:pPr>
      <w:bookmarkStart w:id="2" w:name="_Toc84704219"/>
      <w:r>
        <w:t>Injecting JavaScript</w:t>
      </w:r>
      <w:bookmarkEnd w:id="2"/>
    </w:p>
    <w:p w14:paraId="775357BB" w14:textId="3DBD524D" w:rsidR="002A156D" w:rsidRPr="002A156D" w:rsidRDefault="002A156D" w:rsidP="002A156D">
      <w:r>
        <w:t>We know how to be the man in the middle</w:t>
      </w:r>
      <w:r w:rsidR="00603570">
        <w:t xml:space="preserve"> and capture all the packets from a </w:t>
      </w:r>
      <w:r w:rsidR="009D3A71">
        <w:t xml:space="preserve">victim. We can insert </w:t>
      </w:r>
      <w:proofErr w:type="spellStart"/>
      <w:r w:rsidR="009D3A71">
        <w:t>Javascript</w:t>
      </w:r>
      <w:proofErr w:type="spellEnd"/>
      <w:r w:rsidR="009D3A71">
        <w:t xml:space="preserve"> code into the html that is passing through our Kali Linux.</w:t>
      </w:r>
    </w:p>
    <w:p w14:paraId="6C8CDF4B" w14:textId="783531B2" w:rsidR="00D1604B" w:rsidRPr="00165D51" w:rsidRDefault="009D3A71" w:rsidP="00D1604B">
      <w:r>
        <w:rPr>
          <w:noProof/>
        </w:rPr>
        <w:lastRenderedPageBreak/>
        <w:drawing>
          <wp:inline distT="0" distB="0" distL="0" distR="0" wp14:anchorId="2BC072D3" wp14:editId="23C9FC27">
            <wp:extent cx="4857750" cy="2791649"/>
            <wp:effectExtent l="38100" t="38100" r="9525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210" cy="28068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4E09E" w14:textId="6ECD90EB" w:rsidR="003106B9" w:rsidRPr="002F1B7D" w:rsidRDefault="003106B9" w:rsidP="003106B9">
      <w:pPr>
        <w:pStyle w:val="Heading1"/>
      </w:pPr>
      <w:bookmarkStart w:id="3" w:name="_Toc84704220"/>
      <w:r w:rsidRPr="006516E0">
        <w:t>1</w:t>
      </w:r>
      <w:r w:rsidR="006309C8">
        <w:t>.</w:t>
      </w:r>
      <w:r w:rsidRPr="006516E0">
        <w:t xml:space="preserve"> </w:t>
      </w:r>
      <w:r w:rsidRPr="002F1B7D">
        <w:t>View</w:t>
      </w:r>
      <w:r>
        <w:t xml:space="preserve"> Local IP Address Information</w:t>
      </w:r>
      <w:bookmarkEnd w:id="3"/>
    </w:p>
    <w:p w14:paraId="62AA00B6" w14:textId="6B4D9CEB" w:rsidR="003106B9" w:rsidRDefault="003106B9" w:rsidP="003106B9">
      <w:r>
        <w:t xml:space="preserve">On your Kali Linux: </w:t>
      </w:r>
      <w:r w:rsidR="00924504">
        <w:t>r</w:t>
      </w:r>
      <w:r w:rsidRPr="002F1B7D">
        <w:t xml:space="preserve">un the following command in the terminal to find out the name </w:t>
      </w:r>
      <w:r w:rsidR="00943E78">
        <w:t xml:space="preserve">and IP address </w:t>
      </w:r>
      <w:r w:rsidRPr="002F1B7D">
        <w:t>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7E589EBA" w:rsidR="003106B9" w:rsidRDefault="00D81BD5" w:rsidP="00DC3DD8">
            <w:pPr>
              <w:pStyle w:val="Code"/>
            </w:pPr>
            <w:proofErr w:type="spellStart"/>
            <w:r>
              <w:t>ip</w:t>
            </w:r>
            <w:proofErr w:type="spellEnd"/>
            <w:r>
              <w:t xml:space="preserve">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38663E4" w14:textId="77777777" w:rsidR="009A055F" w:rsidRDefault="00B14597" w:rsidP="00D12984">
      <w:bookmarkStart w:id="4" w:name="_Toc84704221"/>
      <w:r>
        <w:t>Logon to the Windows victim machine.</w:t>
      </w:r>
    </w:p>
    <w:p w14:paraId="374B9F26" w14:textId="434AB173" w:rsidR="00B14597" w:rsidRDefault="000A6714" w:rsidP="00B14597">
      <w:r>
        <w:t xml:space="preserve">Run </w:t>
      </w:r>
      <w:r w:rsidRPr="00955A01">
        <w:rPr>
          <w:b/>
          <w:bCs/>
        </w:rPr>
        <w:t>ipconfig</w:t>
      </w:r>
      <w:r w:rsidR="00955A01" w:rsidRPr="00955A01">
        <w:rPr>
          <w:b/>
          <w:bCs/>
        </w:rPr>
        <w:t xml:space="preserve"> /all</w:t>
      </w:r>
    </w:p>
    <w:p w14:paraId="0BF8EE92" w14:textId="77777777" w:rsidR="000A6714" w:rsidRPr="00D52BF8" w:rsidRDefault="000A6714" w:rsidP="000A6714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1892303666"/>
        <w:placeholder>
          <w:docPart w:val="0E067DCF98194C3D8ED7D0F7F3A9EFD1"/>
        </w:placeholder>
        <w:showingPlcHdr/>
      </w:sdtPr>
      <w:sdtEndPr>
        <w:rPr>
          <w:rStyle w:val="Red"/>
        </w:rPr>
      </w:sdtEndPr>
      <w:sdtContent>
        <w:p w14:paraId="67E510A8" w14:textId="19BD9EF1" w:rsidR="000A6714" w:rsidRDefault="000A6714" w:rsidP="000A6714">
          <w:pPr>
            <w:spacing w:before="100" w:beforeAutospacing="1" w:after="100" w:afterAutospacing="1" w:line="240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A8752FA" w14:textId="35263E91" w:rsidR="00D12984" w:rsidRDefault="00D12984" w:rsidP="00D12984">
      <w:r w:rsidRPr="00D12984">
        <w:t xml:space="preserve">From the </w:t>
      </w:r>
      <w:r>
        <w:t xml:space="preserve">Windows victim machine </w:t>
      </w:r>
      <w:r>
        <w:sym w:font="Wingdings" w:char="F0E0"/>
      </w:r>
      <w:r>
        <w:t xml:space="preserve"> ping the Kali IP address to confirm network connectivity.</w:t>
      </w:r>
    </w:p>
    <w:sdt>
      <w:sdtPr>
        <w:rPr>
          <w:rStyle w:val="Red"/>
        </w:rPr>
        <w:id w:val="-903829461"/>
        <w:placeholder>
          <w:docPart w:val="20F92C224FE94632BCBF2BF50AD00750"/>
        </w:placeholder>
        <w:showingPlcHdr/>
      </w:sdtPr>
      <w:sdtEndPr>
        <w:rPr>
          <w:rStyle w:val="Red"/>
        </w:rPr>
      </w:sdtEndPr>
      <w:sdtContent>
        <w:p w14:paraId="721DF984" w14:textId="77777777" w:rsidR="00D12984" w:rsidRDefault="00D12984" w:rsidP="00D12984">
          <w:pPr>
            <w:spacing w:before="100" w:beforeAutospacing="1" w:after="100" w:afterAutospacing="1" w:line="240" w:lineRule="auto"/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E7C8BE" w14:textId="7810CB13" w:rsidR="00A23C0D" w:rsidRDefault="00632217" w:rsidP="00A23C0D">
      <w:pPr>
        <w:pStyle w:val="Heading1"/>
      </w:pPr>
      <w:r>
        <w:t>2</w:t>
      </w:r>
      <w:r w:rsidR="002C7E4A">
        <w:t xml:space="preserve">. </w:t>
      </w:r>
      <w:proofErr w:type="spellStart"/>
      <w:r w:rsidR="00A63CD0">
        <w:t>bettercap</w:t>
      </w:r>
      <w:proofErr w:type="spellEnd"/>
      <w:r w:rsidR="00A63CD0">
        <w:t xml:space="preserve"> </w:t>
      </w:r>
      <w:r w:rsidR="00FB298C">
        <w:t>JavaScript Injection</w:t>
      </w:r>
      <w:bookmarkEnd w:id="4"/>
    </w:p>
    <w:p w14:paraId="757845D6" w14:textId="650A127A" w:rsidR="00632217" w:rsidRDefault="00ED0838" w:rsidP="00632217">
      <w:r>
        <w:t xml:space="preserve">In the </w:t>
      </w:r>
      <w:proofErr w:type="spellStart"/>
      <w:r>
        <w:t>bettercap</w:t>
      </w:r>
      <w:proofErr w:type="spellEnd"/>
      <w:r>
        <w:t xml:space="preserve"> MITM lab, we created a caplet file to automate using </w:t>
      </w:r>
      <w:proofErr w:type="spellStart"/>
      <w:r>
        <w:t>bettercap</w:t>
      </w:r>
      <w:proofErr w:type="spellEnd"/>
      <w:r>
        <w:t>.</w:t>
      </w:r>
    </w:p>
    <w:p w14:paraId="3494AC47" w14:textId="665EA95E" w:rsidR="00A23C0D" w:rsidRDefault="000D4263" w:rsidP="00AF063E">
      <w:pPr>
        <w:pStyle w:val="ListParagraph"/>
        <w:numPr>
          <w:ilvl w:val="0"/>
          <w:numId w:val="4"/>
        </w:numPr>
      </w:pPr>
      <w:r>
        <w:lastRenderedPageBreak/>
        <w:t xml:space="preserve">Use the </w:t>
      </w:r>
      <w:proofErr w:type="spellStart"/>
      <w:r>
        <w:t>spoof.cap</w:t>
      </w:r>
      <w:proofErr w:type="spellEnd"/>
      <w:r>
        <w:t xml:space="preserve"> file we created in the MITM lab.</w:t>
      </w:r>
      <w:r w:rsidR="000A6714">
        <w:t xml:space="preserve"> Replace 10.10.1.11 with the Windows victim machine IPO address</w:t>
      </w:r>
      <w:r w:rsidR="00F16D8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C0D" w14:paraId="30648E1A" w14:textId="77777777" w:rsidTr="008A7FD6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46A1F330" w14:textId="77777777" w:rsidR="00A23C0D" w:rsidRDefault="00A23C0D" w:rsidP="005B5888">
            <w:pPr>
              <w:pStyle w:val="Code"/>
            </w:pPr>
            <w:proofErr w:type="spellStart"/>
            <w:r>
              <w:t>net.probe</w:t>
            </w:r>
            <w:proofErr w:type="spellEnd"/>
            <w:r>
              <w:t xml:space="preserve"> on</w:t>
            </w:r>
          </w:p>
          <w:p w14:paraId="4DFB58A5" w14:textId="77777777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r>
              <w:t>arp.spoof.fullduplex</w:t>
            </w:r>
            <w:proofErr w:type="spellEnd"/>
            <w:r>
              <w:t xml:space="preserve"> true</w:t>
            </w:r>
          </w:p>
          <w:p w14:paraId="3E849479" w14:textId="2A491DDE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r>
              <w:t>arp.spoof.targets</w:t>
            </w:r>
            <w:proofErr w:type="spellEnd"/>
            <w:r>
              <w:t xml:space="preserve"> 10.10.1.</w:t>
            </w:r>
            <w:r w:rsidR="007D49A9">
              <w:t>11</w:t>
            </w:r>
          </w:p>
          <w:p w14:paraId="7F40BA53" w14:textId="77777777" w:rsidR="00A23C0D" w:rsidRDefault="00A23C0D" w:rsidP="005B5888">
            <w:pPr>
              <w:pStyle w:val="Code"/>
            </w:pPr>
            <w:proofErr w:type="spellStart"/>
            <w:r>
              <w:t>arp.spoof</w:t>
            </w:r>
            <w:proofErr w:type="spellEnd"/>
            <w:r>
              <w:t xml:space="preserve"> on</w:t>
            </w:r>
          </w:p>
          <w:p w14:paraId="7138F038" w14:textId="77777777" w:rsidR="00A23C0D" w:rsidRDefault="00A23C0D" w:rsidP="005B5888">
            <w:pPr>
              <w:pStyle w:val="Code"/>
            </w:pPr>
            <w:proofErr w:type="spellStart"/>
            <w:r>
              <w:t>net.sniff</w:t>
            </w:r>
            <w:proofErr w:type="spellEnd"/>
            <w:r>
              <w:t xml:space="preserve"> on</w:t>
            </w:r>
          </w:p>
        </w:tc>
      </w:tr>
    </w:tbl>
    <w:p w14:paraId="0118BD4D" w14:textId="0293FA90" w:rsidR="007216F2" w:rsidRPr="00612369" w:rsidRDefault="00D55293" w:rsidP="00B650DD">
      <w:pPr>
        <w:pStyle w:val="ListParagraph"/>
        <w:numPr>
          <w:ilvl w:val="0"/>
          <w:numId w:val="4"/>
        </w:numPr>
      </w:pPr>
      <w:r>
        <w:t xml:space="preserve">On Kali Linux: </w:t>
      </w:r>
      <w:r w:rsidR="004B1121">
        <w:t>Use a text editor to c</w:t>
      </w:r>
      <w:r>
        <w:t xml:space="preserve">reate a text file named </w:t>
      </w:r>
      <w:r w:rsidRPr="00646D13">
        <w:rPr>
          <w:b/>
          <w:bCs/>
        </w:rPr>
        <w:t>alert.js</w:t>
      </w:r>
    </w:p>
    <w:p w14:paraId="087D1604" w14:textId="1522A8E8" w:rsidR="00612369" w:rsidRPr="00612369" w:rsidRDefault="00612369" w:rsidP="00B650DD">
      <w:pPr>
        <w:pStyle w:val="ListParagraph"/>
        <w:numPr>
          <w:ilvl w:val="0"/>
          <w:numId w:val="4"/>
        </w:numPr>
      </w:pPr>
      <w:r w:rsidRPr="00612369">
        <w:t>Add the following code</w:t>
      </w:r>
      <w:r w:rsidR="000B32D2">
        <w:t xml:space="preserve"> and save the file</w:t>
      </w:r>
      <w:r w:rsidRPr="0061236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58B" w14:paraId="5CA12478" w14:textId="77777777" w:rsidTr="001E0417">
        <w:tc>
          <w:tcPr>
            <w:tcW w:w="9350" w:type="dxa"/>
            <w:shd w:val="clear" w:color="auto" w:fill="E2EFD9" w:themeFill="accent6" w:themeFillTint="33"/>
          </w:tcPr>
          <w:p w14:paraId="23D5D034" w14:textId="7B0FEE1C" w:rsidR="00646D13" w:rsidRDefault="00646D13" w:rsidP="001E0417">
            <w:pPr>
              <w:pStyle w:val="Code"/>
            </w:pPr>
            <w:r>
              <w:t>alert(</w:t>
            </w:r>
            <w:r w:rsidRPr="00646D13">
              <w:t>'</w:t>
            </w:r>
            <w:r>
              <w:t>You have been hacked!</w:t>
            </w:r>
            <w:r w:rsidRPr="00646D13">
              <w:t>'</w:t>
            </w:r>
            <w:r>
              <w:t>)</w:t>
            </w:r>
          </w:p>
        </w:tc>
      </w:tr>
    </w:tbl>
    <w:p w14:paraId="42802EB0" w14:textId="7EFDEF06" w:rsidR="009E7283" w:rsidRDefault="009E7283" w:rsidP="00B650DD">
      <w:pPr>
        <w:pStyle w:val="ListParagraph"/>
        <w:numPr>
          <w:ilvl w:val="0"/>
          <w:numId w:val="4"/>
        </w:numPr>
      </w:pPr>
      <w:r>
        <w:t xml:space="preserve">Install the caplet files for </w:t>
      </w:r>
      <w:proofErr w:type="spellStart"/>
      <w:r>
        <w:t>bettercap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3A1F" w14:paraId="6D370944" w14:textId="77777777" w:rsidTr="00A73A1F">
        <w:tc>
          <w:tcPr>
            <w:tcW w:w="9350" w:type="dxa"/>
            <w:shd w:val="clear" w:color="auto" w:fill="E2EFD9" w:themeFill="accent6" w:themeFillTint="33"/>
          </w:tcPr>
          <w:p w14:paraId="769577C4" w14:textId="5D1679BE" w:rsidR="007002F6" w:rsidRDefault="007002F6" w:rsidP="00A73A1F">
            <w:pPr>
              <w:pStyle w:val="Code"/>
            </w:pPr>
            <w:r>
              <w:t xml:space="preserve"># Start </w:t>
            </w:r>
            <w:proofErr w:type="spellStart"/>
            <w:r>
              <w:t>bettercap</w:t>
            </w:r>
            <w:proofErr w:type="spellEnd"/>
          </w:p>
          <w:p w14:paraId="5F2EF2F3" w14:textId="2C1944AE" w:rsidR="00A73A1F" w:rsidRDefault="007002F6" w:rsidP="00A73A1F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A73A1F">
              <w:t>bettercap</w:t>
            </w:r>
            <w:proofErr w:type="spellEnd"/>
          </w:p>
          <w:p w14:paraId="606C8BC5" w14:textId="334EA3EA" w:rsidR="004A783E" w:rsidRDefault="004A783E" w:rsidP="00A73A1F">
            <w:pPr>
              <w:pStyle w:val="Code"/>
            </w:pPr>
            <w:r>
              <w:t xml:space="preserve"># Run this command from the </w:t>
            </w:r>
            <w:proofErr w:type="spellStart"/>
            <w:r>
              <w:t>bettercap</w:t>
            </w:r>
            <w:proofErr w:type="spellEnd"/>
            <w:r>
              <w:t xml:space="preserve"> prompt</w:t>
            </w:r>
          </w:p>
          <w:p w14:paraId="03624D2A" w14:textId="1182BA3A" w:rsidR="00A73A1F" w:rsidRDefault="00A73A1F" w:rsidP="00A73A1F">
            <w:pPr>
              <w:pStyle w:val="Code"/>
            </w:pPr>
            <w:proofErr w:type="spellStart"/>
            <w:r>
              <w:t>caplets.update</w:t>
            </w:r>
            <w:proofErr w:type="spellEnd"/>
          </w:p>
        </w:tc>
      </w:tr>
    </w:tbl>
    <w:p w14:paraId="6F908A8C" w14:textId="63C61E2A" w:rsidR="00FA158B" w:rsidRDefault="003A173A" w:rsidP="00B650DD">
      <w:pPr>
        <w:pStyle w:val="ListParagraph"/>
        <w:numPr>
          <w:ilvl w:val="0"/>
          <w:numId w:val="4"/>
        </w:numPr>
      </w:pPr>
      <w:r>
        <w:t xml:space="preserve">Enter the following command to open the </w:t>
      </w:r>
      <w:proofErr w:type="spellStart"/>
      <w:r>
        <w:t>hstshijack.cap</w:t>
      </w:r>
      <w:proofErr w:type="spellEnd"/>
      <w:r>
        <w:t xml:space="preserve"> for editing.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A81" w14:paraId="1F4B5F39" w14:textId="77777777" w:rsidTr="001E0417">
        <w:tc>
          <w:tcPr>
            <w:tcW w:w="9350" w:type="dxa"/>
            <w:shd w:val="clear" w:color="auto" w:fill="E2EFD9" w:themeFill="accent6" w:themeFillTint="33"/>
          </w:tcPr>
          <w:p w14:paraId="3E460570" w14:textId="57BF3B37" w:rsidR="00516A81" w:rsidRDefault="00516A81" w:rsidP="001E0417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nano /</w:t>
            </w:r>
            <w:proofErr w:type="spellStart"/>
            <w:r>
              <w:t>usr</w:t>
            </w:r>
            <w:proofErr w:type="spellEnd"/>
            <w:r>
              <w:t>/</w:t>
            </w:r>
            <w:r w:rsidR="00D15809">
              <w:t>local/</w:t>
            </w:r>
            <w:r>
              <w:t>share</w:t>
            </w:r>
            <w:r w:rsidR="00EE196B">
              <w:t>/</w:t>
            </w:r>
            <w:proofErr w:type="spellStart"/>
            <w:r>
              <w:t>bettercap</w:t>
            </w:r>
            <w:proofErr w:type="spellEnd"/>
            <w:r>
              <w:t>/caplets/</w:t>
            </w:r>
            <w:proofErr w:type="spellStart"/>
            <w:r w:rsidR="00D009A4">
              <w:t>hstshijack</w:t>
            </w:r>
            <w:proofErr w:type="spellEnd"/>
            <w:r w:rsidR="00D009A4">
              <w:t>/</w:t>
            </w:r>
            <w:proofErr w:type="spellStart"/>
            <w:r>
              <w:t>hstshijack.cap</w:t>
            </w:r>
            <w:proofErr w:type="spellEnd"/>
          </w:p>
        </w:tc>
      </w:tr>
    </w:tbl>
    <w:p w14:paraId="1F4FA72A" w14:textId="4F9B8937" w:rsidR="003A173A" w:rsidRDefault="00A5227F" w:rsidP="00B650DD">
      <w:pPr>
        <w:pStyle w:val="ListParagraph"/>
        <w:numPr>
          <w:ilvl w:val="0"/>
          <w:numId w:val="4"/>
        </w:numPr>
      </w:pPr>
      <w:r>
        <w:t>Go to the line shown</w:t>
      </w:r>
      <w:r w:rsidR="009111AA">
        <w:t xml:space="preserve"> </w:t>
      </w:r>
      <w:r w:rsidR="008675F5">
        <w:t>at the bottom</w:t>
      </w:r>
      <w:r>
        <w:t xml:space="preserve">, add the path to your </w:t>
      </w:r>
      <w:r w:rsidRPr="004F0DD7">
        <w:rPr>
          <w:b/>
          <w:bCs/>
        </w:rPr>
        <w:t>alert.js</w:t>
      </w:r>
      <w:r>
        <w:t xml:space="preserve"> file.</w:t>
      </w:r>
    </w:p>
    <w:p w14:paraId="38E34192" w14:textId="5167FF81" w:rsidR="00A5227F" w:rsidRPr="007216F2" w:rsidRDefault="00A5227F" w:rsidP="00B20F4D">
      <w:pPr>
        <w:ind w:hanging="1080"/>
      </w:pPr>
      <w:r>
        <w:rPr>
          <w:noProof/>
        </w:rPr>
        <w:drawing>
          <wp:inline distT="0" distB="0" distL="0" distR="0" wp14:anchorId="1DC1E20A" wp14:editId="7C62A541">
            <wp:extent cx="7294425" cy="857250"/>
            <wp:effectExtent l="38100" t="38100" r="9715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3923" cy="858366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6EC" w14:paraId="61CC3CC3" w14:textId="77777777" w:rsidTr="00CA56EC">
        <w:tc>
          <w:tcPr>
            <w:tcW w:w="9350" w:type="dxa"/>
            <w:shd w:val="clear" w:color="auto" w:fill="E2EFD9" w:themeFill="accent6" w:themeFillTint="33"/>
          </w:tcPr>
          <w:p w14:paraId="70B81A0C" w14:textId="1C6DF1BF" w:rsidR="00CA56EC" w:rsidRDefault="00725566" w:rsidP="00A63AD4">
            <w:r w:rsidRPr="00725566">
              <w:t>,</w:t>
            </w:r>
            <w:r w:rsidR="00CA56EC">
              <w:t>*</w:t>
            </w:r>
            <w:r w:rsidR="00792D78">
              <w:t>:</w:t>
            </w:r>
            <w:r w:rsidR="00CA56EC">
              <w:t>/home/user/alert.js</w:t>
            </w:r>
          </w:p>
        </w:tc>
      </w:tr>
    </w:tbl>
    <w:p w14:paraId="52699D4C" w14:textId="34C1E261" w:rsidR="00B650DD" w:rsidRPr="003E64E1" w:rsidRDefault="00B650DD" w:rsidP="00B650DD">
      <w:pPr>
        <w:pStyle w:val="ListParagraph"/>
        <w:numPr>
          <w:ilvl w:val="0"/>
          <w:numId w:val="4"/>
        </w:numPr>
      </w:pPr>
      <w:r w:rsidRPr="00B650DD">
        <w:rPr>
          <w:b/>
        </w:rPr>
        <w:t>Insert a screenshot</w:t>
      </w:r>
      <w:r w:rsidR="007E5AF6">
        <w:rPr>
          <w:b/>
        </w:rPr>
        <w:t xml:space="preserve"> of your caplet file</w:t>
      </w:r>
      <w:r w:rsidR="00870632">
        <w:rPr>
          <w:b/>
        </w:rPr>
        <w:t xml:space="preserve"> with the new entry</w:t>
      </w:r>
      <w:r w:rsidRPr="00B650DD">
        <w:rPr>
          <w:b/>
        </w:rPr>
        <w:t>:</w:t>
      </w:r>
    </w:p>
    <w:sdt>
      <w:sdtPr>
        <w:rPr>
          <w:rStyle w:val="Red"/>
        </w:rPr>
        <w:id w:val="-1865747886"/>
        <w:placeholder>
          <w:docPart w:val="13CA42F31A3E4BD58E9F5E1778FF758A"/>
        </w:placeholder>
        <w:showingPlcHdr/>
      </w:sdtPr>
      <w:sdtEndPr>
        <w:rPr>
          <w:rStyle w:val="Red"/>
        </w:rPr>
      </w:sdtEndPr>
      <w:sdtContent>
        <w:p w14:paraId="4F7B4DD3" w14:textId="38C43EA8" w:rsidR="00B650DD" w:rsidRDefault="00B650DD" w:rsidP="00B650DD">
          <w:pPr>
            <w:ind w:left="360"/>
          </w:pPr>
          <w:r w:rsidRPr="00B650DD">
            <w:rPr>
              <w:rStyle w:val="PlaceholderText"/>
              <w:color w:val="FF0000"/>
            </w:rPr>
            <w:t>Click or tap here to enter text.</w:t>
          </w:r>
        </w:p>
      </w:sdtContent>
    </w:sdt>
    <w:p w14:paraId="25F22337" w14:textId="77777777" w:rsidR="00D51C7A" w:rsidRDefault="00D51C7A" w:rsidP="00D51C7A">
      <w:pPr>
        <w:pStyle w:val="ListParagraph"/>
        <w:numPr>
          <w:ilvl w:val="0"/>
          <w:numId w:val="4"/>
        </w:numPr>
      </w:pPr>
      <w:r>
        <w:t xml:space="preserve">Type the following command at the terminal start </w:t>
      </w:r>
      <w:proofErr w:type="spellStart"/>
      <w:r>
        <w:t>bettercap</w:t>
      </w:r>
      <w:proofErr w:type="spellEnd"/>
      <w:r>
        <w:t xml:space="preserve">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C7A" w14:paraId="3D6274EA" w14:textId="77777777" w:rsidTr="001E0417">
        <w:tc>
          <w:tcPr>
            <w:tcW w:w="9350" w:type="dxa"/>
            <w:shd w:val="clear" w:color="auto" w:fill="E2EFD9" w:themeFill="accent6" w:themeFillTint="33"/>
          </w:tcPr>
          <w:p w14:paraId="553DC2AE" w14:textId="77777777" w:rsidR="00D51C7A" w:rsidRPr="004D1B22" w:rsidRDefault="00D51C7A" w:rsidP="001E0417">
            <w:pPr>
              <w:pStyle w:val="Code"/>
            </w:pPr>
            <w:bookmarkStart w:id="5" w:name="_Hlk84050432"/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Pr="004D1B22">
              <w:t>bettercap</w:t>
            </w:r>
            <w:proofErr w:type="spellEnd"/>
            <w:r w:rsidRPr="004D1B22">
              <w:t xml:space="preserve"> -</w:t>
            </w:r>
            <w:proofErr w:type="spellStart"/>
            <w:r w:rsidRPr="004D1B22">
              <w:t>iface</w:t>
            </w:r>
            <w:proofErr w:type="spellEnd"/>
            <w:r w:rsidRPr="004D1B22">
              <w:t xml:space="preserve"> eth0 </w:t>
            </w:r>
            <w:r>
              <w:t>-</w:t>
            </w:r>
            <w:r w:rsidRPr="004D1B22">
              <w:t xml:space="preserve">caplet </w:t>
            </w:r>
            <w:proofErr w:type="spellStart"/>
            <w:r w:rsidRPr="004D1B22">
              <w:t>spoof.cap</w:t>
            </w:r>
            <w:proofErr w:type="spellEnd"/>
          </w:p>
        </w:tc>
      </w:tr>
    </w:tbl>
    <w:bookmarkEnd w:id="5"/>
    <w:p w14:paraId="3B263F35" w14:textId="74D8E3CE" w:rsidR="00D51C7A" w:rsidRDefault="0013060B" w:rsidP="0013060B">
      <w:pPr>
        <w:pStyle w:val="ListParagraph"/>
        <w:numPr>
          <w:ilvl w:val="0"/>
          <w:numId w:val="4"/>
        </w:numPr>
      </w:pPr>
      <w:r>
        <w:t xml:space="preserve">Type at the prompt: </w:t>
      </w:r>
      <w:proofErr w:type="spellStart"/>
      <w:r w:rsidRPr="0013060B">
        <w:rPr>
          <w:b/>
          <w:bCs/>
        </w:rPr>
        <w:t>hsts</w:t>
      </w:r>
      <w:proofErr w:type="spellEnd"/>
      <w:r>
        <w:t xml:space="preserve"> press the tab key to autocomplete to </w:t>
      </w:r>
      <w:proofErr w:type="spellStart"/>
      <w:r w:rsidRPr="0013060B">
        <w:rPr>
          <w:b/>
          <w:bCs/>
        </w:rPr>
        <w:t>hstshijack</w:t>
      </w:r>
      <w:proofErr w:type="spellEnd"/>
      <w:r w:rsidRPr="0013060B">
        <w:rPr>
          <w:b/>
          <w:bCs/>
        </w:rPr>
        <w:t>/</w:t>
      </w:r>
      <w:proofErr w:type="spellStart"/>
      <w:r w:rsidRPr="0013060B">
        <w:rPr>
          <w:b/>
          <w:bCs/>
        </w:rPr>
        <w:t>hstshijack</w:t>
      </w:r>
      <w:proofErr w:type="spellEnd"/>
    </w:p>
    <w:p w14:paraId="79C50B4A" w14:textId="67AEC422" w:rsidR="001C0C5A" w:rsidRDefault="001E1B63" w:rsidP="003E64E1">
      <w:pPr>
        <w:pStyle w:val="ListParagraph"/>
        <w:numPr>
          <w:ilvl w:val="0"/>
          <w:numId w:val="4"/>
        </w:numPr>
      </w:pPr>
      <w:r>
        <w:lastRenderedPageBreak/>
        <w:t xml:space="preserve">On your victim VM: Open a web browser and go to </w:t>
      </w:r>
      <w:hyperlink r:id="rId10" w:history="1">
        <w:r w:rsidR="00D26091" w:rsidRPr="00A25CC1">
          <w:rPr>
            <w:rStyle w:val="Hyperlink"/>
          </w:rPr>
          <w:t>www.vulnweb.com</w:t>
        </w:r>
      </w:hyperlink>
      <w:r w:rsidR="00D26091">
        <w:t xml:space="preserve"> </w:t>
      </w:r>
      <w:r>
        <w:t xml:space="preserve">You should see </w:t>
      </w:r>
      <w:r w:rsidR="00D26091">
        <w:t xml:space="preserve">your </w:t>
      </w:r>
      <w:proofErr w:type="spellStart"/>
      <w:r w:rsidR="00D26091">
        <w:t>javascript</w:t>
      </w:r>
      <w:proofErr w:type="spellEnd"/>
      <w:r w:rsidR="00D26091">
        <w:t xml:space="preserve"> alert</w:t>
      </w:r>
      <w:r>
        <w:t>.</w:t>
      </w:r>
    </w:p>
    <w:p w14:paraId="5E74B493" w14:textId="77777777" w:rsidR="003E64E1" w:rsidRPr="003E64E1" w:rsidRDefault="003E64E1" w:rsidP="003E64E1">
      <w:pPr>
        <w:pStyle w:val="ListParagraph"/>
        <w:numPr>
          <w:ilvl w:val="0"/>
          <w:numId w:val="4"/>
        </w:numPr>
        <w:rPr>
          <w:b/>
        </w:rPr>
      </w:pPr>
      <w:r w:rsidRPr="003E64E1">
        <w:rPr>
          <w:b/>
        </w:rPr>
        <w:t>Insert a screenshot:</w:t>
      </w:r>
    </w:p>
    <w:sdt>
      <w:sdtPr>
        <w:rPr>
          <w:rStyle w:val="Red"/>
        </w:rPr>
        <w:id w:val="390549426"/>
        <w:placeholder>
          <w:docPart w:val="5504F915E218435EAF25D2A9D3249091"/>
        </w:placeholder>
        <w:showingPlcHdr/>
      </w:sdtPr>
      <w:sdtEndPr>
        <w:rPr>
          <w:rStyle w:val="Red"/>
        </w:rPr>
      </w:sdtEndPr>
      <w:sdtContent>
        <w:p w14:paraId="4909CECC" w14:textId="3E4048B0" w:rsidR="003E64E1" w:rsidRDefault="003E64E1" w:rsidP="003E64E1">
          <w:pPr>
            <w:ind w:left="360"/>
          </w:pPr>
          <w:r w:rsidRPr="003E64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3555D8" w14:textId="1A9FF9F8" w:rsidR="00845EB3" w:rsidRDefault="00845EB3" w:rsidP="00845EB3">
      <w:r>
        <w:t xml:space="preserve">You have successfully spoofed your victim </w:t>
      </w:r>
      <w:r w:rsidR="00D26091">
        <w:t xml:space="preserve">with your </w:t>
      </w:r>
      <w:proofErr w:type="spellStart"/>
      <w:r w:rsidR="00D26091">
        <w:t>javascript</w:t>
      </w:r>
      <w:proofErr w:type="spellEnd"/>
      <w:r w:rsidR="00D26091">
        <w:t xml:space="preserve"> injection</w:t>
      </w:r>
      <w:r>
        <w:t>.</w:t>
      </w:r>
    </w:p>
    <w:p w14:paraId="6F42A634" w14:textId="77777777" w:rsidR="00CA7D5B" w:rsidRDefault="00CA7D5B" w:rsidP="00CA7D5B">
      <w:pPr>
        <w:pStyle w:val="ListParagraph"/>
        <w:numPr>
          <w:ilvl w:val="0"/>
          <w:numId w:val="4"/>
        </w:numPr>
      </w:pPr>
      <w:r>
        <w:t xml:space="preserve">Type </w:t>
      </w:r>
      <w:r w:rsidRPr="00B93099">
        <w:rPr>
          <w:b/>
          <w:bCs/>
        </w:rPr>
        <w:t>quit</w:t>
      </w:r>
      <w:r>
        <w:t xml:space="preserve"> to stop </w:t>
      </w:r>
      <w:proofErr w:type="spellStart"/>
      <w:r>
        <w:t>bettercap</w:t>
      </w:r>
      <w:proofErr w:type="spellEnd"/>
      <w:r>
        <w:t>.</w:t>
      </w:r>
    </w:p>
    <w:p w14:paraId="4F756262" w14:textId="53F5E968" w:rsidR="008913E0" w:rsidRDefault="008913E0" w:rsidP="008913E0">
      <w:pPr>
        <w:pStyle w:val="Heading2"/>
      </w:pPr>
      <w:bookmarkStart w:id="6" w:name="_Toc84704222"/>
      <w:r>
        <w:t>Assignment Submission</w:t>
      </w:r>
      <w:bookmarkEnd w:id="6"/>
    </w:p>
    <w:p w14:paraId="1C081D04" w14:textId="760D7FCD" w:rsidR="008913E0" w:rsidRPr="008913E0" w:rsidRDefault="008913E0" w:rsidP="008913E0">
      <w:r>
        <w:t>Attach this completed document to the assignment in Blackboard.</w:t>
      </w:r>
    </w:p>
    <w:sectPr w:rsidR="008913E0" w:rsidRPr="008913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78F4" w14:textId="7303ABCA" w:rsidR="006E7A40" w:rsidRDefault="006D5306" w:rsidP="006E7A40">
    <w:pPr>
      <w:pStyle w:val="Footer"/>
      <w:tabs>
        <w:tab w:val="center" w:pos="5040"/>
        <w:tab w:val="right" w:pos="10080"/>
      </w:tabs>
    </w:pPr>
    <w:proofErr w:type="spellStart"/>
    <w:r>
      <w:t>Bettercap</w:t>
    </w:r>
    <w:proofErr w:type="spellEnd"/>
    <w:r w:rsidR="00893AC1">
      <w:t xml:space="preserve"> Injecting </w:t>
    </w:r>
    <w:proofErr w:type="spellStart"/>
    <w:r w:rsidR="00893AC1">
      <w:t>Javascript</w:t>
    </w:r>
    <w:proofErr w:type="spellEnd"/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>Revised: 0</w:t>
    </w:r>
    <w:r w:rsidR="000B37A5">
      <w:t>2</w:t>
    </w:r>
    <w:r w:rsidR="006E7A40">
      <w:t>/</w:t>
    </w:r>
    <w:r w:rsidR="00DD7296">
      <w:t>21</w:t>
    </w:r>
    <w:r w:rsidR="006E7A40">
      <w:t>/202</w:t>
    </w:r>
    <w:r w:rsidR="00DD729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FF"/>
    <w:multiLevelType w:val="hybridMultilevel"/>
    <w:tmpl w:val="8AF6A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982F73"/>
    <w:multiLevelType w:val="hybridMultilevel"/>
    <w:tmpl w:val="3C20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932A4E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8AF4848"/>
    <w:multiLevelType w:val="hybridMultilevel"/>
    <w:tmpl w:val="3DBE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22956AE"/>
    <w:multiLevelType w:val="hybridMultilevel"/>
    <w:tmpl w:val="2EC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52249EE"/>
    <w:multiLevelType w:val="hybridMultilevel"/>
    <w:tmpl w:val="E180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0968439">
    <w:abstractNumId w:val="26"/>
  </w:num>
  <w:num w:numId="2" w16cid:durableId="157229289">
    <w:abstractNumId w:val="28"/>
  </w:num>
  <w:num w:numId="3" w16cid:durableId="2103720266">
    <w:abstractNumId w:val="31"/>
  </w:num>
  <w:num w:numId="4" w16cid:durableId="1929072024">
    <w:abstractNumId w:val="0"/>
  </w:num>
  <w:num w:numId="5" w16cid:durableId="729156905">
    <w:abstractNumId w:val="21"/>
  </w:num>
  <w:num w:numId="6" w16cid:durableId="120811401">
    <w:abstractNumId w:val="2"/>
  </w:num>
  <w:num w:numId="7" w16cid:durableId="2097289574">
    <w:abstractNumId w:val="23"/>
  </w:num>
  <w:num w:numId="8" w16cid:durableId="1397120615">
    <w:abstractNumId w:val="47"/>
  </w:num>
  <w:num w:numId="9" w16cid:durableId="1440562585">
    <w:abstractNumId w:val="13"/>
  </w:num>
  <w:num w:numId="10" w16cid:durableId="885795250">
    <w:abstractNumId w:val="42"/>
  </w:num>
  <w:num w:numId="11" w16cid:durableId="1960916184">
    <w:abstractNumId w:val="15"/>
  </w:num>
  <w:num w:numId="12" w16cid:durableId="2104720482">
    <w:abstractNumId w:val="29"/>
  </w:num>
  <w:num w:numId="13" w16cid:durableId="2113276881">
    <w:abstractNumId w:val="12"/>
  </w:num>
  <w:num w:numId="14" w16cid:durableId="1428304400">
    <w:abstractNumId w:val="11"/>
  </w:num>
  <w:num w:numId="15" w16cid:durableId="2111658400">
    <w:abstractNumId w:val="36"/>
  </w:num>
  <w:num w:numId="16" w16cid:durableId="1220215945">
    <w:abstractNumId w:val="1"/>
  </w:num>
  <w:num w:numId="17" w16cid:durableId="1183591547">
    <w:abstractNumId w:val="37"/>
  </w:num>
  <w:num w:numId="18" w16cid:durableId="1998537264">
    <w:abstractNumId w:val="40"/>
  </w:num>
  <w:num w:numId="19" w16cid:durableId="1992640144">
    <w:abstractNumId w:val="34"/>
  </w:num>
  <w:num w:numId="20" w16cid:durableId="644509092">
    <w:abstractNumId w:val="30"/>
  </w:num>
  <w:num w:numId="21" w16cid:durableId="1958097870">
    <w:abstractNumId w:val="46"/>
  </w:num>
  <w:num w:numId="22" w16cid:durableId="1997874750">
    <w:abstractNumId w:val="18"/>
  </w:num>
  <w:num w:numId="23" w16cid:durableId="1070419895">
    <w:abstractNumId w:val="22"/>
  </w:num>
  <w:num w:numId="24" w16cid:durableId="579102190">
    <w:abstractNumId w:val="6"/>
  </w:num>
  <w:num w:numId="25" w16cid:durableId="271326662">
    <w:abstractNumId w:val="19"/>
  </w:num>
  <w:num w:numId="26" w16cid:durableId="204607704">
    <w:abstractNumId w:val="39"/>
  </w:num>
  <w:num w:numId="27" w16cid:durableId="720833307">
    <w:abstractNumId w:val="43"/>
  </w:num>
  <w:num w:numId="28" w16cid:durableId="964651499">
    <w:abstractNumId w:val="9"/>
  </w:num>
  <w:num w:numId="29" w16cid:durableId="568737450">
    <w:abstractNumId w:val="45"/>
  </w:num>
  <w:num w:numId="30" w16cid:durableId="790631812">
    <w:abstractNumId w:val="7"/>
  </w:num>
  <w:num w:numId="31" w16cid:durableId="725641418">
    <w:abstractNumId w:val="44"/>
  </w:num>
  <w:num w:numId="32" w16cid:durableId="262688353">
    <w:abstractNumId w:val="27"/>
  </w:num>
  <w:num w:numId="33" w16cid:durableId="248081481">
    <w:abstractNumId w:val="16"/>
  </w:num>
  <w:num w:numId="34" w16cid:durableId="674840822">
    <w:abstractNumId w:val="8"/>
  </w:num>
  <w:num w:numId="35" w16cid:durableId="386955994">
    <w:abstractNumId w:val="25"/>
  </w:num>
  <w:num w:numId="36" w16cid:durableId="1423181829">
    <w:abstractNumId w:val="35"/>
  </w:num>
  <w:num w:numId="37" w16cid:durableId="831722573">
    <w:abstractNumId w:val="3"/>
  </w:num>
  <w:num w:numId="38" w16cid:durableId="1321427754">
    <w:abstractNumId w:val="41"/>
  </w:num>
  <w:num w:numId="39" w16cid:durableId="433405663">
    <w:abstractNumId w:val="24"/>
  </w:num>
  <w:num w:numId="40" w16cid:durableId="1128549421">
    <w:abstractNumId w:val="10"/>
  </w:num>
  <w:num w:numId="41" w16cid:durableId="2132624882">
    <w:abstractNumId w:val="33"/>
  </w:num>
  <w:num w:numId="42" w16cid:durableId="1314916959">
    <w:abstractNumId w:val="4"/>
  </w:num>
  <w:num w:numId="43" w16cid:durableId="937104206">
    <w:abstractNumId w:val="32"/>
  </w:num>
  <w:num w:numId="44" w16cid:durableId="650014156">
    <w:abstractNumId w:val="38"/>
  </w:num>
  <w:num w:numId="45" w16cid:durableId="1790852872">
    <w:abstractNumId w:val="5"/>
  </w:num>
  <w:num w:numId="46" w16cid:durableId="2014674315">
    <w:abstractNumId w:val="14"/>
  </w:num>
  <w:num w:numId="47" w16cid:durableId="1221787987">
    <w:abstractNumId w:val="20"/>
  </w:num>
  <w:num w:numId="48" w16cid:durableId="23536026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13441"/>
    <w:rsid w:val="00043AD7"/>
    <w:rsid w:val="00055732"/>
    <w:rsid w:val="00074C1E"/>
    <w:rsid w:val="0009235F"/>
    <w:rsid w:val="000A6714"/>
    <w:rsid w:val="000B32D2"/>
    <w:rsid w:val="000B37A5"/>
    <w:rsid w:val="000B5CF7"/>
    <w:rsid w:val="000D3B39"/>
    <w:rsid w:val="000D4263"/>
    <w:rsid w:val="000F0DEF"/>
    <w:rsid w:val="001006B0"/>
    <w:rsid w:val="00102D57"/>
    <w:rsid w:val="00106DFA"/>
    <w:rsid w:val="00107E02"/>
    <w:rsid w:val="001119EB"/>
    <w:rsid w:val="00124E9E"/>
    <w:rsid w:val="0013060B"/>
    <w:rsid w:val="00140BBA"/>
    <w:rsid w:val="00142128"/>
    <w:rsid w:val="00143987"/>
    <w:rsid w:val="00143EF1"/>
    <w:rsid w:val="00155EB4"/>
    <w:rsid w:val="00163AA0"/>
    <w:rsid w:val="00165D51"/>
    <w:rsid w:val="00193A87"/>
    <w:rsid w:val="00194EC2"/>
    <w:rsid w:val="00195A4D"/>
    <w:rsid w:val="001B4534"/>
    <w:rsid w:val="001B4DC2"/>
    <w:rsid w:val="001B675F"/>
    <w:rsid w:val="001C0C5A"/>
    <w:rsid w:val="001D2365"/>
    <w:rsid w:val="001D77C8"/>
    <w:rsid w:val="001E1B63"/>
    <w:rsid w:val="001F2E2C"/>
    <w:rsid w:val="001F42D5"/>
    <w:rsid w:val="00214234"/>
    <w:rsid w:val="00215D0C"/>
    <w:rsid w:val="0021777C"/>
    <w:rsid w:val="00222604"/>
    <w:rsid w:val="002318C1"/>
    <w:rsid w:val="0024583D"/>
    <w:rsid w:val="00257348"/>
    <w:rsid w:val="00257918"/>
    <w:rsid w:val="0026566A"/>
    <w:rsid w:val="002670E5"/>
    <w:rsid w:val="002A156D"/>
    <w:rsid w:val="002A43C5"/>
    <w:rsid w:val="002B4471"/>
    <w:rsid w:val="002C05FD"/>
    <w:rsid w:val="002C7E4A"/>
    <w:rsid w:val="002F1B7D"/>
    <w:rsid w:val="002F4BA4"/>
    <w:rsid w:val="002F60B9"/>
    <w:rsid w:val="00303023"/>
    <w:rsid w:val="00304A2D"/>
    <w:rsid w:val="003106B9"/>
    <w:rsid w:val="003217DA"/>
    <w:rsid w:val="00325340"/>
    <w:rsid w:val="00330155"/>
    <w:rsid w:val="0034206E"/>
    <w:rsid w:val="00352DCC"/>
    <w:rsid w:val="00363346"/>
    <w:rsid w:val="003757AD"/>
    <w:rsid w:val="00383DA6"/>
    <w:rsid w:val="003901B6"/>
    <w:rsid w:val="003A173A"/>
    <w:rsid w:val="003A4529"/>
    <w:rsid w:val="003B5516"/>
    <w:rsid w:val="003C0E8C"/>
    <w:rsid w:val="003C55A9"/>
    <w:rsid w:val="003C592A"/>
    <w:rsid w:val="003E0B7D"/>
    <w:rsid w:val="003E18E9"/>
    <w:rsid w:val="003E4572"/>
    <w:rsid w:val="003E582B"/>
    <w:rsid w:val="003E64E1"/>
    <w:rsid w:val="003F2A26"/>
    <w:rsid w:val="003F55E9"/>
    <w:rsid w:val="003F5D1B"/>
    <w:rsid w:val="003F61E4"/>
    <w:rsid w:val="00403709"/>
    <w:rsid w:val="00414B56"/>
    <w:rsid w:val="00416C9D"/>
    <w:rsid w:val="004308B5"/>
    <w:rsid w:val="00432205"/>
    <w:rsid w:val="00433F3C"/>
    <w:rsid w:val="00435BF0"/>
    <w:rsid w:val="004665A6"/>
    <w:rsid w:val="004744E8"/>
    <w:rsid w:val="004808B0"/>
    <w:rsid w:val="00484BD1"/>
    <w:rsid w:val="00487F9A"/>
    <w:rsid w:val="004A04BC"/>
    <w:rsid w:val="004A053A"/>
    <w:rsid w:val="004A3484"/>
    <w:rsid w:val="004A5186"/>
    <w:rsid w:val="004A783E"/>
    <w:rsid w:val="004B1121"/>
    <w:rsid w:val="004B1659"/>
    <w:rsid w:val="004B38F2"/>
    <w:rsid w:val="004B4EDA"/>
    <w:rsid w:val="004B584E"/>
    <w:rsid w:val="004D1B22"/>
    <w:rsid w:val="004F0A16"/>
    <w:rsid w:val="004F0DD7"/>
    <w:rsid w:val="00516513"/>
    <w:rsid w:val="00516A81"/>
    <w:rsid w:val="00517481"/>
    <w:rsid w:val="005415AF"/>
    <w:rsid w:val="005640D7"/>
    <w:rsid w:val="00586D2B"/>
    <w:rsid w:val="0059788E"/>
    <w:rsid w:val="005A33CF"/>
    <w:rsid w:val="005C2F9F"/>
    <w:rsid w:val="005D3A9F"/>
    <w:rsid w:val="005D3BEB"/>
    <w:rsid w:val="005D4012"/>
    <w:rsid w:val="005E5850"/>
    <w:rsid w:val="00603570"/>
    <w:rsid w:val="00611FE3"/>
    <w:rsid w:val="00612369"/>
    <w:rsid w:val="00621AD3"/>
    <w:rsid w:val="006309C8"/>
    <w:rsid w:val="006310BB"/>
    <w:rsid w:val="00632217"/>
    <w:rsid w:val="0063684D"/>
    <w:rsid w:val="00637535"/>
    <w:rsid w:val="00640EB0"/>
    <w:rsid w:val="00646D13"/>
    <w:rsid w:val="006516E0"/>
    <w:rsid w:val="00673346"/>
    <w:rsid w:val="00687AC0"/>
    <w:rsid w:val="00693527"/>
    <w:rsid w:val="006A6B29"/>
    <w:rsid w:val="006C0FF5"/>
    <w:rsid w:val="006C3564"/>
    <w:rsid w:val="006D5306"/>
    <w:rsid w:val="006E4721"/>
    <w:rsid w:val="006E7A40"/>
    <w:rsid w:val="006F5CE2"/>
    <w:rsid w:val="007002F6"/>
    <w:rsid w:val="00712F1A"/>
    <w:rsid w:val="007216F2"/>
    <w:rsid w:val="00721D14"/>
    <w:rsid w:val="00725566"/>
    <w:rsid w:val="00772396"/>
    <w:rsid w:val="007816FB"/>
    <w:rsid w:val="007874F3"/>
    <w:rsid w:val="00792D78"/>
    <w:rsid w:val="007A3504"/>
    <w:rsid w:val="007A48AA"/>
    <w:rsid w:val="007D37D0"/>
    <w:rsid w:val="007D49A9"/>
    <w:rsid w:val="007E16A5"/>
    <w:rsid w:val="007E20D4"/>
    <w:rsid w:val="007E5AF6"/>
    <w:rsid w:val="007F5792"/>
    <w:rsid w:val="00803366"/>
    <w:rsid w:val="0080641F"/>
    <w:rsid w:val="0081268F"/>
    <w:rsid w:val="00813996"/>
    <w:rsid w:val="00817D71"/>
    <w:rsid w:val="00826B8B"/>
    <w:rsid w:val="00827459"/>
    <w:rsid w:val="008277A0"/>
    <w:rsid w:val="00840459"/>
    <w:rsid w:val="008429DF"/>
    <w:rsid w:val="00845AC2"/>
    <w:rsid w:val="00845EB3"/>
    <w:rsid w:val="00850D3F"/>
    <w:rsid w:val="00851740"/>
    <w:rsid w:val="00864790"/>
    <w:rsid w:val="008675F5"/>
    <w:rsid w:val="00870632"/>
    <w:rsid w:val="00874941"/>
    <w:rsid w:val="00881D8B"/>
    <w:rsid w:val="00886AAF"/>
    <w:rsid w:val="008913E0"/>
    <w:rsid w:val="00893AC1"/>
    <w:rsid w:val="00897986"/>
    <w:rsid w:val="008A109C"/>
    <w:rsid w:val="008A7FD6"/>
    <w:rsid w:val="008B2758"/>
    <w:rsid w:val="008C056E"/>
    <w:rsid w:val="008C0D5E"/>
    <w:rsid w:val="008D25FE"/>
    <w:rsid w:val="008D2C60"/>
    <w:rsid w:val="008D39C5"/>
    <w:rsid w:val="008D3B9B"/>
    <w:rsid w:val="008D47B2"/>
    <w:rsid w:val="008D4888"/>
    <w:rsid w:val="008E073E"/>
    <w:rsid w:val="008E1A72"/>
    <w:rsid w:val="008E35C9"/>
    <w:rsid w:val="00905DE3"/>
    <w:rsid w:val="009111AA"/>
    <w:rsid w:val="0092076D"/>
    <w:rsid w:val="0092199B"/>
    <w:rsid w:val="00922805"/>
    <w:rsid w:val="00924504"/>
    <w:rsid w:val="00927265"/>
    <w:rsid w:val="009315BF"/>
    <w:rsid w:val="00936993"/>
    <w:rsid w:val="00943E78"/>
    <w:rsid w:val="00955A01"/>
    <w:rsid w:val="009653A4"/>
    <w:rsid w:val="00974F70"/>
    <w:rsid w:val="009829CA"/>
    <w:rsid w:val="009918F3"/>
    <w:rsid w:val="00995737"/>
    <w:rsid w:val="009A055F"/>
    <w:rsid w:val="009C18D9"/>
    <w:rsid w:val="009D3A71"/>
    <w:rsid w:val="009D4827"/>
    <w:rsid w:val="009D53CE"/>
    <w:rsid w:val="009E7283"/>
    <w:rsid w:val="009E775F"/>
    <w:rsid w:val="009F64B3"/>
    <w:rsid w:val="00A02A0F"/>
    <w:rsid w:val="00A23C0D"/>
    <w:rsid w:val="00A24B6B"/>
    <w:rsid w:val="00A305EA"/>
    <w:rsid w:val="00A5227F"/>
    <w:rsid w:val="00A555FB"/>
    <w:rsid w:val="00A55BC1"/>
    <w:rsid w:val="00A608FE"/>
    <w:rsid w:val="00A63AD4"/>
    <w:rsid w:val="00A63CD0"/>
    <w:rsid w:val="00A658AA"/>
    <w:rsid w:val="00A73A1F"/>
    <w:rsid w:val="00A817B7"/>
    <w:rsid w:val="00AC75A4"/>
    <w:rsid w:val="00AD5300"/>
    <w:rsid w:val="00AE46DA"/>
    <w:rsid w:val="00AF063E"/>
    <w:rsid w:val="00AF37CB"/>
    <w:rsid w:val="00B025A4"/>
    <w:rsid w:val="00B14597"/>
    <w:rsid w:val="00B15295"/>
    <w:rsid w:val="00B15D1A"/>
    <w:rsid w:val="00B20F4D"/>
    <w:rsid w:val="00B41B53"/>
    <w:rsid w:val="00B4373D"/>
    <w:rsid w:val="00B52A46"/>
    <w:rsid w:val="00B63558"/>
    <w:rsid w:val="00B650DD"/>
    <w:rsid w:val="00B7186A"/>
    <w:rsid w:val="00B72314"/>
    <w:rsid w:val="00BA06A2"/>
    <w:rsid w:val="00BA6305"/>
    <w:rsid w:val="00BB5260"/>
    <w:rsid w:val="00BC344E"/>
    <w:rsid w:val="00BC49DE"/>
    <w:rsid w:val="00BD0154"/>
    <w:rsid w:val="00BD192B"/>
    <w:rsid w:val="00BD4054"/>
    <w:rsid w:val="00BF214F"/>
    <w:rsid w:val="00C07E44"/>
    <w:rsid w:val="00C1178D"/>
    <w:rsid w:val="00C35C40"/>
    <w:rsid w:val="00C474A9"/>
    <w:rsid w:val="00C537AA"/>
    <w:rsid w:val="00C62107"/>
    <w:rsid w:val="00C71D52"/>
    <w:rsid w:val="00C7451A"/>
    <w:rsid w:val="00C81780"/>
    <w:rsid w:val="00C85832"/>
    <w:rsid w:val="00C911DE"/>
    <w:rsid w:val="00CA25D8"/>
    <w:rsid w:val="00CA56EC"/>
    <w:rsid w:val="00CA7D5B"/>
    <w:rsid w:val="00CB33BE"/>
    <w:rsid w:val="00CB5248"/>
    <w:rsid w:val="00CC6FDE"/>
    <w:rsid w:val="00CE2186"/>
    <w:rsid w:val="00CE51FE"/>
    <w:rsid w:val="00D009A4"/>
    <w:rsid w:val="00D03763"/>
    <w:rsid w:val="00D0638A"/>
    <w:rsid w:val="00D07D3C"/>
    <w:rsid w:val="00D12984"/>
    <w:rsid w:val="00D13EF3"/>
    <w:rsid w:val="00D14482"/>
    <w:rsid w:val="00D15809"/>
    <w:rsid w:val="00D1604B"/>
    <w:rsid w:val="00D167B2"/>
    <w:rsid w:val="00D23EB5"/>
    <w:rsid w:val="00D26091"/>
    <w:rsid w:val="00D32C3D"/>
    <w:rsid w:val="00D44D0F"/>
    <w:rsid w:val="00D459D0"/>
    <w:rsid w:val="00D51C7A"/>
    <w:rsid w:val="00D52BF8"/>
    <w:rsid w:val="00D55293"/>
    <w:rsid w:val="00D62270"/>
    <w:rsid w:val="00D7064B"/>
    <w:rsid w:val="00D73D8E"/>
    <w:rsid w:val="00D76F92"/>
    <w:rsid w:val="00D81BD5"/>
    <w:rsid w:val="00D83882"/>
    <w:rsid w:val="00DA3025"/>
    <w:rsid w:val="00DA4FCD"/>
    <w:rsid w:val="00DA7C60"/>
    <w:rsid w:val="00DD7296"/>
    <w:rsid w:val="00DE39EB"/>
    <w:rsid w:val="00DF4A32"/>
    <w:rsid w:val="00E0045F"/>
    <w:rsid w:val="00E00C97"/>
    <w:rsid w:val="00E06D19"/>
    <w:rsid w:val="00E14F7A"/>
    <w:rsid w:val="00E16F9D"/>
    <w:rsid w:val="00E26D09"/>
    <w:rsid w:val="00E4416E"/>
    <w:rsid w:val="00E50485"/>
    <w:rsid w:val="00E50C42"/>
    <w:rsid w:val="00E65300"/>
    <w:rsid w:val="00E8194A"/>
    <w:rsid w:val="00EA0DF0"/>
    <w:rsid w:val="00EA3B2C"/>
    <w:rsid w:val="00ED0838"/>
    <w:rsid w:val="00ED27F2"/>
    <w:rsid w:val="00ED69B8"/>
    <w:rsid w:val="00EE196B"/>
    <w:rsid w:val="00F02967"/>
    <w:rsid w:val="00F1370D"/>
    <w:rsid w:val="00F16D8F"/>
    <w:rsid w:val="00F27B22"/>
    <w:rsid w:val="00F31E5C"/>
    <w:rsid w:val="00F34999"/>
    <w:rsid w:val="00F37AED"/>
    <w:rsid w:val="00F432F5"/>
    <w:rsid w:val="00F7405B"/>
    <w:rsid w:val="00F86EA0"/>
    <w:rsid w:val="00F9280B"/>
    <w:rsid w:val="00FA158B"/>
    <w:rsid w:val="00FB298C"/>
    <w:rsid w:val="00FB2FE9"/>
    <w:rsid w:val="00FE01C1"/>
    <w:rsid w:val="00FE2AE3"/>
    <w:rsid w:val="00FE66DB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F6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7002F6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002F6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7002F6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7002F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02F6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7002F6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7002F6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7002F6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7002F6"/>
    <w:pPr>
      <w:numPr>
        <w:numId w:val="2"/>
      </w:numPr>
    </w:pPr>
  </w:style>
  <w:style w:type="character" w:styleId="PageNumber">
    <w:name w:val="page number"/>
    <w:basedOn w:val="DefaultParagraphFont"/>
    <w:rsid w:val="007002F6"/>
  </w:style>
  <w:style w:type="character" w:styleId="Hyperlink">
    <w:name w:val="Hyperlink"/>
    <w:rsid w:val="007002F6"/>
    <w:rPr>
      <w:color w:val="0000FF"/>
      <w:u w:val="single"/>
    </w:rPr>
  </w:style>
  <w:style w:type="character" w:styleId="FollowedHyperlink">
    <w:name w:val="FollowedHyperlink"/>
    <w:rsid w:val="007002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002F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7002F6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7002F6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7002F6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002F6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002F6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vulnwe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3CA42F31A3E4BD58E9F5E1778FF7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8231-AE62-4672-83EE-C8C1DB5D4387}"/>
      </w:docPartPr>
      <w:docPartBody>
        <w:p w:rsidR="001D173C" w:rsidRDefault="0006568A" w:rsidP="0006568A">
          <w:pPr>
            <w:pStyle w:val="13CA42F31A3E4BD58E9F5E1778FF758A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504F915E218435EAF25D2A9D324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52CA-4378-479B-B126-0DBC12620BEC}"/>
      </w:docPartPr>
      <w:docPartBody>
        <w:p w:rsidR="001D173C" w:rsidRDefault="0006568A" w:rsidP="0006568A">
          <w:pPr>
            <w:pStyle w:val="5504F915E218435EAF25D2A9D324909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E067DCF98194C3D8ED7D0F7F3A9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03F6B-B822-42A7-AC1E-4FCB2EFB63EC}"/>
      </w:docPartPr>
      <w:docPartBody>
        <w:p w:rsidR="00FD3AA0" w:rsidRDefault="00F47EFD" w:rsidP="00F47EFD">
          <w:pPr>
            <w:pStyle w:val="0E067DCF98194C3D8ED7D0F7F3A9EFD1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0F92C224FE94632BCBF2BF50AD00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C6FB-6783-419B-A486-6A6C4DBF06D4}"/>
      </w:docPartPr>
      <w:docPartBody>
        <w:p w:rsidR="003A178B" w:rsidRDefault="00C416DA" w:rsidP="00C416DA">
          <w:pPr>
            <w:pStyle w:val="20F92C224FE94632BCBF2BF50AD00750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6568A"/>
    <w:rsid w:val="000A10FC"/>
    <w:rsid w:val="00150DFE"/>
    <w:rsid w:val="00171195"/>
    <w:rsid w:val="001B274F"/>
    <w:rsid w:val="001D173C"/>
    <w:rsid w:val="003A178B"/>
    <w:rsid w:val="004C17B1"/>
    <w:rsid w:val="00BF4911"/>
    <w:rsid w:val="00C416DA"/>
    <w:rsid w:val="00F32149"/>
    <w:rsid w:val="00F47EFD"/>
    <w:rsid w:val="00F91ECC"/>
    <w:rsid w:val="00FD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6DA"/>
  </w:style>
  <w:style w:type="paragraph" w:customStyle="1" w:styleId="D12680978DF54D4A925FC9191275312C">
    <w:name w:val="D12680978DF54D4A925FC9191275312C"/>
    <w:rsid w:val="00BF4911"/>
  </w:style>
  <w:style w:type="paragraph" w:customStyle="1" w:styleId="13CA42F31A3E4BD58E9F5E1778FF758A">
    <w:name w:val="13CA42F31A3E4BD58E9F5E1778FF758A"/>
    <w:rsid w:val="0006568A"/>
  </w:style>
  <w:style w:type="paragraph" w:customStyle="1" w:styleId="5504F915E218435EAF25D2A9D3249091">
    <w:name w:val="5504F915E218435EAF25D2A9D3249091"/>
    <w:rsid w:val="0006568A"/>
  </w:style>
  <w:style w:type="paragraph" w:customStyle="1" w:styleId="0E067DCF98194C3D8ED7D0F7F3A9EFD1">
    <w:name w:val="0E067DCF98194C3D8ED7D0F7F3A9EFD1"/>
    <w:rsid w:val="00F47EFD"/>
  </w:style>
  <w:style w:type="paragraph" w:customStyle="1" w:styleId="20F92C224FE94632BCBF2BF50AD00750">
    <w:name w:val="20F92C224FE94632BCBF2BF50AD00750"/>
    <w:rsid w:val="00C41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8E41-17D6-4AD8-A87C-E6AF9E20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399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339</cp:revision>
  <dcterms:created xsi:type="dcterms:W3CDTF">2021-07-18T22:03:00Z</dcterms:created>
  <dcterms:modified xsi:type="dcterms:W3CDTF">2023-02-23T18:29:00Z</dcterms:modified>
</cp:coreProperties>
</file>