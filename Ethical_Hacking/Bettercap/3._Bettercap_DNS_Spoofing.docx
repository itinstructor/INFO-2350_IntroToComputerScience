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A66DA" w14:textId="0FAA6E35" w:rsidR="00FF7FC1" w:rsidRDefault="00D44D0F" w:rsidP="00F31E5C">
      <w:pPr>
        <w:pStyle w:val="Heading1"/>
        <w:rPr>
          <w:bCs/>
        </w:rPr>
      </w:pPr>
      <w:bookmarkStart w:id="0" w:name="_Toc84704195"/>
      <w:r>
        <w:t>Bettercap</w:t>
      </w:r>
      <w:r w:rsidR="00C85832">
        <w:t xml:space="preserve"> </w:t>
      </w:r>
      <w:r w:rsidR="007A48AA">
        <w:t>DNS Spoofing</w:t>
      </w:r>
      <w:bookmarkEnd w:id="0"/>
    </w:p>
    <w:sdt>
      <w:sdtPr>
        <w:rPr>
          <w:rFonts w:ascii="Verdana" w:eastAsia="Times New Roman" w:hAnsi="Verdana" w:cs="Times New Roman"/>
          <w:b w:val="0"/>
          <w:sz w:val="20"/>
          <w:szCs w:val="24"/>
        </w:rPr>
        <w:id w:val="-97629626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F505A8F" w14:textId="320AC9AE" w:rsidR="0021777C" w:rsidRDefault="0021777C">
          <w:pPr>
            <w:pStyle w:val="TOCHeading"/>
          </w:pPr>
          <w:r>
            <w:t>Contents</w:t>
          </w:r>
        </w:p>
        <w:p w14:paraId="660D1325" w14:textId="2F8931D7" w:rsidR="008675E1" w:rsidRDefault="0021777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704195" w:history="1">
            <w:r w:rsidR="008675E1" w:rsidRPr="002D78DC">
              <w:rPr>
                <w:rStyle w:val="Hyperlink"/>
                <w:noProof/>
              </w:rPr>
              <w:t>Bettercap DNS Spoofing</w:t>
            </w:r>
            <w:r w:rsidR="008675E1">
              <w:rPr>
                <w:noProof/>
                <w:webHidden/>
              </w:rPr>
              <w:tab/>
            </w:r>
            <w:r w:rsidR="008675E1">
              <w:rPr>
                <w:noProof/>
                <w:webHidden/>
              </w:rPr>
              <w:fldChar w:fldCharType="begin"/>
            </w:r>
            <w:r w:rsidR="008675E1">
              <w:rPr>
                <w:noProof/>
                <w:webHidden/>
              </w:rPr>
              <w:instrText xml:space="preserve"> PAGEREF _Toc84704195 \h </w:instrText>
            </w:r>
            <w:r w:rsidR="008675E1">
              <w:rPr>
                <w:noProof/>
                <w:webHidden/>
              </w:rPr>
            </w:r>
            <w:r w:rsidR="008675E1">
              <w:rPr>
                <w:noProof/>
                <w:webHidden/>
              </w:rPr>
              <w:fldChar w:fldCharType="separate"/>
            </w:r>
            <w:r w:rsidR="008675E1">
              <w:rPr>
                <w:noProof/>
                <w:webHidden/>
              </w:rPr>
              <w:t>1</w:t>
            </w:r>
            <w:r w:rsidR="008675E1">
              <w:rPr>
                <w:noProof/>
                <w:webHidden/>
              </w:rPr>
              <w:fldChar w:fldCharType="end"/>
            </w:r>
          </w:hyperlink>
        </w:p>
        <w:p w14:paraId="1EA454E6" w14:textId="4ACF55CB" w:rsidR="008675E1" w:rsidRDefault="0004409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704196" w:history="1">
            <w:r w:rsidR="008675E1" w:rsidRPr="002D78DC">
              <w:rPr>
                <w:rStyle w:val="Hyperlink"/>
                <w:noProof/>
              </w:rPr>
              <w:t>Lab Requirements</w:t>
            </w:r>
            <w:r w:rsidR="008675E1">
              <w:rPr>
                <w:noProof/>
                <w:webHidden/>
              </w:rPr>
              <w:tab/>
            </w:r>
            <w:r w:rsidR="008675E1">
              <w:rPr>
                <w:noProof/>
                <w:webHidden/>
              </w:rPr>
              <w:fldChar w:fldCharType="begin"/>
            </w:r>
            <w:r w:rsidR="008675E1">
              <w:rPr>
                <w:noProof/>
                <w:webHidden/>
              </w:rPr>
              <w:instrText xml:space="preserve"> PAGEREF _Toc84704196 \h </w:instrText>
            </w:r>
            <w:r w:rsidR="008675E1">
              <w:rPr>
                <w:noProof/>
                <w:webHidden/>
              </w:rPr>
            </w:r>
            <w:r w:rsidR="008675E1">
              <w:rPr>
                <w:noProof/>
                <w:webHidden/>
              </w:rPr>
              <w:fldChar w:fldCharType="separate"/>
            </w:r>
            <w:r w:rsidR="008675E1">
              <w:rPr>
                <w:noProof/>
                <w:webHidden/>
              </w:rPr>
              <w:t>1</w:t>
            </w:r>
            <w:r w:rsidR="008675E1">
              <w:rPr>
                <w:noProof/>
                <w:webHidden/>
              </w:rPr>
              <w:fldChar w:fldCharType="end"/>
            </w:r>
          </w:hyperlink>
        </w:p>
        <w:p w14:paraId="2159C8F5" w14:textId="1E593A1B" w:rsidR="008675E1" w:rsidRDefault="0004409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704197" w:history="1">
            <w:r w:rsidR="008675E1" w:rsidRPr="002D78DC">
              <w:rPr>
                <w:rStyle w:val="Hyperlink"/>
                <w:noProof/>
              </w:rPr>
              <w:t>DNS Spoofing</w:t>
            </w:r>
            <w:r w:rsidR="008675E1">
              <w:rPr>
                <w:noProof/>
                <w:webHidden/>
              </w:rPr>
              <w:tab/>
            </w:r>
            <w:r w:rsidR="008675E1">
              <w:rPr>
                <w:noProof/>
                <w:webHidden/>
              </w:rPr>
              <w:fldChar w:fldCharType="begin"/>
            </w:r>
            <w:r w:rsidR="008675E1">
              <w:rPr>
                <w:noProof/>
                <w:webHidden/>
              </w:rPr>
              <w:instrText xml:space="preserve"> PAGEREF _Toc84704197 \h </w:instrText>
            </w:r>
            <w:r w:rsidR="008675E1">
              <w:rPr>
                <w:noProof/>
                <w:webHidden/>
              </w:rPr>
            </w:r>
            <w:r w:rsidR="008675E1">
              <w:rPr>
                <w:noProof/>
                <w:webHidden/>
              </w:rPr>
              <w:fldChar w:fldCharType="separate"/>
            </w:r>
            <w:r w:rsidR="008675E1">
              <w:rPr>
                <w:noProof/>
                <w:webHidden/>
              </w:rPr>
              <w:t>1</w:t>
            </w:r>
            <w:r w:rsidR="008675E1">
              <w:rPr>
                <w:noProof/>
                <w:webHidden/>
              </w:rPr>
              <w:fldChar w:fldCharType="end"/>
            </w:r>
          </w:hyperlink>
        </w:p>
        <w:p w14:paraId="0C7F2AD6" w14:textId="59F8A6F5" w:rsidR="008675E1" w:rsidRDefault="0004409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704198" w:history="1">
            <w:r w:rsidR="008675E1" w:rsidRPr="002D78DC">
              <w:rPr>
                <w:rStyle w:val="Hyperlink"/>
                <w:noProof/>
              </w:rPr>
              <w:t>1. View Local IP Address Information</w:t>
            </w:r>
            <w:r w:rsidR="008675E1">
              <w:rPr>
                <w:noProof/>
                <w:webHidden/>
              </w:rPr>
              <w:tab/>
            </w:r>
            <w:r w:rsidR="008675E1">
              <w:rPr>
                <w:noProof/>
                <w:webHidden/>
              </w:rPr>
              <w:fldChar w:fldCharType="begin"/>
            </w:r>
            <w:r w:rsidR="008675E1">
              <w:rPr>
                <w:noProof/>
                <w:webHidden/>
              </w:rPr>
              <w:instrText xml:space="preserve"> PAGEREF _Toc84704198 \h </w:instrText>
            </w:r>
            <w:r w:rsidR="008675E1">
              <w:rPr>
                <w:noProof/>
                <w:webHidden/>
              </w:rPr>
            </w:r>
            <w:r w:rsidR="008675E1">
              <w:rPr>
                <w:noProof/>
                <w:webHidden/>
              </w:rPr>
              <w:fldChar w:fldCharType="separate"/>
            </w:r>
            <w:r w:rsidR="008675E1">
              <w:rPr>
                <w:noProof/>
                <w:webHidden/>
              </w:rPr>
              <w:t>2</w:t>
            </w:r>
            <w:r w:rsidR="008675E1">
              <w:rPr>
                <w:noProof/>
                <w:webHidden/>
              </w:rPr>
              <w:fldChar w:fldCharType="end"/>
            </w:r>
          </w:hyperlink>
        </w:p>
        <w:p w14:paraId="059B0054" w14:textId="337D97F2" w:rsidR="008675E1" w:rsidRDefault="0004409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704199" w:history="1">
            <w:r w:rsidR="008675E1" w:rsidRPr="002D78DC">
              <w:rPr>
                <w:rStyle w:val="Hyperlink"/>
                <w:noProof/>
              </w:rPr>
              <w:t>2. bettercap DNS Spoofing</w:t>
            </w:r>
            <w:r w:rsidR="008675E1">
              <w:rPr>
                <w:noProof/>
                <w:webHidden/>
              </w:rPr>
              <w:tab/>
            </w:r>
            <w:r w:rsidR="008675E1">
              <w:rPr>
                <w:noProof/>
                <w:webHidden/>
              </w:rPr>
              <w:fldChar w:fldCharType="begin"/>
            </w:r>
            <w:r w:rsidR="008675E1">
              <w:rPr>
                <w:noProof/>
                <w:webHidden/>
              </w:rPr>
              <w:instrText xml:space="preserve"> PAGEREF _Toc84704199 \h </w:instrText>
            </w:r>
            <w:r w:rsidR="008675E1">
              <w:rPr>
                <w:noProof/>
                <w:webHidden/>
              </w:rPr>
            </w:r>
            <w:r w:rsidR="008675E1">
              <w:rPr>
                <w:noProof/>
                <w:webHidden/>
              </w:rPr>
              <w:fldChar w:fldCharType="separate"/>
            </w:r>
            <w:r w:rsidR="008675E1">
              <w:rPr>
                <w:noProof/>
                <w:webHidden/>
              </w:rPr>
              <w:t>2</w:t>
            </w:r>
            <w:r w:rsidR="008675E1">
              <w:rPr>
                <w:noProof/>
                <w:webHidden/>
              </w:rPr>
              <w:fldChar w:fldCharType="end"/>
            </w:r>
          </w:hyperlink>
        </w:p>
        <w:p w14:paraId="26684CEA" w14:textId="0692A097" w:rsidR="008675E1" w:rsidRDefault="0004409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704200" w:history="1">
            <w:r w:rsidR="008675E1" w:rsidRPr="002D78DC">
              <w:rPr>
                <w:rStyle w:val="Hyperlink"/>
                <w:noProof/>
              </w:rPr>
              <w:t>Assignment Submission</w:t>
            </w:r>
            <w:r w:rsidR="008675E1">
              <w:rPr>
                <w:noProof/>
                <w:webHidden/>
              </w:rPr>
              <w:tab/>
            </w:r>
            <w:r w:rsidR="008675E1">
              <w:rPr>
                <w:noProof/>
                <w:webHidden/>
              </w:rPr>
              <w:fldChar w:fldCharType="begin"/>
            </w:r>
            <w:r w:rsidR="008675E1">
              <w:rPr>
                <w:noProof/>
                <w:webHidden/>
              </w:rPr>
              <w:instrText xml:space="preserve"> PAGEREF _Toc84704200 \h </w:instrText>
            </w:r>
            <w:r w:rsidR="008675E1">
              <w:rPr>
                <w:noProof/>
                <w:webHidden/>
              </w:rPr>
            </w:r>
            <w:r w:rsidR="008675E1">
              <w:rPr>
                <w:noProof/>
                <w:webHidden/>
              </w:rPr>
              <w:fldChar w:fldCharType="separate"/>
            </w:r>
            <w:r w:rsidR="008675E1">
              <w:rPr>
                <w:noProof/>
                <w:webHidden/>
              </w:rPr>
              <w:t>3</w:t>
            </w:r>
            <w:r w:rsidR="008675E1">
              <w:rPr>
                <w:noProof/>
                <w:webHidden/>
              </w:rPr>
              <w:fldChar w:fldCharType="end"/>
            </w:r>
          </w:hyperlink>
        </w:p>
        <w:p w14:paraId="718B1A57" w14:textId="0A5B81E8" w:rsidR="00803366" w:rsidRDefault="0021777C" w:rsidP="00074C1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4C08EB9" w14:textId="7F942637" w:rsidR="00074C1E" w:rsidRDefault="00074C1E" w:rsidP="00074C1E">
      <w:r>
        <w:t>Time required: 30 minutes</w:t>
      </w:r>
    </w:p>
    <w:p w14:paraId="7452A603" w14:textId="7BAFA406" w:rsidR="00165D51" w:rsidRDefault="00165D51" w:rsidP="00165D51">
      <w:pPr>
        <w:pStyle w:val="Heading1"/>
      </w:pPr>
      <w:bookmarkStart w:id="1" w:name="_Toc84704196"/>
      <w:r>
        <w:t>Lab Requirements</w:t>
      </w:r>
      <w:bookmarkEnd w:id="1"/>
    </w:p>
    <w:p w14:paraId="1C346C39" w14:textId="1831A646" w:rsidR="00A24B6B" w:rsidRPr="00A24B6B" w:rsidRDefault="00A24B6B" w:rsidP="00A24B6B">
      <w:r>
        <w:t>This lab can disrupt network communications on a production network. We want to do this lab in a completely virtual environment.</w:t>
      </w:r>
    </w:p>
    <w:p w14:paraId="5F121E5B" w14:textId="19F57388" w:rsidR="00165D51" w:rsidRDefault="00165D51" w:rsidP="00AF063E">
      <w:pPr>
        <w:pStyle w:val="ListParagraph"/>
        <w:numPr>
          <w:ilvl w:val="0"/>
          <w:numId w:val="3"/>
        </w:numPr>
      </w:pPr>
      <w:r>
        <w:t>Kali Linux VM</w:t>
      </w:r>
    </w:p>
    <w:p w14:paraId="785DD536" w14:textId="0CEF717C" w:rsidR="00165D51" w:rsidRDefault="00165D51" w:rsidP="00AF063E">
      <w:pPr>
        <w:pStyle w:val="ListParagraph"/>
        <w:numPr>
          <w:ilvl w:val="0"/>
          <w:numId w:val="3"/>
        </w:numPr>
      </w:pPr>
      <w:r>
        <w:t>Windows VM</w:t>
      </w:r>
      <w:r w:rsidR="00D15539">
        <w:t xml:space="preserve"> with Google Chrome</w:t>
      </w:r>
    </w:p>
    <w:p w14:paraId="6EF64792" w14:textId="522098AF" w:rsidR="00165D51" w:rsidRDefault="00165D51" w:rsidP="00AF063E">
      <w:pPr>
        <w:pStyle w:val="ListParagraph"/>
        <w:numPr>
          <w:ilvl w:val="0"/>
          <w:numId w:val="3"/>
        </w:numPr>
      </w:pPr>
      <w:r>
        <w:t xml:space="preserve">Both VM’s on </w:t>
      </w:r>
      <w:r w:rsidR="00D15539">
        <w:t>the same</w:t>
      </w:r>
      <w:r w:rsidR="00ED27F2">
        <w:t xml:space="preserve"> </w:t>
      </w:r>
      <w:r>
        <w:t>NAT network</w:t>
      </w:r>
    </w:p>
    <w:p w14:paraId="380B2DE0" w14:textId="0845C2EB" w:rsidR="00D1604B" w:rsidRDefault="002A156D" w:rsidP="002A156D">
      <w:pPr>
        <w:pStyle w:val="Heading1"/>
      </w:pPr>
      <w:bookmarkStart w:id="2" w:name="_Toc84704197"/>
      <w:r>
        <w:t>DNS Spoofing</w:t>
      </w:r>
      <w:bookmarkEnd w:id="2"/>
    </w:p>
    <w:p w14:paraId="775357BB" w14:textId="2C8703EF" w:rsidR="002A156D" w:rsidRPr="002A156D" w:rsidRDefault="002A156D" w:rsidP="002A156D">
      <w:r>
        <w:t>We know how to be the man in the middle</w:t>
      </w:r>
      <w:r w:rsidR="00603570">
        <w:t xml:space="preserve"> and capture all the packets from a victim</w:t>
      </w:r>
      <w:r>
        <w:t>. DNS is used to translate host names to IP addresses.</w:t>
      </w:r>
      <w:r w:rsidR="00ED27F2">
        <w:t xml:space="preserve"> </w:t>
      </w:r>
      <w:r w:rsidR="00363346">
        <w:t>If we capture all the DNS request packets, we can look for DNS requests for web sites and send them wherever we wish. If they are going to a legitimate web site, we can redirect them to the hacker web site we have waiting for them.</w:t>
      </w:r>
    </w:p>
    <w:p w14:paraId="6C8CDF4B" w14:textId="39500D6E" w:rsidR="00D1604B" w:rsidRPr="00165D51" w:rsidRDefault="00D1604B" w:rsidP="00D1604B">
      <w:r>
        <w:rPr>
          <w:noProof/>
        </w:rPr>
        <w:lastRenderedPageBreak/>
        <w:drawing>
          <wp:inline distT="0" distB="0" distL="0" distR="0" wp14:anchorId="4F200848" wp14:editId="3A5D14DA">
            <wp:extent cx="5175504" cy="2852928"/>
            <wp:effectExtent l="38100" t="38100" r="101600" b="1003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5504" cy="2852928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84E09E" w14:textId="6ECD90EB" w:rsidR="003106B9" w:rsidRPr="002F1B7D" w:rsidRDefault="003106B9" w:rsidP="003106B9">
      <w:pPr>
        <w:pStyle w:val="Heading1"/>
      </w:pPr>
      <w:bookmarkStart w:id="3" w:name="_Toc84704198"/>
      <w:r w:rsidRPr="006516E0">
        <w:t>1</w:t>
      </w:r>
      <w:r w:rsidR="006309C8">
        <w:t>.</w:t>
      </w:r>
      <w:r w:rsidRPr="006516E0">
        <w:t xml:space="preserve"> </w:t>
      </w:r>
      <w:r w:rsidRPr="002F1B7D">
        <w:t>View</w:t>
      </w:r>
      <w:r>
        <w:t xml:space="preserve"> Local IP Address Information</w:t>
      </w:r>
      <w:bookmarkEnd w:id="3"/>
    </w:p>
    <w:p w14:paraId="62AA00B6" w14:textId="6B4D9CEB" w:rsidR="003106B9" w:rsidRDefault="003106B9" w:rsidP="003106B9">
      <w:r>
        <w:t xml:space="preserve">On your Kali Linux: </w:t>
      </w:r>
      <w:r w:rsidR="00924504">
        <w:t>r</w:t>
      </w:r>
      <w:r w:rsidRPr="002F1B7D">
        <w:t xml:space="preserve">un the following command in the terminal to find out the name </w:t>
      </w:r>
      <w:r w:rsidR="00943E78">
        <w:t xml:space="preserve">and IP address </w:t>
      </w:r>
      <w:r w:rsidRPr="002F1B7D">
        <w:t>of the network interface that you’re using</w:t>
      </w:r>
      <w:r>
        <w:t>. It is commonly eth0.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06B9" w14:paraId="69FDA776" w14:textId="77777777" w:rsidTr="00DC3DD8">
        <w:tc>
          <w:tcPr>
            <w:tcW w:w="9350" w:type="dxa"/>
            <w:shd w:val="clear" w:color="auto" w:fill="E2EFD9" w:themeFill="accent6" w:themeFillTint="33"/>
          </w:tcPr>
          <w:p w14:paraId="2EEA34F0" w14:textId="6163E8C9" w:rsidR="003106B9" w:rsidRDefault="00D81BD5" w:rsidP="00DC3DD8">
            <w:pPr>
              <w:pStyle w:val="Code"/>
            </w:pPr>
            <w:r>
              <w:t>ip a</w:t>
            </w:r>
          </w:p>
        </w:tc>
      </w:tr>
    </w:tbl>
    <w:p w14:paraId="430E569F" w14:textId="77777777" w:rsidR="003106B9" w:rsidRPr="00D52BF8" w:rsidRDefault="003106B9" w:rsidP="003106B9">
      <w:pPr>
        <w:rPr>
          <w:b/>
        </w:rPr>
      </w:pPr>
      <w:r w:rsidRPr="00D52BF8">
        <w:rPr>
          <w:b/>
        </w:rPr>
        <w:t>Insert a screenshot:</w:t>
      </w:r>
    </w:p>
    <w:sdt>
      <w:sdtPr>
        <w:rPr>
          <w:rStyle w:val="Red"/>
        </w:rPr>
        <w:id w:val="-759374585"/>
        <w:placeholder>
          <w:docPart w:val="D12680978DF54D4A925FC9191275312C"/>
        </w:placeholder>
        <w:showingPlcHdr/>
      </w:sdtPr>
      <w:sdtEndPr>
        <w:rPr>
          <w:rStyle w:val="Red"/>
        </w:rPr>
      </w:sdtEndPr>
      <w:sdtContent>
        <w:p w14:paraId="181DFC2A" w14:textId="0C831F14" w:rsidR="003106B9" w:rsidRDefault="003106B9" w:rsidP="003106B9">
          <w:pPr>
            <w:spacing w:before="100" w:beforeAutospacing="1" w:after="100" w:afterAutospacing="1" w:line="240" w:lineRule="auto"/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1D4C02DC" w14:textId="65ED6C37" w:rsidR="009B674E" w:rsidRDefault="009B674E" w:rsidP="003106B9">
      <w:pPr>
        <w:spacing w:before="100" w:beforeAutospacing="1" w:after="100" w:afterAutospacing="1" w:line="240" w:lineRule="auto"/>
      </w:pPr>
      <w:r w:rsidRPr="009B674E">
        <w:t>On</w:t>
      </w:r>
      <w:r>
        <w:t xml:space="preserve"> your Windows victim machine, run ipconfig to determine its IP address.</w:t>
      </w:r>
    </w:p>
    <w:p w14:paraId="605D6AE5" w14:textId="37B6D849" w:rsidR="002471CF" w:rsidRDefault="00506E4E" w:rsidP="003106B9">
      <w:pPr>
        <w:spacing w:before="100" w:beforeAutospacing="1" w:after="100" w:afterAutospacing="1" w:line="240" w:lineRule="auto"/>
      </w:pPr>
      <w:r>
        <w:t>Test network connectivity on the victim machine</w:t>
      </w:r>
      <w:r w:rsidR="00783D60">
        <w:t xml:space="preserve"> at the command prompt.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42DC" w14:paraId="38200192" w14:textId="77777777" w:rsidTr="00933560">
        <w:tc>
          <w:tcPr>
            <w:tcW w:w="9350" w:type="dxa"/>
            <w:shd w:val="clear" w:color="auto" w:fill="E2EFD9" w:themeFill="accent6" w:themeFillTint="33"/>
          </w:tcPr>
          <w:p w14:paraId="4D334C87" w14:textId="77777777" w:rsidR="00F742DC" w:rsidRDefault="00F742DC" w:rsidP="00933560">
            <w:pPr>
              <w:pStyle w:val="Code"/>
            </w:pPr>
            <w:r>
              <w:t>ping &lt;kali_ip_address&gt;</w:t>
            </w:r>
          </w:p>
          <w:p w14:paraId="53D54760" w14:textId="0ABF8A85" w:rsidR="00F742DC" w:rsidRDefault="00F742DC" w:rsidP="00933560">
            <w:pPr>
              <w:pStyle w:val="Code"/>
            </w:pPr>
            <w:r>
              <w:t>ping google.com</w:t>
            </w:r>
          </w:p>
        </w:tc>
      </w:tr>
    </w:tbl>
    <w:p w14:paraId="51F332D2" w14:textId="77777777" w:rsidR="0004409D" w:rsidRPr="00D52BF8" w:rsidRDefault="0004409D" w:rsidP="0004409D">
      <w:pPr>
        <w:rPr>
          <w:b/>
        </w:rPr>
      </w:pPr>
      <w:bookmarkStart w:id="4" w:name="_Toc84704199"/>
      <w:r w:rsidRPr="00D52BF8">
        <w:rPr>
          <w:b/>
        </w:rPr>
        <w:t>Insert a screenshot:</w:t>
      </w:r>
    </w:p>
    <w:sdt>
      <w:sdtPr>
        <w:rPr>
          <w:rStyle w:val="Red"/>
        </w:rPr>
        <w:id w:val="307913259"/>
        <w:placeholder>
          <w:docPart w:val="69B0BB69D5AA4DBAB1F738BC49D2F7C3"/>
        </w:placeholder>
        <w:showingPlcHdr/>
      </w:sdtPr>
      <w:sdtContent>
        <w:p w14:paraId="33B39779" w14:textId="76BE3B6E" w:rsidR="00C1491D" w:rsidRDefault="00C1491D" w:rsidP="00C1491D">
          <w:pPr>
            <w:spacing w:before="100" w:beforeAutospacing="1" w:after="100" w:afterAutospacing="1" w:line="240" w:lineRule="auto"/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3FE7C8BE" w14:textId="4A41ECA6" w:rsidR="00A23C0D" w:rsidRDefault="00C1491D" w:rsidP="00A23C0D">
      <w:pPr>
        <w:pStyle w:val="Heading1"/>
      </w:pPr>
      <w:r>
        <w:t>2</w:t>
      </w:r>
      <w:r w:rsidR="002C7E4A">
        <w:t xml:space="preserve">. </w:t>
      </w:r>
      <w:r w:rsidR="00A63CD0">
        <w:t xml:space="preserve">bettercap </w:t>
      </w:r>
      <w:r w:rsidR="00632217">
        <w:t>DNS Spoofing</w:t>
      </w:r>
      <w:bookmarkEnd w:id="4"/>
    </w:p>
    <w:p w14:paraId="6553D348" w14:textId="437E9379" w:rsidR="00F65543" w:rsidRDefault="00F65543" w:rsidP="00F65543">
      <w:r>
        <w:t>Disable IPV 6 in your Windows VM.</w:t>
      </w:r>
    </w:p>
    <w:p w14:paraId="69EC58D4" w14:textId="1869EC62" w:rsidR="00F65543" w:rsidRDefault="00AF36C5" w:rsidP="008D132F">
      <w:pPr>
        <w:pStyle w:val="ListParagraph"/>
        <w:numPr>
          <w:ilvl w:val="0"/>
          <w:numId w:val="49"/>
        </w:numPr>
      </w:pPr>
      <w:r w:rsidRPr="00471EFC">
        <w:rPr>
          <w:b/>
          <w:bCs/>
        </w:rPr>
        <w:t>Start</w:t>
      </w:r>
      <w:r>
        <w:t xml:space="preserve"> </w:t>
      </w:r>
      <w:r>
        <w:sym w:font="Wingdings" w:char="F0E0"/>
      </w:r>
      <w:r>
        <w:t xml:space="preserve"> </w:t>
      </w:r>
      <w:r w:rsidRPr="00471EFC">
        <w:rPr>
          <w:b/>
          <w:bCs/>
        </w:rPr>
        <w:t>Settings</w:t>
      </w:r>
      <w:r>
        <w:t xml:space="preserve"> </w:t>
      </w:r>
      <w:r>
        <w:sym w:font="Wingdings" w:char="F0E0"/>
      </w:r>
      <w:r>
        <w:t xml:space="preserve"> Type in </w:t>
      </w:r>
      <w:r w:rsidRPr="00294420">
        <w:rPr>
          <w:b/>
          <w:bCs/>
        </w:rPr>
        <w:t>Adapter</w:t>
      </w:r>
      <w:r>
        <w:t xml:space="preserve"> </w:t>
      </w:r>
      <w:r>
        <w:sym w:font="Wingdings" w:char="F0E0"/>
      </w:r>
      <w:r>
        <w:t xml:space="preserve"> Click </w:t>
      </w:r>
      <w:r w:rsidRPr="00471EFC">
        <w:rPr>
          <w:b/>
          <w:bCs/>
        </w:rPr>
        <w:t>Manage Network Adapter</w:t>
      </w:r>
      <w:r>
        <w:t xml:space="preserve"> settings.</w:t>
      </w:r>
    </w:p>
    <w:p w14:paraId="40F1249E" w14:textId="0584A4C9" w:rsidR="00AF36C5" w:rsidRDefault="008F682F" w:rsidP="008D132F">
      <w:pPr>
        <w:pStyle w:val="ListParagraph"/>
        <w:numPr>
          <w:ilvl w:val="0"/>
          <w:numId w:val="49"/>
        </w:numPr>
      </w:pPr>
      <w:r>
        <w:lastRenderedPageBreak/>
        <w:t xml:space="preserve">Scroll down </w:t>
      </w:r>
      <w:r>
        <w:sym w:font="Wingdings" w:char="F0E0"/>
      </w:r>
      <w:r>
        <w:t xml:space="preserve"> </w:t>
      </w:r>
      <w:r w:rsidRPr="00471EFC">
        <w:rPr>
          <w:b/>
          <w:bCs/>
        </w:rPr>
        <w:t>More network adapter options</w:t>
      </w:r>
      <w:r>
        <w:t xml:space="preserve"> </w:t>
      </w:r>
      <w:r>
        <w:sym w:font="Wingdings" w:char="F0E0"/>
      </w:r>
      <w:r>
        <w:t xml:space="preserve"> Right Click the adapter </w:t>
      </w:r>
      <w:r>
        <w:sym w:font="Wingdings" w:char="F0E0"/>
      </w:r>
      <w:r>
        <w:t xml:space="preserve"> </w:t>
      </w:r>
      <w:r w:rsidRPr="00471EFC">
        <w:rPr>
          <w:b/>
          <w:bCs/>
        </w:rPr>
        <w:t>Unc</w:t>
      </w:r>
      <w:r w:rsidR="00D1528C" w:rsidRPr="00471EFC">
        <w:rPr>
          <w:b/>
          <w:bCs/>
        </w:rPr>
        <w:t>h</w:t>
      </w:r>
      <w:r w:rsidRPr="00471EFC">
        <w:rPr>
          <w:b/>
          <w:bCs/>
        </w:rPr>
        <w:t>eck Internet Protocol Version 6</w:t>
      </w:r>
      <w:r>
        <w:t>.</w:t>
      </w:r>
    </w:p>
    <w:p w14:paraId="190C5410" w14:textId="74C33424" w:rsidR="008F682F" w:rsidRPr="00F65543" w:rsidRDefault="008F682F" w:rsidP="008D132F">
      <w:pPr>
        <w:pStyle w:val="ListParagraph"/>
        <w:numPr>
          <w:ilvl w:val="0"/>
          <w:numId w:val="49"/>
        </w:numPr>
      </w:pPr>
      <w:r>
        <w:t>Click OK.</w:t>
      </w:r>
    </w:p>
    <w:p w14:paraId="757845D6" w14:textId="650A127A" w:rsidR="00632217" w:rsidRDefault="00ED0838" w:rsidP="00632217">
      <w:r>
        <w:t>In the bettercap MITM lab, we created a caplet file to automate using bettercap.</w:t>
      </w:r>
    </w:p>
    <w:p w14:paraId="45B91449" w14:textId="3F728D57" w:rsidR="00583726" w:rsidRDefault="00583726" w:rsidP="00AF063E">
      <w:pPr>
        <w:pStyle w:val="ListParagraph"/>
        <w:numPr>
          <w:ilvl w:val="0"/>
          <w:numId w:val="4"/>
        </w:numPr>
      </w:pPr>
      <w:r>
        <w:t>Run ipconfig on your Windows victim machine. Substitute the IP address for the ip address in the spoof.cap file.</w:t>
      </w:r>
    </w:p>
    <w:p w14:paraId="3494AC47" w14:textId="34A9D000" w:rsidR="00A23C0D" w:rsidRDefault="007E3D09" w:rsidP="00AF063E">
      <w:pPr>
        <w:pStyle w:val="ListParagraph"/>
        <w:numPr>
          <w:ilvl w:val="0"/>
          <w:numId w:val="4"/>
        </w:numPr>
      </w:pPr>
      <w:r>
        <w:t xml:space="preserve">Save the </w:t>
      </w:r>
      <w:r w:rsidR="000D4263">
        <w:t>spoof.cap file we created</w:t>
      </w:r>
      <w:r>
        <w:t xml:space="preserve"> earlier as spoof_dns.cap</w:t>
      </w:r>
      <w:r w:rsidR="000D4263">
        <w:t>.</w:t>
      </w:r>
      <w:r w:rsidR="00583726">
        <w:t xml:space="preserve"> </w:t>
      </w:r>
    </w:p>
    <w:p w14:paraId="719D668A" w14:textId="6B6BAE9F" w:rsidR="00610B60" w:rsidRDefault="00610B60" w:rsidP="00AF063E">
      <w:pPr>
        <w:pStyle w:val="ListParagraph"/>
        <w:numPr>
          <w:ilvl w:val="0"/>
          <w:numId w:val="4"/>
        </w:numPr>
      </w:pPr>
      <w:r>
        <w:t xml:space="preserve">Substitute your Windows victim IP address, removing the </w:t>
      </w:r>
      <w:r w:rsidR="00B5611B">
        <w:t>&lt;victim_ip_address&gt;</w:t>
      </w:r>
      <w:r w:rsidR="00B5611B">
        <w:t xml:space="preserve"> placemarker.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3C0D" w14:paraId="30648E1A" w14:textId="77777777" w:rsidTr="005B5888">
        <w:tc>
          <w:tcPr>
            <w:tcW w:w="9350" w:type="dxa"/>
            <w:shd w:val="clear" w:color="auto" w:fill="E2EFD9" w:themeFill="accent6" w:themeFillTint="33"/>
          </w:tcPr>
          <w:p w14:paraId="46A1F330" w14:textId="77777777" w:rsidR="00A23C0D" w:rsidRDefault="00A23C0D" w:rsidP="005B5888">
            <w:pPr>
              <w:pStyle w:val="Code"/>
            </w:pPr>
            <w:r>
              <w:t>net.probe on</w:t>
            </w:r>
          </w:p>
          <w:p w14:paraId="3E849479" w14:textId="733E35FB" w:rsidR="00A23C0D" w:rsidRDefault="00A23C0D" w:rsidP="005B5888">
            <w:pPr>
              <w:pStyle w:val="Code"/>
            </w:pPr>
            <w:r>
              <w:t xml:space="preserve">set arp.spoof.targets </w:t>
            </w:r>
            <w:r w:rsidR="00610B60">
              <w:t>&lt;victim_ip_address&gt;</w:t>
            </w:r>
          </w:p>
          <w:p w14:paraId="7138F038" w14:textId="77777777" w:rsidR="00A23C0D" w:rsidRDefault="00A23C0D" w:rsidP="005B5888">
            <w:pPr>
              <w:pStyle w:val="Code"/>
            </w:pPr>
            <w:r>
              <w:t>net.sniff on</w:t>
            </w:r>
          </w:p>
        </w:tc>
      </w:tr>
    </w:tbl>
    <w:p w14:paraId="3A1DB83C" w14:textId="04DD2254" w:rsidR="00A70AD7" w:rsidRDefault="00E93CBE" w:rsidP="00A70AD7">
      <w:pPr>
        <w:pStyle w:val="ListParagraph"/>
        <w:numPr>
          <w:ilvl w:val="0"/>
          <w:numId w:val="4"/>
        </w:numPr>
      </w:pPr>
      <w:r>
        <w:t xml:space="preserve">At a Kali terminal prompt </w:t>
      </w:r>
      <w:r>
        <w:sym w:font="Wingdings" w:char="F0E0"/>
      </w:r>
      <w:r>
        <w:t>t</w:t>
      </w:r>
      <w:r w:rsidR="00A70AD7">
        <w:t>ype the following command to start the local Apache web server.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0AD7" w14:paraId="09DB5583" w14:textId="77777777" w:rsidTr="001435E1">
        <w:tc>
          <w:tcPr>
            <w:tcW w:w="9350" w:type="dxa"/>
            <w:shd w:val="clear" w:color="auto" w:fill="E2EFD9" w:themeFill="accent6" w:themeFillTint="33"/>
          </w:tcPr>
          <w:p w14:paraId="2131AD8A" w14:textId="77777777" w:rsidR="00A70AD7" w:rsidRPr="00CE2186" w:rsidRDefault="00A70AD7" w:rsidP="001435E1">
            <w:pPr>
              <w:pStyle w:val="Code"/>
            </w:pPr>
            <w:r>
              <w:t>sudo service apache2 start</w:t>
            </w:r>
          </w:p>
        </w:tc>
      </w:tr>
    </w:tbl>
    <w:p w14:paraId="7E025256" w14:textId="3E6C35EB" w:rsidR="00A70AD7" w:rsidRDefault="00A70AD7" w:rsidP="00A70AD7">
      <w:pPr>
        <w:pStyle w:val="ListParagraph"/>
        <w:numPr>
          <w:ilvl w:val="0"/>
          <w:numId w:val="4"/>
        </w:numPr>
      </w:pPr>
      <w:r>
        <w:t xml:space="preserve">Use a web browser on the victim machine to go to the IP address of the Kali machine. You should see a web site saying </w:t>
      </w:r>
      <w:r w:rsidRPr="00E50C42">
        <w:rPr>
          <w:b/>
          <w:bCs/>
        </w:rPr>
        <w:t>Apache2 Debian Default Page</w:t>
      </w:r>
      <w:r w:rsidRPr="0080641F">
        <w:t xml:space="preserve">. If </w:t>
      </w:r>
      <w:r>
        <w:t>you were a hacker, you could put anything on this web page.</w:t>
      </w:r>
    </w:p>
    <w:p w14:paraId="7EF1F782" w14:textId="46E5EEAE" w:rsidR="00403709" w:rsidRDefault="00403709" w:rsidP="00A70AD7">
      <w:pPr>
        <w:pStyle w:val="ListParagraph"/>
        <w:numPr>
          <w:ilvl w:val="0"/>
          <w:numId w:val="4"/>
        </w:numPr>
      </w:pPr>
      <w:r>
        <w:t>Type the following command at the terminal</w:t>
      </w:r>
      <w:r w:rsidR="00C71D52">
        <w:t xml:space="preserve"> start bettercap automatically.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3709" w14:paraId="588AC323" w14:textId="77777777" w:rsidTr="00EF220A">
        <w:tc>
          <w:tcPr>
            <w:tcW w:w="9350" w:type="dxa"/>
            <w:shd w:val="clear" w:color="auto" w:fill="E2EFD9" w:themeFill="accent6" w:themeFillTint="33"/>
          </w:tcPr>
          <w:p w14:paraId="62EDD17E" w14:textId="747A98CD" w:rsidR="00403709" w:rsidRPr="004D1B22" w:rsidRDefault="005E5850" w:rsidP="004D1B22">
            <w:pPr>
              <w:pStyle w:val="Code"/>
            </w:pPr>
            <w:bookmarkStart w:id="5" w:name="_Hlk84050432"/>
            <w:r>
              <w:t>s</w:t>
            </w:r>
            <w:r w:rsidR="000D3B39">
              <w:t xml:space="preserve">udo </w:t>
            </w:r>
            <w:r w:rsidR="00403709" w:rsidRPr="004D1B22">
              <w:t xml:space="preserve">bettercap -iface eth0 </w:t>
            </w:r>
            <w:r w:rsidR="003F55E9">
              <w:t>-</w:t>
            </w:r>
            <w:r w:rsidR="00403709" w:rsidRPr="004D1B22">
              <w:t>caplet spoof</w:t>
            </w:r>
            <w:r w:rsidR="00845ED8">
              <w:t>_dns</w:t>
            </w:r>
            <w:r w:rsidR="00403709" w:rsidRPr="004D1B22">
              <w:t>.cap</w:t>
            </w:r>
          </w:p>
        </w:tc>
      </w:tr>
    </w:tbl>
    <w:bookmarkEnd w:id="5"/>
    <w:p w14:paraId="5B05C8AC" w14:textId="77777777" w:rsidR="00B650DD" w:rsidRPr="00B650DD" w:rsidRDefault="00B650DD" w:rsidP="00A70AD7">
      <w:pPr>
        <w:pStyle w:val="ListParagraph"/>
        <w:numPr>
          <w:ilvl w:val="0"/>
          <w:numId w:val="4"/>
        </w:numPr>
      </w:pPr>
      <w:r w:rsidRPr="00B650DD">
        <w:rPr>
          <w:b/>
        </w:rPr>
        <w:t>Insert a screenshot:</w:t>
      </w:r>
    </w:p>
    <w:sdt>
      <w:sdtPr>
        <w:rPr>
          <w:rStyle w:val="Red"/>
        </w:rPr>
        <w:id w:val="1718556603"/>
        <w:placeholder>
          <w:docPart w:val="CACE5739AC4140B0998A94325865F71E"/>
        </w:placeholder>
        <w:showingPlcHdr/>
      </w:sdtPr>
      <w:sdtEndPr>
        <w:rPr>
          <w:rStyle w:val="Red"/>
        </w:rPr>
      </w:sdtEndPr>
      <w:sdtContent>
        <w:p w14:paraId="36A040E8" w14:textId="07F065C6" w:rsidR="00B650DD" w:rsidRDefault="00B650DD" w:rsidP="00B650DD">
          <w:pPr>
            <w:ind w:left="360"/>
          </w:pPr>
          <w:r w:rsidRPr="00B650DD">
            <w:rPr>
              <w:rStyle w:val="PlaceholderText"/>
              <w:color w:val="FF0000"/>
            </w:rPr>
            <w:t>Click or tap here to enter text.</w:t>
          </w:r>
        </w:p>
      </w:sdtContent>
    </w:sdt>
    <w:p w14:paraId="78AB4366" w14:textId="405F216C" w:rsidR="00B025A4" w:rsidRDefault="008D25FE" w:rsidP="00A70AD7">
      <w:pPr>
        <w:pStyle w:val="ListParagraph"/>
        <w:numPr>
          <w:ilvl w:val="0"/>
          <w:numId w:val="4"/>
        </w:numPr>
      </w:pPr>
      <w:r>
        <w:t>Set the domains to spoof</w:t>
      </w:r>
      <w:r w:rsidR="004A04BC">
        <w:t>, start the dns spoofing</w:t>
      </w:r>
      <w:r w:rsidR="00936993">
        <w:t>. We will be</w:t>
      </w:r>
      <w:r w:rsidR="00A305EA">
        <w:t xml:space="preserve"> spoofing</w:t>
      </w:r>
      <w:r w:rsidR="00DF4A32">
        <w:t xml:space="preserve"> </w:t>
      </w:r>
      <w:r w:rsidR="00AC4FD6">
        <w:t>all web sites.</w:t>
      </w:r>
      <w:r w:rsidR="004A2F0C">
        <w:t xml:space="preserve"> Type these commands at the bettercap prompt.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25FE" w14:paraId="18662D9F" w14:textId="77777777" w:rsidTr="006904D3">
        <w:tc>
          <w:tcPr>
            <w:tcW w:w="9350" w:type="dxa"/>
            <w:shd w:val="clear" w:color="auto" w:fill="E2EFD9" w:themeFill="accent6" w:themeFillTint="33"/>
          </w:tcPr>
          <w:p w14:paraId="3AB468CA" w14:textId="519211AE" w:rsidR="008D25FE" w:rsidRDefault="008D25FE" w:rsidP="006904D3">
            <w:pPr>
              <w:pStyle w:val="Code"/>
            </w:pPr>
            <w:r>
              <w:t xml:space="preserve">set dns.spoof.domains </w:t>
            </w:r>
            <w:r w:rsidR="00AE752F">
              <w:t>*</w:t>
            </w:r>
          </w:p>
          <w:p w14:paraId="3BB3EBC3" w14:textId="77777777" w:rsidR="004A04BC" w:rsidRDefault="004A04BC" w:rsidP="006904D3">
            <w:pPr>
              <w:pStyle w:val="Code"/>
            </w:pPr>
            <w:r>
              <w:t>dns.spoof on</w:t>
            </w:r>
          </w:p>
          <w:p w14:paraId="788B7075" w14:textId="08BE9A21" w:rsidR="00C25B36" w:rsidRPr="00CE2186" w:rsidRDefault="00C25B36" w:rsidP="006904D3">
            <w:pPr>
              <w:pStyle w:val="Code"/>
            </w:pPr>
            <w:r>
              <w:t>arp.spoof on</w:t>
            </w:r>
          </w:p>
        </w:tc>
      </w:tr>
    </w:tbl>
    <w:p w14:paraId="52699D4C" w14:textId="77777777" w:rsidR="00B650DD" w:rsidRPr="003E64E1" w:rsidRDefault="00B650DD" w:rsidP="00A70AD7">
      <w:pPr>
        <w:pStyle w:val="ListParagraph"/>
        <w:numPr>
          <w:ilvl w:val="0"/>
          <w:numId w:val="4"/>
        </w:numPr>
      </w:pPr>
      <w:r w:rsidRPr="00B650DD">
        <w:rPr>
          <w:b/>
        </w:rPr>
        <w:t>Insert a screenshot:</w:t>
      </w:r>
    </w:p>
    <w:sdt>
      <w:sdtPr>
        <w:rPr>
          <w:rStyle w:val="Red"/>
        </w:rPr>
        <w:id w:val="-1865747886"/>
        <w:placeholder>
          <w:docPart w:val="13CA42F31A3E4BD58E9F5E1778FF758A"/>
        </w:placeholder>
        <w:showingPlcHdr/>
      </w:sdtPr>
      <w:sdtEndPr>
        <w:rPr>
          <w:rStyle w:val="Red"/>
        </w:rPr>
      </w:sdtEndPr>
      <w:sdtContent>
        <w:p w14:paraId="4F7B4DD3" w14:textId="38C43EA8" w:rsidR="00B650DD" w:rsidRDefault="00B650DD" w:rsidP="00B650DD">
          <w:pPr>
            <w:ind w:left="360"/>
          </w:pPr>
          <w:r w:rsidRPr="00B650DD">
            <w:rPr>
              <w:rStyle w:val="PlaceholderText"/>
              <w:color w:val="FF0000"/>
            </w:rPr>
            <w:t>Click or tap here to enter text.</w:t>
          </w:r>
        </w:p>
      </w:sdtContent>
    </w:sdt>
    <w:p w14:paraId="79C50B4A" w14:textId="29AE413F" w:rsidR="001C0C5A" w:rsidRDefault="001E1B63" w:rsidP="00A70AD7">
      <w:pPr>
        <w:pStyle w:val="ListParagraph"/>
        <w:numPr>
          <w:ilvl w:val="0"/>
          <w:numId w:val="4"/>
        </w:numPr>
      </w:pPr>
      <w:r>
        <w:lastRenderedPageBreak/>
        <w:t>On your victim VM: Open a web browser and go to</w:t>
      </w:r>
      <w:r w:rsidR="00BF64F9">
        <w:t xml:space="preserve"> wncc.edu</w:t>
      </w:r>
      <w:r w:rsidR="00E0045F">
        <w:t xml:space="preserve"> </w:t>
      </w:r>
      <w:r>
        <w:t>You should see the web page from the Kali VM.</w:t>
      </w:r>
      <w:r w:rsidR="00D25828">
        <w:t xml:space="preserve"> </w:t>
      </w:r>
      <w:r w:rsidR="00D25828">
        <w:br/>
      </w:r>
      <w:r w:rsidR="00D25828" w:rsidRPr="00D25828">
        <w:rPr>
          <w:b/>
          <w:bCs/>
        </w:rPr>
        <w:t>NOTE</w:t>
      </w:r>
      <w:r w:rsidR="00D25828">
        <w:t xml:space="preserve">: This lab doesn’t always work reliably. </w:t>
      </w:r>
      <w:r w:rsidR="00E21AC9">
        <w:t xml:space="preserve"> As long as you include screenshots of what you have done, you will be fine.</w:t>
      </w:r>
    </w:p>
    <w:p w14:paraId="5E74B493" w14:textId="77777777" w:rsidR="003E64E1" w:rsidRPr="003E64E1" w:rsidRDefault="003E64E1" w:rsidP="00A70AD7">
      <w:pPr>
        <w:pStyle w:val="ListParagraph"/>
        <w:numPr>
          <w:ilvl w:val="0"/>
          <w:numId w:val="4"/>
        </w:numPr>
        <w:rPr>
          <w:b/>
        </w:rPr>
      </w:pPr>
      <w:r w:rsidRPr="003E64E1">
        <w:rPr>
          <w:b/>
        </w:rPr>
        <w:t>Insert a screenshot:</w:t>
      </w:r>
    </w:p>
    <w:sdt>
      <w:sdtPr>
        <w:rPr>
          <w:rStyle w:val="Red"/>
        </w:rPr>
        <w:id w:val="390549426"/>
        <w:placeholder>
          <w:docPart w:val="5504F915E218435EAF25D2A9D3249091"/>
        </w:placeholder>
        <w:showingPlcHdr/>
      </w:sdtPr>
      <w:sdtEndPr>
        <w:rPr>
          <w:rStyle w:val="Red"/>
        </w:rPr>
      </w:sdtEndPr>
      <w:sdtContent>
        <w:p w14:paraId="4909CECC" w14:textId="3E4048B0" w:rsidR="003E64E1" w:rsidRDefault="003E64E1" w:rsidP="003E64E1">
          <w:pPr>
            <w:ind w:left="360"/>
          </w:pPr>
          <w:r w:rsidRPr="003E64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053555D8" w14:textId="71C54AE6" w:rsidR="00845EB3" w:rsidRDefault="00845EB3" w:rsidP="00845EB3">
      <w:r>
        <w:t xml:space="preserve">You have successfully spoofed your victim into going to your </w:t>
      </w:r>
      <w:r w:rsidR="003E64E1">
        <w:t xml:space="preserve">hacker </w:t>
      </w:r>
      <w:r>
        <w:t>web site.</w:t>
      </w:r>
    </w:p>
    <w:p w14:paraId="61F0D82C" w14:textId="27D6BA15" w:rsidR="000C6CE4" w:rsidRDefault="00B93099" w:rsidP="00A70AD7">
      <w:pPr>
        <w:pStyle w:val="ListParagraph"/>
        <w:numPr>
          <w:ilvl w:val="0"/>
          <w:numId w:val="4"/>
        </w:numPr>
      </w:pPr>
      <w:r>
        <w:t xml:space="preserve">Type </w:t>
      </w:r>
      <w:r w:rsidRPr="00B93099">
        <w:rPr>
          <w:b/>
          <w:bCs/>
        </w:rPr>
        <w:t>quit</w:t>
      </w:r>
      <w:r>
        <w:t xml:space="preserve"> to stop bettercap.</w:t>
      </w:r>
    </w:p>
    <w:p w14:paraId="4F756262" w14:textId="53F5E968" w:rsidR="008913E0" w:rsidRDefault="008913E0" w:rsidP="008913E0">
      <w:pPr>
        <w:pStyle w:val="Heading2"/>
      </w:pPr>
      <w:bookmarkStart w:id="6" w:name="_Toc84704200"/>
      <w:r>
        <w:t>Assignment Submission</w:t>
      </w:r>
      <w:bookmarkEnd w:id="6"/>
    </w:p>
    <w:p w14:paraId="1C081D04" w14:textId="760D7FCD" w:rsidR="008913E0" w:rsidRPr="008913E0" w:rsidRDefault="008913E0" w:rsidP="008913E0">
      <w:r>
        <w:t>Attach this completed document to the assignment in Blackboard.</w:t>
      </w:r>
    </w:p>
    <w:sectPr w:rsidR="008913E0" w:rsidRPr="008913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076CF" w14:textId="77777777" w:rsidR="006E7A40" w:rsidRDefault="006E7A40" w:rsidP="006E7A40">
      <w:pPr>
        <w:spacing w:before="0" w:after="0" w:line="240" w:lineRule="auto"/>
      </w:pPr>
      <w:r>
        <w:separator/>
      </w:r>
    </w:p>
  </w:endnote>
  <w:endnote w:type="continuationSeparator" w:id="0">
    <w:p w14:paraId="16BF3D36" w14:textId="77777777" w:rsidR="006E7A40" w:rsidRDefault="006E7A40" w:rsidP="006E7A4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79583" w14:textId="77777777" w:rsidR="00BD3383" w:rsidRDefault="00BD33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578F4" w14:textId="0C0D5679" w:rsidR="006E7A40" w:rsidRDefault="006D5306" w:rsidP="006E7A40">
    <w:pPr>
      <w:pStyle w:val="Footer"/>
      <w:tabs>
        <w:tab w:val="center" w:pos="5040"/>
        <w:tab w:val="right" w:pos="10080"/>
      </w:tabs>
    </w:pPr>
    <w:r>
      <w:t>Bettercap</w:t>
    </w:r>
    <w:r w:rsidR="00E00C97">
      <w:t xml:space="preserve"> </w:t>
    </w:r>
    <w:r w:rsidR="00257918">
      <w:t>DNS Spoofing</w:t>
    </w:r>
    <w:r w:rsidR="006E7A40">
      <w:tab/>
      <w:t xml:space="preserve">Page </w:t>
    </w:r>
    <w:r w:rsidR="006E7A40">
      <w:fldChar w:fldCharType="begin"/>
    </w:r>
    <w:r w:rsidR="006E7A40">
      <w:instrText xml:space="preserve"> PAGE </w:instrText>
    </w:r>
    <w:r w:rsidR="006E7A40">
      <w:fldChar w:fldCharType="separate"/>
    </w:r>
    <w:r w:rsidR="006E7A40">
      <w:t>1</w:t>
    </w:r>
    <w:r w:rsidR="006E7A40">
      <w:fldChar w:fldCharType="end"/>
    </w:r>
    <w:r w:rsidR="006E7A40">
      <w:t xml:space="preserve"> of </w:t>
    </w:r>
    <w:fldSimple w:instr=" NUMPAGES ">
      <w:r w:rsidR="006E7A40">
        <w:t>2</w:t>
      </w:r>
    </w:fldSimple>
    <w:r w:rsidR="006E7A40">
      <w:tab/>
      <w:t>Revised: 0</w:t>
    </w:r>
    <w:r w:rsidR="008F432B">
      <w:t>2</w:t>
    </w:r>
    <w:r w:rsidR="006E7A40">
      <w:t>/</w:t>
    </w:r>
    <w:r w:rsidR="008F432B">
      <w:t>1</w:t>
    </w:r>
    <w:r w:rsidR="00BD3383">
      <w:t>4</w:t>
    </w:r>
    <w:r w:rsidR="006E7A40">
      <w:t>/202</w:t>
    </w:r>
    <w:r w:rsidR="00903D3D"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79528" w14:textId="77777777" w:rsidR="00BD3383" w:rsidRDefault="00BD33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85815" w14:textId="77777777" w:rsidR="006E7A40" w:rsidRDefault="006E7A40" w:rsidP="006E7A40">
      <w:pPr>
        <w:spacing w:before="0" w:after="0" w:line="240" w:lineRule="auto"/>
      </w:pPr>
      <w:r>
        <w:separator/>
      </w:r>
    </w:p>
  </w:footnote>
  <w:footnote w:type="continuationSeparator" w:id="0">
    <w:p w14:paraId="0141DEAE" w14:textId="77777777" w:rsidR="006E7A40" w:rsidRDefault="006E7A40" w:rsidP="006E7A4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A9079" w14:textId="77777777" w:rsidR="00BD3383" w:rsidRDefault="00BD33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E234D" w14:textId="77777777" w:rsidR="00BD3383" w:rsidRDefault="00BD33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485B8" w14:textId="77777777" w:rsidR="00BD3383" w:rsidRDefault="00BD33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AFF"/>
    <w:multiLevelType w:val="hybridMultilevel"/>
    <w:tmpl w:val="F9AC0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66F74DA"/>
    <w:multiLevelType w:val="hybridMultilevel"/>
    <w:tmpl w:val="288CF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82F73"/>
    <w:multiLevelType w:val="hybridMultilevel"/>
    <w:tmpl w:val="3C201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1EFF5CFF"/>
    <w:multiLevelType w:val="hybridMultilevel"/>
    <w:tmpl w:val="3D7C52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2D932A4E"/>
    <w:multiLevelType w:val="hybridMultilevel"/>
    <w:tmpl w:val="46C2E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AE640B1"/>
    <w:multiLevelType w:val="hybridMultilevel"/>
    <w:tmpl w:val="1D407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22956AE"/>
    <w:multiLevelType w:val="hybridMultilevel"/>
    <w:tmpl w:val="2EC80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BC6BB2"/>
    <w:multiLevelType w:val="hybridMultilevel"/>
    <w:tmpl w:val="F044F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1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52249EE"/>
    <w:multiLevelType w:val="hybridMultilevel"/>
    <w:tmpl w:val="E180A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5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7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8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9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527907488">
    <w:abstractNumId w:val="28"/>
  </w:num>
  <w:num w:numId="2" w16cid:durableId="590894947">
    <w:abstractNumId w:val="30"/>
  </w:num>
  <w:num w:numId="3" w16cid:durableId="280966176">
    <w:abstractNumId w:val="33"/>
  </w:num>
  <w:num w:numId="4" w16cid:durableId="324940099">
    <w:abstractNumId w:val="0"/>
  </w:num>
  <w:num w:numId="5" w16cid:durableId="1369916611">
    <w:abstractNumId w:val="23"/>
  </w:num>
  <w:num w:numId="6" w16cid:durableId="2063014002">
    <w:abstractNumId w:val="3"/>
  </w:num>
  <w:num w:numId="7" w16cid:durableId="482047608">
    <w:abstractNumId w:val="25"/>
  </w:num>
  <w:num w:numId="8" w16cid:durableId="145631140">
    <w:abstractNumId w:val="49"/>
  </w:num>
  <w:num w:numId="9" w16cid:durableId="793328937">
    <w:abstractNumId w:val="15"/>
  </w:num>
  <w:num w:numId="10" w16cid:durableId="649753042">
    <w:abstractNumId w:val="44"/>
  </w:num>
  <w:num w:numId="11" w16cid:durableId="1696618757">
    <w:abstractNumId w:val="17"/>
  </w:num>
  <w:num w:numId="12" w16cid:durableId="1024208949">
    <w:abstractNumId w:val="31"/>
  </w:num>
  <w:num w:numId="13" w16cid:durableId="1281497464">
    <w:abstractNumId w:val="14"/>
  </w:num>
  <w:num w:numId="14" w16cid:durableId="1776822202">
    <w:abstractNumId w:val="13"/>
  </w:num>
  <w:num w:numId="15" w16cid:durableId="2030905959">
    <w:abstractNumId w:val="38"/>
  </w:num>
  <w:num w:numId="16" w16cid:durableId="687222686">
    <w:abstractNumId w:val="1"/>
  </w:num>
  <w:num w:numId="17" w16cid:durableId="1534727436">
    <w:abstractNumId w:val="39"/>
  </w:num>
  <w:num w:numId="18" w16cid:durableId="349336296">
    <w:abstractNumId w:val="42"/>
  </w:num>
  <w:num w:numId="19" w16cid:durableId="1331592632">
    <w:abstractNumId w:val="36"/>
  </w:num>
  <w:num w:numId="20" w16cid:durableId="827595243">
    <w:abstractNumId w:val="32"/>
  </w:num>
  <w:num w:numId="21" w16cid:durableId="1039084575">
    <w:abstractNumId w:val="48"/>
  </w:num>
  <w:num w:numId="22" w16cid:durableId="816649041">
    <w:abstractNumId w:val="20"/>
  </w:num>
  <w:num w:numId="23" w16cid:durableId="548804781">
    <w:abstractNumId w:val="24"/>
  </w:num>
  <w:num w:numId="24" w16cid:durableId="1301499824">
    <w:abstractNumId w:val="7"/>
  </w:num>
  <w:num w:numId="25" w16cid:durableId="1022241612">
    <w:abstractNumId w:val="21"/>
  </w:num>
  <w:num w:numId="26" w16cid:durableId="858274644">
    <w:abstractNumId w:val="41"/>
  </w:num>
  <w:num w:numId="27" w16cid:durableId="1244679668">
    <w:abstractNumId w:val="45"/>
  </w:num>
  <w:num w:numId="28" w16cid:durableId="1802072686">
    <w:abstractNumId w:val="11"/>
  </w:num>
  <w:num w:numId="29" w16cid:durableId="885987519">
    <w:abstractNumId w:val="47"/>
  </w:num>
  <w:num w:numId="30" w16cid:durableId="617831802">
    <w:abstractNumId w:val="9"/>
  </w:num>
  <w:num w:numId="31" w16cid:durableId="1051802616">
    <w:abstractNumId w:val="46"/>
  </w:num>
  <w:num w:numId="32" w16cid:durableId="596448624">
    <w:abstractNumId w:val="29"/>
  </w:num>
  <w:num w:numId="33" w16cid:durableId="1958174419">
    <w:abstractNumId w:val="18"/>
  </w:num>
  <w:num w:numId="34" w16cid:durableId="1378896623">
    <w:abstractNumId w:val="10"/>
  </w:num>
  <w:num w:numId="35" w16cid:durableId="1144852193">
    <w:abstractNumId w:val="27"/>
  </w:num>
  <w:num w:numId="36" w16cid:durableId="408116673">
    <w:abstractNumId w:val="37"/>
  </w:num>
  <w:num w:numId="37" w16cid:durableId="1161965357">
    <w:abstractNumId w:val="4"/>
  </w:num>
  <w:num w:numId="38" w16cid:durableId="1417748431">
    <w:abstractNumId w:val="43"/>
  </w:num>
  <w:num w:numId="39" w16cid:durableId="101924644">
    <w:abstractNumId w:val="26"/>
  </w:num>
  <w:num w:numId="40" w16cid:durableId="1666204329">
    <w:abstractNumId w:val="12"/>
  </w:num>
  <w:num w:numId="41" w16cid:durableId="703289949">
    <w:abstractNumId w:val="35"/>
  </w:num>
  <w:num w:numId="42" w16cid:durableId="1250457627">
    <w:abstractNumId w:val="5"/>
  </w:num>
  <w:num w:numId="43" w16cid:durableId="579293485">
    <w:abstractNumId w:val="34"/>
  </w:num>
  <w:num w:numId="44" w16cid:durableId="2139912738">
    <w:abstractNumId w:val="40"/>
  </w:num>
  <w:num w:numId="45" w16cid:durableId="1946186672">
    <w:abstractNumId w:val="6"/>
  </w:num>
  <w:num w:numId="46" w16cid:durableId="1318614547">
    <w:abstractNumId w:val="16"/>
  </w:num>
  <w:num w:numId="47" w16cid:durableId="1676884244">
    <w:abstractNumId w:val="22"/>
  </w:num>
  <w:num w:numId="48" w16cid:durableId="1872960038">
    <w:abstractNumId w:val="2"/>
  </w:num>
  <w:num w:numId="49" w16cid:durableId="1816876227">
    <w:abstractNumId w:val="19"/>
  </w:num>
  <w:num w:numId="50" w16cid:durableId="656147680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4A9"/>
    <w:rsid w:val="00000090"/>
    <w:rsid w:val="00013441"/>
    <w:rsid w:val="00043AD7"/>
    <w:rsid w:val="0004409D"/>
    <w:rsid w:val="00074C1E"/>
    <w:rsid w:val="0009235F"/>
    <w:rsid w:val="000B5CF7"/>
    <w:rsid w:val="000C6CE4"/>
    <w:rsid w:val="000D3B39"/>
    <w:rsid w:val="000D4263"/>
    <w:rsid w:val="000F0DEF"/>
    <w:rsid w:val="001006B0"/>
    <w:rsid w:val="00102D57"/>
    <w:rsid w:val="00107E02"/>
    <w:rsid w:val="001119EB"/>
    <w:rsid w:val="00124E9E"/>
    <w:rsid w:val="00140BBA"/>
    <w:rsid w:val="00142128"/>
    <w:rsid w:val="00143987"/>
    <w:rsid w:val="00143EF1"/>
    <w:rsid w:val="00155EB4"/>
    <w:rsid w:val="00163AA0"/>
    <w:rsid w:val="00165D51"/>
    <w:rsid w:val="00193A87"/>
    <w:rsid w:val="00194EC2"/>
    <w:rsid w:val="00195A4D"/>
    <w:rsid w:val="001B4534"/>
    <w:rsid w:val="001B4DC2"/>
    <w:rsid w:val="001B675F"/>
    <w:rsid w:val="001C0C5A"/>
    <w:rsid w:val="001D2365"/>
    <w:rsid w:val="001D77C8"/>
    <w:rsid w:val="001E1B63"/>
    <w:rsid w:val="001F2E2C"/>
    <w:rsid w:val="00214234"/>
    <w:rsid w:val="00215D0C"/>
    <w:rsid w:val="0021777C"/>
    <w:rsid w:val="00222604"/>
    <w:rsid w:val="002318C1"/>
    <w:rsid w:val="0024583D"/>
    <w:rsid w:val="002471CF"/>
    <w:rsid w:val="00257348"/>
    <w:rsid w:val="00257918"/>
    <w:rsid w:val="002670E5"/>
    <w:rsid w:val="00294420"/>
    <w:rsid w:val="002A156D"/>
    <w:rsid w:val="002A43C5"/>
    <w:rsid w:val="002B4471"/>
    <w:rsid w:val="002C05FD"/>
    <w:rsid w:val="002C7E4A"/>
    <w:rsid w:val="002F1B7D"/>
    <w:rsid w:val="002F4BA4"/>
    <w:rsid w:val="002F60B9"/>
    <w:rsid w:val="00303023"/>
    <w:rsid w:val="00304A2D"/>
    <w:rsid w:val="003106B9"/>
    <w:rsid w:val="003217DA"/>
    <w:rsid w:val="00325340"/>
    <w:rsid w:val="00330155"/>
    <w:rsid w:val="0034206E"/>
    <w:rsid w:val="00352DCC"/>
    <w:rsid w:val="00363346"/>
    <w:rsid w:val="003757AD"/>
    <w:rsid w:val="003901B6"/>
    <w:rsid w:val="003A4529"/>
    <w:rsid w:val="003B5516"/>
    <w:rsid w:val="003C0E8C"/>
    <w:rsid w:val="003C55A9"/>
    <w:rsid w:val="003C592A"/>
    <w:rsid w:val="003E0B7D"/>
    <w:rsid w:val="003E18E9"/>
    <w:rsid w:val="003E4572"/>
    <w:rsid w:val="003E64E1"/>
    <w:rsid w:val="003F2A26"/>
    <w:rsid w:val="003F55E9"/>
    <w:rsid w:val="003F5D1B"/>
    <w:rsid w:val="003F61E4"/>
    <w:rsid w:val="00403709"/>
    <w:rsid w:val="00414B56"/>
    <w:rsid w:val="00416C9D"/>
    <w:rsid w:val="004308B5"/>
    <w:rsid w:val="00432205"/>
    <w:rsid w:val="00433F3C"/>
    <w:rsid w:val="00435BF0"/>
    <w:rsid w:val="00440F8F"/>
    <w:rsid w:val="00471EFC"/>
    <w:rsid w:val="004744E8"/>
    <w:rsid w:val="004808B0"/>
    <w:rsid w:val="00484BD1"/>
    <w:rsid w:val="00487F9A"/>
    <w:rsid w:val="004A04BC"/>
    <w:rsid w:val="004A053A"/>
    <w:rsid w:val="004A2F0C"/>
    <w:rsid w:val="004A3484"/>
    <w:rsid w:val="004A5186"/>
    <w:rsid w:val="004B1659"/>
    <w:rsid w:val="004B38F2"/>
    <w:rsid w:val="004B4EDA"/>
    <w:rsid w:val="004B584E"/>
    <w:rsid w:val="004D1B22"/>
    <w:rsid w:val="004F0A16"/>
    <w:rsid w:val="00506E4E"/>
    <w:rsid w:val="00516513"/>
    <w:rsid w:val="00517481"/>
    <w:rsid w:val="0053419B"/>
    <w:rsid w:val="005415AF"/>
    <w:rsid w:val="005640D7"/>
    <w:rsid w:val="00583726"/>
    <w:rsid w:val="00586D2B"/>
    <w:rsid w:val="0059788E"/>
    <w:rsid w:val="005A33CF"/>
    <w:rsid w:val="005C2F9F"/>
    <w:rsid w:val="005D3A9F"/>
    <w:rsid w:val="005D3BEB"/>
    <w:rsid w:val="005D4012"/>
    <w:rsid w:val="005E5850"/>
    <w:rsid w:val="00603570"/>
    <w:rsid w:val="00610B60"/>
    <w:rsid w:val="00611FE3"/>
    <w:rsid w:val="00621AD3"/>
    <w:rsid w:val="006309C8"/>
    <w:rsid w:val="006310BB"/>
    <w:rsid w:val="00632217"/>
    <w:rsid w:val="0063684D"/>
    <w:rsid w:val="00637535"/>
    <w:rsid w:val="00640EB0"/>
    <w:rsid w:val="006516E0"/>
    <w:rsid w:val="00673346"/>
    <w:rsid w:val="00687AC0"/>
    <w:rsid w:val="00693527"/>
    <w:rsid w:val="006A6B29"/>
    <w:rsid w:val="006C0FF5"/>
    <w:rsid w:val="006C3564"/>
    <w:rsid w:val="006D5306"/>
    <w:rsid w:val="006D6507"/>
    <w:rsid w:val="006E4721"/>
    <w:rsid w:val="006E7A40"/>
    <w:rsid w:val="006F5CE2"/>
    <w:rsid w:val="00712F1A"/>
    <w:rsid w:val="00721D14"/>
    <w:rsid w:val="00772396"/>
    <w:rsid w:val="007816FB"/>
    <w:rsid w:val="00783D60"/>
    <w:rsid w:val="007874F3"/>
    <w:rsid w:val="007A3504"/>
    <w:rsid w:val="007A48AA"/>
    <w:rsid w:val="007D37D0"/>
    <w:rsid w:val="007D49A9"/>
    <w:rsid w:val="007E16A5"/>
    <w:rsid w:val="007E20D4"/>
    <w:rsid w:val="007E3D09"/>
    <w:rsid w:val="007F5792"/>
    <w:rsid w:val="00803366"/>
    <w:rsid w:val="0080641F"/>
    <w:rsid w:val="0081268F"/>
    <w:rsid w:val="00813996"/>
    <w:rsid w:val="00817D71"/>
    <w:rsid w:val="00826B8B"/>
    <w:rsid w:val="00827459"/>
    <w:rsid w:val="008277A0"/>
    <w:rsid w:val="00840459"/>
    <w:rsid w:val="008429DF"/>
    <w:rsid w:val="00845AC2"/>
    <w:rsid w:val="00845EB3"/>
    <w:rsid w:val="00845ED8"/>
    <w:rsid w:val="00850D3F"/>
    <w:rsid w:val="00851740"/>
    <w:rsid w:val="00864790"/>
    <w:rsid w:val="008675E1"/>
    <w:rsid w:val="00881D8B"/>
    <w:rsid w:val="00886AAF"/>
    <w:rsid w:val="008913E0"/>
    <w:rsid w:val="00897986"/>
    <w:rsid w:val="008A109C"/>
    <w:rsid w:val="008B2758"/>
    <w:rsid w:val="008C056E"/>
    <w:rsid w:val="008C0D5E"/>
    <w:rsid w:val="008C4C9C"/>
    <w:rsid w:val="008D132F"/>
    <w:rsid w:val="008D25FE"/>
    <w:rsid w:val="008D2C60"/>
    <w:rsid w:val="008D39C5"/>
    <w:rsid w:val="008D3B9B"/>
    <w:rsid w:val="008D47B2"/>
    <w:rsid w:val="008D4888"/>
    <w:rsid w:val="008E073E"/>
    <w:rsid w:val="008E1A72"/>
    <w:rsid w:val="008E35C9"/>
    <w:rsid w:val="008F432B"/>
    <w:rsid w:val="008F682F"/>
    <w:rsid w:val="00903D3D"/>
    <w:rsid w:val="00905DE3"/>
    <w:rsid w:val="0092076D"/>
    <w:rsid w:val="0092199B"/>
    <w:rsid w:val="00922805"/>
    <w:rsid w:val="00924504"/>
    <w:rsid w:val="00927265"/>
    <w:rsid w:val="009315BF"/>
    <w:rsid w:val="00936993"/>
    <w:rsid w:val="00943E78"/>
    <w:rsid w:val="0094690B"/>
    <w:rsid w:val="009653A4"/>
    <w:rsid w:val="00974F70"/>
    <w:rsid w:val="009829CA"/>
    <w:rsid w:val="009918F3"/>
    <w:rsid w:val="00995737"/>
    <w:rsid w:val="009B5029"/>
    <w:rsid w:val="009B674E"/>
    <w:rsid w:val="009C18D9"/>
    <w:rsid w:val="009D4827"/>
    <w:rsid w:val="009D53CE"/>
    <w:rsid w:val="009E775F"/>
    <w:rsid w:val="009F64B3"/>
    <w:rsid w:val="00A02A0F"/>
    <w:rsid w:val="00A23C0D"/>
    <w:rsid w:val="00A24B6B"/>
    <w:rsid w:val="00A305EA"/>
    <w:rsid w:val="00A555FB"/>
    <w:rsid w:val="00A55BC1"/>
    <w:rsid w:val="00A608FE"/>
    <w:rsid w:val="00A63CD0"/>
    <w:rsid w:val="00A658AA"/>
    <w:rsid w:val="00A70AD7"/>
    <w:rsid w:val="00A817B7"/>
    <w:rsid w:val="00A83711"/>
    <w:rsid w:val="00AC4FD6"/>
    <w:rsid w:val="00AC75A4"/>
    <w:rsid w:val="00AD5300"/>
    <w:rsid w:val="00AE46DA"/>
    <w:rsid w:val="00AE752F"/>
    <w:rsid w:val="00AF063E"/>
    <w:rsid w:val="00AF36C5"/>
    <w:rsid w:val="00AF37CB"/>
    <w:rsid w:val="00B025A4"/>
    <w:rsid w:val="00B15295"/>
    <w:rsid w:val="00B15D1A"/>
    <w:rsid w:val="00B41B53"/>
    <w:rsid w:val="00B4373D"/>
    <w:rsid w:val="00B52A46"/>
    <w:rsid w:val="00B5611B"/>
    <w:rsid w:val="00B63558"/>
    <w:rsid w:val="00B650DD"/>
    <w:rsid w:val="00B7186A"/>
    <w:rsid w:val="00B72314"/>
    <w:rsid w:val="00B93099"/>
    <w:rsid w:val="00BA06A2"/>
    <w:rsid w:val="00BA6305"/>
    <w:rsid w:val="00BB5260"/>
    <w:rsid w:val="00BC344E"/>
    <w:rsid w:val="00BD0154"/>
    <w:rsid w:val="00BD192B"/>
    <w:rsid w:val="00BD3383"/>
    <w:rsid w:val="00BD4054"/>
    <w:rsid w:val="00BF214F"/>
    <w:rsid w:val="00BF64F9"/>
    <w:rsid w:val="00C07E44"/>
    <w:rsid w:val="00C1178D"/>
    <w:rsid w:val="00C1491D"/>
    <w:rsid w:val="00C25B36"/>
    <w:rsid w:val="00C474A9"/>
    <w:rsid w:val="00C537AA"/>
    <w:rsid w:val="00C62107"/>
    <w:rsid w:val="00C71D52"/>
    <w:rsid w:val="00C7451A"/>
    <w:rsid w:val="00C81780"/>
    <w:rsid w:val="00C85832"/>
    <w:rsid w:val="00CA25D8"/>
    <w:rsid w:val="00CB33BE"/>
    <w:rsid w:val="00CB5248"/>
    <w:rsid w:val="00CC6FDE"/>
    <w:rsid w:val="00CE2186"/>
    <w:rsid w:val="00CE51FE"/>
    <w:rsid w:val="00D03763"/>
    <w:rsid w:val="00D0638A"/>
    <w:rsid w:val="00D07D3C"/>
    <w:rsid w:val="00D13EF3"/>
    <w:rsid w:val="00D14482"/>
    <w:rsid w:val="00D1528C"/>
    <w:rsid w:val="00D15539"/>
    <w:rsid w:val="00D1604B"/>
    <w:rsid w:val="00D167B2"/>
    <w:rsid w:val="00D25828"/>
    <w:rsid w:val="00D32C3D"/>
    <w:rsid w:val="00D44D0F"/>
    <w:rsid w:val="00D459D0"/>
    <w:rsid w:val="00D52BF8"/>
    <w:rsid w:val="00D62270"/>
    <w:rsid w:val="00D7064B"/>
    <w:rsid w:val="00D71D3B"/>
    <w:rsid w:val="00D73D8E"/>
    <w:rsid w:val="00D76F92"/>
    <w:rsid w:val="00D81BD5"/>
    <w:rsid w:val="00D83882"/>
    <w:rsid w:val="00DA3025"/>
    <w:rsid w:val="00DA4FCD"/>
    <w:rsid w:val="00DA7C60"/>
    <w:rsid w:val="00DE39EB"/>
    <w:rsid w:val="00DF4A32"/>
    <w:rsid w:val="00E0045F"/>
    <w:rsid w:val="00E00C97"/>
    <w:rsid w:val="00E06D19"/>
    <w:rsid w:val="00E14F7A"/>
    <w:rsid w:val="00E16F9D"/>
    <w:rsid w:val="00E176E5"/>
    <w:rsid w:val="00E21AC9"/>
    <w:rsid w:val="00E26D09"/>
    <w:rsid w:val="00E4416E"/>
    <w:rsid w:val="00E50485"/>
    <w:rsid w:val="00E50C42"/>
    <w:rsid w:val="00E65300"/>
    <w:rsid w:val="00E8194A"/>
    <w:rsid w:val="00E93CBE"/>
    <w:rsid w:val="00EA0DF0"/>
    <w:rsid w:val="00EA3B2C"/>
    <w:rsid w:val="00ED0838"/>
    <w:rsid w:val="00ED27F2"/>
    <w:rsid w:val="00ED69B8"/>
    <w:rsid w:val="00F02967"/>
    <w:rsid w:val="00F122ED"/>
    <w:rsid w:val="00F1370D"/>
    <w:rsid w:val="00F27B22"/>
    <w:rsid w:val="00F31E5C"/>
    <w:rsid w:val="00F34999"/>
    <w:rsid w:val="00F37AED"/>
    <w:rsid w:val="00F432F5"/>
    <w:rsid w:val="00F65543"/>
    <w:rsid w:val="00F7405B"/>
    <w:rsid w:val="00F742DC"/>
    <w:rsid w:val="00F86EA0"/>
    <w:rsid w:val="00F9280B"/>
    <w:rsid w:val="00FB1BAC"/>
    <w:rsid w:val="00FB2FE9"/>
    <w:rsid w:val="00FE01C1"/>
    <w:rsid w:val="00FE2AE3"/>
    <w:rsid w:val="00FE66DB"/>
    <w:rsid w:val="00FF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60AA8"/>
  <w15:chartTrackingRefBased/>
  <w15:docId w15:val="{2B7919BD-FEEE-4D72-A5ED-E8A9992BB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EFC"/>
    <w:pPr>
      <w:spacing w:before="160" w:after="80" w:line="336" w:lineRule="auto"/>
    </w:pPr>
    <w:rPr>
      <w:rFonts w:ascii="Verdana" w:eastAsia="Times New Roman" w:hAnsi="Verdana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471EFC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471EFC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471EFC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  <w:rsid w:val="00471EF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71EFC"/>
  </w:style>
  <w:style w:type="character" w:customStyle="1" w:styleId="Heading3Char">
    <w:name w:val="Heading 3 Char"/>
    <w:basedOn w:val="DefaultParagraphFont"/>
    <w:link w:val="Heading3"/>
    <w:rsid w:val="00FF7FC1"/>
    <w:rPr>
      <w:rFonts w:ascii="Arial" w:eastAsia="Times New Roman" w:hAnsi="Arial" w:cs="Times New Roman"/>
      <w:b/>
      <w:bCs/>
      <w:szCs w:val="24"/>
    </w:rPr>
  </w:style>
  <w:style w:type="paragraph" w:styleId="NormalWeb">
    <w:name w:val="Normal (Web)"/>
    <w:basedOn w:val="Normal"/>
    <w:uiPriority w:val="99"/>
    <w:semiHidden/>
    <w:unhideWhenUsed/>
    <w:rsid w:val="00FF7FC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co4">
    <w:name w:val="co4"/>
    <w:basedOn w:val="DefaultParagraphFont"/>
    <w:rsid w:val="002F1B7D"/>
  </w:style>
  <w:style w:type="character" w:customStyle="1" w:styleId="kw2">
    <w:name w:val="kw2"/>
    <w:basedOn w:val="DefaultParagraphFont"/>
    <w:rsid w:val="002F1B7D"/>
  </w:style>
  <w:style w:type="character" w:customStyle="1" w:styleId="re5">
    <w:name w:val="re5"/>
    <w:basedOn w:val="DefaultParagraphFont"/>
    <w:rsid w:val="002F1B7D"/>
  </w:style>
  <w:style w:type="character" w:customStyle="1" w:styleId="nu0">
    <w:name w:val="nu0"/>
    <w:basedOn w:val="DefaultParagraphFont"/>
    <w:rsid w:val="002F1B7D"/>
  </w:style>
  <w:style w:type="character" w:customStyle="1" w:styleId="br0">
    <w:name w:val="br0"/>
    <w:basedOn w:val="DefaultParagraphFont"/>
    <w:rsid w:val="002F1B7D"/>
  </w:style>
  <w:style w:type="character" w:customStyle="1" w:styleId="Heading1Char">
    <w:name w:val="Heading 1 Char"/>
    <w:basedOn w:val="DefaultParagraphFont"/>
    <w:link w:val="Heading1"/>
    <w:rsid w:val="00640EB0"/>
    <w:rPr>
      <w:rFonts w:ascii="Arial" w:eastAsia="Arial Unicode MS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640EB0"/>
    <w:rPr>
      <w:rFonts w:ascii="Arial" w:eastAsia="Times New Roman" w:hAnsi="Arial" w:cs="Arial"/>
      <w:b/>
      <w:bCs/>
      <w:iCs/>
      <w:sz w:val="24"/>
      <w:szCs w:val="28"/>
    </w:rPr>
  </w:style>
  <w:style w:type="paragraph" w:styleId="Footer">
    <w:name w:val="footer"/>
    <w:basedOn w:val="Normal"/>
    <w:link w:val="FooterChar"/>
    <w:rsid w:val="00471EFC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640EB0"/>
    <w:rPr>
      <w:rFonts w:ascii="Verdana" w:eastAsia="Times New Roman" w:hAnsi="Verdana" w:cs="Times New Roman"/>
      <w:sz w:val="16"/>
      <w:szCs w:val="24"/>
    </w:rPr>
  </w:style>
  <w:style w:type="paragraph" w:styleId="Header">
    <w:name w:val="header"/>
    <w:basedOn w:val="Normal"/>
    <w:link w:val="HeaderChar"/>
    <w:rsid w:val="00471EFC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640EB0"/>
    <w:rPr>
      <w:rFonts w:ascii="Verdana" w:eastAsia="Times New Roman" w:hAnsi="Verdana" w:cs="Times New Roman"/>
      <w:sz w:val="16"/>
      <w:szCs w:val="24"/>
    </w:rPr>
  </w:style>
  <w:style w:type="paragraph" w:customStyle="1" w:styleId="Outlinenumbering">
    <w:name w:val="Outline numbering"/>
    <w:basedOn w:val="Normal"/>
    <w:rsid w:val="00471EFC"/>
    <w:pPr>
      <w:numPr>
        <w:numId w:val="1"/>
      </w:numPr>
      <w:tabs>
        <w:tab w:val="clear" w:pos="360"/>
        <w:tab w:val="num" w:pos="720"/>
      </w:tabs>
      <w:ind w:left="720"/>
    </w:pPr>
    <w:rPr>
      <w:szCs w:val="20"/>
    </w:rPr>
  </w:style>
  <w:style w:type="paragraph" w:customStyle="1" w:styleId="NumberedHeading2">
    <w:name w:val="Numbered Heading 2"/>
    <w:basedOn w:val="Normal"/>
    <w:rsid w:val="00471EFC"/>
    <w:pPr>
      <w:numPr>
        <w:numId w:val="2"/>
      </w:numPr>
    </w:pPr>
  </w:style>
  <w:style w:type="character" w:styleId="PageNumber">
    <w:name w:val="page number"/>
    <w:basedOn w:val="DefaultParagraphFont"/>
    <w:rsid w:val="00471EFC"/>
  </w:style>
  <w:style w:type="character" w:styleId="Hyperlink">
    <w:name w:val="Hyperlink"/>
    <w:rsid w:val="00471EFC"/>
    <w:rPr>
      <w:color w:val="0000FF"/>
      <w:u w:val="single"/>
    </w:rPr>
  </w:style>
  <w:style w:type="character" w:styleId="FollowedHyperlink">
    <w:name w:val="FollowedHyperlink"/>
    <w:rsid w:val="00471EFC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71EFC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471EFC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customStyle="1" w:styleId="Code">
    <w:name w:val="Code"/>
    <w:basedOn w:val="Normal"/>
    <w:qFormat/>
    <w:rsid w:val="00471EFC"/>
    <w:pPr>
      <w:spacing w:before="8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unhideWhenUsed/>
    <w:rsid w:val="00471EFC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471EFC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71EFC"/>
    <w:pPr>
      <w:spacing w:after="100" w:line="240" w:lineRule="auto"/>
      <w:ind w:left="403"/>
    </w:pPr>
  </w:style>
  <w:style w:type="table" w:styleId="TableGrid">
    <w:name w:val="Table Grid"/>
    <w:basedOn w:val="TableNormal"/>
    <w:uiPriority w:val="39"/>
    <w:rsid w:val="00826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22805"/>
    <w:rPr>
      <w:color w:val="808080"/>
    </w:rPr>
  </w:style>
  <w:style w:type="character" w:customStyle="1" w:styleId="Red">
    <w:name w:val="Red"/>
    <w:basedOn w:val="DefaultParagraphFont"/>
    <w:uiPriority w:val="1"/>
    <w:rsid w:val="00922805"/>
    <w:rPr>
      <w:color w:val="FF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745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F4B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2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1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2680978DF54D4A925FC91912753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570DF-E6C1-4B3D-B6CD-5FEE18AB7E80}"/>
      </w:docPartPr>
      <w:docPartBody>
        <w:p w:rsidR="00171195" w:rsidRDefault="00BF4911" w:rsidP="00BF4911">
          <w:pPr>
            <w:pStyle w:val="D12680978DF54D4A925FC9191275312C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CACE5739AC4140B0998A94325865F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CFDBF-BDB2-4197-92D3-A5A788739AA2}"/>
      </w:docPartPr>
      <w:docPartBody>
        <w:p w:rsidR="001D173C" w:rsidRDefault="0006568A" w:rsidP="0006568A">
          <w:pPr>
            <w:pStyle w:val="CACE5739AC4140B0998A94325865F71E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13CA42F31A3E4BD58E9F5E1778FF7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8231-AE62-4672-83EE-C8C1DB5D4387}"/>
      </w:docPartPr>
      <w:docPartBody>
        <w:p w:rsidR="001D173C" w:rsidRDefault="0006568A" w:rsidP="0006568A">
          <w:pPr>
            <w:pStyle w:val="13CA42F31A3E4BD58E9F5E1778FF758A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5504F915E218435EAF25D2A9D3249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752CA-4378-479B-B126-0DBC12620BEC}"/>
      </w:docPartPr>
      <w:docPartBody>
        <w:p w:rsidR="001D173C" w:rsidRDefault="0006568A" w:rsidP="0006568A">
          <w:pPr>
            <w:pStyle w:val="5504F915E218435EAF25D2A9D3249091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69B0BB69D5AA4DBAB1F738BC49D2F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9B3C7-0A1F-466E-9572-5E2BCBE57549}"/>
      </w:docPartPr>
      <w:docPartBody>
        <w:p w:rsidR="00000000" w:rsidRDefault="000A3D59" w:rsidP="000A3D59">
          <w:pPr>
            <w:pStyle w:val="69B0BB69D5AA4DBAB1F738BC49D2F7C3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49"/>
    <w:rsid w:val="0006568A"/>
    <w:rsid w:val="000A10FC"/>
    <w:rsid w:val="000A3D59"/>
    <w:rsid w:val="00150DFE"/>
    <w:rsid w:val="00171195"/>
    <w:rsid w:val="001B274F"/>
    <w:rsid w:val="001D173C"/>
    <w:rsid w:val="004C17B1"/>
    <w:rsid w:val="00BF4911"/>
    <w:rsid w:val="00F32149"/>
    <w:rsid w:val="00F9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3D59"/>
  </w:style>
  <w:style w:type="paragraph" w:customStyle="1" w:styleId="D12680978DF54D4A925FC9191275312C">
    <w:name w:val="D12680978DF54D4A925FC9191275312C"/>
    <w:rsid w:val="00BF4911"/>
  </w:style>
  <w:style w:type="paragraph" w:customStyle="1" w:styleId="CACE5739AC4140B0998A94325865F71E">
    <w:name w:val="CACE5739AC4140B0998A94325865F71E"/>
    <w:rsid w:val="0006568A"/>
  </w:style>
  <w:style w:type="paragraph" w:customStyle="1" w:styleId="13CA42F31A3E4BD58E9F5E1778FF758A">
    <w:name w:val="13CA42F31A3E4BD58E9F5E1778FF758A"/>
    <w:rsid w:val="0006568A"/>
  </w:style>
  <w:style w:type="paragraph" w:customStyle="1" w:styleId="5504F915E218435EAF25D2A9D3249091">
    <w:name w:val="5504F915E218435EAF25D2A9D3249091"/>
    <w:rsid w:val="0006568A"/>
  </w:style>
  <w:style w:type="paragraph" w:customStyle="1" w:styleId="69B0BB69D5AA4DBAB1F738BC49D2F7C3">
    <w:name w:val="69B0BB69D5AA4DBAB1F738BC49D2F7C3"/>
    <w:rsid w:val="000A3D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F8E41-17D6-4AD8-A87C-E6AF9E207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464</TotalTime>
  <Pages>4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A. Loring</dc:creator>
  <cp:keywords/>
  <dc:description/>
  <cp:lastModifiedBy>William Loring</cp:lastModifiedBy>
  <cp:revision>329</cp:revision>
  <dcterms:created xsi:type="dcterms:W3CDTF">2021-07-18T22:03:00Z</dcterms:created>
  <dcterms:modified xsi:type="dcterms:W3CDTF">2023-02-14T23:38:00Z</dcterms:modified>
</cp:coreProperties>
</file>