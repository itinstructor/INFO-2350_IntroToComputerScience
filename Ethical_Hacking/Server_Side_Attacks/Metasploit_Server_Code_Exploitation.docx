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A2FA" w14:textId="007A6CCC" w:rsidR="00DE725D" w:rsidRDefault="00307BF8" w:rsidP="00DE725D">
      <w:pPr>
        <w:pStyle w:val="Heading1"/>
      </w:pPr>
      <w:bookmarkStart w:id="0" w:name="_Toc90496903"/>
      <w:r>
        <w:t xml:space="preserve">Metasploit </w:t>
      </w:r>
      <w:r w:rsidR="00D34010">
        <w:t>Server Code Exploitation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63070298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DEE0353" w14:textId="77777777" w:rsidR="007B6B6B" w:rsidRPr="00ED0F08" w:rsidRDefault="007B6B6B" w:rsidP="007B6B6B">
          <w:pPr>
            <w:pStyle w:val="TOCHeading"/>
            <w:rPr>
              <w:rFonts w:ascii="Verdana" w:hAnsi="Verdana"/>
              <w:b w:val="0"/>
              <w:sz w:val="22"/>
            </w:rPr>
          </w:pPr>
          <w:r>
            <w:rPr>
              <w:rFonts w:ascii="Verdana" w:hAnsi="Verdana"/>
              <w:sz w:val="22"/>
            </w:rPr>
            <w:t>Activities</w:t>
          </w:r>
        </w:p>
        <w:p w14:paraId="3AA6A569" w14:textId="6F0772BC" w:rsidR="00C04A1B" w:rsidRDefault="007B6B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96903" w:history="1">
            <w:r w:rsidR="00C04A1B" w:rsidRPr="000723A4">
              <w:rPr>
                <w:rStyle w:val="Hyperlink"/>
                <w:noProof/>
              </w:rPr>
              <w:t>Server Code Exploitation</w:t>
            </w:r>
            <w:r w:rsidR="00C04A1B">
              <w:rPr>
                <w:noProof/>
                <w:webHidden/>
              </w:rPr>
              <w:tab/>
            </w:r>
            <w:r w:rsidR="00C04A1B">
              <w:rPr>
                <w:noProof/>
                <w:webHidden/>
              </w:rPr>
              <w:fldChar w:fldCharType="begin"/>
            </w:r>
            <w:r w:rsidR="00C04A1B">
              <w:rPr>
                <w:noProof/>
                <w:webHidden/>
              </w:rPr>
              <w:instrText xml:space="preserve"> PAGEREF _Toc90496903 \h </w:instrText>
            </w:r>
            <w:r w:rsidR="00C04A1B">
              <w:rPr>
                <w:noProof/>
                <w:webHidden/>
              </w:rPr>
            </w:r>
            <w:r w:rsidR="00C04A1B">
              <w:rPr>
                <w:noProof/>
                <w:webHidden/>
              </w:rPr>
              <w:fldChar w:fldCharType="separate"/>
            </w:r>
            <w:r w:rsidR="00C04A1B">
              <w:rPr>
                <w:noProof/>
                <w:webHidden/>
              </w:rPr>
              <w:t>1</w:t>
            </w:r>
            <w:r w:rsidR="00C04A1B">
              <w:rPr>
                <w:noProof/>
                <w:webHidden/>
              </w:rPr>
              <w:fldChar w:fldCharType="end"/>
            </w:r>
          </w:hyperlink>
        </w:p>
        <w:p w14:paraId="26247839" w14:textId="103308A2" w:rsidR="00C04A1B" w:rsidRDefault="005213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96904" w:history="1">
            <w:r w:rsidR="00C04A1B" w:rsidRPr="000723A4">
              <w:rPr>
                <w:rStyle w:val="Hyperlink"/>
                <w:noProof/>
              </w:rPr>
              <w:t>How to Create Screenshots</w:t>
            </w:r>
            <w:r w:rsidR="00C04A1B">
              <w:rPr>
                <w:noProof/>
                <w:webHidden/>
              </w:rPr>
              <w:tab/>
            </w:r>
            <w:r w:rsidR="00C04A1B">
              <w:rPr>
                <w:noProof/>
                <w:webHidden/>
              </w:rPr>
              <w:fldChar w:fldCharType="begin"/>
            </w:r>
            <w:r w:rsidR="00C04A1B">
              <w:rPr>
                <w:noProof/>
                <w:webHidden/>
              </w:rPr>
              <w:instrText xml:space="preserve"> PAGEREF _Toc90496904 \h </w:instrText>
            </w:r>
            <w:r w:rsidR="00C04A1B">
              <w:rPr>
                <w:noProof/>
                <w:webHidden/>
              </w:rPr>
            </w:r>
            <w:r w:rsidR="00C04A1B">
              <w:rPr>
                <w:noProof/>
                <w:webHidden/>
              </w:rPr>
              <w:fldChar w:fldCharType="separate"/>
            </w:r>
            <w:r w:rsidR="00C04A1B">
              <w:rPr>
                <w:noProof/>
                <w:webHidden/>
              </w:rPr>
              <w:t>1</w:t>
            </w:r>
            <w:r w:rsidR="00C04A1B">
              <w:rPr>
                <w:noProof/>
                <w:webHidden/>
              </w:rPr>
              <w:fldChar w:fldCharType="end"/>
            </w:r>
          </w:hyperlink>
        </w:p>
        <w:p w14:paraId="6024FCB2" w14:textId="1B8F3A06" w:rsidR="00C04A1B" w:rsidRDefault="005213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96905" w:history="1">
            <w:r w:rsidR="00C04A1B" w:rsidRPr="000723A4">
              <w:rPr>
                <w:rStyle w:val="Hyperlink"/>
                <w:noProof/>
              </w:rPr>
              <w:t>Find and Exploit the Vulnerability</w:t>
            </w:r>
            <w:r w:rsidR="00C04A1B">
              <w:rPr>
                <w:noProof/>
                <w:webHidden/>
              </w:rPr>
              <w:tab/>
            </w:r>
            <w:r w:rsidR="00C04A1B">
              <w:rPr>
                <w:noProof/>
                <w:webHidden/>
              </w:rPr>
              <w:fldChar w:fldCharType="begin"/>
            </w:r>
            <w:r w:rsidR="00C04A1B">
              <w:rPr>
                <w:noProof/>
                <w:webHidden/>
              </w:rPr>
              <w:instrText xml:space="preserve"> PAGEREF _Toc90496905 \h </w:instrText>
            </w:r>
            <w:r w:rsidR="00C04A1B">
              <w:rPr>
                <w:noProof/>
                <w:webHidden/>
              </w:rPr>
            </w:r>
            <w:r w:rsidR="00C04A1B">
              <w:rPr>
                <w:noProof/>
                <w:webHidden/>
              </w:rPr>
              <w:fldChar w:fldCharType="separate"/>
            </w:r>
            <w:r w:rsidR="00C04A1B">
              <w:rPr>
                <w:noProof/>
                <w:webHidden/>
              </w:rPr>
              <w:t>1</w:t>
            </w:r>
            <w:r w:rsidR="00C04A1B">
              <w:rPr>
                <w:noProof/>
                <w:webHidden/>
              </w:rPr>
              <w:fldChar w:fldCharType="end"/>
            </w:r>
          </w:hyperlink>
        </w:p>
        <w:p w14:paraId="05FF1847" w14:textId="2D6A20DA" w:rsidR="00C04A1B" w:rsidRDefault="005213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96906" w:history="1">
            <w:r w:rsidR="00C04A1B" w:rsidRPr="000723A4">
              <w:rPr>
                <w:rStyle w:val="Hyperlink"/>
                <w:noProof/>
              </w:rPr>
              <w:t>Assignment Submission</w:t>
            </w:r>
            <w:r w:rsidR="00C04A1B">
              <w:rPr>
                <w:noProof/>
                <w:webHidden/>
              </w:rPr>
              <w:tab/>
            </w:r>
            <w:r w:rsidR="00C04A1B">
              <w:rPr>
                <w:noProof/>
                <w:webHidden/>
              </w:rPr>
              <w:fldChar w:fldCharType="begin"/>
            </w:r>
            <w:r w:rsidR="00C04A1B">
              <w:rPr>
                <w:noProof/>
                <w:webHidden/>
              </w:rPr>
              <w:instrText xml:space="preserve"> PAGEREF _Toc90496906 \h </w:instrText>
            </w:r>
            <w:r w:rsidR="00C04A1B">
              <w:rPr>
                <w:noProof/>
                <w:webHidden/>
              </w:rPr>
            </w:r>
            <w:r w:rsidR="00C04A1B">
              <w:rPr>
                <w:noProof/>
                <w:webHidden/>
              </w:rPr>
              <w:fldChar w:fldCharType="separate"/>
            </w:r>
            <w:r w:rsidR="00C04A1B">
              <w:rPr>
                <w:noProof/>
                <w:webHidden/>
              </w:rPr>
              <w:t>3</w:t>
            </w:r>
            <w:r w:rsidR="00C04A1B">
              <w:rPr>
                <w:noProof/>
                <w:webHidden/>
              </w:rPr>
              <w:fldChar w:fldCharType="end"/>
            </w:r>
          </w:hyperlink>
        </w:p>
        <w:p w14:paraId="43C5CA94" w14:textId="77777777" w:rsidR="008131E6" w:rsidRDefault="007B6B6B" w:rsidP="008131E6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1" w:name="_Toc90496904" w:displacedByCustomXml="prev"/>
    <w:p w14:paraId="5079B139" w14:textId="5DA95243" w:rsidR="008131E6" w:rsidRDefault="008131E6" w:rsidP="008131E6">
      <w:r>
        <w:t>Time needed: 30 minutes</w:t>
      </w:r>
    </w:p>
    <w:p w14:paraId="431A4E4A" w14:textId="652B7D7A" w:rsidR="004D3761" w:rsidRDefault="007C6083" w:rsidP="007C6083">
      <w:pPr>
        <w:pStyle w:val="Heading2"/>
      </w:pPr>
      <w:r>
        <w:t xml:space="preserve">How to </w:t>
      </w:r>
      <w:r w:rsidR="00174C91">
        <w:t>Create Screenshots</w:t>
      </w:r>
      <w:bookmarkEnd w:id="1"/>
    </w:p>
    <w:p w14:paraId="633A3A22" w14:textId="77777777" w:rsidR="00174C91" w:rsidRDefault="00174C91" w:rsidP="00174C91">
      <w:r>
        <w:t>Please use the Windows Snip and Sketch Tool or the Snipping Tool. Paste a screenshot of just the program you are working on. If you are snipping a virtual machine, make sure your focus is outside the virtual machine before you snip.</w:t>
      </w:r>
    </w:p>
    <w:p w14:paraId="4BD50E9B" w14:textId="77777777" w:rsidR="00174C91" w:rsidRDefault="00174C91" w:rsidP="00E63AD9">
      <w:pPr>
        <w:pStyle w:val="ListParagraph"/>
        <w:numPr>
          <w:ilvl w:val="0"/>
          <w:numId w:val="3"/>
        </w:numPr>
      </w:pPr>
      <w:r>
        <w:t xml:space="preserve">Press and hold down the </w:t>
      </w:r>
      <w:r w:rsidRPr="00EF07AD">
        <w:rPr>
          <w:b/>
        </w:rPr>
        <w:t xml:space="preserve">Windows key </w:t>
      </w:r>
      <w:r>
        <w:t xml:space="preserve">&amp; </w:t>
      </w:r>
      <w:r w:rsidRPr="00EF07AD">
        <w:rPr>
          <w:b/>
        </w:rPr>
        <w:t>Shift</w:t>
      </w:r>
      <w:r>
        <w:t xml:space="preserve">, then type </w:t>
      </w:r>
      <w:r w:rsidRPr="00EF07AD">
        <w:rPr>
          <w:b/>
        </w:rPr>
        <w:t xml:space="preserve">S. </w:t>
      </w:r>
      <w:r w:rsidRPr="00EC5DAF">
        <w:t>This brings up the on-screen snipping</w:t>
      </w:r>
      <w:r>
        <w:t xml:space="preserve"> tool.</w:t>
      </w:r>
    </w:p>
    <w:p w14:paraId="479E2B7F" w14:textId="77777777" w:rsidR="00174C91" w:rsidRDefault="00174C91" w:rsidP="00E63AD9">
      <w:pPr>
        <w:pStyle w:val="ListParagraph"/>
        <w:numPr>
          <w:ilvl w:val="0"/>
          <w:numId w:val="3"/>
        </w:numPr>
      </w:pPr>
      <w:r>
        <w:t>Click and Drag your mouse around whatever you want to snip.</w:t>
      </w:r>
    </w:p>
    <w:p w14:paraId="19F78327" w14:textId="77777777" w:rsidR="00174C91" w:rsidRDefault="00174C91" w:rsidP="00E63AD9">
      <w:pPr>
        <w:pStyle w:val="ListParagraph"/>
        <w:numPr>
          <w:ilvl w:val="0"/>
          <w:numId w:val="3"/>
        </w:numPr>
      </w:pPr>
      <w:r>
        <w:t>Release the mouse button. This places the snip into the Windows Clipboard.</w:t>
      </w:r>
    </w:p>
    <w:p w14:paraId="476F24BE" w14:textId="65522A53" w:rsidR="00174C91" w:rsidRPr="00AF0CAA" w:rsidRDefault="00174C91" w:rsidP="00E63AD9">
      <w:pPr>
        <w:pStyle w:val="ListParagraph"/>
        <w:numPr>
          <w:ilvl w:val="0"/>
          <w:numId w:val="3"/>
        </w:numPr>
      </w:pPr>
      <w:r>
        <w:t xml:space="preserve">Go into Word or wherever you want to paste the snip. Hold down </w:t>
      </w:r>
      <w:r w:rsidRPr="00EF07AD">
        <w:rPr>
          <w:b/>
        </w:rPr>
        <w:t>CTRL</w:t>
      </w:r>
      <w:r w:rsidRPr="00C36A8A">
        <w:t>, then type</w:t>
      </w:r>
      <w:r>
        <w:t xml:space="preserve"> </w:t>
      </w:r>
      <w:r w:rsidRPr="00EF07AD">
        <w:rPr>
          <w:b/>
        </w:rPr>
        <w:t>V</w:t>
      </w:r>
      <w:r>
        <w:t xml:space="preserve"> t</w:t>
      </w:r>
      <w:r w:rsidRPr="00AF0CAA">
        <w:t>o paste the snip.</w:t>
      </w:r>
    </w:p>
    <w:p w14:paraId="7B5039AD" w14:textId="4DA3A0F4" w:rsidR="000E3502" w:rsidRDefault="006A0630" w:rsidP="00C8708A">
      <w:pPr>
        <w:pStyle w:val="Heading1"/>
      </w:pPr>
      <w:bookmarkStart w:id="2" w:name="_Toc90496905"/>
      <w:r>
        <w:t xml:space="preserve">Find </w:t>
      </w:r>
      <w:r w:rsidR="00EB08A5">
        <w:t xml:space="preserve">and Exploit </w:t>
      </w:r>
      <w:r>
        <w:t>the Vulnerability</w:t>
      </w:r>
      <w:bookmarkEnd w:id="2"/>
    </w:p>
    <w:p w14:paraId="67587663" w14:textId="77777777" w:rsidR="000E3502" w:rsidRDefault="00AF0CAA" w:rsidP="00D34251">
      <w:r w:rsidRPr="00AF0CAA">
        <w:t>Time Required: 30 minutes</w:t>
      </w:r>
    </w:p>
    <w:p w14:paraId="02F63E35" w14:textId="5431E138" w:rsidR="000E3502" w:rsidRDefault="00AF0CAA" w:rsidP="00D34251">
      <w:r w:rsidRPr="00AF0CAA">
        <w:t xml:space="preserve">Objective: </w:t>
      </w:r>
      <w:r w:rsidR="006A0630">
        <w:t xml:space="preserve">Find </w:t>
      </w:r>
      <w:r w:rsidR="00D76A7E">
        <w:t>the</w:t>
      </w:r>
      <w:r w:rsidR="006A0630">
        <w:t xml:space="preserve"> vulnerability.</w:t>
      </w:r>
    </w:p>
    <w:p w14:paraId="06112971" w14:textId="0FB3EE93" w:rsidR="00646A8A" w:rsidRDefault="00646A8A" w:rsidP="00842419">
      <w:pPr>
        <w:pStyle w:val="ListParagraph"/>
        <w:numPr>
          <w:ilvl w:val="0"/>
          <w:numId w:val="4"/>
        </w:numPr>
      </w:pPr>
      <w:r>
        <w:t xml:space="preserve">Start </w:t>
      </w:r>
      <w:r w:rsidRPr="00DD1D9A">
        <w:rPr>
          <w:b/>
          <w:bCs/>
        </w:rPr>
        <w:t>Metasploitable 2</w:t>
      </w:r>
      <w:r>
        <w:t>.</w:t>
      </w:r>
    </w:p>
    <w:p w14:paraId="1E10162A" w14:textId="55F59C11" w:rsidR="00C965A9" w:rsidRDefault="00C965A9" w:rsidP="00842419">
      <w:pPr>
        <w:pStyle w:val="ListParagraph"/>
        <w:numPr>
          <w:ilvl w:val="0"/>
          <w:numId w:val="4"/>
        </w:numPr>
      </w:pPr>
      <w:r>
        <w:t>Logon</w:t>
      </w:r>
      <w:r w:rsidR="00DD1D9A">
        <w:t xml:space="preserve"> </w:t>
      </w:r>
      <w:r w:rsidR="00DD1D9A">
        <w:sym w:font="Wingdings" w:char="F0E0"/>
      </w:r>
      <w:r w:rsidR="00DD1D9A">
        <w:t xml:space="preserve"> use </w:t>
      </w:r>
      <w:r w:rsidR="00DD1D9A" w:rsidRPr="00DD1D9A">
        <w:rPr>
          <w:b/>
          <w:bCs/>
        </w:rPr>
        <w:t>ip a</w:t>
      </w:r>
      <w:r w:rsidR="00DD1D9A">
        <w:t xml:space="preserve"> to find the IP address.</w:t>
      </w:r>
      <w:r w:rsidR="007F6F5F">
        <w:t xml:space="preserve"> (Example: 10.10.1.5)</w:t>
      </w:r>
    </w:p>
    <w:p w14:paraId="12BB194D" w14:textId="77777777" w:rsidR="007F6F5F" w:rsidRDefault="007F6F5F" w:rsidP="007F6F5F">
      <w:pPr>
        <w:pStyle w:val="ListParagraph"/>
        <w:numPr>
          <w:ilvl w:val="0"/>
          <w:numId w:val="4"/>
        </w:numPr>
      </w:pPr>
      <w:r>
        <w:t xml:space="preserve">Run an </w:t>
      </w:r>
      <w:r w:rsidRPr="00557EC9">
        <w:rPr>
          <w:b/>
          <w:bCs/>
        </w:rPr>
        <w:t>intense scan</w:t>
      </w:r>
      <w:r>
        <w:t xml:space="preserve"> against </w:t>
      </w:r>
      <w:r w:rsidRPr="00DD1D9A">
        <w:rPr>
          <w:b/>
          <w:bCs/>
        </w:rPr>
        <w:t>Metasploitable 2</w:t>
      </w:r>
    </w:p>
    <w:p w14:paraId="68920125" w14:textId="16E59869" w:rsidR="00320ECB" w:rsidRDefault="007D0E25" w:rsidP="00842419">
      <w:pPr>
        <w:pStyle w:val="ListParagraph"/>
        <w:numPr>
          <w:ilvl w:val="0"/>
          <w:numId w:val="4"/>
        </w:numPr>
      </w:pPr>
      <w:r>
        <w:t xml:space="preserve">In Kali Linux: </w:t>
      </w:r>
      <w:r w:rsidR="00646A8A">
        <w:tab/>
      </w:r>
      <w:r w:rsidR="00C4368B" w:rsidRPr="0015387C">
        <w:rPr>
          <w:b/>
          <w:bCs/>
        </w:rPr>
        <w:t>nmap -T4 -A -v</w:t>
      </w:r>
      <w:r w:rsidR="007F6F5F">
        <w:rPr>
          <w:b/>
          <w:bCs/>
        </w:rPr>
        <w:t xml:space="preserve"> 10.10.1.5</w:t>
      </w:r>
      <w:r w:rsidR="00AF2994">
        <w:rPr>
          <w:b/>
          <w:bCs/>
        </w:rPr>
        <w:t xml:space="preserve"> &gt;&gt; nmapscan</w:t>
      </w:r>
    </w:p>
    <w:p w14:paraId="5CCC7D9C" w14:textId="24C95BB9" w:rsidR="00F00B3B" w:rsidRPr="00F00B3B" w:rsidRDefault="00F00B3B" w:rsidP="00842419">
      <w:pPr>
        <w:pStyle w:val="ListParagraph"/>
        <w:numPr>
          <w:ilvl w:val="0"/>
          <w:numId w:val="4"/>
        </w:numPr>
      </w:pPr>
      <w:r>
        <w:t xml:space="preserve">Type: </w:t>
      </w:r>
      <w:r w:rsidRPr="00F00B3B">
        <w:rPr>
          <w:b/>
          <w:bCs/>
        </w:rPr>
        <w:t>less nmapscan</w:t>
      </w:r>
    </w:p>
    <w:p w14:paraId="5BD09EBF" w14:textId="4BE47034" w:rsidR="00F00B3B" w:rsidRDefault="00624D27" w:rsidP="00842419">
      <w:pPr>
        <w:pStyle w:val="ListParagraph"/>
        <w:numPr>
          <w:ilvl w:val="0"/>
          <w:numId w:val="4"/>
        </w:numPr>
      </w:pPr>
      <w:r>
        <w:lastRenderedPageBreak/>
        <w:t>Press the spacebar to go through the report. You will see port 139 listed.</w:t>
      </w:r>
    </w:p>
    <w:p w14:paraId="15B14B11" w14:textId="22C9663B" w:rsidR="00624D27" w:rsidRPr="00F00B3B" w:rsidRDefault="00624D27" w:rsidP="00624D27">
      <w:pPr>
        <w:ind w:left="360"/>
      </w:pPr>
      <w:r>
        <w:rPr>
          <w:noProof/>
        </w:rPr>
        <w:drawing>
          <wp:inline distT="0" distB="0" distL="0" distR="0" wp14:anchorId="2363BD07" wp14:editId="0DBA9CCB">
            <wp:extent cx="5102352" cy="3630168"/>
            <wp:effectExtent l="38100" t="38100" r="98425" b="10414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2352" cy="3630168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A72C37" w14:textId="13BB025F" w:rsidR="00CB2E3A" w:rsidRDefault="00CB2E3A" w:rsidP="00842419">
      <w:pPr>
        <w:pStyle w:val="ListParagraph"/>
        <w:numPr>
          <w:ilvl w:val="0"/>
          <w:numId w:val="4"/>
        </w:numPr>
      </w:pPr>
      <w:r>
        <w:t xml:space="preserve">Do a web search for </w:t>
      </w:r>
      <w:r w:rsidR="00DC3639" w:rsidRPr="005D0B76">
        <w:rPr>
          <w:b/>
          <w:bCs/>
        </w:rPr>
        <w:t>Samba smbd 3.x</w:t>
      </w:r>
      <w:r w:rsidR="00C53A53">
        <w:rPr>
          <w:b/>
          <w:bCs/>
        </w:rPr>
        <w:t xml:space="preserve"> exploit</w:t>
      </w:r>
    </w:p>
    <w:p w14:paraId="7B1BBA61" w14:textId="76311451" w:rsidR="00CB2E3A" w:rsidRPr="00F24570" w:rsidRDefault="00F24570" w:rsidP="00500A19">
      <w:pPr>
        <w:pStyle w:val="ListParagraph"/>
        <w:numPr>
          <w:ilvl w:val="0"/>
          <w:numId w:val="4"/>
        </w:numPr>
      </w:pPr>
      <w:r>
        <w:t xml:space="preserve">The first page returned should be from Rapid7 </w:t>
      </w:r>
      <w:r>
        <w:sym w:font="Wingdings" w:char="F0E0"/>
      </w:r>
      <w:r w:rsidR="00E16B8A">
        <w:t xml:space="preserve"> </w:t>
      </w:r>
      <w:r w:rsidR="00E16B8A" w:rsidRPr="00E16B8A">
        <w:rPr>
          <w:b/>
          <w:bCs/>
        </w:rPr>
        <w:t>Samba "username map script" Command Execution - Rapid7</w:t>
      </w:r>
      <w:r w:rsidRPr="00E16B8A">
        <w:rPr>
          <w:b/>
          <w:bCs/>
        </w:rPr>
        <w:t>.</w:t>
      </w:r>
    </w:p>
    <w:p w14:paraId="14DC7685" w14:textId="08653F0F" w:rsidR="00F24570" w:rsidRPr="00301C21" w:rsidRDefault="000F1034" w:rsidP="00842419">
      <w:pPr>
        <w:pStyle w:val="ListParagraph"/>
        <w:numPr>
          <w:ilvl w:val="0"/>
          <w:numId w:val="4"/>
        </w:numPr>
      </w:pPr>
      <w:r>
        <w:t xml:space="preserve">In Kali Linux: </w:t>
      </w:r>
      <w:r w:rsidR="004551D0">
        <w:t xml:space="preserve">Run Metasploit </w:t>
      </w:r>
      <w:r w:rsidR="00536B6E">
        <w:t>at the terminal</w:t>
      </w:r>
      <w:r w:rsidR="004551D0">
        <w:t xml:space="preserve">: </w:t>
      </w:r>
      <w:r w:rsidR="004551D0" w:rsidRPr="004551D0">
        <w:rPr>
          <w:b/>
          <w:bCs/>
        </w:rPr>
        <w:t>msfconsole</w:t>
      </w:r>
    </w:p>
    <w:p w14:paraId="308BF757" w14:textId="05A187F7" w:rsidR="00301C21" w:rsidRPr="00301C21" w:rsidRDefault="00301C21" w:rsidP="00842419">
      <w:pPr>
        <w:pStyle w:val="ListParagraph"/>
        <w:numPr>
          <w:ilvl w:val="0"/>
          <w:numId w:val="4"/>
        </w:numPr>
      </w:pPr>
      <w:r w:rsidRPr="00301C21">
        <w:t xml:space="preserve">Run the following command to launch the </w:t>
      </w:r>
      <w:r w:rsidR="00D274CF" w:rsidRPr="000F3143">
        <w:rPr>
          <w:b/>
          <w:bCs/>
        </w:rPr>
        <w:t>usermap_script</w:t>
      </w:r>
      <w:r w:rsidRPr="00301C21">
        <w:t xml:space="preserve"> exploit package.</w:t>
      </w:r>
    </w:p>
    <w:p w14:paraId="1DA6F457" w14:textId="06FF487A" w:rsidR="004551D0" w:rsidRDefault="006E6A4F" w:rsidP="00301C21">
      <w:pPr>
        <w:ind w:left="360"/>
      </w:pPr>
      <w:r>
        <w:rPr>
          <w:noProof/>
        </w:rPr>
        <w:drawing>
          <wp:inline distT="0" distB="0" distL="0" distR="0" wp14:anchorId="0A8C2E24" wp14:editId="45130524">
            <wp:extent cx="4952381" cy="495238"/>
            <wp:effectExtent l="38100" t="38100" r="95885" b="958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495238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C22D00" w14:textId="77777777" w:rsidR="00BF145F" w:rsidRDefault="00BF145F" w:rsidP="00BF145F">
      <w:r>
        <w:t>Payloads are small pieces of code that will run on the target computer once the vulnerability has been exploited.</w:t>
      </w:r>
    </w:p>
    <w:p w14:paraId="7DF94A65" w14:textId="057579F4" w:rsidR="00301C21" w:rsidRPr="007603C6" w:rsidRDefault="00206075" w:rsidP="00842419">
      <w:pPr>
        <w:pStyle w:val="ListParagraph"/>
        <w:numPr>
          <w:ilvl w:val="0"/>
          <w:numId w:val="4"/>
        </w:numPr>
      </w:pPr>
      <w:r>
        <w:t xml:space="preserve">To show the options that can be set, type: </w:t>
      </w:r>
      <w:r w:rsidRPr="00206075">
        <w:rPr>
          <w:b/>
          <w:bCs/>
        </w:rPr>
        <w:t>show options</w:t>
      </w:r>
    </w:p>
    <w:p w14:paraId="14AF7E75" w14:textId="4FE5F3FC" w:rsidR="007603C6" w:rsidRDefault="00A80847" w:rsidP="00842419">
      <w:pPr>
        <w:pStyle w:val="ListParagraph"/>
        <w:numPr>
          <w:ilvl w:val="0"/>
          <w:numId w:val="4"/>
        </w:numPr>
      </w:pPr>
      <w:r>
        <w:t xml:space="preserve">The exploit is already set to port </w:t>
      </w:r>
      <w:r w:rsidR="002C39A4" w:rsidRPr="00926336">
        <w:rPr>
          <w:b/>
          <w:bCs/>
        </w:rPr>
        <w:t>139</w:t>
      </w:r>
      <w:r>
        <w:t>.</w:t>
      </w:r>
    </w:p>
    <w:p w14:paraId="44C7B96C" w14:textId="6D532822" w:rsidR="00887175" w:rsidRDefault="00887175" w:rsidP="00842419">
      <w:pPr>
        <w:pStyle w:val="ListParagraph"/>
        <w:numPr>
          <w:ilvl w:val="0"/>
          <w:numId w:val="4"/>
        </w:numPr>
      </w:pPr>
      <w:r>
        <w:t>Use the set RHOS</w:t>
      </w:r>
      <w:r w:rsidR="00AF7AD2">
        <w:t>T</w:t>
      </w:r>
      <w:r>
        <w:t xml:space="preserve"> command to set the IP address of the </w:t>
      </w:r>
      <w:r w:rsidR="00CC76A1">
        <w:t>target.</w:t>
      </w:r>
      <w:r w:rsidR="00CC76A1">
        <w:br/>
      </w:r>
      <w:r w:rsidR="00CC76A1" w:rsidRPr="00CC76A1">
        <w:rPr>
          <w:b/>
          <w:bCs/>
        </w:rPr>
        <w:t>set RHOST IPADDRESS</w:t>
      </w:r>
    </w:p>
    <w:p w14:paraId="2CC84683" w14:textId="2FFEB20B" w:rsidR="002A4D7B" w:rsidRPr="002A4D7B" w:rsidRDefault="001F13D0" w:rsidP="00842419">
      <w:pPr>
        <w:pStyle w:val="ListParagraph"/>
        <w:numPr>
          <w:ilvl w:val="0"/>
          <w:numId w:val="4"/>
        </w:numPr>
      </w:pPr>
      <w:r w:rsidRPr="001F13D0">
        <w:lastRenderedPageBreak/>
        <w:t xml:space="preserve">Type: </w:t>
      </w:r>
      <w:r w:rsidR="00633D7E" w:rsidRPr="00633D7E">
        <w:rPr>
          <w:b/>
          <w:bCs/>
        </w:rPr>
        <w:t>s</w:t>
      </w:r>
      <w:r w:rsidR="00BB64E2" w:rsidRPr="00633D7E">
        <w:rPr>
          <w:b/>
          <w:bCs/>
        </w:rPr>
        <w:t>how options</w:t>
      </w:r>
    </w:p>
    <w:p w14:paraId="3A9B0FAB" w14:textId="7B327C00" w:rsidR="00887175" w:rsidRDefault="002A4D7B" w:rsidP="00842419">
      <w:pPr>
        <w:pStyle w:val="ListParagraph"/>
        <w:numPr>
          <w:ilvl w:val="0"/>
          <w:numId w:val="4"/>
        </w:numPr>
      </w:pPr>
      <w:r>
        <w:t>I</w:t>
      </w:r>
      <w:r w:rsidR="00BB64E2">
        <w:t>nsert a screenshot of your options.</w:t>
      </w:r>
    </w:p>
    <w:sdt>
      <w:sdtPr>
        <w:rPr>
          <w:rStyle w:val="Red"/>
        </w:rPr>
        <w:id w:val="1365483583"/>
        <w:placeholder>
          <w:docPart w:val="D56A0C3C3C6444B7AB7605C4DD1B4D22"/>
        </w:placeholder>
        <w:showingPlcHdr/>
      </w:sdtPr>
      <w:sdtEndPr>
        <w:rPr>
          <w:rStyle w:val="Red"/>
        </w:rPr>
      </w:sdtEndPr>
      <w:sdtContent>
        <w:p w14:paraId="169BD7B8" w14:textId="77777777" w:rsidR="00036FA4" w:rsidRDefault="00036FA4" w:rsidP="00036FA4">
          <w:pPr>
            <w:ind w:left="360"/>
            <w:rPr>
              <w:rStyle w:val="Red"/>
            </w:rPr>
          </w:pPr>
          <w:r w:rsidRPr="00036FA4">
            <w:rPr>
              <w:rStyle w:val="PlaceholderText"/>
              <w:color w:val="FF0000"/>
            </w:rPr>
            <w:t>Click or tap here to enter text.</w:t>
          </w:r>
        </w:p>
      </w:sdtContent>
    </w:sdt>
    <w:p w14:paraId="0EAC0122" w14:textId="3AB90875" w:rsidR="00BB64E2" w:rsidRPr="00842419" w:rsidRDefault="00842419" w:rsidP="00842419">
      <w:pPr>
        <w:pStyle w:val="ListParagraph"/>
        <w:numPr>
          <w:ilvl w:val="0"/>
          <w:numId w:val="4"/>
        </w:numPr>
      </w:pPr>
      <w:r>
        <w:t xml:space="preserve">To run the exploit, type </w:t>
      </w:r>
      <w:r w:rsidRPr="00842419">
        <w:rPr>
          <w:b/>
          <w:bCs/>
        </w:rPr>
        <w:t>exploit</w:t>
      </w:r>
    </w:p>
    <w:p w14:paraId="3DA1D878" w14:textId="10528F66" w:rsidR="00842419" w:rsidRDefault="00842419" w:rsidP="00842419">
      <w:pPr>
        <w:pStyle w:val="ListParagraph"/>
        <w:numPr>
          <w:ilvl w:val="0"/>
          <w:numId w:val="4"/>
        </w:numPr>
      </w:pPr>
      <w:r>
        <w:t xml:space="preserve">If this fails, run it again. </w:t>
      </w:r>
    </w:p>
    <w:p w14:paraId="4A5403E9" w14:textId="5AE99CF7" w:rsidR="00842419" w:rsidRDefault="00842419" w:rsidP="00842419">
      <w:pPr>
        <w:pStyle w:val="ListParagraph"/>
        <w:numPr>
          <w:ilvl w:val="0"/>
          <w:numId w:val="4"/>
        </w:numPr>
      </w:pPr>
      <w:r>
        <w:t xml:space="preserve">You should come to a screen like this. </w:t>
      </w:r>
    </w:p>
    <w:p w14:paraId="4F37A5F7" w14:textId="6EA5C886" w:rsidR="00842419" w:rsidRDefault="00EC18CA" w:rsidP="00842419">
      <w:pPr>
        <w:ind w:left="360"/>
      </w:pPr>
      <w:r>
        <w:rPr>
          <w:noProof/>
        </w:rPr>
        <w:drawing>
          <wp:inline distT="0" distB="0" distL="0" distR="0" wp14:anchorId="690ABE14" wp14:editId="0E8A91BF">
            <wp:extent cx="5943600" cy="947420"/>
            <wp:effectExtent l="38100" t="38100" r="95250" b="1003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DF51BA" w14:textId="6F8A60EE" w:rsidR="001A7E0A" w:rsidRDefault="001A7E0A" w:rsidP="00842419">
      <w:pPr>
        <w:pStyle w:val="ListParagraph"/>
        <w:numPr>
          <w:ilvl w:val="0"/>
          <w:numId w:val="4"/>
        </w:numPr>
      </w:pPr>
      <w:r>
        <w:t xml:space="preserve">Type </w:t>
      </w:r>
      <w:r w:rsidRPr="008F1496">
        <w:rPr>
          <w:b/>
          <w:bCs/>
        </w:rPr>
        <w:t>pwd</w:t>
      </w:r>
      <w:r>
        <w:t xml:space="preserve"> This will show your present working directory as /</w:t>
      </w:r>
    </w:p>
    <w:p w14:paraId="52055FD3" w14:textId="1309BE89" w:rsidR="00842419" w:rsidRDefault="00842419" w:rsidP="00842419">
      <w:pPr>
        <w:pStyle w:val="ListParagraph"/>
        <w:numPr>
          <w:ilvl w:val="0"/>
          <w:numId w:val="4"/>
        </w:numPr>
      </w:pPr>
      <w:r>
        <w:t xml:space="preserve">Type </w:t>
      </w:r>
      <w:r w:rsidRPr="00842419">
        <w:rPr>
          <w:b/>
          <w:bCs/>
        </w:rPr>
        <w:t>id</w:t>
      </w:r>
      <w:r>
        <w:t xml:space="preserve"> It should show that you are root.</w:t>
      </w:r>
    </w:p>
    <w:p w14:paraId="200F33A4" w14:textId="1038AF57" w:rsidR="00826107" w:rsidRDefault="00826107" w:rsidP="00842419">
      <w:pPr>
        <w:pStyle w:val="ListParagraph"/>
        <w:numPr>
          <w:ilvl w:val="0"/>
          <w:numId w:val="4"/>
        </w:numPr>
      </w:pPr>
      <w:r>
        <w:t xml:space="preserve">Type </w:t>
      </w:r>
      <w:r w:rsidRPr="00826107">
        <w:rPr>
          <w:b/>
          <w:bCs/>
        </w:rPr>
        <w:t>uname -a</w:t>
      </w:r>
      <w:r w:rsidR="002704D7">
        <w:rPr>
          <w:b/>
          <w:bCs/>
        </w:rPr>
        <w:t xml:space="preserve"> </w:t>
      </w:r>
      <w:r w:rsidR="002704D7">
        <w:t>You should see that you are on the metasploitable server.</w:t>
      </w:r>
    </w:p>
    <w:p w14:paraId="21992D5D" w14:textId="1855BB60" w:rsidR="00842419" w:rsidRDefault="00842419" w:rsidP="00842419">
      <w:pPr>
        <w:pStyle w:val="ListParagraph"/>
        <w:numPr>
          <w:ilvl w:val="0"/>
          <w:numId w:val="4"/>
        </w:numPr>
      </w:pPr>
      <w:r>
        <w:t>Insert a screenshot of your results.</w:t>
      </w:r>
    </w:p>
    <w:sdt>
      <w:sdtPr>
        <w:rPr>
          <w:rStyle w:val="Red"/>
        </w:rPr>
        <w:id w:val="-1574881646"/>
        <w:placeholder>
          <w:docPart w:val="2988ADA7D467431D899FD3B1361B0D97"/>
        </w:placeholder>
        <w:showingPlcHdr/>
      </w:sdtPr>
      <w:sdtEndPr>
        <w:rPr>
          <w:rStyle w:val="Red"/>
        </w:rPr>
      </w:sdtEndPr>
      <w:sdtContent>
        <w:p w14:paraId="6924956F" w14:textId="77777777" w:rsidR="00842419" w:rsidRDefault="00842419" w:rsidP="00842419">
          <w:pPr>
            <w:ind w:left="360"/>
            <w:rPr>
              <w:rStyle w:val="Red"/>
            </w:rPr>
          </w:pPr>
          <w:r w:rsidRPr="00842419">
            <w:rPr>
              <w:rStyle w:val="PlaceholderText"/>
              <w:color w:val="FF0000"/>
            </w:rPr>
            <w:t>Click or tap here to enter text.</w:t>
          </w:r>
        </w:p>
      </w:sdtContent>
    </w:sdt>
    <w:p w14:paraId="18362AF7" w14:textId="5F1B8F80" w:rsidR="00842419" w:rsidRPr="00842419" w:rsidRDefault="00F324E4" w:rsidP="00842419">
      <w:pPr>
        <w:pStyle w:val="ListParagraph"/>
        <w:numPr>
          <w:ilvl w:val="0"/>
          <w:numId w:val="4"/>
        </w:numPr>
      </w:pPr>
      <w:r>
        <w:t>T</w:t>
      </w:r>
      <w:r w:rsidR="00842419">
        <w:t xml:space="preserve">ype </w:t>
      </w:r>
      <w:r w:rsidR="00842419" w:rsidRPr="00842419">
        <w:rPr>
          <w:b/>
          <w:bCs/>
        </w:rPr>
        <w:t>ls</w:t>
      </w:r>
    </w:p>
    <w:p w14:paraId="711B008C" w14:textId="614D1FF2" w:rsidR="00842419" w:rsidRDefault="00842419" w:rsidP="00842419">
      <w:pPr>
        <w:pStyle w:val="ListParagraph"/>
        <w:numPr>
          <w:ilvl w:val="0"/>
          <w:numId w:val="4"/>
        </w:numPr>
      </w:pPr>
      <w:r>
        <w:t xml:space="preserve">You should see a file listing on the ftp server. </w:t>
      </w:r>
    </w:p>
    <w:p w14:paraId="5A3D4222" w14:textId="256A7A12" w:rsidR="0001313E" w:rsidRDefault="0001313E" w:rsidP="0001313E">
      <w:pPr>
        <w:pStyle w:val="ListParagraph"/>
        <w:numPr>
          <w:ilvl w:val="0"/>
          <w:numId w:val="4"/>
        </w:numPr>
      </w:pPr>
      <w:r>
        <w:t>Insert a screenshot of your results.</w:t>
      </w:r>
    </w:p>
    <w:sdt>
      <w:sdtPr>
        <w:rPr>
          <w:rStyle w:val="Red"/>
        </w:rPr>
        <w:id w:val="2088105158"/>
        <w:placeholder>
          <w:docPart w:val="CA0A77ECE6344E7AA3D57B88CCEE05F8"/>
        </w:placeholder>
        <w:showingPlcHdr/>
      </w:sdtPr>
      <w:sdtEndPr>
        <w:rPr>
          <w:rStyle w:val="Red"/>
        </w:rPr>
      </w:sdtEndPr>
      <w:sdtContent>
        <w:p w14:paraId="7B1EFFF8" w14:textId="77777777" w:rsidR="0001313E" w:rsidRDefault="0001313E" w:rsidP="0001313E">
          <w:pPr>
            <w:ind w:left="360"/>
            <w:rPr>
              <w:rStyle w:val="Red"/>
            </w:rPr>
          </w:pPr>
          <w:r w:rsidRPr="00036FA4">
            <w:rPr>
              <w:rStyle w:val="PlaceholderText"/>
              <w:color w:val="FF0000"/>
            </w:rPr>
            <w:t>Click or tap here to enter text.</w:t>
          </w:r>
        </w:p>
      </w:sdtContent>
    </w:sdt>
    <w:p w14:paraId="566064E9" w14:textId="09343BC1" w:rsidR="00842419" w:rsidRPr="00842419" w:rsidRDefault="006F7AD5" w:rsidP="00842419">
      <w:pPr>
        <w:pStyle w:val="ListParagraph"/>
        <w:numPr>
          <w:ilvl w:val="0"/>
          <w:numId w:val="4"/>
        </w:numPr>
      </w:pPr>
      <w:r>
        <w:t>You can execute any command you wish on the exploited server.</w:t>
      </w:r>
    </w:p>
    <w:p w14:paraId="5BEE8B07" w14:textId="28DBB126" w:rsidR="001E1339" w:rsidRDefault="004D10CE" w:rsidP="004D10CE">
      <w:pPr>
        <w:pStyle w:val="Heading2"/>
      </w:pPr>
      <w:bookmarkStart w:id="3" w:name="_Toc90496906"/>
      <w:r>
        <w:t>Assignment Submission</w:t>
      </w:r>
      <w:bookmarkEnd w:id="3"/>
    </w:p>
    <w:p w14:paraId="311B39BB" w14:textId="4536E43E" w:rsidR="004D10CE" w:rsidRPr="004D10CE" w:rsidRDefault="004D10CE" w:rsidP="004D10CE">
      <w:r>
        <w:t>Attach this completed document to the assignment in Blackboard.</w:t>
      </w:r>
    </w:p>
    <w:sectPr w:rsidR="004D10CE" w:rsidRPr="004D10CE" w:rsidSect="00844B7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1E6F5" w14:textId="77777777" w:rsidR="000E3373" w:rsidRDefault="000E3373" w:rsidP="00AB57D0">
      <w:r>
        <w:separator/>
      </w:r>
    </w:p>
  </w:endnote>
  <w:endnote w:type="continuationSeparator" w:id="0">
    <w:p w14:paraId="2E7BD1BF" w14:textId="77777777" w:rsidR="000E3373" w:rsidRDefault="000E3373" w:rsidP="00AB5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0B2B" w14:textId="77777777" w:rsidR="009643A4" w:rsidRDefault="009643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F3CB6" w14:textId="7134E53A" w:rsidR="00E31F6C" w:rsidRPr="00AB57D0" w:rsidRDefault="009643A4" w:rsidP="00B72264">
    <w:pPr>
      <w:pStyle w:val="Footer"/>
      <w:tabs>
        <w:tab w:val="center" w:pos="5040"/>
        <w:tab w:val="right" w:pos="10080"/>
      </w:tabs>
    </w:pPr>
    <w:r>
      <w:t xml:space="preserve">Metasploit </w:t>
    </w:r>
    <w:r w:rsidR="00706DE7">
      <w:t>Server Code Exploitation</w:t>
    </w:r>
    <w:r w:rsidR="00E31F6C" w:rsidRPr="00A87D54">
      <w:tab/>
      <w:t xml:space="preserve">Page </w:t>
    </w:r>
    <w:r w:rsidR="00E31F6C" w:rsidRPr="00A87D54">
      <w:fldChar w:fldCharType="begin"/>
    </w:r>
    <w:r w:rsidR="00E31F6C" w:rsidRPr="00A87D54">
      <w:instrText xml:space="preserve"> PAGE </w:instrText>
    </w:r>
    <w:r w:rsidR="00E31F6C" w:rsidRPr="00A87D54">
      <w:fldChar w:fldCharType="separate"/>
    </w:r>
    <w:r w:rsidR="00BA5202">
      <w:rPr>
        <w:noProof/>
      </w:rPr>
      <w:t>2</w:t>
    </w:r>
    <w:r w:rsidR="00E31F6C" w:rsidRPr="00A87D54">
      <w:fldChar w:fldCharType="end"/>
    </w:r>
    <w:r w:rsidR="00E31F6C" w:rsidRPr="00A87D54">
      <w:t xml:space="preserve"> of </w:t>
    </w:r>
    <w:r w:rsidR="00777F7B">
      <w:rPr>
        <w:noProof/>
      </w:rPr>
      <w:fldChar w:fldCharType="begin"/>
    </w:r>
    <w:r w:rsidR="00777F7B">
      <w:rPr>
        <w:noProof/>
      </w:rPr>
      <w:instrText xml:space="preserve"> NUMPAGES </w:instrText>
    </w:r>
    <w:r w:rsidR="00777F7B">
      <w:rPr>
        <w:noProof/>
      </w:rPr>
      <w:fldChar w:fldCharType="separate"/>
    </w:r>
    <w:r w:rsidR="00BA5202">
      <w:rPr>
        <w:noProof/>
      </w:rPr>
      <w:t>8</w:t>
    </w:r>
    <w:r w:rsidR="00777F7B">
      <w:rPr>
        <w:noProof/>
      </w:rPr>
      <w:fldChar w:fldCharType="end"/>
    </w:r>
    <w:r w:rsidR="00E31F6C" w:rsidRPr="00A87D54">
      <w:tab/>
      <w:t xml:space="preserve">Revised: </w:t>
    </w:r>
    <w:r w:rsidR="004B66BF">
      <w:t>0</w:t>
    </w:r>
    <w:r w:rsidR="005213FC">
      <w:t>4</w:t>
    </w:r>
    <w:r w:rsidR="00FC0A77">
      <w:t>/</w:t>
    </w:r>
    <w:r w:rsidR="005213FC">
      <w:t>04</w:t>
    </w:r>
    <w:r w:rsidR="00FC0A77">
      <w:t>/</w:t>
    </w:r>
    <w:r w:rsidR="004A1C88">
      <w:t>202</w:t>
    </w:r>
    <w:r w:rsidR="005213FC"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51CF1" w14:textId="77777777" w:rsidR="009643A4" w:rsidRDefault="009643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86465" w14:textId="77777777" w:rsidR="000E3373" w:rsidRDefault="000E3373" w:rsidP="00AB57D0">
      <w:r>
        <w:separator/>
      </w:r>
    </w:p>
  </w:footnote>
  <w:footnote w:type="continuationSeparator" w:id="0">
    <w:p w14:paraId="195C6038" w14:textId="77777777" w:rsidR="000E3373" w:rsidRDefault="000E3373" w:rsidP="00AB5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DB876" w14:textId="77777777" w:rsidR="009643A4" w:rsidRDefault="009643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3390E" w14:textId="77777777" w:rsidR="009643A4" w:rsidRDefault="009643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0FD17" w14:textId="77777777" w:rsidR="009643A4" w:rsidRDefault="009643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D2E7C2C"/>
    <w:multiLevelType w:val="hybridMultilevel"/>
    <w:tmpl w:val="8982D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4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7493A18"/>
    <w:multiLevelType w:val="hybridMultilevel"/>
    <w:tmpl w:val="EFBC8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3"/>
  </w:num>
  <w:num w:numId="2">
    <w:abstractNumId w:val="21"/>
  </w:num>
  <w:num w:numId="3">
    <w:abstractNumId w:val="30"/>
  </w:num>
  <w:num w:numId="4">
    <w:abstractNumId w:val="12"/>
  </w:num>
  <w:num w:numId="5">
    <w:abstractNumId w:val="18"/>
  </w:num>
  <w:num w:numId="6">
    <w:abstractNumId w:val="42"/>
  </w:num>
  <w:num w:numId="7">
    <w:abstractNumId w:val="11"/>
  </w:num>
  <w:num w:numId="8">
    <w:abstractNumId w:val="37"/>
  </w:num>
  <w:num w:numId="9">
    <w:abstractNumId w:val="13"/>
  </w:num>
  <w:num w:numId="10">
    <w:abstractNumId w:val="24"/>
  </w:num>
  <w:num w:numId="11">
    <w:abstractNumId w:val="10"/>
  </w:num>
  <w:num w:numId="12">
    <w:abstractNumId w:val="9"/>
  </w:num>
  <w:num w:numId="13">
    <w:abstractNumId w:val="31"/>
  </w:num>
  <w:num w:numId="14">
    <w:abstractNumId w:val="0"/>
  </w:num>
  <w:num w:numId="15">
    <w:abstractNumId w:val="32"/>
  </w:num>
  <w:num w:numId="16">
    <w:abstractNumId w:val="35"/>
  </w:num>
  <w:num w:numId="17">
    <w:abstractNumId w:val="28"/>
  </w:num>
  <w:num w:numId="18">
    <w:abstractNumId w:val="25"/>
  </w:num>
  <w:num w:numId="19">
    <w:abstractNumId w:val="41"/>
  </w:num>
  <w:num w:numId="20">
    <w:abstractNumId w:val="15"/>
  </w:num>
  <w:num w:numId="21">
    <w:abstractNumId w:val="17"/>
  </w:num>
  <w:num w:numId="22">
    <w:abstractNumId w:val="4"/>
  </w:num>
  <w:num w:numId="23">
    <w:abstractNumId w:val="16"/>
  </w:num>
  <w:num w:numId="24">
    <w:abstractNumId w:val="34"/>
  </w:num>
  <w:num w:numId="25">
    <w:abstractNumId w:val="38"/>
  </w:num>
  <w:num w:numId="26">
    <w:abstractNumId w:val="7"/>
  </w:num>
  <w:num w:numId="27">
    <w:abstractNumId w:val="40"/>
  </w:num>
  <w:num w:numId="28">
    <w:abstractNumId w:val="5"/>
  </w:num>
  <w:num w:numId="29">
    <w:abstractNumId w:val="39"/>
  </w:num>
  <w:num w:numId="30">
    <w:abstractNumId w:val="22"/>
  </w:num>
  <w:num w:numId="31">
    <w:abstractNumId w:val="14"/>
  </w:num>
  <w:num w:numId="32">
    <w:abstractNumId w:val="6"/>
  </w:num>
  <w:num w:numId="33">
    <w:abstractNumId w:val="20"/>
  </w:num>
  <w:num w:numId="34">
    <w:abstractNumId w:val="29"/>
  </w:num>
  <w:num w:numId="35">
    <w:abstractNumId w:val="1"/>
  </w:num>
  <w:num w:numId="36">
    <w:abstractNumId w:val="36"/>
  </w:num>
  <w:num w:numId="37">
    <w:abstractNumId w:val="19"/>
  </w:num>
  <w:num w:numId="38">
    <w:abstractNumId w:val="8"/>
  </w:num>
  <w:num w:numId="39">
    <w:abstractNumId w:val="27"/>
  </w:num>
  <w:num w:numId="40">
    <w:abstractNumId w:val="2"/>
  </w:num>
  <w:num w:numId="41">
    <w:abstractNumId w:val="26"/>
  </w:num>
  <w:num w:numId="42">
    <w:abstractNumId w:val="33"/>
  </w:num>
  <w:num w:numId="4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2129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DMzMzGzsDQBspV0lIJTi4sz8/NACkxqASFZ1Z0sAAAA"/>
  </w:docVars>
  <w:rsids>
    <w:rsidRoot w:val="003B5A3B"/>
    <w:rsid w:val="0000053E"/>
    <w:rsid w:val="000022DF"/>
    <w:rsid w:val="0000275F"/>
    <w:rsid w:val="00002E77"/>
    <w:rsid w:val="0000409B"/>
    <w:rsid w:val="000114F8"/>
    <w:rsid w:val="00011DDF"/>
    <w:rsid w:val="00012210"/>
    <w:rsid w:val="0001313E"/>
    <w:rsid w:val="00013951"/>
    <w:rsid w:val="00015C1D"/>
    <w:rsid w:val="000177F1"/>
    <w:rsid w:val="00021BBD"/>
    <w:rsid w:val="00022209"/>
    <w:rsid w:val="00022560"/>
    <w:rsid w:val="00031A00"/>
    <w:rsid w:val="00033F40"/>
    <w:rsid w:val="00034786"/>
    <w:rsid w:val="00036FA4"/>
    <w:rsid w:val="00037643"/>
    <w:rsid w:val="00043E69"/>
    <w:rsid w:val="00045030"/>
    <w:rsid w:val="00045558"/>
    <w:rsid w:val="000476CB"/>
    <w:rsid w:val="00047B8A"/>
    <w:rsid w:val="0005091A"/>
    <w:rsid w:val="000564E1"/>
    <w:rsid w:val="00057DD2"/>
    <w:rsid w:val="00065AF1"/>
    <w:rsid w:val="000716A5"/>
    <w:rsid w:val="0007172B"/>
    <w:rsid w:val="00074175"/>
    <w:rsid w:val="00074968"/>
    <w:rsid w:val="0007535C"/>
    <w:rsid w:val="00075CF4"/>
    <w:rsid w:val="00076330"/>
    <w:rsid w:val="0007638D"/>
    <w:rsid w:val="000778E9"/>
    <w:rsid w:val="00077F9C"/>
    <w:rsid w:val="00080590"/>
    <w:rsid w:val="0008155F"/>
    <w:rsid w:val="00081B21"/>
    <w:rsid w:val="00084255"/>
    <w:rsid w:val="00085BBB"/>
    <w:rsid w:val="000934F3"/>
    <w:rsid w:val="000958EF"/>
    <w:rsid w:val="000A1770"/>
    <w:rsid w:val="000A2D05"/>
    <w:rsid w:val="000A3DCB"/>
    <w:rsid w:val="000A496F"/>
    <w:rsid w:val="000A5D20"/>
    <w:rsid w:val="000B77C3"/>
    <w:rsid w:val="000C35A3"/>
    <w:rsid w:val="000D1831"/>
    <w:rsid w:val="000D318C"/>
    <w:rsid w:val="000E2A1B"/>
    <w:rsid w:val="000E3373"/>
    <w:rsid w:val="000E3502"/>
    <w:rsid w:val="000E448D"/>
    <w:rsid w:val="000E530F"/>
    <w:rsid w:val="000E6FEF"/>
    <w:rsid w:val="000F1034"/>
    <w:rsid w:val="000F1FB1"/>
    <w:rsid w:val="000F2244"/>
    <w:rsid w:val="000F2EA9"/>
    <w:rsid w:val="000F3143"/>
    <w:rsid w:val="000F55C3"/>
    <w:rsid w:val="00101457"/>
    <w:rsid w:val="00103243"/>
    <w:rsid w:val="0010343A"/>
    <w:rsid w:val="00111588"/>
    <w:rsid w:val="001143F0"/>
    <w:rsid w:val="00116C75"/>
    <w:rsid w:val="0012154E"/>
    <w:rsid w:val="001224DD"/>
    <w:rsid w:val="00123216"/>
    <w:rsid w:val="00123965"/>
    <w:rsid w:val="00126FB6"/>
    <w:rsid w:val="001273E9"/>
    <w:rsid w:val="0013594D"/>
    <w:rsid w:val="001367DA"/>
    <w:rsid w:val="001477B3"/>
    <w:rsid w:val="00152244"/>
    <w:rsid w:val="0015387C"/>
    <w:rsid w:val="001539FB"/>
    <w:rsid w:val="00155050"/>
    <w:rsid w:val="001564AE"/>
    <w:rsid w:val="00173106"/>
    <w:rsid w:val="00174790"/>
    <w:rsid w:val="00174C91"/>
    <w:rsid w:val="00174DC1"/>
    <w:rsid w:val="00176A9B"/>
    <w:rsid w:val="001808E7"/>
    <w:rsid w:val="00183C98"/>
    <w:rsid w:val="001921E0"/>
    <w:rsid w:val="00194F06"/>
    <w:rsid w:val="00194F48"/>
    <w:rsid w:val="001A050A"/>
    <w:rsid w:val="001A060F"/>
    <w:rsid w:val="001A1B6D"/>
    <w:rsid w:val="001A3E71"/>
    <w:rsid w:val="001A56BC"/>
    <w:rsid w:val="001A5955"/>
    <w:rsid w:val="001A5AE7"/>
    <w:rsid w:val="001A7E0A"/>
    <w:rsid w:val="001A7FBB"/>
    <w:rsid w:val="001B4BA0"/>
    <w:rsid w:val="001B4FA6"/>
    <w:rsid w:val="001B5D53"/>
    <w:rsid w:val="001C4A82"/>
    <w:rsid w:val="001D0D2E"/>
    <w:rsid w:val="001D4FF9"/>
    <w:rsid w:val="001D6561"/>
    <w:rsid w:val="001D7403"/>
    <w:rsid w:val="001E1339"/>
    <w:rsid w:val="001E1E6F"/>
    <w:rsid w:val="001E2EC3"/>
    <w:rsid w:val="001E324A"/>
    <w:rsid w:val="001E6110"/>
    <w:rsid w:val="001F0310"/>
    <w:rsid w:val="001F07B4"/>
    <w:rsid w:val="001F13D0"/>
    <w:rsid w:val="001F1CD4"/>
    <w:rsid w:val="001F2D2B"/>
    <w:rsid w:val="001F78A2"/>
    <w:rsid w:val="002003C6"/>
    <w:rsid w:val="0020198D"/>
    <w:rsid w:val="00202867"/>
    <w:rsid w:val="00204E39"/>
    <w:rsid w:val="0020596F"/>
    <w:rsid w:val="00206075"/>
    <w:rsid w:val="0020748B"/>
    <w:rsid w:val="00210FCA"/>
    <w:rsid w:val="00211F91"/>
    <w:rsid w:val="00225E9D"/>
    <w:rsid w:val="0022778F"/>
    <w:rsid w:val="00227E0A"/>
    <w:rsid w:val="0023406B"/>
    <w:rsid w:val="0023418B"/>
    <w:rsid w:val="0024089A"/>
    <w:rsid w:val="002415C2"/>
    <w:rsid w:val="00241813"/>
    <w:rsid w:val="00251F8F"/>
    <w:rsid w:val="00263124"/>
    <w:rsid w:val="00265D9B"/>
    <w:rsid w:val="00266AA0"/>
    <w:rsid w:val="002704D7"/>
    <w:rsid w:val="002714B3"/>
    <w:rsid w:val="0027474D"/>
    <w:rsid w:val="00274C82"/>
    <w:rsid w:val="00275ED9"/>
    <w:rsid w:val="00281E27"/>
    <w:rsid w:val="00282D19"/>
    <w:rsid w:val="002857DA"/>
    <w:rsid w:val="00296018"/>
    <w:rsid w:val="00297585"/>
    <w:rsid w:val="002A10CF"/>
    <w:rsid w:val="002A1C48"/>
    <w:rsid w:val="002A47CE"/>
    <w:rsid w:val="002A4D7B"/>
    <w:rsid w:val="002A6342"/>
    <w:rsid w:val="002A777E"/>
    <w:rsid w:val="002B4026"/>
    <w:rsid w:val="002B5F4B"/>
    <w:rsid w:val="002B7224"/>
    <w:rsid w:val="002C0846"/>
    <w:rsid w:val="002C0EF8"/>
    <w:rsid w:val="002C39A4"/>
    <w:rsid w:val="002C4EAB"/>
    <w:rsid w:val="002C53D1"/>
    <w:rsid w:val="002D0C7A"/>
    <w:rsid w:val="002D1516"/>
    <w:rsid w:val="002D19F9"/>
    <w:rsid w:val="002D1CDC"/>
    <w:rsid w:val="002D3A80"/>
    <w:rsid w:val="002D4AD3"/>
    <w:rsid w:val="002E0A1F"/>
    <w:rsid w:val="002E502C"/>
    <w:rsid w:val="002F035A"/>
    <w:rsid w:val="002F1368"/>
    <w:rsid w:val="002F2D02"/>
    <w:rsid w:val="002F38F1"/>
    <w:rsid w:val="002F4E9B"/>
    <w:rsid w:val="00300A22"/>
    <w:rsid w:val="00301C21"/>
    <w:rsid w:val="003030AD"/>
    <w:rsid w:val="00307B74"/>
    <w:rsid w:val="00307BF8"/>
    <w:rsid w:val="00310ED4"/>
    <w:rsid w:val="00316A42"/>
    <w:rsid w:val="00317653"/>
    <w:rsid w:val="00320ECB"/>
    <w:rsid w:val="00321437"/>
    <w:rsid w:val="0032311C"/>
    <w:rsid w:val="003255D8"/>
    <w:rsid w:val="00326097"/>
    <w:rsid w:val="003270F7"/>
    <w:rsid w:val="00327AA1"/>
    <w:rsid w:val="003307EC"/>
    <w:rsid w:val="00331FF8"/>
    <w:rsid w:val="003345F3"/>
    <w:rsid w:val="0033592C"/>
    <w:rsid w:val="00335E91"/>
    <w:rsid w:val="0034029A"/>
    <w:rsid w:val="00346748"/>
    <w:rsid w:val="003467A9"/>
    <w:rsid w:val="003521EA"/>
    <w:rsid w:val="00352D7A"/>
    <w:rsid w:val="003574B2"/>
    <w:rsid w:val="00360730"/>
    <w:rsid w:val="00362501"/>
    <w:rsid w:val="00362855"/>
    <w:rsid w:val="00364EDB"/>
    <w:rsid w:val="00371C3B"/>
    <w:rsid w:val="003764E1"/>
    <w:rsid w:val="00381729"/>
    <w:rsid w:val="00382FD0"/>
    <w:rsid w:val="0038353E"/>
    <w:rsid w:val="00386D74"/>
    <w:rsid w:val="003904D6"/>
    <w:rsid w:val="00390F30"/>
    <w:rsid w:val="0039326C"/>
    <w:rsid w:val="0039336C"/>
    <w:rsid w:val="003939E8"/>
    <w:rsid w:val="00394088"/>
    <w:rsid w:val="003A1584"/>
    <w:rsid w:val="003A63AE"/>
    <w:rsid w:val="003A6739"/>
    <w:rsid w:val="003A69CD"/>
    <w:rsid w:val="003A6C1A"/>
    <w:rsid w:val="003A7C7E"/>
    <w:rsid w:val="003B1843"/>
    <w:rsid w:val="003B4B95"/>
    <w:rsid w:val="003B5A3B"/>
    <w:rsid w:val="003B6DC1"/>
    <w:rsid w:val="003C5F42"/>
    <w:rsid w:val="003D1802"/>
    <w:rsid w:val="003D1F9D"/>
    <w:rsid w:val="003D5745"/>
    <w:rsid w:val="003D6C62"/>
    <w:rsid w:val="003E22FE"/>
    <w:rsid w:val="003E2375"/>
    <w:rsid w:val="003E3167"/>
    <w:rsid w:val="003F1C84"/>
    <w:rsid w:val="003F2990"/>
    <w:rsid w:val="003F348C"/>
    <w:rsid w:val="00414E93"/>
    <w:rsid w:val="0042040B"/>
    <w:rsid w:val="00421B24"/>
    <w:rsid w:val="0042437F"/>
    <w:rsid w:val="00424C4E"/>
    <w:rsid w:val="00426AE6"/>
    <w:rsid w:val="0042754F"/>
    <w:rsid w:val="004309C2"/>
    <w:rsid w:val="004325E3"/>
    <w:rsid w:val="00435492"/>
    <w:rsid w:val="004361A3"/>
    <w:rsid w:val="004365AC"/>
    <w:rsid w:val="004402AB"/>
    <w:rsid w:val="00441909"/>
    <w:rsid w:val="004433B3"/>
    <w:rsid w:val="00443F10"/>
    <w:rsid w:val="00447072"/>
    <w:rsid w:val="004501E1"/>
    <w:rsid w:val="00452F87"/>
    <w:rsid w:val="004551D0"/>
    <w:rsid w:val="00455725"/>
    <w:rsid w:val="004567F1"/>
    <w:rsid w:val="00461B03"/>
    <w:rsid w:val="00462B23"/>
    <w:rsid w:val="004658D6"/>
    <w:rsid w:val="00465CE1"/>
    <w:rsid w:val="0046737E"/>
    <w:rsid w:val="00471BA6"/>
    <w:rsid w:val="0047224F"/>
    <w:rsid w:val="00473139"/>
    <w:rsid w:val="00473DEC"/>
    <w:rsid w:val="004766DC"/>
    <w:rsid w:val="00476D44"/>
    <w:rsid w:val="0047735D"/>
    <w:rsid w:val="00480270"/>
    <w:rsid w:val="00483980"/>
    <w:rsid w:val="00483D9A"/>
    <w:rsid w:val="00484CE0"/>
    <w:rsid w:val="00485224"/>
    <w:rsid w:val="00486C90"/>
    <w:rsid w:val="004913F2"/>
    <w:rsid w:val="00494C1A"/>
    <w:rsid w:val="004A119C"/>
    <w:rsid w:val="004A1C88"/>
    <w:rsid w:val="004A202A"/>
    <w:rsid w:val="004A2A66"/>
    <w:rsid w:val="004A2FB9"/>
    <w:rsid w:val="004A60BF"/>
    <w:rsid w:val="004B1F1B"/>
    <w:rsid w:val="004B375E"/>
    <w:rsid w:val="004B3E38"/>
    <w:rsid w:val="004B66BF"/>
    <w:rsid w:val="004C1055"/>
    <w:rsid w:val="004C37B1"/>
    <w:rsid w:val="004C52E3"/>
    <w:rsid w:val="004C530B"/>
    <w:rsid w:val="004C55AE"/>
    <w:rsid w:val="004C7999"/>
    <w:rsid w:val="004D02C2"/>
    <w:rsid w:val="004D10CE"/>
    <w:rsid w:val="004D2170"/>
    <w:rsid w:val="004D365A"/>
    <w:rsid w:val="004D3761"/>
    <w:rsid w:val="004D45BC"/>
    <w:rsid w:val="004D7E49"/>
    <w:rsid w:val="004E0219"/>
    <w:rsid w:val="004E0C26"/>
    <w:rsid w:val="004E2AC7"/>
    <w:rsid w:val="004E2B8A"/>
    <w:rsid w:val="004E5185"/>
    <w:rsid w:val="004E5E15"/>
    <w:rsid w:val="004F0CF1"/>
    <w:rsid w:val="004F2AC7"/>
    <w:rsid w:val="005012DE"/>
    <w:rsid w:val="00502E81"/>
    <w:rsid w:val="00506930"/>
    <w:rsid w:val="00507C1D"/>
    <w:rsid w:val="005125B5"/>
    <w:rsid w:val="005135F4"/>
    <w:rsid w:val="005213FC"/>
    <w:rsid w:val="005215B3"/>
    <w:rsid w:val="0052366C"/>
    <w:rsid w:val="005255CF"/>
    <w:rsid w:val="00530898"/>
    <w:rsid w:val="00531C69"/>
    <w:rsid w:val="00534553"/>
    <w:rsid w:val="00536B6E"/>
    <w:rsid w:val="00537E1C"/>
    <w:rsid w:val="00540EE5"/>
    <w:rsid w:val="005449C5"/>
    <w:rsid w:val="005469B1"/>
    <w:rsid w:val="00550DB8"/>
    <w:rsid w:val="00551727"/>
    <w:rsid w:val="00553AB1"/>
    <w:rsid w:val="00554B04"/>
    <w:rsid w:val="005554FC"/>
    <w:rsid w:val="005566E8"/>
    <w:rsid w:val="00556B0A"/>
    <w:rsid w:val="00557EC9"/>
    <w:rsid w:val="005644F1"/>
    <w:rsid w:val="00572F14"/>
    <w:rsid w:val="005733AC"/>
    <w:rsid w:val="0057570F"/>
    <w:rsid w:val="005768C9"/>
    <w:rsid w:val="00580946"/>
    <w:rsid w:val="00580B8C"/>
    <w:rsid w:val="005839B3"/>
    <w:rsid w:val="00583B74"/>
    <w:rsid w:val="00584DBD"/>
    <w:rsid w:val="00590CF7"/>
    <w:rsid w:val="00596DA1"/>
    <w:rsid w:val="005A0437"/>
    <w:rsid w:val="005A060D"/>
    <w:rsid w:val="005A0BBF"/>
    <w:rsid w:val="005A1C69"/>
    <w:rsid w:val="005A2FA3"/>
    <w:rsid w:val="005A7E22"/>
    <w:rsid w:val="005B2253"/>
    <w:rsid w:val="005B24E0"/>
    <w:rsid w:val="005B3329"/>
    <w:rsid w:val="005B3D2D"/>
    <w:rsid w:val="005B648E"/>
    <w:rsid w:val="005C05F9"/>
    <w:rsid w:val="005C26F1"/>
    <w:rsid w:val="005C6CD7"/>
    <w:rsid w:val="005D0A20"/>
    <w:rsid w:val="005D0B5E"/>
    <w:rsid w:val="005D0B76"/>
    <w:rsid w:val="005D0E28"/>
    <w:rsid w:val="005D0F3A"/>
    <w:rsid w:val="005D380C"/>
    <w:rsid w:val="005D5016"/>
    <w:rsid w:val="005D605E"/>
    <w:rsid w:val="005E2D12"/>
    <w:rsid w:val="005E2D3E"/>
    <w:rsid w:val="005E56DD"/>
    <w:rsid w:val="005E7CA5"/>
    <w:rsid w:val="00600DAB"/>
    <w:rsid w:val="0060226A"/>
    <w:rsid w:val="006034C9"/>
    <w:rsid w:val="00603D6F"/>
    <w:rsid w:val="00610E6B"/>
    <w:rsid w:val="00612749"/>
    <w:rsid w:val="00612A6C"/>
    <w:rsid w:val="00615611"/>
    <w:rsid w:val="006168E6"/>
    <w:rsid w:val="00616A6B"/>
    <w:rsid w:val="00620B92"/>
    <w:rsid w:val="00621F4A"/>
    <w:rsid w:val="00624D27"/>
    <w:rsid w:val="00633D7E"/>
    <w:rsid w:val="00634542"/>
    <w:rsid w:val="00641778"/>
    <w:rsid w:val="00642E0A"/>
    <w:rsid w:val="00644CEA"/>
    <w:rsid w:val="00646086"/>
    <w:rsid w:val="00646A8A"/>
    <w:rsid w:val="00646F17"/>
    <w:rsid w:val="00650A3D"/>
    <w:rsid w:val="00655879"/>
    <w:rsid w:val="006561F4"/>
    <w:rsid w:val="00661205"/>
    <w:rsid w:val="00666A86"/>
    <w:rsid w:val="00675591"/>
    <w:rsid w:val="006805DD"/>
    <w:rsid w:val="006808D8"/>
    <w:rsid w:val="00681B78"/>
    <w:rsid w:val="006830A0"/>
    <w:rsid w:val="00684E5F"/>
    <w:rsid w:val="00690962"/>
    <w:rsid w:val="00692E45"/>
    <w:rsid w:val="006937FB"/>
    <w:rsid w:val="006A0630"/>
    <w:rsid w:val="006A081D"/>
    <w:rsid w:val="006A0DE8"/>
    <w:rsid w:val="006A4BB9"/>
    <w:rsid w:val="006A7047"/>
    <w:rsid w:val="006A70A1"/>
    <w:rsid w:val="006B0E28"/>
    <w:rsid w:val="006B39E9"/>
    <w:rsid w:val="006B60F9"/>
    <w:rsid w:val="006C1D6E"/>
    <w:rsid w:val="006D02D0"/>
    <w:rsid w:val="006D085A"/>
    <w:rsid w:val="006E1455"/>
    <w:rsid w:val="006E40BA"/>
    <w:rsid w:val="006E6A4F"/>
    <w:rsid w:val="006F7AD5"/>
    <w:rsid w:val="007000F9"/>
    <w:rsid w:val="007001DD"/>
    <w:rsid w:val="00701095"/>
    <w:rsid w:val="00701389"/>
    <w:rsid w:val="007045D1"/>
    <w:rsid w:val="00706DE7"/>
    <w:rsid w:val="00706DF1"/>
    <w:rsid w:val="00716395"/>
    <w:rsid w:val="00717309"/>
    <w:rsid w:val="0072014C"/>
    <w:rsid w:val="007230B7"/>
    <w:rsid w:val="00731E54"/>
    <w:rsid w:val="00734AE4"/>
    <w:rsid w:val="00737BC8"/>
    <w:rsid w:val="00742D32"/>
    <w:rsid w:val="00742EF7"/>
    <w:rsid w:val="007442B0"/>
    <w:rsid w:val="0074431C"/>
    <w:rsid w:val="00751231"/>
    <w:rsid w:val="00756F06"/>
    <w:rsid w:val="007603C6"/>
    <w:rsid w:val="00762E77"/>
    <w:rsid w:val="00763A24"/>
    <w:rsid w:val="007676DC"/>
    <w:rsid w:val="00767A7A"/>
    <w:rsid w:val="007763F8"/>
    <w:rsid w:val="00777F7B"/>
    <w:rsid w:val="0078103E"/>
    <w:rsid w:val="00781374"/>
    <w:rsid w:val="0078226A"/>
    <w:rsid w:val="007848A1"/>
    <w:rsid w:val="00785C83"/>
    <w:rsid w:val="00787568"/>
    <w:rsid w:val="00790823"/>
    <w:rsid w:val="007911C4"/>
    <w:rsid w:val="007917BC"/>
    <w:rsid w:val="00794446"/>
    <w:rsid w:val="007A14EA"/>
    <w:rsid w:val="007A2DC4"/>
    <w:rsid w:val="007A7285"/>
    <w:rsid w:val="007A735B"/>
    <w:rsid w:val="007A7622"/>
    <w:rsid w:val="007B0009"/>
    <w:rsid w:val="007B5141"/>
    <w:rsid w:val="007B673C"/>
    <w:rsid w:val="007B6B6B"/>
    <w:rsid w:val="007B7F98"/>
    <w:rsid w:val="007C3E6E"/>
    <w:rsid w:val="007C4E02"/>
    <w:rsid w:val="007C5F11"/>
    <w:rsid w:val="007C6083"/>
    <w:rsid w:val="007D0763"/>
    <w:rsid w:val="007D0E25"/>
    <w:rsid w:val="007D200D"/>
    <w:rsid w:val="007D3792"/>
    <w:rsid w:val="007D472F"/>
    <w:rsid w:val="007D4C1F"/>
    <w:rsid w:val="007D71A7"/>
    <w:rsid w:val="007D7292"/>
    <w:rsid w:val="007E0F99"/>
    <w:rsid w:val="007F04E7"/>
    <w:rsid w:val="007F11CB"/>
    <w:rsid w:val="007F34C9"/>
    <w:rsid w:val="007F4ABB"/>
    <w:rsid w:val="007F5819"/>
    <w:rsid w:val="007F5E52"/>
    <w:rsid w:val="007F6B38"/>
    <w:rsid w:val="007F6F00"/>
    <w:rsid w:val="007F6F5F"/>
    <w:rsid w:val="008010EE"/>
    <w:rsid w:val="00804ED1"/>
    <w:rsid w:val="00805F5D"/>
    <w:rsid w:val="0081191E"/>
    <w:rsid w:val="00812FFC"/>
    <w:rsid w:val="008131E6"/>
    <w:rsid w:val="00813295"/>
    <w:rsid w:val="00825B8F"/>
    <w:rsid w:val="00826107"/>
    <w:rsid w:val="00826244"/>
    <w:rsid w:val="0083180C"/>
    <w:rsid w:val="00831F4A"/>
    <w:rsid w:val="008328B5"/>
    <w:rsid w:val="00836D97"/>
    <w:rsid w:val="00841A60"/>
    <w:rsid w:val="00841EF0"/>
    <w:rsid w:val="00842419"/>
    <w:rsid w:val="008442D1"/>
    <w:rsid w:val="008447BE"/>
    <w:rsid w:val="00844B72"/>
    <w:rsid w:val="00844BA9"/>
    <w:rsid w:val="00851E05"/>
    <w:rsid w:val="00852861"/>
    <w:rsid w:val="008547F4"/>
    <w:rsid w:val="008548AF"/>
    <w:rsid w:val="008553C9"/>
    <w:rsid w:val="008554D7"/>
    <w:rsid w:val="00862283"/>
    <w:rsid w:val="0086285A"/>
    <w:rsid w:val="00866308"/>
    <w:rsid w:val="00867036"/>
    <w:rsid w:val="00870C5B"/>
    <w:rsid w:val="00871B7C"/>
    <w:rsid w:val="0087202B"/>
    <w:rsid w:val="00873047"/>
    <w:rsid w:val="008754F5"/>
    <w:rsid w:val="00877CD3"/>
    <w:rsid w:val="00880755"/>
    <w:rsid w:val="0088165B"/>
    <w:rsid w:val="00886C13"/>
    <w:rsid w:val="00887175"/>
    <w:rsid w:val="00887C8D"/>
    <w:rsid w:val="00893288"/>
    <w:rsid w:val="00895EF6"/>
    <w:rsid w:val="00896472"/>
    <w:rsid w:val="008A31FA"/>
    <w:rsid w:val="008B04D2"/>
    <w:rsid w:val="008B1286"/>
    <w:rsid w:val="008B206D"/>
    <w:rsid w:val="008B26D7"/>
    <w:rsid w:val="008B2F42"/>
    <w:rsid w:val="008C06FA"/>
    <w:rsid w:val="008C39D5"/>
    <w:rsid w:val="008D1193"/>
    <w:rsid w:val="008D3428"/>
    <w:rsid w:val="008D3FBA"/>
    <w:rsid w:val="008E1707"/>
    <w:rsid w:val="008E2484"/>
    <w:rsid w:val="008E392D"/>
    <w:rsid w:val="008E6B74"/>
    <w:rsid w:val="008F1496"/>
    <w:rsid w:val="008F1EFE"/>
    <w:rsid w:val="008F3E6C"/>
    <w:rsid w:val="008F671A"/>
    <w:rsid w:val="008F6C43"/>
    <w:rsid w:val="009002D8"/>
    <w:rsid w:val="00901DD4"/>
    <w:rsid w:val="00901E43"/>
    <w:rsid w:val="00905DC9"/>
    <w:rsid w:val="00912EB3"/>
    <w:rsid w:val="009160BA"/>
    <w:rsid w:val="00917F12"/>
    <w:rsid w:val="00920823"/>
    <w:rsid w:val="009218B3"/>
    <w:rsid w:val="00921F5D"/>
    <w:rsid w:val="00925561"/>
    <w:rsid w:val="00926336"/>
    <w:rsid w:val="0093026F"/>
    <w:rsid w:val="00932B99"/>
    <w:rsid w:val="00937ADE"/>
    <w:rsid w:val="00940887"/>
    <w:rsid w:val="00943495"/>
    <w:rsid w:val="00945DCC"/>
    <w:rsid w:val="0094747B"/>
    <w:rsid w:val="0094756B"/>
    <w:rsid w:val="0094757D"/>
    <w:rsid w:val="00947F9D"/>
    <w:rsid w:val="009530E9"/>
    <w:rsid w:val="00953C84"/>
    <w:rsid w:val="00955A6B"/>
    <w:rsid w:val="00960FC4"/>
    <w:rsid w:val="00961C81"/>
    <w:rsid w:val="00961D59"/>
    <w:rsid w:val="00962243"/>
    <w:rsid w:val="00962686"/>
    <w:rsid w:val="00963D58"/>
    <w:rsid w:val="009643A4"/>
    <w:rsid w:val="00964ADD"/>
    <w:rsid w:val="00964E06"/>
    <w:rsid w:val="009713CC"/>
    <w:rsid w:val="00973238"/>
    <w:rsid w:val="0097470B"/>
    <w:rsid w:val="00974825"/>
    <w:rsid w:val="00980D7F"/>
    <w:rsid w:val="00983717"/>
    <w:rsid w:val="0098424F"/>
    <w:rsid w:val="00993968"/>
    <w:rsid w:val="00993E83"/>
    <w:rsid w:val="00994DE2"/>
    <w:rsid w:val="0099641B"/>
    <w:rsid w:val="009A2E44"/>
    <w:rsid w:val="009A50BB"/>
    <w:rsid w:val="009A5542"/>
    <w:rsid w:val="009A6038"/>
    <w:rsid w:val="009A6D4F"/>
    <w:rsid w:val="009B0307"/>
    <w:rsid w:val="009B0AC3"/>
    <w:rsid w:val="009B2241"/>
    <w:rsid w:val="009B3411"/>
    <w:rsid w:val="009B47C5"/>
    <w:rsid w:val="009C01D8"/>
    <w:rsid w:val="009C1E39"/>
    <w:rsid w:val="009C3B32"/>
    <w:rsid w:val="009C65A6"/>
    <w:rsid w:val="009C6F6C"/>
    <w:rsid w:val="009C7D9F"/>
    <w:rsid w:val="009D5C18"/>
    <w:rsid w:val="009D67D2"/>
    <w:rsid w:val="009D7BFA"/>
    <w:rsid w:val="009D7E0C"/>
    <w:rsid w:val="009E3F92"/>
    <w:rsid w:val="009E50A5"/>
    <w:rsid w:val="009F3C72"/>
    <w:rsid w:val="009F4250"/>
    <w:rsid w:val="009F456D"/>
    <w:rsid w:val="009F475B"/>
    <w:rsid w:val="00A00FB1"/>
    <w:rsid w:val="00A02A87"/>
    <w:rsid w:val="00A02FC9"/>
    <w:rsid w:val="00A07F37"/>
    <w:rsid w:val="00A10456"/>
    <w:rsid w:val="00A1068F"/>
    <w:rsid w:val="00A12538"/>
    <w:rsid w:val="00A13755"/>
    <w:rsid w:val="00A13DAC"/>
    <w:rsid w:val="00A153AE"/>
    <w:rsid w:val="00A20AEA"/>
    <w:rsid w:val="00A22441"/>
    <w:rsid w:val="00A26A68"/>
    <w:rsid w:val="00A30B15"/>
    <w:rsid w:val="00A33E4D"/>
    <w:rsid w:val="00A4504B"/>
    <w:rsid w:val="00A519F3"/>
    <w:rsid w:val="00A525E4"/>
    <w:rsid w:val="00A52EDF"/>
    <w:rsid w:val="00A55F7B"/>
    <w:rsid w:val="00A56EBF"/>
    <w:rsid w:val="00A61F3E"/>
    <w:rsid w:val="00A6270F"/>
    <w:rsid w:val="00A64AE4"/>
    <w:rsid w:val="00A64C2E"/>
    <w:rsid w:val="00A672D2"/>
    <w:rsid w:val="00A6787E"/>
    <w:rsid w:val="00A742D7"/>
    <w:rsid w:val="00A75ECA"/>
    <w:rsid w:val="00A7696F"/>
    <w:rsid w:val="00A80847"/>
    <w:rsid w:val="00A924CC"/>
    <w:rsid w:val="00A92F7E"/>
    <w:rsid w:val="00A9377B"/>
    <w:rsid w:val="00A967D0"/>
    <w:rsid w:val="00A97148"/>
    <w:rsid w:val="00A97933"/>
    <w:rsid w:val="00A97BAB"/>
    <w:rsid w:val="00A97EB4"/>
    <w:rsid w:val="00AA6A6B"/>
    <w:rsid w:val="00AA6CE1"/>
    <w:rsid w:val="00AA6D3D"/>
    <w:rsid w:val="00AB334C"/>
    <w:rsid w:val="00AB3D15"/>
    <w:rsid w:val="00AB4DAB"/>
    <w:rsid w:val="00AB57D0"/>
    <w:rsid w:val="00AB687F"/>
    <w:rsid w:val="00AC103A"/>
    <w:rsid w:val="00AD5064"/>
    <w:rsid w:val="00AD51BB"/>
    <w:rsid w:val="00AD549D"/>
    <w:rsid w:val="00AD6D96"/>
    <w:rsid w:val="00AE0BC0"/>
    <w:rsid w:val="00AE2646"/>
    <w:rsid w:val="00AE2DEC"/>
    <w:rsid w:val="00AE3858"/>
    <w:rsid w:val="00AE633E"/>
    <w:rsid w:val="00AE655D"/>
    <w:rsid w:val="00AF02DE"/>
    <w:rsid w:val="00AF0CAA"/>
    <w:rsid w:val="00AF2994"/>
    <w:rsid w:val="00AF2F18"/>
    <w:rsid w:val="00AF7AD2"/>
    <w:rsid w:val="00B00C98"/>
    <w:rsid w:val="00B06B2D"/>
    <w:rsid w:val="00B117A6"/>
    <w:rsid w:val="00B123C4"/>
    <w:rsid w:val="00B129B6"/>
    <w:rsid w:val="00B210D0"/>
    <w:rsid w:val="00B211AB"/>
    <w:rsid w:val="00B2138E"/>
    <w:rsid w:val="00B25ECB"/>
    <w:rsid w:val="00B32E5F"/>
    <w:rsid w:val="00B33CCA"/>
    <w:rsid w:val="00B36847"/>
    <w:rsid w:val="00B42F8A"/>
    <w:rsid w:val="00B42FC2"/>
    <w:rsid w:val="00B4388C"/>
    <w:rsid w:val="00B47673"/>
    <w:rsid w:val="00B508E3"/>
    <w:rsid w:val="00B52111"/>
    <w:rsid w:val="00B53CA3"/>
    <w:rsid w:val="00B56537"/>
    <w:rsid w:val="00B574EC"/>
    <w:rsid w:val="00B57A1D"/>
    <w:rsid w:val="00B57B18"/>
    <w:rsid w:val="00B6042C"/>
    <w:rsid w:val="00B65898"/>
    <w:rsid w:val="00B65A1D"/>
    <w:rsid w:val="00B65FBD"/>
    <w:rsid w:val="00B66F03"/>
    <w:rsid w:val="00B7201C"/>
    <w:rsid w:val="00B72264"/>
    <w:rsid w:val="00B73FC2"/>
    <w:rsid w:val="00B74A08"/>
    <w:rsid w:val="00B74CA5"/>
    <w:rsid w:val="00B8400B"/>
    <w:rsid w:val="00B87F18"/>
    <w:rsid w:val="00B90F64"/>
    <w:rsid w:val="00BA0A93"/>
    <w:rsid w:val="00BA1D1F"/>
    <w:rsid w:val="00BA27B3"/>
    <w:rsid w:val="00BA2CFB"/>
    <w:rsid w:val="00BA43FD"/>
    <w:rsid w:val="00BA4D72"/>
    <w:rsid w:val="00BA5202"/>
    <w:rsid w:val="00BA7578"/>
    <w:rsid w:val="00BB0BFE"/>
    <w:rsid w:val="00BB0DFF"/>
    <w:rsid w:val="00BB1E82"/>
    <w:rsid w:val="00BB2E9C"/>
    <w:rsid w:val="00BB64E2"/>
    <w:rsid w:val="00BB67E3"/>
    <w:rsid w:val="00BB6B0F"/>
    <w:rsid w:val="00BB7809"/>
    <w:rsid w:val="00BC4888"/>
    <w:rsid w:val="00BC7197"/>
    <w:rsid w:val="00BC7D78"/>
    <w:rsid w:val="00BD1C9A"/>
    <w:rsid w:val="00BD62EA"/>
    <w:rsid w:val="00BE0604"/>
    <w:rsid w:val="00BE1136"/>
    <w:rsid w:val="00BE27FE"/>
    <w:rsid w:val="00BE75E4"/>
    <w:rsid w:val="00BF07D2"/>
    <w:rsid w:val="00BF12C8"/>
    <w:rsid w:val="00BF145F"/>
    <w:rsid w:val="00BF1DD4"/>
    <w:rsid w:val="00BF213A"/>
    <w:rsid w:val="00BF23F6"/>
    <w:rsid w:val="00BF57FB"/>
    <w:rsid w:val="00BF588D"/>
    <w:rsid w:val="00C039DC"/>
    <w:rsid w:val="00C0450D"/>
    <w:rsid w:val="00C04A1B"/>
    <w:rsid w:val="00C117B9"/>
    <w:rsid w:val="00C1358F"/>
    <w:rsid w:val="00C15343"/>
    <w:rsid w:val="00C23CCA"/>
    <w:rsid w:val="00C315F1"/>
    <w:rsid w:val="00C35867"/>
    <w:rsid w:val="00C3623D"/>
    <w:rsid w:val="00C3770B"/>
    <w:rsid w:val="00C4368B"/>
    <w:rsid w:val="00C44B07"/>
    <w:rsid w:val="00C4553D"/>
    <w:rsid w:val="00C50E06"/>
    <w:rsid w:val="00C53A53"/>
    <w:rsid w:val="00C53AE6"/>
    <w:rsid w:val="00C548AA"/>
    <w:rsid w:val="00C5500D"/>
    <w:rsid w:val="00C62F3F"/>
    <w:rsid w:val="00C63A3D"/>
    <w:rsid w:val="00C6624E"/>
    <w:rsid w:val="00C7442A"/>
    <w:rsid w:val="00C76D34"/>
    <w:rsid w:val="00C80805"/>
    <w:rsid w:val="00C84E31"/>
    <w:rsid w:val="00C86F04"/>
    <w:rsid w:val="00C8708A"/>
    <w:rsid w:val="00C92893"/>
    <w:rsid w:val="00C93C80"/>
    <w:rsid w:val="00C95913"/>
    <w:rsid w:val="00C965A9"/>
    <w:rsid w:val="00C974DD"/>
    <w:rsid w:val="00CA3052"/>
    <w:rsid w:val="00CA3FE1"/>
    <w:rsid w:val="00CA5E98"/>
    <w:rsid w:val="00CA6571"/>
    <w:rsid w:val="00CB01D4"/>
    <w:rsid w:val="00CB2E3A"/>
    <w:rsid w:val="00CB539A"/>
    <w:rsid w:val="00CB5938"/>
    <w:rsid w:val="00CB7929"/>
    <w:rsid w:val="00CB7A97"/>
    <w:rsid w:val="00CC346C"/>
    <w:rsid w:val="00CC6017"/>
    <w:rsid w:val="00CC76A1"/>
    <w:rsid w:val="00CC786E"/>
    <w:rsid w:val="00CD3E06"/>
    <w:rsid w:val="00CD4578"/>
    <w:rsid w:val="00CD48A1"/>
    <w:rsid w:val="00CD7CE4"/>
    <w:rsid w:val="00CE18C1"/>
    <w:rsid w:val="00CE1F49"/>
    <w:rsid w:val="00CF00DB"/>
    <w:rsid w:val="00CF0D7F"/>
    <w:rsid w:val="00CF372F"/>
    <w:rsid w:val="00CF6E33"/>
    <w:rsid w:val="00CF6F2A"/>
    <w:rsid w:val="00CF73ED"/>
    <w:rsid w:val="00D01563"/>
    <w:rsid w:val="00D01AAF"/>
    <w:rsid w:val="00D01B2C"/>
    <w:rsid w:val="00D02F78"/>
    <w:rsid w:val="00D03199"/>
    <w:rsid w:val="00D05482"/>
    <w:rsid w:val="00D06985"/>
    <w:rsid w:val="00D11BA6"/>
    <w:rsid w:val="00D12711"/>
    <w:rsid w:val="00D1327D"/>
    <w:rsid w:val="00D21936"/>
    <w:rsid w:val="00D26989"/>
    <w:rsid w:val="00D2703F"/>
    <w:rsid w:val="00D274CF"/>
    <w:rsid w:val="00D3064B"/>
    <w:rsid w:val="00D30D42"/>
    <w:rsid w:val="00D31D0B"/>
    <w:rsid w:val="00D34010"/>
    <w:rsid w:val="00D34251"/>
    <w:rsid w:val="00D3446C"/>
    <w:rsid w:val="00D3756A"/>
    <w:rsid w:val="00D414FC"/>
    <w:rsid w:val="00D52021"/>
    <w:rsid w:val="00D52384"/>
    <w:rsid w:val="00D52445"/>
    <w:rsid w:val="00D524C4"/>
    <w:rsid w:val="00D53E07"/>
    <w:rsid w:val="00D54501"/>
    <w:rsid w:val="00D54698"/>
    <w:rsid w:val="00D559C9"/>
    <w:rsid w:val="00D645AC"/>
    <w:rsid w:val="00D67B38"/>
    <w:rsid w:val="00D71E55"/>
    <w:rsid w:val="00D73054"/>
    <w:rsid w:val="00D730C7"/>
    <w:rsid w:val="00D73A2C"/>
    <w:rsid w:val="00D73B03"/>
    <w:rsid w:val="00D76A7E"/>
    <w:rsid w:val="00D80905"/>
    <w:rsid w:val="00D830F9"/>
    <w:rsid w:val="00D834AF"/>
    <w:rsid w:val="00D835E9"/>
    <w:rsid w:val="00D84099"/>
    <w:rsid w:val="00D845D3"/>
    <w:rsid w:val="00D857F2"/>
    <w:rsid w:val="00D85A86"/>
    <w:rsid w:val="00D874C5"/>
    <w:rsid w:val="00D87920"/>
    <w:rsid w:val="00D87B77"/>
    <w:rsid w:val="00D91E5E"/>
    <w:rsid w:val="00D963AE"/>
    <w:rsid w:val="00DA1955"/>
    <w:rsid w:val="00DA4AC9"/>
    <w:rsid w:val="00DA4E5F"/>
    <w:rsid w:val="00DA542F"/>
    <w:rsid w:val="00DB3891"/>
    <w:rsid w:val="00DB7EE6"/>
    <w:rsid w:val="00DC09B6"/>
    <w:rsid w:val="00DC1AD3"/>
    <w:rsid w:val="00DC2841"/>
    <w:rsid w:val="00DC3639"/>
    <w:rsid w:val="00DC46D9"/>
    <w:rsid w:val="00DC75B7"/>
    <w:rsid w:val="00DD1D9A"/>
    <w:rsid w:val="00DD21C3"/>
    <w:rsid w:val="00DD3BE7"/>
    <w:rsid w:val="00DD65F3"/>
    <w:rsid w:val="00DE2F1B"/>
    <w:rsid w:val="00DE332E"/>
    <w:rsid w:val="00DE34C4"/>
    <w:rsid w:val="00DE4015"/>
    <w:rsid w:val="00DE725D"/>
    <w:rsid w:val="00DF13D4"/>
    <w:rsid w:val="00DF1C3A"/>
    <w:rsid w:val="00DF1CD7"/>
    <w:rsid w:val="00DF4C1A"/>
    <w:rsid w:val="00E020D2"/>
    <w:rsid w:val="00E0269A"/>
    <w:rsid w:val="00E04219"/>
    <w:rsid w:val="00E05622"/>
    <w:rsid w:val="00E10476"/>
    <w:rsid w:val="00E13BF3"/>
    <w:rsid w:val="00E14ACE"/>
    <w:rsid w:val="00E16B8A"/>
    <w:rsid w:val="00E27752"/>
    <w:rsid w:val="00E31D64"/>
    <w:rsid w:val="00E31F6C"/>
    <w:rsid w:val="00E34E14"/>
    <w:rsid w:val="00E35AE2"/>
    <w:rsid w:val="00E452BC"/>
    <w:rsid w:val="00E51934"/>
    <w:rsid w:val="00E57DAC"/>
    <w:rsid w:val="00E63AD9"/>
    <w:rsid w:val="00E64F9B"/>
    <w:rsid w:val="00E71A79"/>
    <w:rsid w:val="00E72231"/>
    <w:rsid w:val="00E73D43"/>
    <w:rsid w:val="00E74B9C"/>
    <w:rsid w:val="00E8281C"/>
    <w:rsid w:val="00E917B9"/>
    <w:rsid w:val="00E923B3"/>
    <w:rsid w:val="00E943B5"/>
    <w:rsid w:val="00E948A6"/>
    <w:rsid w:val="00E96197"/>
    <w:rsid w:val="00E96561"/>
    <w:rsid w:val="00E9698E"/>
    <w:rsid w:val="00EA62E6"/>
    <w:rsid w:val="00EB08A5"/>
    <w:rsid w:val="00EB1610"/>
    <w:rsid w:val="00EB3869"/>
    <w:rsid w:val="00EB43CA"/>
    <w:rsid w:val="00EC18CA"/>
    <w:rsid w:val="00EC291B"/>
    <w:rsid w:val="00EC2DA6"/>
    <w:rsid w:val="00EC3C87"/>
    <w:rsid w:val="00EC5D0A"/>
    <w:rsid w:val="00EC5F59"/>
    <w:rsid w:val="00EC6EF3"/>
    <w:rsid w:val="00EC78CB"/>
    <w:rsid w:val="00ED1639"/>
    <w:rsid w:val="00EE0A38"/>
    <w:rsid w:val="00EE219F"/>
    <w:rsid w:val="00EE7538"/>
    <w:rsid w:val="00EF07AD"/>
    <w:rsid w:val="00EF0A5B"/>
    <w:rsid w:val="00EF299A"/>
    <w:rsid w:val="00EF4422"/>
    <w:rsid w:val="00EF5851"/>
    <w:rsid w:val="00F00B3B"/>
    <w:rsid w:val="00F01F93"/>
    <w:rsid w:val="00F03ED2"/>
    <w:rsid w:val="00F04F57"/>
    <w:rsid w:val="00F0586A"/>
    <w:rsid w:val="00F118BA"/>
    <w:rsid w:val="00F11BE1"/>
    <w:rsid w:val="00F11D4F"/>
    <w:rsid w:val="00F11EE0"/>
    <w:rsid w:val="00F16920"/>
    <w:rsid w:val="00F16E70"/>
    <w:rsid w:val="00F20051"/>
    <w:rsid w:val="00F206CB"/>
    <w:rsid w:val="00F20D83"/>
    <w:rsid w:val="00F22A02"/>
    <w:rsid w:val="00F24570"/>
    <w:rsid w:val="00F24A1B"/>
    <w:rsid w:val="00F25C2A"/>
    <w:rsid w:val="00F2602E"/>
    <w:rsid w:val="00F2732E"/>
    <w:rsid w:val="00F324E4"/>
    <w:rsid w:val="00F340C6"/>
    <w:rsid w:val="00F366B5"/>
    <w:rsid w:val="00F3742F"/>
    <w:rsid w:val="00F431B9"/>
    <w:rsid w:val="00F434EA"/>
    <w:rsid w:val="00F455CE"/>
    <w:rsid w:val="00F46424"/>
    <w:rsid w:val="00F46532"/>
    <w:rsid w:val="00F5576D"/>
    <w:rsid w:val="00F55DA4"/>
    <w:rsid w:val="00F613F2"/>
    <w:rsid w:val="00F64AF9"/>
    <w:rsid w:val="00F66D73"/>
    <w:rsid w:val="00F70D62"/>
    <w:rsid w:val="00F71A21"/>
    <w:rsid w:val="00F73F24"/>
    <w:rsid w:val="00F80FE7"/>
    <w:rsid w:val="00F8436F"/>
    <w:rsid w:val="00F91A11"/>
    <w:rsid w:val="00F960A7"/>
    <w:rsid w:val="00FA0F9F"/>
    <w:rsid w:val="00FA349E"/>
    <w:rsid w:val="00FA3AD0"/>
    <w:rsid w:val="00FA6638"/>
    <w:rsid w:val="00FB3DC0"/>
    <w:rsid w:val="00FB605B"/>
    <w:rsid w:val="00FB68DF"/>
    <w:rsid w:val="00FC0A77"/>
    <w:rsid w:val="00FC1B9B"/>
    <w:rsid w:val="00FC2F8B"/>
    <w:rsid w:val="00FC3910"/>
    <w:rsid w:val="00FC561F"/>
    <w:rsid w:val="00FC684F"/>
    <w:rsid w:val="00FC7AF3"/>
    <w:rsid w:val="00FD1413"/>
    <w:rsid w:val="00FE2056"/>
    <w:rsid w:val="00FE3F84"/>
    <w:rsid w:val="00FE71B0"/>
    <w:rsid w:val="00FF006F"/>
    <w:rsid w:val="00FF0490"/>
    <w:rsid w:val="00FF1C6A"/>
    <w:rsid w:val="00FF501E"/>
    <w:rsid w:val="00FF5DFE"/>
    <w:rsid w:val="00FF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993"/>
    <o:shapelayout v:ext="edit">
      <o:idmap v:ext="edit" data="1"/>
    </o:shapelayout>
  </w:shapeDefaults>
  <w:decimalSymbol w:val="."/>
  <w:listSeparator w:val=","/>
  <w14:docId w14:val="1690BE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6336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926336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926336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26336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unhideWhenUsed/>
    <w:rsid w:val="0092633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26336"/>
  </w:style>
  <w:style w:type="paragraph" w:styleId="ListParagraph">
    <w:name w:val="List Paragraph"/>
    <w:basedOn w:val="Normal"/>
    <w:uiPriority w:val="34"/>
    <w:qFormat/>
    <w:rsid w:val="00926336"/>
    <w:pPr>
      <w:ind w:left="720"/>
    </w:pPr>
  </w:style>
  <w:style w:type="character" w:styleId="Hyperlink">
    <w:name w:val="Hyperlink"/>
    <w:rsid w:val="00926336"/>
    <w:rPr>
      <w:color w:val="0000FF"/>
      <w:u w:val="single"/>
    </w:rPr>
  </w:style>
  <w:style w:type="paragraph" w:styleId="Header">
    <w:name w:val="header"/>
    <w:basedOn w:val="Normal"/>
    <w:link w:val="HeaderChar"/>
    <w:rsid w:val="00926336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AB57D0"/>
    <w:rPr>
      <w:rFonts w:ascii="Verdana" w:hAnsi="Verdana"/>
      <w:sz w:val="16"/>
      <w:szCs w:val="24"/>
    </w:rPr>
  </w:style>
  <w:style w:type="paragraph" w:styleId="Footer">
    <w:name w:val="footer"/>
    <w:basedOn w:val="Normal"/>
    <w:link w:val="FooterChar"/>
    <w:rsid w:val="00926336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B57D0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B74A08"/>
    <w:rPr>
      <w:rFonts w:ascii="Arial" w:eastAsia="Arial Unicode MS" w:hAnsi="Arial"/>
      <w:b/>
      <w:kern w:val="28"/>
      <w:sz w:val="28"/>
    </w:rPr>
  </w:style>
  <w:style w:type="character" w:styleId="FollowedHyperlink">
    <w:name w:val="FollowedHyperlink"/>
    <w:rsid w:val="00926336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362501"/>
    <w:rPr>
      <w:rFonts w:ascii="Arial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362501"/>
    <w:rPr>
      <w:rFonts w:ascii="Arial" w:hAnsi="Arial"/>
      <w:b/>
      <w:bCs/>
      <w:sz w:val="22"/>
      <w:szCs w:val="24"/>
    </w:rPr>
  </w:style>
  <w:style w:type="paragraph" w:customStyle="1" w:styleId="NumberedHeading2">
    <w:name w:val="Numbered Heading 2"/>
    <w:basedOn w:val="Normal"/>
    <w:rsid w:val="00926336"/>
    <w:pPr>
      <w:numPr>
        <w:numId w:val="1"/>
      </w:numPr>
    </w:pPr>
  </w:style>
  <w:style w:type="paragraph" w:customStyle="1" w:styleId="Outlinenumbering">
    <w:name w:val="Outline numbering"/>
    <w:basedOn w:val="Normal"/>
    <w:rsid w:val="00926336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926336"/>
  </w:style>
  <w:style w:type="paragraph" w:customStyle="1" w:styleId="Default">
    <w:name w:val="Default"/>
    <w:rsid w:val="0038172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6038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926336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26336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926336"/>
    <w:pPr>
      <w:spacing w:after="100" w:line="240" w:lineRule="auto"/>
      <w:ind w:left="202"/>
    </w:pPr>
  </w:style>
  <w:style w:type="character" w:styleId="PlaceholderText">
    <w:name w:val="Placeholder Text"/>
    <w:basedOn w:val="DefaultParagraphFont"/>
    <w:uiPriority w:val="99"/>
    <w:semiHidden/>
    <w:rsid w:val="0060226A"/>
    <w:rPr>
      <w:color w:val="808080"/>
    </w:rPr>
  </w:style>
  <w:style w:type="character" w:customStyle="1" w:styleId="Red">
    <w:name w:val="Red"/>
    <w:basedOn w:val="DefaultParagraphFont"/>
    <w:uiPriority w:val="1"/>
    <w:rsid w:val="0060226A"/>
    <w:rPr>
      <w:color w:val="FF0000"/>
    </w:rPr>
  </w:style>
  <w:style w:type="character" w:styleId="UnresolvedMention">
    <w:name w:val="Unresolved Mention"/>
    <w:basedOn w:val="DefaultParagraphFont"/>
    <w:uiPriority w:val="99"/>
    <w:semiHidden/>
    <w:unhideWhenUsed/>
    <w:rsid w:val="00AD5064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926336"/>
    <w:pPr>
      <w:spacing w:after="100" w:line="240" w:lineRule="auto"/>
      <w:ind w:left="403"/>
    </w:pPr>
  </w:style>
  <w:style w:type="paragraph" w:styleId="NormalWeb">
    <w:name w:val="Normal (Web)"/>
    <w:basedOn w:val="Normal"/>
    <w:uiPriority w:val="99"/>
    <w:unhideWhenUsed/>
    <w:rsid w:val="001808E7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Code">
    <w:name w:val="Code"/>
    <w:basedOn w:val="Normal"/>
    <w:qFormat/>
    <w:rsid w:val="00926336"/>
    <w:pPr>
      <w:spacing w:before="80" w:line="240" w:lineRule="auto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6A0C3C3C6444B7AB7605C4DD1B4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F9370-8325-4C40-9D25-DB4C70F5DFBD}"/>
      </w:docPartPr>
      <w:docPartBody>
        <w:p w:rsidR="0069022F" w:rsidRDefault="00B93910" w:rsidP="00B93910">
          <w:pPr>
            <w:pStyle w:val="D56A0C3C3C6444B7AB7605C4DD1B4D22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2988ADA7D467431D899FD3B1361B0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CC442-C612-4A5E-9C1D-B3BBC1768F39}"/>
      </w:docPartPr>
      <w:docPartBody>
        <w:p w:rsidR="0069022F" w:rsidRDefault="00B93910" w:rsidP="00B93910">
          <w:pPr>
            <w:pStyle w:val="2988ADA7D467431D899FD3B1361B0D97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CA0A77ECE6344E7AA3D57B88CCEE0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D9ACB-136A-427F-B1D2-FCC57F1AFF66}"/>
      </w:docPartPr>
      <w:docPartBody>
        <w:p w:rsidR="00F354DD" w:rsidRDefault="000632FC" w:rsidP="000632FC">
          <w:pPr>
            <w:pStyle w:val="CA0A77ECE6344E7AA3D57B88CCEE05F8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4C"/>
    <w:rsid w:val="000632FC"/>
    <w:rsid w:val="0069022F"/>
    <w:rsid w:val="00B93910"/>
    <w:rsid w:val="00F354DD"/>
    <w:rsid w:val="00F5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2FC"/>
  </w:style>
  <w:style w:type="paragraph" w:customStyle="1" w:styleId="BF854DBF60A1482EAD2AA5BCFA5C0EEC">
    <w:name w:val="BF854DBF60A1482EAD2AA5BCFA5C0EEC"/>
    <w:rsid w:val="0069022F"/>
  </w:style>
  <w:style w:type="paragraph" w:customStyle="1" w:styleId="D56A0C3C3C6444B7AB7605C4DD1B4D22">
    <w:name w:val="D56A0C3C3C6444B7AB7605C4DD1B4D22"/>
    <w:rsid w:val="00B93910"/>
  </w:style>
  <w:style w:type="paragraph" w:customStyle="1" w:styleId="2988ADA7D467431D899FD3B1361B0D97">
    <w:name w:val="2988ADA7D467431D899FD3B1361B0D97"/>
    <w:rsid w:val="00B93910"/>
  </w:style>
  <w:style w:type="paragraph" w:customStyle="1" w:styleId="CA0A77ECE6344E7AA3D57B88CCEE05F8">
    <w:name w:val="CA0A77ECE6344E7AA3D57B88CCEE05F8"/>
    <w:rsid w:val="000632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37E20-18E7-4607-B128-3C59CB59A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0</TotalTime>
  <Pages>3</Pages>
  <Words>456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Links>
    <vt:vector size="12" baseType="variant">
      <vt:variant>
        <vt:i4>4653063</vt:i4>
      </vt:variant>
      <vt:variant>
        <vt:i4>3</vt:i4>
      </vt:variant>
      <vt:variant>
        <vt:i4>0</vt:i4>
      </vt:variant>
      <vt:variant>
        <vt:i4>5</vt:i4>
      </vt:variant>
      <vt:variant>
        <vt:lpwstr>http://www.virtualbox.org/wiki/Downloads</vt:lpwstr>
      </vt:variant>
      <vt:variant>
        <vt:lpwstr/>
      </vt:variant>
      <vt:variant>
        <vt:i4>1245236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http://www.microsoft.com/downloads/en/details.aspx?FamilyId=B6E99D4C-A40E-4FD2-A0F7-32212B520F50&amp;WT.sp=_technet_,dcsjwb9vb00000c932fd0rjc7_5p3t&amp;displaylang=en%20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2014-12-14T14:30:00Z</dcterms:created>
  <dcterms:modified xsi:type="dcterms:W3CDTF">2022-04-05T02:06:00Z</dcterms:modified>
</cp:coreProperties>
</file>